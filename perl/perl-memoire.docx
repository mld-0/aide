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rPr>
      </w:sdtEndPr>
      <w:sdtContent>
        <w:p w14:paraId="457A5B07" w14:textId="159DDFE1" w:rsidR="00983F66" w:rsidRPr="00D37235" w:rsidRDefault="00F80C76" w:rsidP="00D37235">
          <w:pPr>
            <w:pStyle w:val="Textbody"/>
            <w:rPr>
              <w:rFonts w:ascii="Palatino" w:hAnsi="Palatino"/>
              <w:sz w:val="32"/>
              <w:szCs w:val="32"/>
            </w:rPr>
          </w:pPr>
          <w:r>
            <w:rPr>
              <w:rFonts w:ascii="Palatino" w:hAnsi="Palatino"/>
              <w:sz w:val="32"/>
              <w:szCs w:val="32"/>
            </w:rPr>
            <w:t>Perl</w:t>
          </w:r>
          <w:r w:rsidR="00D37235" w:rsidRPr="00473E27">
            <w:rPr>
              <w:rFonts w:ascii="Palatino" w:hAnsi="Palatino"/>
              <w:sz w:val="32"/>
              <w:szCs w:val="32"/>
            </w:rPr>
            <w:t xml:space="preserve"> Memoire </w:t>
          </w:r>
        </w:p>
        <w:p w14:paraId="1A1757B5" w14:textId="69B076B6" w:rsidR="00E8728A" w:rsidRDefault="00E8728A">
          <w:pPr>
            <w:pStyle w:val="TOC1"/>
            <w:tabs>
              <w:tab w:val="right" w:leader="dot" w:pos="9628"/>
            </w:tabs>
            <w:rPr>
              <w:rFonts w:eastAsiaTheme="minorEastAsia" w:cstheme="minorBidi"/>
              <w:b w:val="0"/>
              <w:bCs w:val="0"/>
              <w:noProof/>
              <w:sz w:val="24"/>
              <w:szCs w:val="24"/>
              <w:lang w:eastAsia="en-US"/>
            </w:rPr>
          </w:pPr>
          <w:r>
            <w:rPr>
              <w:rFonts w:eastAsia="Songti SC"/>
              <w:i/>
              <w:iCs/>
              <w:kern w:val="3"/>
              <w:lang w:eastAsia="zh-CN" w:bidi="hi-IN"/>
            </w:rPr>
            <w:fldChar w:fldCharType="begin"/>
          </w:r>
          <w:r>
            <w:rPr>
              <w:rFonts w:eastAsia="Songti SC"/>
              <w:i/>
              <w:iCs/>
              <w:kern w:val="3"/>
              <w:lang w:eastAsia="zh-CN" w:bidi="hi-IN"/>
            </w:rPr>
            <w:instrText xml:space="preserve"> TOC \o "1-2" \h \z \u </w:instrText>
          </w:r>
          <w:r>
            <w:rPr>
              <w:rFonts w:eastAsia="Songti SC"/>
              <w:i/>
              <w:iCs/>
              <w:kern w:val="3"/>
              <w:lang w:eastAsia="zh-CN" w:bidi="hi-IN"/>
            </w:rPr>
            <w:fldChar w:fldCharType="separate"/>
          </w:r>
          <w:hyperlink w:anchor="_Toc74598146" w:history="1">
            <w:r w:rsidRPr="003C0AF9">
              <w:rPr>
                <w:rStyle w:val="Hyperlink"/>
                <w:noProof/>
                <w:lang w:bidi="hi-IN"/>
              </w:rPr>
              <w:t>perlrun</w:t>
            </w:r>
            <w:r>
              <w:rPr>
                <w:noProof/>
                <w:webHidden/>
              </w:rPr>
              <w:tab/>
            </w:r>
            <w:r>
              <w:rPr>
                <w:noProof/>
                <w:webHidden/>
              </w:rPr>
              <w:fldChar w:fldCharType="begin"/>
            </w:r>
            <w:r>
              <w:rPr>
                <w:noProof/>
                <w:webHidden/>
              </w:rPr>
              <w:instrText xml:space="preserve"> PAGEREF _Toc74598146 \h </w:instrText>
            </w:r>
            <w:r>
              <w:rPr>
                <w:noProof/>
                <w:webHidden/>
              </w:rPr>
            </w:r>
            <w:r>
              <w:rPr>
                <w:noProof/>
                <w:webHidden/>
              </w:rPr>
              <w:fldChar w:fldCharType="separate"/>
            </w:r>
            <w:r>
              <w:rPr>
                <w:noProof/>
                <w:webHidden/>
              </w:rPr>
              <w:t>3</w:t>
            </w:r>
            <w:r>
              <w:rPr>
                <w:noProof/>
                <w:webHidden/>
              </w:rPr>
              <w:fldChar w:fldCharType="end"/>
            </w:r>
          </w:hyperlink>
        </w:p>
        <w:p w14:paraId="0C8C7BB8" w14:textId="5746138E" w:rsidR="00E8728A" w:rsidRDefault="00CD3772">
          <w:pPr>
            <w:pStyle w:val="TOC2"/>
            <w:tabs>
              <w:tab w:val="right" w:leader="dot" w:pos="9628"/>
            </w:tabs>
            <w:rPr>
              <w:rFonts w:eastAsiaTheme="minorEastAsia" w:cstheme="minorBidi"/>
              <w:i w:val="0"/>
              <w:iCs w:val="0"/>
              <w:noProof/>
              <w:sz w:val="24"/>
              <w:szCs w:val="24"/>
              <w:lang w:eastAsia="en-US"/>
            </w:rPr>
          </w:pPr>
          <w:hyperlink w:anchor="_Toc74598147" w:history="1">
            <w:r w:rsidR="00E8728A" w:rsidRPr="003C0AF9">
              <w:rPr>
                <w:rStyle w:val="Hyperlink"/>
                <w:noProof/>
                <w:lang w:bidi="hi-IN"/>
              </w:rPr>
              <w:t>Executing Perl</w:t>
            </w:r>
            <w:r w:rsidR="00E8728A">
              <w:rPr>
                <w:noProof/>
                <w:webHidden/>
              </w:rPr>
              <w:tab/>
            </w:r>
            <w:r w:rsidR="00E8728A">
              <w:rPr>
                <w:noProof/>
                <w:webHidden/>
              </w:rPr>
              <w:fldChar w:fldCharType="begin"/>
            </w:r>
            <w:r w:rsidR="00E8728A">
              <w:rPr>
                <w:noProof/>
                <w:webHidden/>
              </w:rPr>
              <w:instrText xml:space="preserve"> PAGEREF _Toc74598147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047307D5" w14:textId="7E705873" w:rsidR="00E8728A" w:rsidRDefault="00CD3772">
          <w:pPr>
            <w:pStyle w:val="TOC2"/>
            <w:tabs>
              <w:tab w:val="right" w:leader="dot" w:pos="9628"/>
            </w:tabs>
            <w:rPr>
              <w:rFonts w:eastAsiaTheme="minorEastAsia" w:cstheme="minorBidi"/>
              <w:i w:val="0"/>
              <w:iCs w:val="0"/>
              <w:noProof/>
              <w:sz w:val="24"/>
              <w:szCs w:val="24"/>
              <w:lang w:eastAsia="en-US"/>
            </w:rPr>
          </w:pPr>
          <w:hyperlink w:anchor="_Toc74598148" w:history="1">
            <w:r w:rsidR="00E8728A" w:rsidRPr="003C0AF9">
              <w:rPr>
                <w:rStyle w:val="Hyperlink"/>
                <w:noProof/>
                <w:lang w:bidi="hi-IN"/>
              </w:rPr>
              <w:t>Options</w:t>
            </w:r>
            <w:r w:rsidR="00E8728A">
              <w:rPr>
                <w:noProof/>
                <w:webHidden/>
              </w:rPr>
              <w:tab/>
            </w:r>
            <w:r w:rsidR="00E8728A">
              <w:rPr>
                <w:noProof/>
                <w:webHidden/>
              </w:rPr>
              <w:fldChar w:fldCharType="begin"/>
            </w:r>
            <w:r w:rsidR="00E8728A">
              <w:rPr>
                <w:noProof/>
                <w:webHidden/>
              </w:rPr>
              <w:instrText xml:space="preserve"> PAGEREF _Toc74598148 \h </w:instrText>
            </w:r>
            <w:r w:rsidR="00E8728A">
              <w:rPr>
                <w:noProof/>
                <w:webHidden/>
              </w:rPr>
            </w:r>
            <w:r w:rsidR="00E8728A">
              <w:rPr>
                <w:noProof/>
                <w:webHidden/>
              </w:rPr>
              <w:fldChar w:fldCharType="separate"/>
            </w:r>
            <w:r w:rsidR="00E8728A">
              <w:rPr>
                <w:noProof/>
                <w:webHidden/>
              </w:rPr>
              <w:t>3</w:t>
            </w:r>
            <w:r w:rsidR="00E8728A">
              <w:rPr>
                <w:noProof/>
                <w:webHidden/>
              </w:rPr>
              <w:fldChar w:fldCharType="end"/>
            </w:r>
          </w:hyperlink>
        </w:p>
        <w:p w14:paraId="4C001C84" w14:textId="1AEAB216" w:rsidR="00E8728A" w:rsidRDefault="00CD3772">
          <w:pPr>
            <w:pStyle w:val="TOC1"/>
            <w:tabs>
              <w:tab w:val="right" w:leader="dot" w:pos="9628"/>
            </w:tabs>
            <w:rPr>
              <w:rFonts w:eastAsiaTheme="minorEastAsia" w:cstheme="minorBidi"/>
              <w:b w:val="0"/>
              <w:bCs w:val="0"/>
              <w:noProof/>
              <w:sz w:val="24"/>
              <w:szCs w:val="24"/>
              <w:lang w:eastAsia="en-US"/>
            </w:rPr>
          </w:pPr>
          <w:hyperlink w:anchor="_Toc74598149" w:history="1">
            <w:r w:rsidR="00E8728A" w:rsidRPr="003C0AF9">
              <w:rPr>
                <w:rStyle w:val="Hyperlink"/>
                <w:noProof/>
                <w:lang w:bidi="hi-IN"/>
              </w:rPr>
              <w:t>types</w:t>
            </w:r>
            <w:r w:rsidR="00E8728A">
              <w:rPr>
                <w:noProof/>
                <w:webHidden/>
              </w:rPr>
              <w:tab/>
            </w:r>
            <w:r w:rsidR="00E8728A">
              <w:rPr>
                <w:noProof/>
                <w:webHidden/>
              </w:rPr>
              <w:fldChar w:fldCharType="begin"/>
            </w:r>
            <w:r w:rsidR="00E8728A">
              <w:rPr>
                <w:noProof/>
                <w:webHidden/>
              </w:rPr>
              <w:instrText xml:space="preserve"> PAGEREF _Toc74598149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3B52DF40" w14:textId="2BEBA1E3" w:rsidR="00E8728A" w:rsidRDefault="00CD3772">
          <w:pPr>
            <w:pStyle w:val="TOC2"/>
            <w:tabs>
              <w:tab w:val="right" w:leader="dot" w:pos="9628"/>
            </w:tabs>
            <w:rPr>
              <w:rFonts w:eastAsiaTheme="minorEastAsia" w:cstheme="minorBidi"/>
              <w:i w:val="0"/>
              <w:iCs w:val="0"/>
              <w:noProof/>
              <w:sz w:val="24"/>
              <w:szCs w:val="24"/>
              <w:lang w:eastAsia="en-US"/>
            </w:rPr>
          </w:pPr>
          <w:hyperlink w:anchor="_Toc74598150" w:history="1">
            <w:r w:rsidR="00E8728A" w:rsidRPr="003C0AF9">
              <w:rPr>
                <w:rStyle w:val="Hyperlink"/>
                <w:noProof/>
                <w:lang w:bidi="hi-IN"/>
              </w:rPr>
              <w:t>numbers</w:t>
            </w:r>
            <w:r w:rsidR="00E8728A">
              <w:rPr>
                <w:noProof/>
                <w:webHidden/>
              </w:rPr>
              <w:tab/>
            </w:r>
            <w:r w:rsidR="00E8728A">
              <w:rPr>
                <w:noProof/>
                <w:webHidden/>
              </w:rPr>
              <w:fldChar w:fldCharType="begin"/>
            </w:r>
            <w:r w:rsidR="00E8728A">
              <w:rPr>
                <w:noProof/>
                <w:webHidden/>
              </w:rPr>
              <w:instrText xml:space="preserve"> PAGEREF _Toc74598150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54B7848" w14:textId="6C41D8EC" w:rsidR="00E8728A" w:rsidRDefault="00CD3772">
          <w:pPr>
            <w:pStyle w:val="TOC2"/>
            <w:tabs>
              <w:tab w:val="right" w:leader="dot" w:pos="9628"/>
            </w:tabs>
            <w:rPr>
              <w:rFonts w:eastAsiaTheme="minorEastAsia" w:cstheme="minorBidi"/>
              <w:i w:val="0"/>
              <w:iCs w:val="0"/>
              <w:noProof/>
              <w:sz w:val="24"/>
              <w:szCs w:val="24"/>
              <w:lang w:eastAsia="en-US"/>
            </w:rPr>
          </w:pPr>
          <w:hyperlink w:anchor="_Toc74598151" w:history="1">
            <w:r w:rsidR="00E8728A" w:rsidRPr="003C0AF9">
              <w:rPr>
                <w:rStyle w:val="Hyperlink"/>
                <w:noProof/>
                <w:lang w:bidi="hi-IN"/>
              </w:rPr>
              <w:t>hex and binary</w:t>
            </w:r>
            <w:r w:rsidR="00E8728A">
              <w:rPr>
                <w:noProof/>
                <w:webHidden/>
              </w:rPr>
              <w:tab/>
            </w:r>
            <w:r w:rsidR="00E8728A">
              <w:rPr>
                <w:noProof/>
                <w:webHidden/>
              </w:rPr>
              <w:fldChar w:fldCharType="begin"/>
            </w:r>
            <w:r w:rsidR="00E8728A">
              <w:rPr>
                <w:noProof/>
                <w:webHidden/>
              </w:rPr>
              <w:instrText xml:space="preserve"> PAGEREF _Toc74598151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B5260C8" w14:textId="04213D4C" w:rsidR="00E8728A" w:rsidRDefault="00CD3772">
          <w:pPr>
            <w:pStyle w:val="TOC2"/>
            <w:tabs>
              <w:tab w:val="right" w:leader="dot" w:pos="9628"/>
            </w:tabs>
            <w:rPr>
              <w:rFonts w:eastAsiaTheme="minorEastAsia" w:cstheme="minorBidi"/>
              <w:i w:val="0"/>
              <w:iCs w:val="0"/>
              <w:noProof/>
              <w:sz w:val="24"/>
              <w:szCs w:val="24"/>
              <w:lang w:eastAsia="en-US"/>
            </w:rPr>
          </w:pPr>
          <w:hyperlink w:anchor="_Toc74598152" w:history="1">
            <w:r w:rsidR="00E8728A" w:rsidRPr="003C0AF9">
              <w:rPr>
                <w:rStyle w:val="Hyperlink"/>
                <w:noProof/>
                <w:lang w:bidi="hi-IN"/>
              </w:rPr>
              <w:t>scalar, list, and void context</w:t>
            </w:r>
            <w:r w:rsidR="00E8728A">
              <w:rPr>
                <w:noProof/>
                <w:webHidden/>
              </w:rPr>
              <w:tab/>
            </w:r>
            <w:r w:rsidR="00E8728A">
              <w:rPr>
                <w:noProof/>
                <w:webHidden/>
              </w:rPr>
              <w:fldChar w:fldCharType="begin"/>
            </w:r>
            <w:r w:rsidR="00E8728A">
              <w:rPr>
                <w:noProof/>
                <w:webHidden/>
              </w:rPr>
              <w:instrText xml:space="preserve"> PAGEREF _Toc74598152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5257D7F5" w14:textId="16080880" w:rsidR="00E8728A" w:rsidRDefault="00CD3772">
          <w:pPr>
            <w:pStyle w:val="TOC2"/>
            <w:tabs>
              <w:tab w:val="right" w:leader="dot" w:pos="9628"/>
            </w:tabs>
            <w:rPr>
              <w:rFonts w:eastAsiaTheme="minorEastAsia" w:cstheme="minorBidi"/>
              <w:i w:val="0"/>
              <w:iCs w:val="0"/>
              <w:noProof/>
              <w:sz w:val="24"/>
              <w:szCs w:val="24"/>
              <w:lang w:eastAsia="en-US"/>
            </w:rPr>
          </w:pPr>
          <w:hyperlink w:anchor="_Toc74598153" w:history="1">
            <w:r w:rsidR="00E8728A" w:rsidRPr="003C0AF9">
              <w:rPr>
                <w:rStyle w:val="Hyperlink"/>
                <w:noProof/>
                <w:lang w:bidi="hi-IN"/>
              </w:rPr>
              <w:t>boolean truthiness</w:t>
            </w:r>
            <w:r w:rsidR="00E8728A">
              <w:rPr>
                <w:noProof/>
                <w:webHidden/>
              </w:rPr>
              <w:tab/>
            </w:r>
            <w:r w:rsidR="00E8728A">
              <w:rPr>
                <w:noProof/>
                <w:webHidden/>
              </w:rPr>
              <w:fldChar w:fldCharType="begin"/>
            </w:r>
            <w:r w:rsidR="00E8728A">
              <w:rPr>
                <w:noProof/>
                <w:webHidden/>
              </w:rPr>
              <w:instrText xml:space="preserve"> PAGEREF _Toc74598153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04C339" w14:textId="276D68D4" w:rsidR="00E8728A" w:rsidRDefault="00CD3772">
          <w:pPr>
            <w:pStyle w:val="TOC2"/>
            <w:tabs>
              <w:tab w:val="right" w:leader="dot" w:pos="9628"/>
            </w:tabs>
            <w:rPr>
              <w:rFonts w:eastAsiaTheme="minorEastAsia" w:cstheme="minorBidi"/>
              <w:i w:val="0"/>
              <w:iCs w:val="0"/>
              <w:noProof/>
              <w:sz w:val="24"/>
              <w:szCs w:val="24"/>
              <w:lang w:eastAsia="en-US"/>
            </w:rPr>
          </w:pPr>
          <w:hyperlink w:anchor="_Toc74598154" w:history="1">
            <w:r w:rsidR="00E8728A" w:rsidRPr="003C0AF9">
              <w:rPr>
                <w:rStyle w:val="Hyperlink"/>
                <w:noProof/>
                <w:lang w:bidi="hi-IN"/>
              </w:rPr>
              <w:t>undef</w:t>
            </w:r>
            <w:r w:rsidR="00E8728A">
              <w:rPr>
                <w:noProof/>
                <w:webHidden/>
              </w:rPr>
              <w:tab/>
            </w:r>
            <w:r w:rsidR="00E8728A">
              <w:rPr>
                <w:noProof/>
                <w:webHidden/>
              </w:rPr>
              <w:fldChar w:fldCharType="begin"/>
            </w:r>
            <w:r w:rsidR="00E8728A">
              <w:rPr>
                <w:noProof/>
                <w:webHidden/>
              </w:rPr>
              <w:instrText xml:space="preserve"> PAGEREF _Toc74598154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44C226CA" w14:textId="5F0FE2A6" w:rsidR="00E8728A" w:rsidRDefault="00CD3772">
          <w:pPr>
            <w:pStyle w:val="TOC2"/>
            <w:tabs>
              <w:tab w:val="right" w:leader="dot" w:pos="9628"/>
            </w:tabs>
            <w:rPr>
              <w:rFonts w:eastAsiaTheme="minorEastAsia" w:cstheme="minorBidi"/>
              <w:i w:val="0"/>
              <w:iCs w:val="0"/>
              <w:noProof/>
              <w:sz w:val="24"/>
              <w:szCs w:val="24"/>
              <w:lang w:eastAsia="en-US"/>
            </w:rPr>
          </w:pPr>
          <w:hyperlink w:anchor="_Toc74598155" w:history="1">
            <w:r w:rsidR="00E8728A" w:rsidRPr="003C0AF9">
              <w:rPr>
                <w:rStyle w:val="Hyperlink"/>
                <w:noProof/>
                <w:lang w:bidi="hi-IN"/>
              </w:rPr>
              <w:t>lvalue</w:t>
            </w:r>
            <w:r w:rsidR="00E8728A">
              <w:rPr>
                <w:noProof/>
                <w:webHidden/>
              </w:rPr>
              <w:tab/>
            </w:r>
            <w:r w:rsidR="00E8728A">
              <w:rPr>
                <w:noProof/>
                <w:webHidden/>
              </w:rPr>
              <w:fldChar w:fldCharType="begin"/>
            </w:r>
            <w:r w:rsidR="00E8728A">
              <w:rPr>
                <w:noProof/>
                <w:webHidden/>
              </w:rPr>
              <w:instrText xml:space="preserve"> PAGEREF _Toc74598155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6756FF5A" w14:textId="0FE5D2BB" w:rsidR="00E8728A" w:rsidRDefault="00CD3772">
          <w:pPr>
            <w:pStyle w:val="TOC2"/>
            <w:tabs>
              <w:tab w:val="right" w:leader="dot" w:pos="9628"/>
            </w:tabs>
            <w:rPr>
              <w:rFonts w:eastAsiaTheme="minorEastAsia" w:cstheme="minorBidi"/>
              <w:i w:val="0"/>
              <w:iCs w:val="0"/>
              <w:noProof/>
              <w:sz w:val="24"/>
              <w:szCs w:val="24"/>
              <w:lang w:eastAsia="en-US"/>
            </w:rPr>
          </w:pPr>
          <w:hyperlink w:anchor="_Toc74598156" w:history="1">
            <w:r w:rsidR="00E8728A" w:rsidRPr="003C0AF9">
              <w:rPr>
                <w:rStyle w:val="Hyperlink"/>
                <w:noProof/>
                <w:lang w:bidi="hi-IN"/>
              </w:rPr>
              <w:t>big numbers</w:t>
            </w:r>
            <w:r w:rsidR="00E8728A">
              <w:rPr>
                <w:noProof/>
                <w:webHidden/>
              </w:rPr>
              <w:tab/>
            </w:r>
            <w:r w:rsidR="00E8728A">
              <w:rPr>
                <w:noProof/>
                <w:webHidden/>
              </w:rPr>
              <w:fldChar w:fldCharType="begin"/>
            </w:r>
            <w:r w:rsidR="00E8728A">
              <w:rPr>
                <w:noProof/>
                <w:webHidden/>
              </w:rPr>
              <w:instrText xml:space="preserve"> PAGEREF _Toc74598156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0F8F1616" w14:textId="5D3672B1" w:rsidR="00E8728A" w:rsidRDefault="00CD3772">
          <w:pPr>
            <w:pStyle w:val="TOC2"/>
            <w:tabs>
              <w:tab w:val="right" w:leader="dot" w:pos="9628"/>
            </w:tabs>
            <w:rPr>
              <w:rFonts w:eastAsiaTheme="minorEastAsia" w:cstheme="minorBidi"/>
              <w:i w:val="0"/>
              <w:iCs w:val="0"/>
              <w:noProof/>
              <w:sz w:val="24"/>
              <w:szCs w:val="24"/>
              <w:lang w:eastAsia="en-US"/>
            </w:rPr>
          </w:pPr>
          <w:hyperlink w:anchor="_Toc74598157" w:history="1">
            <w:r w:rsidR="00E8728A" w:rsidRPr="003C0AF9">
              <w:rPr>
                <w:rStyle w:val="Hyperlink"/>
                <w:noProof/>
                <w:lang w:bidi="hi-IN"/>
              </w:rPr>
              <w:t>additional types</w:t>
            </w:r>
            <w:r w:rsidR="00E8728A">
              <w:rPr>
                <w:noProof/>
                <w:webHidden/>
              </w:rPr>
              <w:tab/>
            </w:r>
            <w:r w:rsidR="00E8728A">
              <w:rPr>
                <w:noProof/>
                <w:webHidden/>
              </w:rPr>
              <w:fldChar w:fldCharType="begin"/>
            </w:r>
            <w:r w:rsidR="00E8728A">
              <w:rPr>
                <w:noProof/>
                <w:webHidden/>
              </w:rPr>
              <w:instrText xml:space="preserve"> PAGEREF _Toc74598157 \h </w:instrText>
            </w:r>
            <w:r w:rsidR="00E8728A">
              <w:rPr>
                <w:noProof/>
                <w:webHidden/>
              </w:rPr>
            </w:r>
            <w:r w:rsidR="00E8728A">
              <w:rPr>
                <w:noProof/>
                <w:webHidden/>
              </w:rPr>
              <w:fldChar w:fldCharType="separate"/>
            </w:r>
            <w:r w:rsidR="00E8728A">
              <w:rPr>
                <w:noProof/>
                <w:webHidden/>
              </w:rPr>
              <w:t>5</w:t>
            </w:r>
            <w:r w:rsidR="00E8728A">
              <w:rPr>
                <w:noProof/>
                <w:webHidden/>
              </w:rPr>
              <w:fldChar w:fldCharType="end"/>
            </w:r>
          </w:hyperlink>
        </w:p>
        <w:p w14:paraId="7F4EFD2A" w14:textId="360851C6" w:rsidR="00E8728A" w:rsidRDefault="00CD3772">
          <w:pPr>
            <w:pStyle w:val="TOC1"/>
            <w:tabs>
              <w:tab w:val="right" w:leader="dot" w:pos="9628"/>
            </w:tabs>
            <w:rPr>
              <w:rFonts w:eastAsiaTheme="minorEastAsia" w:cstheme="minorBidi"/>
              <w:b w:val="0"/>
              <w:bCs w:val="0"/>
              <w:noProof/>
              <w:sz w:val="24"/>
              <w:szCs w:val="24"/>
              <w:lang w:eastAsia="en-US"/>
            </w:rPr>
          </w:pPr>
          <w:hyperlink w:anchor="_Toc74598158" w:history="1">
            <w:r w:rsidR="00E8728A" w:rsidRPr="003C0AF9">
              <w:rPr>
                <w:rStyle w:val="Hyperlink"/>
                <w:noProof/>
                <w:lang w:bidi="hi-IN"/>
              </w:rPr>
              <w:t>one-liner core-util equivalents</w:t>
            </w:r>
            <w:r w:rsidR="00E8728A">
              <w:rPr>
                <w:noProof/>
                <w:webHidden/>
              </w:rPr>
              <w:tab/>
            </w:r>
            <w:r w:rsidR="00E8728A">
              <w:rPr>
                <w:noProof/>
                <w:webHidden/>
              </w:rPr>
              <w:fldChar w:fldCharType="begin"/>
            </w:r>
            <w:r w:rsidR="00E8728A">
              <w:rPr>
                <w:noProof/>
                <w:webHidden/>
              </w:rPr>
              <w:instrText xml:space="preserve"> PAGEREF _Toc74598158 \h </w:instrText>
            </w:r>
            <w:r w:rsidR="00E8728A">
              <w:rPr>
                <w:noProof/>
                <w:webHidden/>
              </w:rPr>
            </w:r>
            <w:r w:rsidR="00E8728A">
              <w:rPr>
                <w:noProof/>
                <w:webHidden/>
              </w:rPr>
              <w:fldChar w:fldCharType="separate"/>
            </w:r>
            <w:r w:rsidR="00E8728A">
              <w:rPr>
                <w:noProof/>
                <w:webHidden/>
              </w:rPr>
              <w:t>7</w:t>
            </w:r>
            <w:r w:rsidR="00E8728A">
              <w:rPr>
                <w:noProof/>
                <w:webHidden/>
              </w:rPr>
              <w:fldChar w:fldCharType="end"/>
            </w:r>
          </w:hyperlink>
        </w:p>
        <w:p w14:paraId="145336C9" w14:textId="12F0C040" w:rsidR="00E8728A" w:rsidRDefault="00CD3772">
          <w:pPr>
            <w:pStyle w:val="TOC1"/>
            <w:tabs>
              <w:tab w:val="right" w:leader="dot" w:pos="9628"/>
            </w:tabs>
            <w:rPr>
              <w:rFonts w:eastAsiaTheme="minorEastAsia" w:cstheme="minorBidi"/>
              <w:b w:val="0"/>
              <w:bCs w:val="0"/>
              <w:noProof/>
              <w:sz w:val="24"/>
              <w:szCs w:val="24"/>
              <w:lang w:eastAsia="en-US"/>
            </w:rPr>
          </w:pPr>
          <w:hyperlink w:anchor="_Toc74598159" w:history="1">
            <w:r w:rsidR="00E8728A" w:rsidRPr="003C0AF9">
              <w:rPr>
                <w:rStyle w:val="Hyperlink"/>
                <w:noProof/>
                <w:lang w:bidi="hi-IN"/>
              </w:rPr>
              <w:t>installing modules</w:t>
            </w:r>
            <w:r w:rsidR="00E8728A">
              <w:rPr>
                <w:noProof/>
                <w:webHidden/>
              </w:rPr>
              <w:tab/>
            </w:r>
            <w:r w:rsidR="00E8728A">
              <w:rPr>
                <w:noProof/>
                <w:webHidden/>
              </w:rPr>
              <w:fldChar w:fldCharType="begin"/>
            </w:r>
            <w:r w:rsidR="00E8728A">
              <w:rPr>
                <w:noProof/>
                <w:webHidden/>
              </w:rPr>
              <w:instrText xml:space="preserve"> PAGEREF _Toc74598159 \h </w:instrText>
            </w:r>
            <w:r w:rsidR="00E8728A">
              <w:rPr>
                <w:noProof/>
                <w:webHidden/>
              </w:rPr>
            </w:r>
            <w:r w:rsidR="00E8728A">
              <w:rPr>
                <w:noProof/>
                <w:webHidden/>
              </w:rPr>
              <w:fldChar w:fldCharType="separate"/>
            </w:r>
            <w:r w:rsidR="00E8728A">
              <w:rPr>
                <w:noProof/>
                <w:webHidden/>
              </w:rPr>
              <w:t>8</w:t>
            </w:r>
            <w:r w:rsidR="00E8728A">
              <w:rPr>
                <w:noProof/>
                <w:webHidden/>
              </w:rPr>
              <w:fldChar w:fldCharType="end"/>
            </w:r>
          </w:hyperlink>
        </w:p>
        <w:p w14:paraId="576980AE" w14:textId="2F6D102B" w:rsidR="00E8728A" w:rsidRDefault="00CD3772">
          <w:pPr>
            <w:pStyle w:val="TOC1"/>
            <w:tabs>
              <w:tab w:val="right" w:leader="dot" w:pos="9628"/>
            </w:tabs>
            <w:rPr>
              <w:rFonts w:eastAsiaTheme="minorEastAsia" w:cstheme="minorBidi"/>
              <w:b w:val="0"/>
              <w:bCs w:val="0"/>
              <w:noProof/>
              <w:sz w:val="24"/>
              <w:szCs w:val="24"/>
              <w:lang w:eastAsia="en-US"/>
            </w:rPr>
          </w:pPr>
          <w:hyperlink w:anchor="_Toc74598160" w:history="1">
            <w:r w:rsidR="00E8728A" w:rsidRPr="003C0AF9">
              <w:rPr>
                <w:rStyle w:val="Hyperlink"/>
                <w:noProof/>
                <w:lang w:bidi="hi-IN"/>
              </w:rPr>
              <w:t>quote operators</w:t>
            </w:r>
            <w:r w:rsidR="00E8728A">
              <w:rPr>
                <w:noProof/>
                <w:webHidden/>
              </w:rPr>
              <w:tab/>
            </w:r>
            <w:r w:rsidR="00E8728A">
              <w:rPr>
                <w:noProof/>
                <w:webHidden/>
              </w:rPr>
              <w:fldChar w:fldCharType="begin"/>
            </w:r>
            <w:r w:rsidR="00E8728A">
              <w:rPr>
                <w:noProof/>
                <w:webHidden/>
              </w:rPr>
              <w:instrText xml:space="preserve"> PAGEREF _Toc74598160 \h </w:instrText>
            </w:r>
            <w:r w:rsidR="00E8728A">
              <w:rPr>
                <w:noProof/>
                <w:webHidden/>
              </w:rPr>
            </w:r>
            <w:r w:rsidR="00E8728A">
              <w:rPr>
                <w:noProof/>
                <w:webHidden/>
              </w:rPr>
              <w:fldChar w:fldCharType="separate"/>
            </w:r>
            <w:r w:rsidR="00E8728A">
              <w:rPr>
                <w:noProof/>
                <w:webHidden/>
              </w:rPr>
              <w:t>9</w:t>
            </w:r>
            <w:r w:rsidR="00E8728A">
              <w:rPr>
                <w:noProof/>
                <w:webHidden/>
              </w:rPr>
              <w:fldChar w:fldCharType="end"/>
            </w:r>
          </w:hyperlink>
        </w:p>
        <w:p w14:paraId="057A6DE1" w14:textId="43605CC5" w:rsidR="00E8728A" w:rsidRDefault="00CD3772">
          <w:pPr>
            <w:pStyle w:val="TOC1"/>
            <w:tabs>
              <w:tab w:val="right" w:leader="dot" w:pos="9628"/>
            </w:tabs>
            <w:rPr>
              <w:rFonts w:eastAsiaTheme="minorEastAsia" w:cstheme="minorBidi"/>
              <w:b w:val="0"/>
              <w:bCs w:val="0"/>
              <w:noProof/>
              <w:sz w:val="24"/>
              <w:szCs w:val="24"/>
              <w:lang w:eastAsia="en-US"/>
            </w:rPr>
          </w:pPr>
          <w:hyperlink w:anchor="_Toc74598161" w:history="1">
            <w:r w:rsidR="00E8728A" w:rsidRPr="003C0AF9">
              <w:rPr>
                <w:rStyle w:val="Hyperlink"/>
                <w:noProof/>
                <w:lang w:bidi="hi-IN"/>
              </w:rPr>
              <w:t>keywords</w:t>
            </w:r>
            <w:r w:rsidR="00E8728A">
              <w:rPr>
                <w:noProof/>
                <w:webHidden/>
              </w:rPr>
              <w:tab/>
            </w:r>
            <w:r w:rsidR="00E8728A">
              <w:rPr>
                <w:noProof/>
                <w:webHidden/>
              </w:rPr>
              <w:fldChar w:fldCharType="begin"/>
            </w:r>
            <w:r w:rsidR="00E8728A">
              <w:rPr>
                <w:noProof/>
                <w:webHidden/>
              </w:rPr>
              <w:instrText xml:space="preserve"> PAGEREF _Toc74598161 \h </w:instrText>
            </w:r>
            <w:r w:rsidR="00E8728A">
              <w:rPr>
                <w:noProof/>
                <w:webHidden/>
              </w:rPr>
            </w:r>
            <w:r w:rsidR="00E8728A">
              <w:rPr>
                <w:noProof/>
                <w:webHidden/>
              </w:rPr>
              <w:fldChar w:fldCharType="separate"/>
            </w:r>
            <w:r w:rsidR="00E8728A">
              <w:rPr>
                <w:noProof/>
                <w:webHidden/>
              </w:rPr>
              <w:t>10</w:t>
            </w:r>
            <w:r w:rsidR="00E8728A">
              <w:rPr>
                <w:noProof/>
                <w:webHidden/>
              </w:rPr>
              <w:fldChar w:fldCharType="end"/>
            </w:r>
          </w:hyperlink>
        </w:p>
        <w:p w14:paraId="44D5FBF9" w14:textId="1A0AED92" w:rsidR="00E8728A" w:rsidRDefault="00CD3772">
          <w:pPr>
            <w:pStyle w:val="TOC1"/>
            <w:tabs>
              <w:tab w:val="right" w:leader="dot" w:pos="9628"/>
            </w:tabs>
            <w:rPr>
              <w:rFonts w:eastAsiaTheme="minorEastAsia" w:cstheme="minorBidi"/>
              <w:b w:val="0"/>
              <w:bCs w:val="0"/>
              <w:noProof/>
              <w:sz w:val="24"/>
              <w:szCs w:val="24"/>
              <w:lang w:eastAsia="en-US"/>
            </w:rPr>
          </w:pPr>
          <w:hyperlink w:anchor="_Toc74598162" w:history="1">
            <w:r w:rsidR="00E8728A" w:rsidRPr="003C0AF9">
              <w:rPr>
                <w:rStyle w:val="Hyperlink"/>
                <w:noProof/>
                <w:lang w:bidi="hi-IN"/>
              </w:rPr>
              <w:t>built-in functions</w:t>
            </w:r>
            <w:r w:rsidR="00E8728A">
              <w:rPr>
                <w:noProof/>
                <w:webHidden/>
              </w:rPr>
              <w:tab/>
            </w:r>
            <w:r w:rsidR="00E8728A">
              <w:rPr>
                <w:noProof/>
                <w:webHidden/>
              </w:rPr>
              <w:fldChar w:fldCharType="begin"/>
            </w:r>
            <w:r w:rsidR="00E8728A">
              <w:rPr>
                <w:noProof/>
                <w:webHidden/>
              </w:rPr>
              <w:instrText xml:space="preserve"> PAGEREF _Toc74598162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603051E0" w14:textId="6BF7D729" w:rsidR="00E8728A" w:rsidRDefault="00CD3772">
          <w:pPr>
            <w:pStyle w:val="TOC2"/>
            <w:tabs>
              <w:tab w:val="right" w:leader="dot" w:pos="9628"/>
            </w:tabs>
            <w:rPr>
              <w:rFonts w:eastAsiaTheme="minorEastAsia" w:cstheme="minorBidi"/>
              <w:i w:val="0"/>
              <w:iCs w:val="0"/>
              <w:noProof/>
              <w:sz w:val="24"/>
              <w:szCs w:val="24"/>
              <w:lang w:eastAsia="en-US"/>
            </w:rPr>
          </w:pPr>
          <w:hyperlink w:anchor="_Toc74598163"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_Toc74598163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38C1F716" w14:textId="30C867C4" w:rsidR="00E8728A" w:rsidRDefault="00CD3772">
          <w:pPr>
            <w:pStyle w:val="TOC2"/>
            <w:tabs>
              <w:tab w:val="right" w:leader="dot" w:pos="9628"/>
            </w:tabs>
            <w:rPr>
              <w:rFonts w:eastAsiaTheme="minorEastAsia" w:cstheme="minorBidi"/>
              <w:i w:val="0"/>
              <w:iCs w:val="0"/>
              <w:noProof/>
              <w:sz w:val="24"/>
              <w:szCs w:val="24"/>
              <w:lang w:eastAsia="en-US"/>
            </w:rPr>
          </w:pPr>
          <w:hyperlink w:anchor="_Toc74598164" w:history="1">
            <w:r w:rsidR="00E8728A" w:rsidRPr="003C0AF9">
              <w:rPr>
                <w:rStyle w:val="Hyperlink"/>
                <w:noProof/>
                <w:lang w:bidi="hi-IN"/>
              </w:rPr>
              <w:t>flow-control</w:t>
            </w:r>
            <w:r w:rsidR="00E8728A">
              <w:rPr>
                <w:noProof/>
                <w:webHidden/>
              </w:rPr>
              <w:tab/>
            </w:r>
            <w:r w:rsidR="00E8728A">
              <w:rPr>
                <w:noProof/>
                <w:webHidden/>
              </w:rPr>
              <w:fldChar w:fldCharType="begin"/>
            </w:r>
            <w:r w:rsidR="00E8728A">
              <w:rPr>
                <w:noProof/>
                <w:webHidden/>
              </w:rPr>
              <w:instrText xml:space="preserve"> PAGEREF _Toc74598164 \h </w:instrText>
            </w:r>
            <w:r w:rsidR="00E8728A">
              <w:rPr>
                <w:noProof/>
                <w:webHidden/>
              </w:rPr>
            </w:r>
            <w:r w:rsidR="00E8728A">
              <w:rPr>
                <w:noProof/>
                <w:webHidden/>
              </w:rPr>
              <w:fldChar w:fldCharType="separate"/>
            </w:r>
            <w:r w:rsidR="00E8728A">
              <w:rPr>
                <w:noProof/>
                <w:webHidden/>
              </w:rPr>
              <w:t>11</w:t>
            </w:r>
            <w:r w:rsidR="00E8728A">
              <w:rPr>
                <w:noProof/>
                <w:webHidden/>
              </w:rPr>
              <w:fldChar w:fldCharType="end"/>
            </w:r>
          </w:hyperlink>
        </w:p>
        <w:p w14:paraId="0430D260" w14:textId="47393684" w:rsidR="00E8728A" w:rsidRDefault="00CD3772">
          <w:pPr>
            <w:pStyle w:val="TOC2"/>
            <w:tabs>
              <w:tab w:val="right" w:leader="dot" w:pos="9628"/>
            </w:tabs>
            <w:rPr>
              <w:rFonts w:eastAsiaTheme="minorEastAsia" w:cstheme="minorBidi"/>
              <w:i w:val="0"/>
              <w:iCs w:val="0"/>
              <w:noProof/>
              <w:sz w:val="24"/>
              <w:szCs w:val="24"/>
              <w:lang w:eastAsia="en-US"/>
            </w:rPr>
          </w:pPr>
          <w:hyperlink w:anchor="_Toc74598165" w:history="1">
            <w:r w:rsidR="00E8728A" w:rsidRPr="003C0AF9">
              <w:rPr>
                <w:rStyle w:val="Hyperlink"/>
                <w:noProof/>
                <w:lang w:bidi="hi-IN"/>
              </w:rPr>
              <w:t>binary data functions</w:t>
            </w:r>
            <w:r w:rsidR="00E8728A">
              <w:rPr>
                <w:noProof/>
                <w:webHidden/>
              </w:rPr>
              <w:tab/>
            </w:r>
            <w:r w:rsidR="00E8728A">
              <w:rPr>
                <w:noProof/>
                <w:webHidden/>
              </w:rPr>
              <w:fldChar w:fldCharType="begin"/>
            </w:r>
            <w:r w:rsidR="00E8728A">
              <w:rPr>
                <w:noProof/>
                <w:webHidden/>
              </w:rPr>
              <w:instrText xml:space="preserve"> PAGEREF _Toc74598165 \h </w:instrText>
            </w:r>
            <w:r w:rsidR="00E8728A">
              <w:rPr>
                <w:noProof/>
                <w:webHidden/>
              </w:rPr>
            </w:r>
            <w:r w:rsidR="00E8728A">
              <w:rPr>
                <w:noProof/>
                <w:webHidden/>
              </w:rPr>
              <w:fldChar w:fldCharType="separate"/>
            </w:r>
            <w:r w:rsidR="00E8728A">
              <w:rPr>
                <w:noProof/>
                <w:webHidden/>
              </w:rPr>
              <w:t>12</w:t>
            </w:r>
            <w:r w:rsidR="00E8728A">
              <w:rPr>
                <w:noProof/>
                <w:webHidden/>
              </w:rPr>
              <w:fldChar w:fldCharType="end"/>
            </w:r>
          </w:hyperlink>
        </w:p>
        <w:p w14:paraId="60035602" w14:textId="62C786D3" w:rsidR="00E8728A" w:rsidRDefault="00CD3772">
          <w:pPr>
            <w:pStyle w:val="TOC1"/>
            <w:tabs>
              <w:tab w:val="right" w:leader="dot" w:pos="9628"/>
            </w:tabs>
            <w:rPr>
              <w:rFonts w:eastAsiaTheme="minorEastAsia" w:cstheme="minorBidi"/>
              <w:b w:val="0"/>
              <w:bCs w:val="0"/>
              <w:noProof/>
              <w:sz w:val="24"/>
              <w:szCs w:val="24"/>
              <w:lang w:eastAsia="en-US"/>
            </w:rPr>
          </w:pPr>
          <w:hyperlink w:anchor="_Toc74598166" w:history="1">
            <w:r w:rsidR="00E8728A" w:rsidRPr="003C0AF9">
              <w:rPr>
                <w:rStyle w:val="Hyperlink"/>
                <w:noProof/>
                <w:lang w:bidi="hi-IN"/>
              </w:rPr>
              <w:t>special variables</w:t>
            </w:r>
            <w:r w:rsidR="00E8728A">
              <w:rPr>
                <w:noProof/>
                <w:webHidden/>
              </w:rPr>
              <w:tab/>
            </w:r>
            <w:r w:rsidR="00E8728A">
              <w:rPr>
                <w:noProof/>
                <w:webHidden/>
              </w:rPr>
              <w:fldChar w:fldCharType="begin"/>
            </w:r>
            <w:r w:rsidR="00E8728A">
              <w:rPr>
                <w:noProof/>
                <w:webHidden/>
              </w:rPr>
              <w:instrText xml:space="preserve"> PAGEREF _Toc74598166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7B078036" w14:textId="4B5F259F" w:rsidR="00E8728A" w:rsidRDefault="00CD3772">
          <w:pPr>
            <w:pStyle w:val="TOC2"/>
            <w:tabs>
              <w:tab w:val="right" w:leader="dot" w:pos="9628"/>
            </w:tabs>
            <w:rPr>
              <w:rFonts w:eastAsiaTheme="minorEastAsia" w:cstheme="minorBidi"/>
              <w:i w:val="0"/>
              <w:iCs w:val="0"/>
              <w:noProof/>
              <w:sz w:val="24"/>
              <w:szCs w:val="24"/>
              <w:lang w:eastAsia="en-US"/>
            </w:rPr>
          </w:pPr>
          <w:hyperlink w:anchor="_Toc74598167" w:history="1">
            <w:r w:rsidR="00E8728A" w:rsidRPr="003C0AF9">
              <w:rPr>
                <w:rStyle w:val="Hyperlink"/>
                <w:noProof/>
                <w:lang w:bidi="hi-IN"/>
              </w:rPr>
              <w:t>global scalars</w:t>
            </w:r>
            <w:r w:rsidR="00E8728A">
              <w:rPr>
                <w:noProof/>
                <w:webHidden/>
              </w:rPr>
              <w:tab/>
            </w:r>
            <w:r w:rsidR="00E8728A">
              <w:rPr>
                <w:noProof/>
                <w:webHidden/>
              </w:rPr>
              <w:fldChar w:fldCharType="begin"/>
            </w:r>
            <w:r w:rsidR="00E8728A">
              <w:rPr>
                <w:noProof/>
                <w:webHidden/>
              </w:rPr>
              <w:instrText xml:space="preserve"> PAGEREF _Toc74598167 \h </w:instrText>
            </w:r>
            <w:r w:rsidR="00E8728A">
              <w:rPr>
                <w:noProof/>
                <w:webHidden/>
              </w:rPr>
            </w:r>
            <w:r w:rsidR="00E8728A">
              <w:rPr>
                <w:noProof/>
                <w:webHidden/>
              </w:rPr>
              <w:fldChar w:fldCharType="separate"/>
            </w:r>
            <w:r w:rsidR="00E8728A">
              <w:rPr>
                <w:noProof/>
                <w:webHidden/>
              </w:rPr>
              <w:t>13</w:t>
            </w:r>
            <w:r w:rsidR="00E8728A">
              <w:rPr>
                <w:noProof/>
                <w:webHidden/>
              </w:rPr>
              <w:fldChar w:fldCharType="end"/>
            </w:r>
          </w:hyperlink>
        </w:p>
        <w:p w14:paraId="69CE90A0" w14:textId="53926CE7" w:rsidR="00E8728A" w:rsidRDefault="00CD3772">
          <w:pPr>
            <w:pStyle w:val="TOC2"/>
            <w:tabs>
              <w:tab w:val="right" w:leader="dot" w:pos="9628"/>
            </w:tabs>
            <w:rPr>
              <w:rFonts w:eastAsiaTheme="minorEastAsia" w:cstheme="minorBidi"/>
              <w:i w:val="0"/>
              <w:iCs w:val="0"/>
              <w:noProof/>
              <w:sz w:val="24"/>
              <w:szCs w:val="24"/>
              <w:lang w:eastAsia="en-US"/>
            </w:rPr>
          </w:pPr>
          <w:hyperlink w:anchor="_Toc74598168" w:history="1">
            <w:r w:rsidR="00E8728A" w:rsidRPr="003C0AF9">
              <w:rPr>
                <w:rStyle w:val="Hyperlink"/>
                <w:noProof/>
                <w:lang w:bidi="hi-IN"/>
              </w:rPr>
              <w:t>global arrays</w:t>
            </w:r>
            <w:r w:rsidR="00E8728A">
              <w:rPr>
                <w:noProof/>
                <w:webHidden/>
              </w:rPr>
              <w:tab/>
            </w:r>
            <w:r w:rsidR="00E8728A">
              <w:rPr>
                <w:noProof/>
                <w:webHidden/>
              </w:rPr>
              <w:fldChar w:fldCharType="begin"/>
            </w:r>
            <w:r w:rsidR="00E8728A">
              <w:rPr>
                <w:noProof/>
                <w:webHidden/>
              </w:rPr>
              <w:instrText xml:space="preserve"> PAGEREF _Toc74598168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348F3174" w14:textId="072B572B" w:rsidR="00E8728A" w:rsidRDefault="00CD3772">
          <w:pPr>
            <w:pStyle w:val="TOC2"/>
            <w:tabs>
              <w:tab w:val="right" w:leader="dot" w:pos="9628"/>
            </w:tabs>
            <w:rPr>
              <w:rFonts w:eastAsiaTheme="minorEastAsia" w:cstheme="minorBidi"/>
              <w:i w:val="0"/>
              <w:iCs w:val="0"/>
              <w:noProof/>
              <w:sz w:val="24"/>
              <w:szCs w:val="24"/>
              <w:lang w:eastAsia="en-US"/>
            </w:rPr>
          </w:pPr>
          <w:hyperlink w:anchor="_Toc74598169" w:history="1">
            <w:r w:rsidR="00E8728A" w:rsidRPr="003C0AF9">
              <w:rPr>
                <w:rStyle w:val="Hyperlink"/>
                <w:noProof/>
                <w:lang w:bidi="hi-IN"/>
              </w:rPr>
              <w:t>global hashes</w:t>
            </w:r>
            <w:r w:rsidR="00E8728A">
              <w:rPr>
                <w:noProof/>
                <w:webHidden/>
              </w:rPr>
              <w:tab/>
            </w:r>
            <w:r w:rsidR="00E8728A">
              <w:rPr>
                <w:noProof/>
                <w:webHidden/>
              </w:rPr>
              <w:fldChar w:fldCharType="begin"/>
            </w:r>
            <w:r w:rsidR="00E8728A">
              <w:rPr>
                <w:noProof/>
                <w:webHidden/>
              </w:rPr>
              <w:instrText xml:space="preserve"> PAGEREF _Toc74598169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468F51F" w14:textId="2CB8664C" w:rsidR="00E8728A" w:rsidRDefault="00CD3772">
          <w:pPr>
            <w:pStyle w:val="TOC2"/>
            <w:tabs>
              <w:tab w:val="right" w:leader="dot" w:pos="9628"/>
            </w:tabs>
            <w:rPr>
              <w:rFonts w:eastAsiaTheme="minorEastAsia" w:cstheme="minorBidi"/>
              <w:i w:val="0"/>
              <w:iCs w:val="0"/>
              <w:noProof/>
              <w:sz w:val="24"/>
              <w:szCs w:val="24"/>
              <w:lang w:eastAsia="en-US"/>
            </w:rPr>
          </w:pPr>
          <w:hyperlink w:anchor="_Toc74598170" w:history="1">
            <w:r w:rsidR="00E8728A" w:rsidRPr="003C0AF9">
              <w:rPr>
                <w:rStyle w:val="Hyperlink"/>
                <w:noProof/>
                <w:lang w:bidi="hi-IN"/>
              </w:rPr>
              <w:t>global filehandles</w:t>
            </w:r>
            <w:r w:rsidR="00E8728A">
              <w:rPr>
                <w:noProof/>
                <w:webHidden/>
              </w:rPr>
              <w:tab/>
            </w:r>
            <w:r w:rsidR="00E8728A">
              <w:rPr>
                <w:noProof/>
                <w:webHidden/>
              </w:rPr>
              <w:fldChar w:fldCharType="begin"/>
            </w:r>
            <w:r w:rsidR="00E8728A">
              <w:rPr>
                <w:noProof/>
                <w:webHidden/>
              </w:rPr>
              <w:instrText xml:space="preserve"> PAGEREF _Toc74598170 \h </w:instrText>
            </w:r>
            <w:r w:rsidR="00E8728A">
              <w:rPr>
                <w:noProof/>
                <w:webHidden/>
              </w:rPr>
            </w:r>
            <w:r w:rsidR="00E8728A">
              <w:rPr>
                <w:noProof/>
                <w:webHidden/>
              </w:rPr>
              <w:fldChar w:fldCharType="separate"/>
            </w:r>
            <w:r w:rsidR="00E8728A">
              <w:rPr>
                <w:noProof/>
                <w:webHidden/>
              </w:rPr>
              <w:t>14</w:t>
            </w:r>
            <w:r w:rsidR="00E8728A">
              <w:rPr>
                <w:noProof/>
                <w:webHidden/>
              </w:rPr>
              <w:fldChar w:fldCharType="end"/>
            </w:r>
          </w:hyperlink>
        </w:p>
        <w:p w14:paraId="79909920" w14:textId="435FB572" w:rsidR="00E8728A" w:rsidRDefault="00CD3772">
          <w:pPr>
            <w:pStyle w:val="TOC2"/>
            <w:tabs>
              <w:tab w:val="right" w:leader="dot" w:pos="9628"/>
            </w:tabs>
            <w:rPr>
              <w:rFonts w:eastAsiaTheme="minorEastAsia" w:cstheme="minorBidi"/>
              <w:i w:val="0"/>
              <w:iCs w:val="0"/>
              <w:noProof/>
              <w:sz w:val="24"/>
              <w:szCs w:val="24"/>
              <w:lang w:eastAsia="en-US"/>
            </w:rPr>
          </w:pPr>
          <w:hyperlink w:anchor="_Toc74598171" w:history="1">
            <w:r w:rsidR="00E8728A" w:rsidRPr="003C0AF9">
              <w:rPr>
                <w:rStyle w:val="Hyperlink"/>
                <w:noProof/>
                <w:lang w:bidi="hi-IN"/>
              </w:rPr>
              <w:t>global constants</w:t>
            </w:r>
            <w:r w:rsidR="00E8728A">
              <w:rPr>
                <w:noProof/>
                <w:webHidden/>
              </w:rPr>
              <w:tab/>
            </w:r>
            <w:r w:rsidR="00E8728A">
              <w:rPr>
                <w:noProof/>
                <w:webHidden/>
              </w:rPr>
              <w:fldChar w:fldCharType="begin"/>
            </w:r>
            <w:r w:rsidR="00E8728A">
              <w:rPr>
                <w:noProof/>
                <w:webHidden/>
              </w:rPr>
              <w:instrText xml:space="preserve"> PAGEREF _Toc74598171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3B4F4BFF" w14:textId="35E42979" w:rsidR="00E8728A" w:rsidRDefault="00CD3772">
          <w:pPr>
            <w:pStyle w:val="TOC2"/>
            <w:tabs>
              <w:tab w:val="right" w:leader="dot" w:pos="9628"/>
            </w:tabs>
            <w:rPr>
              <w:rFonts w:eastAsiaTheme="minorEastAsia" w:cstheme="minorBidi"/>
              <w:i w:val="0"/>
              <w:iCs w:val="0"/>
              <w:noProof/>
              <w:sz w:val="24"/>
              <w:szCs w:val="24"/>
              <w:lang w:eastAsia="en-US"/>
            </w:rPr>
          </w:pPr>
          <w:hyperlink w:anchor="_Toc74598172" w:history="1">
            <w:r w:rsidR="00E8728A" w:rsidRPr="003C0AF9">
              <w:rPr>
                <w:rStyle w:val="Hyperlink"/>
                <w:noProof/>
                <w:lang w:bidi="hi-IN"/>
              </w:rPr>
              <w:t>format variables</w:t>
            </w:r>
            <w:r w:rsidR="00E8728A">
              <w:rPr>
                <w:noProof/>
                <w:webHidden/>
              </w:rPr>
              <w:tab/>
            </w:r>
            <w:r w:rsidR="00E8728A">
              <w:rPr>
                <w:noProof/>
                <w:webHidden/>
              </w:rPr>
              <w:fldChar w:fldCharType="begin"/>
            </w:r>
            <w:r w:rsidR="00E8728A">
              <w:rPr>
                <w:noProof/>
                <w:webHidden/>
              </w:rPr>
              <w:instrText xml:space="preserve"> PAGEREF _Toc74598172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6C235AB6" w14:textId="6A7CBF61" w:rsidR="00E8728A" w:rsidRDefault="00CD3772">
          <w:pPr>
            <w:pStyle w:val="TOC2"/>
            <w:tabs>
              <w:tab w:val="right" w:leader="dot" w:pos="9628"/>
            </w:tabs>
            <w:rPr>
              <w:rFonts w:eastAsiaTheme="minorEastAsia" w:cstheme="minorBidi"/>
              <w:i w:val="0"/>
              <w:iCs w:val="0"/>
              <w:noProof/>
              <w:sz w:val="24"/>
              <w:szCs w:val="24"/>
              <w:lang w:eastAsia="en-US"/>
            </w:rPr>
          </w:pPr>
          <w:hyperlink w:anchor="_Toc74598173" w:history="1">
            <w:r w:rsidR="00E8728A" w:rsidRPr="003C0AF9">
              <w:rPr>
                <w:rStyle w:val="Hyperlink"/>
                <w:noProof/>
                <w:lang w:bidi="hi-IN"/>
              </w:rPr>
              <w:t>error variables</w:t>
            </w:r>
            <w:r w:rsidR="00E8728A">
              <w:rPr>
                <w:noProof/>
                <w:webHidden/>
              </w:rPr>
              <w:tab/>
            </w:r>
            <w:r w:rsidR="00E8728A">
              <w:rPr>
                <w:noProof/>
                <w:webHidden/>
              </w:rPr>
              <w:fldChar w:fldCharType="begin"/>
            </w:r>
            <w:r w:rsidR="00E8728A">
              <w:rPr>
                <w:noProof/>
                <w:webHidden/>
              </w:rPr>
              <w:instrText xml:space="preserve"> PAGEREF _Toc74598173 \h </w:instrText>
            </w:r>
            <w:r w:rsidR="00E8728A">
              <w:rPr>
                <w:noProof/>
                <w:webHidden/>
              </w:rPr>
            </w:r>
            <w:r w:rsidR="00E8728A">
              <w:rPr>
                <w:noProof/>
                <w:webHidden/>
              </w:rPr>
              <w:fldChar w:fldCharType="separate"/>
            </w:r>
            <w:r w:rsidR="00E8728A">
              <w:rPr>
                <w:noProof/>
                <w:webHidden/>
              </w:rPr>
              <w:t>15</w:t>
            </w:r>
            <w:r w:rsidR="00E8728A">
              <w:rPr>
                <w:noProof/>
                <w:webHidden/>
              </w:rPr>
              <w:fldChar w:fldCharType="end"/>
            </w:r>
          </w:hyperlink>
        </w:p>
        <w:p w14:paraId="235BF998" w14:textId="726B6B01" w:rsidR="00E8728A" w:rsidRDefault="00CD3772">
          <w:pPr>
            <w:pStyle w:val="TOC2"/>
            <w:tabs>
              <w:tab w:val="right" w:leader="dot" w:pos="9628"/>
            </w:tabs>
            <w:rPr>
              <w:rFonts w:eastAsiaTheme="minorEastAsia" w:cstheme="minorBidi"/>
              <w:i w:val="0"/>
              <w:iCs w:val="0"/>
              <w:noProof/>
              <w:sz w:val="24"/>
              <w:szCs w:val="24"/>
              <w:lang w:eastAsia="en-US"/>
            </w:rPr>
          </w:pPr>
          <w:hyperlink w:anchor="_Toc74598174" w:history="1">
            <w:r w:rsidR="00E8728A" w:rsidRPr="003C0AF9">
              <w:rPr>
                <w:rStyle w:val="Hyperlink"/>
                <w:noProof/>
                <w:lang w:bidi="hi-IN"/>
              </w:rPr>
              <w:t>interpreter state variables</w:t>
            </w:r>
            <w:r w:rsidR="00E8728A">
              <w:rPr>
                <w:noProof/>
                <w:webHidden/>
              </w:rPr>
              <w:tab/>
            </w:r>
            <w:r w:rsidR="00E8728A">
              <w:rPr>
                <w:noProof/>
                <w:webHidden/>
              </w:rPr>
              <w:fldChar w:fldCharType="begin"/>
            </w:r>
            <w:r w:rsidR="00E8728A">
              <w:rPr>
                <w:noProof/>
                <w:webHidden/>
              </w:rPr>
              <w:instrText xml:space="preserve"> PAGEREF _Toc74598174 \h </w:instrText>
            </w:r>
            <w:r w:rsidR="00E8728A">
              <w:rPr>
                <w:noProof/>
                <w:webHidden/>
              </w:rPr>
            </w:r>
            <w:r w:rsidR="00E8728A">
              <w:rPr>
                <w:noProof/>
                <w:webHidden/>
              </w:rPr>
              <w:fldChar w:fldCharType="separate"/>
            </w:r>
            <w:r w:rsidR="00E8728A">
              <w:rPr>
                <w:noProof/>
                <w:webHidden/>
              </w:rPr>
              <w:t>16</w:t>
            </w:r>
            <w:r w:rsidR="00E8728A">
              <w:rPr>
                <w:noProof/>
                <w:webHidden/>
              </w:rPr>
              <w:fldChar w:fldCharType="end"/>
            </w:r>
          </w:hyperlink>
        </w:p>
        <w:p w14:paraId="1A831144" w14:textId="12DF3F7C" w:rsidR="00E8728A" w:rsidRDefault="00CD3772">
          <w:pPr>
            <w:pStyle w:val="TOC2"/>
            <w:tabs>
              <w:tab w:val="right" w:leader="dot" w:pos="9628"/>
            </w:tabs>
            <w:rPr>
              <w:rFonts w:eastAsiaTheme="minorEastAsia" w:cstheme="minorBidi"/>
              <w:i w:val="0"/>
              <w:iCs w:val="0"/>
              <w:noProof/>
              <w:sz w:val="24"/>
              <w:szCs w:val="24"/>
              <w:lang w:eastAsia="en-US"/>
            </w:rPr>
          </w:pPr>
          <w:hyperlink w:anchor="_Toc74598175" w:history="1">
            <w:r w:rsidR="00E8728A" w:rsidRPr="003C0AF9">
              <w:rPr>
                <w:rStyle w:val="Hyperlink"/>
                <w:noProof/>
                <w:lang w:bidi="hi-IN"/>
              </w:rPr>
              <w:t>deprecated/removed variables</w:t>
            </w:r>
            <w:r w:rsidR="00E8728A">
              <w:rPr>
                <w:noProof/>
                <w:webHidden/>
              </w:rPr>
              <w:tab/>
            </w:r>
            <w:r w:rsidR="00E8728A">
              <w:rPr>
                <w:noProof/>
                <w:webHidden/>
              </w:rPr>
              <w:fldChar w:fldCharType="begin"/>
            </w:r>
            <w:r w:rsidR="00E8728A">
              <w:rPr>
                <w:noProof/>
                <w:webHidden/>
              </w:rPr>
              <w:instrText xml:space="preserve"> PAGEREF _Toc74598175 \h </w:instrText>
            </w:r>
            <w:r w:rsidR="00E8728A">
              <w:rPr>
                <w:noProof/>
                <w:webHidden/>
              </w:rPr>
            </w:r>
            <w:r w:rsidR="00E8728A">
              <w:rPr>
                <w:noProof/>
                <w:webHidden/>
              </w:rPr>
              <w:fldChar w:fldCharType="separate"/>
            </w:r>
            <w:r w:rsidR="00E8728A">
              <w:rPr>
                <w:noProof/>
                <w:webHidden/>
              </w:rPr>
              <w:t>17</w:t>
            </w:r>
            <w:r w:rsidR="00E8728A">
              <w:rPr>
                <w:noProof/>
                <w:webHidden/>
              </w:rPr>
              <w:fldChar w:fldCharType="end"/>
            </w:r>
          </w:hyperlink>
        </w:p>
        <w:p w14:paraId="313A1766" w14:textId="11B04B32" w:rsidR="00E8728A" w:rsidRDefault="00CD3772">
          <w:pPr>
            <w:pStyle w:val="TOC1"/>
            <w:tabs>
              <w:tab w:val="right" w:leader="dot" w:pos="9628"/>
            </w:tabs>
            <w:rPr>
              <w:rFonts w:eastAsiaTheme="minorEastAsia" w:cstheme="minorBidi"/>
              <w:b w:val="0"/>
              <w:bCs w:val="0"/>
              <w:noProof/>
              <w:sz w:val="24"/>
              <w:szCs w:val="24"/>
              <w:lang w:eastAsia="en-US"/>
            </w:rPr>
          </w:pPr>
          <w:hyperlink w:anchor="_Toc74598176" w:history="1">
            <w:r w:rsidR="00E8728A" w:rsidRPr="003C0AF9">
              <w:rPr>
                <w:rStyle w:val="Hyperlink"/>
                <w:noProof/>
                <w:lang w:bidi="hi-IN"/>
              </w:rPr>
              <w:t>input/output</w:t>
            </w:r>
            <w:r w:rsidR="00E8728A">
              <w:rPr>
                <w:noProof/>
                <w:webHidden/>
              </w:rPr>
              <w:tab/>
            </w:r>
            <w:r w:rsidR="00E8728A">
              <w:rPr>
                <w:noProof/>
                <w:webHidden/>
              </w:rPr>
              <w:fldChar w:fldCharType="begin"/>
            </w:r>
            <w:r w:rsidR="00E8728A">
              <w:rPr>
                <w:noProof/>
                <w:webHidden/>
              </w:rPr>
              <w:instrText xml:space="preserve"> PAGEREF _Toc74598176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1CA078A7" w14:textId="28575D80" w:rsidR="00E8728A" w:rsidRDefault="00CD3772">
          <w:pPr>
            <w:pStyle w:val="TOC2"/>
            <w:tabs>
              <w:tab w:val="right" w:leader="dot" w:pos="9628"/>
            </w:tabs>
            <w:rPr>
              <w:rFonts w:eastAsiaTheme="minorEastAsia" w:cstheme="minorBidi"/>
              <w:i w:val="0"/>
              <w:iCs w:val="0"/>
              <w:noProof/>
              <w:sz w:val="24"/>
              <w:szCs w:val="24"/>
              <w:lang w:eastAsia="en-US"/>
            </w:rPr>
          </w:pPr>
          <w:hyperlink w:anchor="_Toc74598177" w:history="1">
            <w:r w:rsidR="00E8728A" w:rsidRPr="003C0AF9">
              <w:rPr>
                <w:rStyle w:val="Hyperlink"/>
                <w:noProof/>
                <w:lang w:bidi="hi-IN"/>
              </w:rPr>
              <w:t>built-in filehandles</w:t>
            </w:r>
            <w:r w:rsidR="00E8728A">
              <w:rPr>
                <w:noProof/>
                <w:webHidden/>
              </w:rPr>
              <w:tab/>
            </w:r>
            <w:r w:rsidR="00E8728A">
              <w:rPr>
                <w:noProof/>
                <w:webHidden/>
              </w:rPr>
              <w:fldChar w:fldCharType="begin"/>
            </w:r>
            <w:r w:rsidR="00E8728A">
              <w:rPr>
                <w:noProof/>
                <w:webHidden/>
              </w:rPr>
              <w:instrText xml:space="preserve"> PAGEREF _Toc74598177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534154EA" w14:textId="112BC155" w:rsidR="00E8728A" w:rsidRDefault="00CD3772">
          <w:pPr>
            <w:pStyle w:val="TOC2"/>
            <w:tabs>
              <w:tab w:val="right" w:leader="dot" w:pos="9628"/>
            </w:tabs>
            <w:rPr>
              <w:rFonts w:eastAsiaTheme="minorEastAsia" w:cstheme="minorBidi"/>
              <w:i w:val="0"/>
              <w:iCs w:val="0"/>
              <w:noProof/>
              <w:sz w:val="24"/>
              <w:szCs w:val="24"/>
              <w:lang w:eastAsia="en-US"/>
            </w:rPr>
          </w:pPr>
          <w:hyperlink w:anchor="_Toc74598178" w:history="1">
            <w:r w:rsidR="00E8728A" w:rsidRPr="003C0AF9">
              <w:rPr>
                <w:rStyle w:val="Hyperlink"/>
                <w:noProof/>
                <w:lang w:bidi="hi-IN"/>
              </w:rPr>
              <w:t>variable in format string</w:t>
            </w:r>
            <w:r w:rsidR="00E8728A">
              <w:rPr>
                <w:noProof/>
                <w:webHidden/>
              </w:rPr>
              <w:tab/>
            </w:r>
            <w:r w:rsidR="00E8728A">
              <w:rPr>
                <w:noProof/>
                <w:webHidden/>
              </w:rPr>
              <w:fldChar w:fldCharType="begin"/>
            </w:r>
            <w:r w:rsidR="00E8728A">
              <w:rPr>
                <w:noProof/>
                <w:webHidden/>
              </w:rPr>
              <w:instrText xml:space="preserve"> PAGEREF _Toc74598178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0C638255" w14:textId="3AE3D41D" w:rsidR="00E8728A" w:rsidRDefault="00CD3772">
          <w:pPr>
            <w:pStyle w:val="TOC2"/>
            <w:tabs>
              <w:tab w:val="right" w:leader="dot" w:pos="9628"/>
            </w:tabs>
            <w:rPr>
              <w:rFonts w:eastAsiaTheme="minorEastAsia" w:cstheme="minorBidi"/>
              <w:i w:val="0"/>
              <w:iCs w:val="0"/>
              <w:noProof/>
              <w:sz w:val="24"/>
              <w:szCs w:val="24"/>
              <w:lang w:eastAsia="en-US"/>
            </w:rPr>
          </w:pPr>
          <w:hyperlink w:anchor="_Toc74598179" w:history="1">
            <w:r w:rsidR="00E8728A" w:rsidRPr="003C0AF9">
              <w:rPr>
                <w:rStyle w:val="Hyperlink"/>
                <w:noProof/>
                <w:lang w:bidi="hi-IN"/>
              </w:rPr>
              <w:t>diamond operator &lt;&gt;</w:t>
            </w:r>
            <w:r w:rsidR="00E8728A">
              <w:rPr>
                <w:noProof/>
                <w:webHidden/>
              </w:rPr>
              <w:tab/>
            </w:r>
            <w:r w:rsidR="00E8728A">
              <w:rPr>
                <w:noProof/>
                <w:webHidden/>
              </w:rPr>
              <w:fldChar w:fldCharType="begin"/>
            </w:r>
            <w:r w:rsidR="00E8728A">
              <w:rPr>
                <w:noProof/>
                <w:webHidden/>
              </w:rPr>
              <w:instrText xml:space="preserve"> PAGEREF _Toc74598179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08BAAE1" w14:textId="3A51D474" w:rsidR="00E8728A" w:rsidRDefault="00CD3772">
          <w:pPr>
            <w:pStyle w:val="TOC2"/>
            <w:tabs>
              <w:tab w:val="right" w:leader="dot" w:pos="9628"/>
            </w:tabs>
            <w:rPr>
              <w:rFonts w:eastAsiaTheme="minorEastAsia" w:cstheme="minorBidi"/>
              <w:i w:val="0"/>
              <w:iCs w:val="0"/>
              <w:noProof/>
              <w:sz w:val="24"/>
              <w:szCs w:val="24"/>
              <w:lang w:eastAsia="en-US"/>
            </w:rPr>
          </w:pPr>
          <w:hyperlink w:anchor="_Toc74598180" w:history="1">
            <w:r w:rsidR="00E8728A" w:rsidRPr="003C0AF9">
              <w:rPr>
                <w:rStyle w:val="Hyperlink"/>
                <w:noProof/>
                <w:lang w:bidi="hi-IN"/>
              </w:rPr>
              <w:t>input/output functions</w:t>
            </w:r>
            <w:r w:rsidR="00E8728A">
              <w:rPr>
                <w:noProof/>
                <w:webHidden/>
              </w:rPr>
              <w:tab/>
            </w:r>
            <w:r w:rsidR="00E8728A">
              <w:rPr>
                <w:noProof/>
                <w:webHidden/>
              </w:rPr>
              <w:fldChar w:fldCharType="begin"/>
            </w:r>
            <w:r w:rsidR="00E8728A">
              <w:rPr>
                <w:noProof/>
                <w:webHidden/>
              </w:rPr>
              <w:instrText xml:space="preserve"> PAGEREF _Toc74598180 \h </w:instrText>
            </w:r>
            <w:r w:rsidR="00E8728A">
              <w:rPr>
                <w:noProof/>
                <w:webHidden/>
              </w:rPr>
            </w:r>
            <w:r w:rsidR="00E8728A">
              <w:rPr>
                <w:noProof/>
                <w:webHidden/>
              </w:rPr>
              <w:fldChar w:fldCharType="separate"/>
            </w:r>
            <w:r w:rsidR="00E8728A">
              <w:rPr>
                <w:noProof/>
                <w:webHidden/>
              </w:rPr>
              <w:t>18</w:t>
            </w:r>
            <w:r w:rsidR="00E8728A">
              <w:rPr>
                <w:noProof/>
                <w:webHidden/>
              </w:rPr>
              <w:fldChar w:fldCharType="end"/>
            </w:r>
          </w:hyperlink>
        </w:p>
        <w:p w14:paraId="692755D3" w14:textId="2F655217" w:rsidR="00E8728A" w:rsidRDefault="00CD3772">
          <w:pPr>
            <w:pStyle w:val="TOC2"/>
            <w:tabs>
              <w:tab w:val="right" w:leader="dot" w:pos="9628"/>
            </w:tabs>
            <w:rPr>
              <w:rFonts w:eastAsiaTheme="minorEastAsia" w:cstheme="minorBidi"/>
              <w:i w:val="0"/>
              <w:iCs w:val="0"/>
              <w:noProof/>
              <w:sz w:val="24"/>
              <w:szCs w:val="24"/>
              <w:lang w:eastAsia="en-US"/>
            </w:rPr>
          </w:pPr>
          <w:hyperlink w:anchor="_Toc74598181" w:history="1">
            <w:r w:rsidR="00E8728A" w:rsidRPr="003C0AF9">
              <w:rPr>
                <w:rStyle w:val="Hyperlink"/>
                <w:noProof/>
                <w:lang w:bidi="hi-IN"/>
              </w:rPr>
              <w:t>file tests</w:t>
            </w:r>
            <w:r w:rsidR="00E8728A">
              <w:rPr>
                <w:noProof/>
                <w:webHidden/>
              </w:rPr>
              <w:tab/>
            </w:r>
            <w:r w:rsidR="00E8728A">
              <w:rPr>
                <w:noProof/>
                <w:webHidden/>
              </w:rPr>
              <w:fldChar w:fldCharType="begin"/>
            </w:r>
            <w:r w:rsidR="00E8728A">
              <w:rPr>
                <w:noProof/>
                <w:webHidden/>
              </w:rPr>
              <w:instrText xml:space="preserve"> PAGEREF _Toc74598181 \h </w:instrText>
            </w:r>
            <w:r w:rsidR="00E8728A">
              <w:rPr>
                <w:noProof/>
                <w:webHidden/>
              </w:rPr>
            </w:r>
            <w:r w:rsidR="00E8728A">
              <w:rPr>
                <w:noProof/>
                <w:webHidden/>
              </w:rPr>
              <w:fldChar w:fldCharType="separate"/>
            </w:r>
            <w:r w:rsidR="00E8728A">
              <w:rPr>
                <w:noProof/>
                <w:webHidden/>
              </w:rPr>
              <w:t>20</w:t>
            </w:r>
            <w:r w:rsidR="00E8728A">
              <w:rPr>
                <w:noProof/>
                <w:webHidden/>
              </w:rPr>
              <w:fldChar w:fldCharType="end"/>
            </w:r>
          </w:hyperlink>
        </w:p>
        <w:p w14:paraId="2514628F" w14:textId="5153E854" w:rsidR="00E8728A" w:rsidRDefault="00CD3772">
          <w:pPr>
            <w:pStyle w:val="TOC1"/>
            <w:tabs>
              <w:tab w:val="right" w:leader="dot" w:pos="9628"/>
            </w:tabs>
            <w:rPr>
              <w:rFonts w:eastAsiaTheme="minorEastAsia" w:cstheme="minorBidi"/>
              <w:b w:val="0"/>
              <w:bCs w:val="0"/>
              <w:noProof/>
              <w:sz w:val="24"/>
              <w:szCs w:val="24"/>
              <w:lang w:eastAsia="en-US"/>
            </w:rPr>
          </w:pPr>
          <w:hyperlink w:anchor="_Toc74598182" w:history="1">
            <w:r w:rsidR="00E8728A" w:rsidRPr="003C0AF9">
              <w:rPr>
                <w:rStyle w:val="Hyperlink"/>
                <w:noProof/>
                <w:lang w:bidi="hi-IN"/>
              </w:rPr>
              <w:t>error handling</w:t>
            </w:r>
            <w:r w:rsidR="00E8728A">
              <w:rPr>
                <w:noProof/>
                <w:webHidden/>
              </w:rPr>
              <w:tab/>
            </w:r>
            <w:r w:rsidR="00E8728A">
              <w:rPr>
                <w:noProof/>
                <w:webHidden/>
              </w:rPr>
              <w:fldChar w:fldCharType="begin"/>
            </w:r>
            <w:r w:rsidR="00E8728A">
              <w:rPr>
                <w:noProof/>
                <w:webHidden/>
              </w:rPr>
              <w:instrText xml:space="preserve"> PAGEREF _Toc74598182 \h </w:instrText>
            </w:r>
            <w:r w:rsidR="00E8728A">
              <w:rPr>
                <w:noProof/>
                <w:webHidden/>
              </w:rPr>
            </w:r>
            <w:r w:rsidR="00E8728A">
              <w:rPr>
                <w:noProof/>
                <w:webHidden/>
              </w:rPr>
              <w:fldChar w:fldCharType="separate"/>
            </w:r>
            <w:r w:rsidR="00E8728A">
              <w:rPr>
                <w:noProof/>
                <w:webHidden/>
              </w:rPr>
              <w:t>22</w:t>
            </w:r>
            <w:r w:rsidR="00E8728A">
              <w:rPr>
                <w:noProof/>
                <w:webHidden/>
              </w:rPr>
              <w:fldChar w:fldCharType="end"/>
            </w:r>
          </w:hyperlink>
        </w:p>
        <w:p w14:paraId="1A15D8CD" w14:textId="4BEB5A0C" w:rsidR="00E8728A" w:rsidRDefault="00CD3772">
          <w:pPr>
            <w:pStyle w:val="TOC1"/>
            <w:tabs>
              <w:tab w:val="right" w:leader="dot" w:pos="9628"/>
            </w:tabs>
            <w:rPr>
              <w:rFonts w:eastAsiaTheme="minorEastAsia" w:cstheme="minorBidi"/>
              <w:b w:val="0"/>
              <w:bCs w:val="0"/>
              <w:noProof/>
              <w:sz w:val="24"/>
              <w:szCs w:val="24"/>
              <w:lang w:eastAsia="en-US"/>
            </w:rPr>
          </w:pPr>
          <w:hyperlink w:anchor="_Toc74598183" w:history="1">
            <w:r w:rsidR="00E8728A" w:rsidRPr="003C0AF9">
              <w:rPr>
                <w:rStyle w:val="Hyperlink"/>
                <w:noProof/>
                <w:lang w:bidi="hi-IN"/>
              </w:rPr>
              <w:t>strings</w:t>
            </w:r>
            <w:r w:rsidR="00E8728A">
              <w:rPr>
                <w:noProof/>
                <w:webHidden/>
              </w:rPr>
              <w:tab/>
            </w:r>
            <w:r w:rsidR="00E8728A">
              <w:rPr>
                <w:noProof/>
                <w:webHidden/>
              </w:rPr>
              <w:fldChar w:fldCharType="begin"/>
            </w:r>
            <w:r w:rsidR="00E8728A">
              <w:rPr>
                <w:noProof/>
                <w:webHidden/>
              </w:rPr>
              <w:instrText xml:space="preserve"> PAGEREF _Toc74598183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532AE393" w14:textId="7BDDF102" w:rsidR="00E8728A" w:rsidRDefault="00CD3772">
          <w:pPr>
            <w:pStyle w:val="TOC2"/>
            <w:tabs>
              <w:tab w:val="right" w:leader="dot" w:pos="9628"/>
            </w:tabs>
            <w:rPr>
              <w:rFonts w:eastAsiaTheme="minorEastAsia" w:cstheme="minorBidi"/>
              <w:i w:val="0"/>
              <w:iCs w:val="0"/>
              <w:noProof/>
              <w:sz w:val="24"/>
              <w:szCs w:val="24"/>
              <w:lang w:eastAsia="en-US"/>
            </w:rPr>
          </w:pPr>
          <w:hyperlink w:anchor="_Toc74598184" w:history="1">
            <w:r w:rsidR="00E8728A" w:rsidRPr="003C0AF9">
              <w:rPr>
                <w:rStyle w:val="Hyperlink"/>
                <w:noProof/>
                <w:lang w:bidi="hi-IN"/>
              </w:rPr>
              <w:t>string functions</w:t>
            </w:r>
            <w:r w:rsidR="00E8728A">
              <w:rPr>
                <w:noProof/>
                <w:webHidden/>
              </w:rPr>
              <w:tab/>
            </w:r>
            <w:r w:rsidR="00E8728A">
              <w:rPr>
                <w:noProof/>
                <w:webHidden/>
              </w:rPr>
              <w:fldChar w:fldCharType="begin"/>
            </w:r>
            <w:r w:rsidR="00E8728A">
              <w:rPr>
                <w:noProof/>
                <w:webHidden/>
              </w:rPr>
              <w:instrText xml:space="preserve"> PAGEREF _Toc74598184 \h </w:instrText>
            </w:r>
            <w:r w:rsidR="00E8728A">
              <w:rPr>
                <w:noProof/>
                <w:webHidden/>
              </w:rPr>
            </w:r>
            <w:r w:rsidR="00E8728A">
              <w:rPr>
                <w:noProof/>
                <w:webHidden/>
              </w:rPr>
              <w:fldChar w:fldCharType="separate"/>
            </w:r>
            <w:r w:rsidR="00E8728A">
              <w:rPr>
                <w:noProof/>
                <w:webHidden/>
              </w:rPr>
              <w:t>23</w:t>
            </w:r>
            <w:r w:rsidR="00E8728A">
              <w:rPr>
                <w:noProof/>
                <w:webHidden/>
              </w:rPr>
              <w:fldChar w:fldCharType="end"/>
            </w:r>
          </w:hyperlink>
        </w:p>
        <w:p w14:paraId="2F695399" w14:textId="48AAC0CE" w:rsidR="00E8728A" w:rsidRDefault="00CD3772">
          <w:pPr>
            <w:pStyle w:val="TOC1"/>
            <w:tabs>
              <w:tab w:val="right" w:leader="dot" w:pos="9628"/>
            </w:tabs>
            <w:rPr>
              <w:rFonts w:eastAsiaTheme="minorEastAsia" w:cstheme="minorBidi"/>
              <w:b w:val="0"/>
              <w:bCs w:val="0"/>
              <w:noProof/>
              <w:sz w:val="24"/>
              <w:szCs w:val="24"/>
              <w:lang w:eastAsia="en-US"/>
            </w:rPr>
          </w:pPr>
          <w:hyperlink w:anchor="_Toc74598185" w:history="1">
            <w:r w:rsidR="00E8728A" w:rsidRPr="003C0AF9">
              <w:rPr>
                <w:rStyle w:val="Hyperlink"/>
                <w:noProof/>
                <w:lang w:bidi="hi-IN"/>
              </w:rPr>
              <w:t>arrays</w:t>
            </w:r>
            <w:r w:rsidR="00E8728A">
              <w:rPr>
                <w:noProof/>
                <w:webHidden/>
              </w:rPr>
              <w:tab/>
            </w:r>
            <w:r w:rsidR="00E8728A">
              <w:rPr>
                <w:noProof/>
                <w:webHidden/>
              </w:rPr>
              <w:fldChar w:fldCharType="begin"/>
            </w:r>
            <w:r w:rsidR="00E8728A">
              <w:rPr>
                <w:noProof/>
                <w:webHidden/>
              </w:rPr>
              <w:instrText xml:space="preserve"> PAGEREF _Toc74598185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76B8DC36" w14:textId="77FD3354" w:rsidR="00E8728A" w:rsidRDefault="00CD3772">
          <w:pPr>
            <w:pStyle w:val="TOC2"/>
            <w:tabs>
              <w:tab w:val="right" w:leader="dot" w:pos="9628"/>
            </w:tabs>
            <w:rPr>
              <w:rFonts w:eastAsiaTheme="minorEastAsia" w:cstheme="minorBidi"/>
              <w:i w:val="0"/>
              <w:iCs w:val="0"/>
              <w:noProof/>
              <w:sz w:val="24"/>
              <w:szCs w:val="24"/>
              <w:lang w:eastAsia="en-US"/>
            </w:rPr>
          </w:pPr>
          <w:hyperlink w:anchor="_Toc74598186"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_Toc74598186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2CE4F655" w14:textId="2ED48BE4" w:rsidR="00E8728A" w:rsidRDefault="00CD3772">
          <w:pPr>
            <w:pStyle w:val="TOC2"/>
            <w:tabs>
              <w:tab w:val="right" w:leader="dot" w:pos="9628"/>
            </w:tabs>
            <w:rPr>
              <w:rFonts w:eastAsiaTheme="minorEastAsia" w:cstheme="minorBidi"/>
              <w:i w:val="0"/>
              <w:iCs w:val="0"/>
              <w:noProof/>
              <w:sz w:val="24"/>
              <w:szCs w:val="24"/>
              <w:lang w:eastAsia="en-US"/>
            </w:rPr>
          </w:pPr>
          <w:hyperlink w:anchor="_Toc74598187" w:history="1">
            <w:r w:rsidR="00E8728A" w:rsidRPr="003C0AF9">
              <w:rPr>
                <w:rStyle w:val="Hyperlink"/>
                <w:noProof/>
                <w:lang w:bidi="hi-IN"/>
              </w:rPr>
              <w:t>array functions</w:t>
            </w:r>
            <w:r w:rsidR="00E8728A">
              <w:rPr>
                <w:noProof/>
                <w:webHidden/>
              </w:rPr>
              <w:tab/>
            </w:r>
            <w:r w:rsidR="00E8728A">
              <w:rPr>
                <w:noProof/>
                <w:webHidden/>
              </w:rPr>
              <w:fldChar w:fldCharType="begin"/>
            </w:r>
            <w:r w:rsidR="00E8728A">
              <w:rPr>
                <w:noProof/>
                <w:webHidden/>
              </w:rPr>
              <w:instrText xml:space="preserve"> PAGEREF _Toc74598187 \h </w:instrText>
            </w:r>
            <w:r w:rsidR="00E8728A">
              <w:rPr>
                <w:noProof/>
                <w:webHidden/>
              </w:rPr>
            </w:r>
            <w:r w:rsidR="00E8728A">
              <w:rPr>
                <w:noProof/>
                <w:webHidden/>
              </w:rPr>
              <w:fldChar w:fldCharType="separate"/>
            </w:r>
            <w:r w:rsidR="00E8728A">
              <w:rPr>
                <w:noProof/>
                <w:webHidden/>
              </w:rPr>
              <w:t>24</w:t>
            </w:r>
            <w:r w:rsidR="00E8728A">
              <w:rPr>
                <w:noProof/>
                <w:webHidden/>
              </w:rPr>
              <w:fldChar w:fldCharType="end"/>
            </w:r>
          </w:hyperlink>
        </w:p>
        <w:p w14:paraId="66CAF850" w14:textId="30B3EFCD" w:rsidR="00E8728A" w:rsidRDefault="00CD3772">
          <w:pPr>
            <w:pStyle w:val="TOC1"/>
            <w:tabs>
              <w:tab w:val="right" w:leader="dot" w:pos="9628"/>
            </w:tabs>
            <w:rPr>
              <w:rFonts w:eastAsiaTheme="minorEastAsia" w:cstheme="minorBidi"/>
              <w:b w:val="0"/>
              <w:bCs w:val="0"/>
              <w:noProof/>
              <w:sz w:val="24"/>
              <w:szCs w:val="24"/>
              <w:lang w:eastAsia="en-US"/>
            </w:rPr>
          </w:pPr>
          <w:hyperlink w:anchor="_Toc74598188" w:history="1">
            <w:r w:rsidR="00E8728A" w:rsidRPr="003C0AF9">
              <w:rPr>
                <w:rStyle w:val="Hyperlink"/>
                <w:noProof/>
                <w:lang w:bidi="hi-IN"/>
              </w:rPr>
              <w:t>hashes</w:t>
            </w:r>
            <w:r w:rsidR="00E8728A">
              <w:rPr>
                <w:noProof/>
                <w:webHidden/>
              </w:rPr>
              <w:tab/>
            </w:r>
            <w:r w:rsidR="00E8728A">
              <w:rPr>
                <w:noProof/>
                <w:webHidden/>
              </w:rPr>
              <w:fldChar w:fldCharType="begin"/>
            </w:r>
            <w:r w:rsidR="00E8728A">
              <w:rPr>
                <w:noProof/>
                <w:webHidden/>
              </w:rPr>
              <w:instrText xml:space="preserve"> PAGEREF _Toc74598188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13A50250" w14:textId="08122B71" w:rsidR="00E8728A" w:rsidRDefault="00CD3772">
          <w:pPr>
            <w:pStyle w:val="TOC2"/>
            <w:tabs>
              <w:tab w:val="right" w:leader="dot" w:pos="9628"/>
            </w:tabs>
            <w:rPr>
              <w:rFonts w:eastAsiaTheme="minorEastAsia" w:cstheme="minorBidi"/>
              <w:i w:val="0"/>
              <w:iCs w:val="0"/>
              <w:noProof/>
              <w:sz w:val="24"/>
              <w:szCs w:val="24"/>
              <w:lang w:eastAsia="en-US"/>
            </w:rPr>
          </w:pPr>
          <w:hyperlink w:anchor="_Toc74598189" w:history="1">
            <w:r w:rsidR="00E8728A" w:rsidRPr="003C0AF9">
              <w:rPr>
                <w:rStyle w:val="Hyperlink"/>
                <w:noProof/>
                <w:lang w:bidi="hi-IN"/>
              </w:rPr>
              <w:t>syntax</w:t>
            </w:r>
            <w:r w:rsidR="00E8728A">
              <w:rPr>
                <w:noProof/>
                <w:webHidden/>
              </w:rPr>
              <w:tab/>
            </w:r>
            <w:r w:rsidR="00E8728A">
              <w:rPr>
                <w:noProof/>
                <w:webHidden/>
              </w:rPr>
              <w:fldChar w:fldCharType="begin"/>
            </w:r>
            <w:r w:rsidR="00E8728A">
              <w:rPr>
                <w:noProof/>
                <w:webHidden/>
              </w:rPr>
              <w:instrText xml:space="preserve"> PAGEREF _Toc74598189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3C566418" w14:textId="2C747BA7" w:rsidR="00E8728A" w:rsidRDefault="00CD3772">
          <w:pPr>
            <w:pStyle w:val="TOC2"/>
            <w:tabs>
              <w:tab w:val="right" w:leader="dot" w:pos="9628"/>
            </w:tabs>
            <w:rPr>
              <w:rFonts w:eastAsiaTheme="minorEastAsia" w:cstheme="minorBidi"/>
              <w:i w:val="0"/>
              <w:iCs w:val="0"/>
              <w:noProof/>
              <w:sz w:val="24"/>
              <w:szCs w:val="24"/>
              <w:lang w:eastAsia="en-US"/>
            </w:rPr>
          </w:pPr>
          <w:hyperlink w:anchor="_Toc74598190" w:history="1">
            <w:r w:rsidR="00E8728A" w:rsidRPr="003C0AF9">
              <w:rPr>
                <w:rStyle w:val="Hyperlink"/>
                <w:noProof/>
                <w:lang w:bidi="hi-IN"/>
              </w:rPr>
              <w:t>hash functions</w:t>
            </w:r>
            <w:r w:rsidR="00E8728A">
              <w:rPr>
                <w:noProof/>
                <w:webHidden/>
              </w:rPr>
              <w:tab/>
            </w:r>
            <w:r w:rsidR="00E8728A">
              <w:rPr>
                <w:noProof/>
                <w:webHidden/>
              </w:rPr>
              <w:fldChar w:fldCharType="begin"/>
            </w:r>
            <w:r w:rsidR="00E8728A">
              <w:rPr>
                <w:noProof/>
                <w:webHidden/>
              </w:rPr>
              <w:instrText xml:space="preserve"> PAGEREF _Toc74598190 \h </w:instrText>
            </w:r>
            <w:r w:rsidR="00E8728A">
              <w:rPr>
                <w:noProof/>
                <w:webHidden/>
              </w:rPr>
            </w:r>
            <w:r w:rsidR="00E8728A">
              <w:rPr>
                <w:noProof/>
                <w:webHidden/>
              </w:rPr>
              <w:fldChar w:fldCharType="separate"/>
            </w:r>
            <w:r w:rsidR="00E8728A">
              <w:rPr>
                <w:noProof/>
                <w:webHidden/>
              </w:rPr>
              <w:t>26</w:t>
            </w:r>
            <w:r w:rsidR="00E8728A">
              <w:rPr>
                <w:noProof/>
                <w:webHidden/>
              </w:rPr>
              <w:fldChar w:fldCharType="end"/>
            </w:r>
          </w:hyperlink>
        </w:p>
        <w:p w14:paraId="594ACCED" w14:textId="1A044AB9" w:rsidR="00E8728A" w:rsidRDefault="00CD3772">
          <w:pPr>
            <w:pStyle w:val="TOC1"/>
            <w:tabs>
              <w:tab w:val="right" w:leader="dot" w:pos="9628"/>
            </w:tabs>
            <w:rPr>
              <w:rFonts w:eastAsiaTheme="minorEastAsia" w:cstheme="minorBidi"/>
              <w:b w:val="0"/>
              <w:bCs w:val="0"/>
              <w:noProof/>
              <w:sz w:val="24"/>
              <w:szCs w:val="24"/>
              <w:lang w:eastAsia="en-US"/>
            </w:rPr>
          </w:pPr>
          <w:hyperlink w:anchor="_Toc74598191"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_Toc74598191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25A482A1" w14:textId="487BB7BF" w:rsidR="00E8728A" w:rsidRDefault="00CD3772">
          <w:pPr>
            <w:pStyle w:val="TOC2"/>
            <w:tabs>
              <w:tab w:val="right" w:leader="dot" w:pos="9628"/>
            </w:tabs>
            <w:rPr>
              <w:rFonts w:eastAsiaTheme="minorEastAsia" w:cstheme="minorBidi"/>
              <w:i w:val="0"/>
              <w:iCs w:val="0"/>
              <w:noProof/>
              <w:sz w:val="24"/>
              <w:szCs w:val="24"/>
              <w:lang w:eastAsia="en-US"/>
            </w:rPr>
          </w:pPr>
          <w:hyperlink w:anchor="_Toc74598192" w:history="1">
            <w:r w:rsidR="00E8728A" w:rsidRPr="003C0AF9">
              <w:rPr>
                <w:rStyle w:val="Hyperlink"/>
                <w:noProof/>
                <w:lang w:bidi="hi-IN"/>
              </w:rPr>
              <w:t>binding operator</w:t>
            </w:r>
            <w:r w:rsidR="00E8728A">
              <w:rPr>
                <w:noProof/>
                <w:webHidden/>
              </w:rPr>
              <w:tab/>
            </w:r>
            <w:r w:rsidR="00E8728A">
              <w:rPr>
                <w:noProof/>
                <w:webHidden/>
              </w:rPr>
              <w:fldChar w:fldCharType="begin"/>
            </w:r>
            <w:r w:rsidR="00E8728A">
              <w:rPr>
                <w:noProof/>
                <w:webHidden/>
              </w:rPr>
              <w:instrText xml:space="preserve"> PAGEREF _Toc74598192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3342EDC" w14:textId="647E03D0" w:rsidR="00E8728A" w:rsidRDefault="00CD3772">
          <w:pPr>
            <w:pStyle w:val="TOC2"/>
            <w:tabs>
              <w:tab w:val="right" w:leader="dot" w:pos="9628"/>
            </w:tabs>
            <w:rPr>
              <w:rFonts w:eastAsiaTheme="minorEastAsia" w:cstheme="minorBidi"/>
              <w:i w:val="0"/>
              <w:iCs w:val="0"/>
              <w:noProof/>
              <w:sz w:val="24"/>
              <w:szCs w:val="24"/>
              <w:lang w:eastAsia="en-US"/>
            </w:rPr>
          </w:pPr>
          <w:hyperlink w:anchor="_Toc74598193" w:history="1">
            <w:r w:rsidR="00E8728A" w:rsidRPr="003C0AF9">
              <w:rPr>
                <w:rStyle w:val="Hyperlink"/>
                <w:noProof/>
                <w:lang w:bidi="hi-IN"/>
              </w:rPr>
              <w:t>modifiers</w:t>
            </w:r>
            <w:r w:rsidR="00E8728A">
              <w:rPr>
                <w:noProof/>
                <w:webHidden/>
              </w:rPr>
              <w:tab/>
            </w:r>
            <w:r w:rsidR="00E8728A">
              <w:rPr>
                <w:noProof/>
                <w:webHidden/>
              </w:rPr>
              <w:fldChar w:fldCharType="begin"/>
            </w:r>
            <w:r w:rsidR="00E8728A">
              <w:rPr>
                <w:noProof/>
                <w:webHidden/>
              </w:rPr>
              <w:instrText xml:space="preserve"> PAGEREF _Toc74598193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73F675A0" w14:textId="4402E027" w:rsidR="00E8728A" w:rsidRDefault="00CD3772">
          <w:pPr>
            <w:pStyle w:val="TOC2"/>
            <w:tabs>
              <w:tab w:val="right" w:leader="dot" w:pos="9628"/>
            </w:tabs>
            <w:rPr>
              <w:rFonts w:eastAsiaTheme="minorEastAsia" w:cstheme="minorBidi"/>
              <w:i w:val="0"/>
              <w:iCs w:val="0"/>
              <w:noProof/>
              <w:sz w:val="24"/>
              <w:szCs w:val="24"/>
              <w:lang w:eastAsia="en-US"/>
            </w:rPr>
          </w:pPr>
          <w:hyperlink w:anchor="_Toc74598194" w:history="1">
            <w:r w:rsidR="00E8728A" w:rsidRPr="003C0AF9">
              <w:rPr>
                <w:rStyle w:val="Hyperlink"/>
                <w:noProof/>
                <w:lang w:bidi="hi-IN"/>
              </w:rPr>
              <w:t>capture groups</w:t>
            </w:r>
            <w:r w:rsidR="00E8728A">
              <w:rPr>
                <w:noProof/>
                <w:webHidden/>
              </w:rPr>
              <w:tab/>
            </w:r>
            <w:r w:rsidR="00E8728A">
              <w:rPr>
                <w:noProof/>
                <w:webHidden/>
              </w:rPr>
              <w:fldChar w:fldCharType="begin"/>
            </w:r>
            <w:r w:rsidR="00E8728A">
              <w:rPr>
                <w:noProof/>
                <w:webHidden/>
              </w:rPr>
              <w:instrText xml:space="preserve"> PAGEREF _Toc74598194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510B74CF" w14:textId="31667B54" w:rsidR="00E8728A" w:rsidRDefault="00CD3772">
          <w:pPr>
            <w:pStyle w:val="TOC2"/>
            <w:tabs>
              <w:tab w:val="right" w:leader="dot" w:pos="9628"/>
            </w:tabs>
            <w:rPr>
              <w:rFonts w:eastAsiaTheme="minorEastAsia" w:cstheme="minorBidi"/>
              <w:i w:val="0"/>
              <w:iCs w:val="0"/>
              <w:noProof/>
              <w:sz w:val="24"/>
              <w:szCs w:val="24"/>
              <w:lang w:eastAsia="en-US"/>
            </w:rPr>
          </w:pPr>
          <w:hyperlink w:anchor="_Toc74598195" w:history="1">
            <w:r w:rsidR="00E8728A" w:rsidRPr="003C0AF9">
              <w:rPr>
                <w:rStyle w:val="Hyperlink"/>
                <w:noProof/>
                <w:lang w:bidi="hi-IN"/>
              </w:rPr>
              <w:t>all matches as list</w:t>
            </w:r>
            <w:r w:rsidR="00E8728A">
              <w:rPr>
                <w:noProof/>
                <w:webHidden/>
              </w:rPr>
              <w:tab/>
            </w:r>
            <w:r w:rsidR="00E8728A">
              <w:rPr>
                <w:noProof/>
                <w:webHidden/>
              </w:rPr>
              <w:fldChar w:fldCharType="begin"/>
            </w:r>
            <w:r w:rsidR="00E8728A">
              <w:rPr>
                <w:noProof/>
                <w:webHidden/>
              </w:rPr>
              <w:instrText xml:space="preserve"> PAGEREF _Toc74598195 \h </w:instrText>
            </w:r>
            <w:r w:rsidR="00E8728A">
              <w:rPr>
                <w:noProof/>
                <w:webHidden/>
              </w:rPr>
            </w:r>
            <w:r w:rsidR="00E8728A">
              <w:rPr>
                <w:noProof/>
                <w:webHidden/>
              </w:rPr>
              <w:fldChar w:fldCharType="separate"/>
            </w:r>
            <w:r w:rsidR="00E8728A">
              <w:rPr>
                <w:noProof/>
                <w:webHidden/>
              </w:rPr>
              <w:t>28</w:t>
            </w:r>
            <w:r w:rsidR="00E8728A">
              <w:rPr>
                <w:noProof/>
                <w:webHidden/>
              </w:rPr>
              <w:fldChar w:fldCharType="end"/>
            </w:r>
          </w:hyperlink>
        </w:p>
        <w:p w14:paraId="3F8D0270" w14:textId="7D736795" w:rsidR="00E8728A" w:rsidRDefault="00CD3772">
          <w:pPr>
            <w:pStyle w:val="TOC2"/>
            <w:tabs>
              <w:tab w:val="right" w:leader="dot" w:pos="9628"/>
            </w:tabs>
            <w:rPr>
              <w:rFonts w:eastAsiaTheme="minorEastAsia" w:cstheme="minorBidi"/>
              <w:i w:val="0"/>
              <w:iCs w:val="0"/>
              <w:noProof/>
              <w:sz w:val="24"/>
              <w:szCs w:val="24"/>
              <w:lang w:eastAsia="en-US"/>
            </w:rPr>
          </w:pPr>
          <w:hyperlink w:anchor="_Toc74598196" w:history="1">
            <w:r w:rsidR="00E8728A" w:rsidRPr="003C0AF9">
              <w:rPr>
                <w:rStyle w:val="Hyperlink"/>
                <w:noProof/>
                <w:lang w:bidi="hi-IN"/>
              </w:rPr>
              <w:t>regex</w:t>
            </w:r>
            <w:r w:rsidR="00E8728A">
              <w:rPr>
                <w:noProof/>
                <w:webHidden/>
              </w:rPr>
              <w:tab/>
            </w:r>
            <w:r w:rsidR="00E8728A">
              <w:rPr>
                <w:noProof/>
                <w:webHidden/>
              </w:rPr>
              <w:fldChar w:fldCharType="begin"/>
            </w:r>
            <w:r w:rsidR="00E8728A">
              <w:rPr>
                <w:noProof/>
                <w:webHidden/>
              </w:rPr>
              <w:instrText xml:space="preserve"> PAGEREF _Toc74598196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1FA36957" w14:textId="23244BD7" w:rsidR="00E8728A" w:rsidRDefault="00CD3772">
          <w:pPr>
            <w:pStyle w:val="TOC2"/>
            <w:tabs>
              <w:tab w:val="right" w:leader="dot" w:pos="9628"/>
            </w:tabs>
            <w:rPr>
              <w:rFonts w:eastAsiaTheme="minorEastAsia" w:cstheme="minorBidi"/>
              <w:i w:val="0"/>
              <w:iCs w:val="0"/>
              <w:noProof/>
              <w:sz w:val="24"/>
              <w:szCs w:val="24"/>
              <w:lang w:eastAsia="en-US"/>
            </w:rPr>
          </w:pPr>
          <w:hyperlink w:anchor="_Toc74598197" w:history="1">
            <w:r w:rsidR="00E8728A" w:rsidRPr="003C0AF9">
              <w:rPr>
                <w:rStyle w:val="Hyperlink"/>
                <w:noProof/>
                <w:lang w:bidi="hi-IN"/>
              </w:rPr>
              <w:t>regex variables</w:t>
            </w:r>
            <w:r w:rsidR="00E8728A">
              <w:rPr>
                <w:noProof/>
                <w:webHidden/>
              </w:rPr>
              <w:tab/>
            </w:r>
            <w:r w:rsidR="00E8728A">
              <w:rPr>
                <w:noProof/>
                <w:webHidden/>
              </w:rPr>
              <w:fldChar w:fldCharType="begin"/>
            </w:r>
            <w:r w:rsidR="00E8728A">
              <w:rPr>
                <w:noProof/>
                <w:webHidden/>
              </w:rPr>
              <w:instrText xml:space="preserve"> PAGEREF _Toc74598197 \h </w:instrText>
            </w:r>
            <w:r w:rsidR="00E8728A">
              <w:rPr>
                <w:noProof/>
                <w:webHidden/>
              </w:rPr>
            </w:r>
            <w:r w:rsidR="00E8728A">
              <w:rPr>
                <w:noProof/>
                <w:webHidden/>
              </w:rPr>
              <w:fldChar w:fldCharType="separate"/>
            </w:r>
            <w:r w:rsidR="00E8728A">
              <w:rPr>
                <w:noProof/>
                <w:webHidden/>
              </w:rPr>
              <w:t>30</w:t>
            </w:r>
            <w:r w:rsidR="00E8728A">
              <w:rPr>
                <w:noProof/>
                <w:webHidden/>
              </w:rPr>
              <w:fldChar w:fldCharType="end"/>
            </w:r>
          </w:hyperlink>
        </w:p>
        <w:p w14:paraId="5B0D0299" w14:textId="7BA23EF1" w:rsidR="00E8728A" w:rsidRDefault="00CD3772">
          <w:pPr>
            <w:pStyle w:val="TOC1"/>
            <w:tabs>
              <w:tab w:val="right" w:leader="dot" w:pos="9628"/>
            </w:tabs>
            <w:rPr>
              <w:rFonts w:eastAsiaTheme="minorEastAsia" w:cstheme="minorBidi"/>
              <w:b w:val="0"/>
              <w:bCs w:val="0"/>
              <w:noProof/>
              <w:sz w:val="24"/>
              <w:szCs w:val="24"/>
              <w:lang w:eastAsia="en-US"/>
            </w:rPr>
          </w:pPr>
          <w:hyperlink w:anchor="_Toc74598198" w:history="1">
            <w:r w:rsidR="00E8728A" w:rsidRPr="003C0AF9">
              <w:rPr>
                <w:rStyle w:val="Hyperlink"/>
                <w:noProof/>
                <w:lang w:bidi="hi-IN"/>
              </w:rPr>
              <w:t>files</w:t>
            </w:r>
            <w:r w:rsidR="00E8728A">
              <w:rPr>
                <w:noProof/>
                <w:webHidden/>
              </w:rPr>
              <w:tab/>
            </w:r>
            <w:r w:rsidR="00E8728A">
              <w:rPr>
                <w:noProof/>
                <w:webHidden/>
              </w:rPr>
              <w:fldChar w:fldCharType="begin"/>
            </w:r>
            <w:r w:rsidR="00E8728A">
              <w:rPr>
                <w:noProof/>
                <w:webHidden/>
              </w:rPr>
              <w:instrText xml:space="preserve"> PAGEREF _Toc74598198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1D29992D" w14:textId="0A6058AD" w:rsidR="00E8728A" w:rsidRDefault="00CD3772">
          <w:pPr>
            <w:pStyle w:val="TOC2"/>
            <w:tabs>
              <w:tab w:val="right" w:leader="dot" w:pos="9628"/>
            </w:tabs>
            <w:rPr>
              <w:rFonts w:eastAsiaTheme="minorEastAsia" w:cstheme="minorBidi"/>
              <w:i w:val="0"/>
              <w:iCs w:val="0"/>
              <w:noProof/>
              <w:sz w:val="24"/>
              <w:szCs w:val="24"/>
              <w:lang w:eastAsia="en-US"/>
            </w:rPr>
          </w:pPr>
          <w:hyperlink w:anchor="_Toc74598199" w:history="1">
            <w:r w:rsidR="00E8728A" w:rsidRPr="003C0AF9">
              <w:rPr>
                <w:rStyle w:val="Hyperlink"/>
                <w:noProof/>
                <w:lang w:bidi="hi-IN"/>
              </w:rPr>
              <w:t>file functions</w:t>
            </w:r>
            <w:r w:rsidR="00E8728A">
              <w:rPr>
                <w:noProof/>
                <w:webHidden/>
              </w:rPr>
              <w:tab/>
            </w:r>
            <w:r w:rsidR="00E8728A">
              <w:rPr>
                <w:noProof/>
                <w:webHidden/>
              </w:rPr>
              <w:fldChar w:fldCharType="begin"/>
            </w:r>
            <w:r w:rsidR="00E8728A">
              <w:rPr>
                <w:noProof/>
                <w:webHidden/>
              </w:rPr>
              <w:instrText xml:space="preserve"> PAGEREF _Toc74598199 \h </w:instrText>
            </w:r>
            <w:r w:rsidR="00E8728A">
              <w:rPr>
                <w:noProof/>
                <w:webHidden/>
              </w:rPr>
            </w:r>
            <w:r w:rsidR="00E8728A">
              <w:rPr>
                <w:noProof/>
                <w:webHidden/>
              </w:rPr>
              <w:fldChar w:fldCharType="separate"/>
            </w:r>
            <w:r w:rsidR="00E8728A">
              <w:rPr>
                <w:noProof/>
                <w:webHidden/>
              </w:rPr>
              <w:t>32</w:t>
            </w:r>
            <w:r w:rsidR="00E8728A">
              <w:rPr>
                <w:noProof/>
                <w:webHidden/>
              </w:rPr>
              <w:fldChar w:fldCharType="end"/>
            </w:r>
          </w:hyperlink>
        </w:p>
        <w:p w14:paraId="5FE614E9" w14:textId="3B38712C" w:rsidR="00E8728A" w:rsidRDefault="00CD3772">
          <w:pPr>
            <w:pStyle w:val="TOC1"/>
            <w:tabs>
              <w:tab w:val="right" w:leader="dot" w:pos="9628"/>
            </w:tabs>
            <w:rPr>
              <w:rFonts w:eastAsiaTheme="minorEastAsia" w:cstheme="minorBidi"/>
              <w:b w:val="0"/>
              <w:bCs w:val="0"/>
              <w:noProof/>
              <w:sz w:val="24"/>
              <w:szCs w:val="24"/>
              <w:lang w:eastAsia="en-US"/>
            </w:rPr>
          </w:pPr>
          <w:hyperlink w:anchor="_Toc74598200" w:history="1">
            <w:r w:rsidR="00E8728A" w:rsidRPr="003C0AF9">
              <w:rPr>
                <w:rStyle w:val="Hyperlink"/>
                <w:noProof/>
                <w:lang w:bidi="hi-IN"/>
              </w:rPr>
              <w:t>maths</w:t>
            </w:r>
            <w:r w:rsidR="00E8728A">
              <w:rPr>
                <w:noProof/>
                <w:webHidden/>
              </w:rPr>
              <w:tab/>
            </w:r>
            <w:r w:rsidR="00E8728A">
              <w:rPr>
                <w:noProof/>
                <w:webHidden/>
              </w:rPr>
              <w:fldChar w:fldCharType="begin"/>
            </w:r>
            <w:r w:rsidR="00E8728A">
              <w:rPr>
                <w:noProof/>
                <w:webHidden/>
              </w:rPr>
              <w:instrText xml:space="preserve"> PAGEREF _Toc74598200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18BD0603" w14:textId="0D6CFF2D" w:rsidR="00E8728A" w:rsidRDefault="00CD3772">
          <w:pPr>
            <w:pStyle w:val="TOC2"/>
            <w:tabs>
              <w:tab w:val="right" w:leader="dot" w:pos="9628"/>
            </w:tabs>
            <w:rPr>
              <w:rFonts w:eastAsiaTheme="minorEastAsia" w:cstheme="minorBidi"/>
              <w:i w:val="0"/>
              <w:iCs w:val="0"/>
              <w:noProof/>
              <w:sz w:val="24"/>
              <w:szCs w:val="24"/>
              <w:lang w:eastAsia="en-US"/>
            </w:rPr>
          </w:pPr>
          <w:hyperlink w:anchor="_Toc74598201" w:history="1">
            <w:r w:rsidR="00E8728A" w:rsidRPr="003C0AF9">
              <w:rPr>
                <w:rStyle w:val="Hyperlink"/>
                <w:noProof/>
                <w:lang w:bidi="hi-IN"/>
              </w:rPr>
              <w:t>math functions</w:t>
            </w:r>
            <w:r w:rsidR="00E8728A">
              <w:rPr>
                <w:noProof/>
                <w:webHidden/>
              </w:rPr>
              <w:tab/>
            </w:r>
            <w:r w:rsidR="00E8728A">
              <w:rPr>
                <w:noProof/>
                <w:webHidden/>
              </w:rPr>
              <w:fldChar w:fldCharType="begin"/>
            </w:r>
            <w:r w:rsidR="00E8728A">
              <w:rPr>
                <w:noProof/>
                <w:webHidden/>
              </w:rPr>
              <w:instrText xml:space="preserve"> PAGEREF _Toc74598201 \h </w:instrText>
            </w:r>
            <w:r w:rsidR="00E8728A">
              <w:rPr>
                <w:noProof/>
                <w:webHidden/>
              </w:rPr>
            </w:r>
            <w:r w:rsidR="00E8728A">
              <w:rPr>
                <w:noProof/>
                <w:webHidden/>
              </w:rPr>
              <w:fldChar w:fldCharType="separate"/>
            </w:r>
            <w:r w:rsidR="00E8728A">
              <w:rPr>
                <w:noProof/>
                <w:webHidden/>
              </w:rPr>
              <w:t>33</w:t>
            </w:r>
            <w:r w:rsidR="00E8728A">
              <w:rPr>
                <w:noProof/>
                <w:webHidden/>
              </w:rPr>
              <w:fldChar w:fldCharType="end"/>
            </w:r>
          </w:hyperlink>
        </w:p>
        <w:p w14:paraId="269C72FD" w14:textId="253A6152" w:rsidR="00E8728A" w:rsidRDefault="00CD3772">
          <w:pPr>
            <w:pStyle w:val="TOC1"/>
            <w:tabs>
              <w:tab w:val="right" w:leader="dot" w:pos="9628"/>
            </w:tabs>
            <w:rPr>
              <w:rFonts w:eastAsiaTheme="minorEastAsia" w:cstheme="minorBidi"/>
              <w:b w:val="0"/>
              <w:bCs w:val="0"/>
              <w:noProof/>
              <w:sz w:val="24"/>
              <w:szCs w:val="24"/>
              <w:lang w:eastAsia="en-US"/>
            </w:rPr>
          </w:pPr>
          <w:hyperlink w:anchor="_Toc74598202" w:history="1">
            <w:r w:rsidR="00E8728A" w:rsidRPr="003C0AF9">
              <w:rPr>
                <w:rStyle w:val="Hyperlink"/>
                <w:noProof/>
                <w:lang w:bidi="hi-IN"/>
              </w:rPr>
              <w:t>process management</w:t>
            </w:r>
            <w:r w:rsidR="00E8728A">
              <w:rPr>
                <w:noProof/>
                <w:webHidden/>
              </w:rPr>
              <w:tab/>
            </w:r>
            <w:r w:rsidR="00E8728A">
              <w:rPr>
                <w:noProof/>
                <w:webHidden/>
              </w:rPr>
              <w:fldChar w:fldCharType="begin"/>
            </w:r>
            <w:r w:rsidR="00E8728A">
              <w:rPr>
                <w:noProof/>
                <w:webHidden/>
              </w:rPr>
              <w:instrText xml:space="preserve"> PAGEREF _Toc74598202 \h </w:instrText>
            </w:r>
            <w:r w:rsidR="00E8728A">
              <w:rPr>
                <w:noProof/>
                <w:webHidden/>
              </w:rPr>
            </w:r>
            <w:r w:rsidR="00E8728A">
              <w:rPr>
                <w:noProof/>
                <w:webHidden/>
              </w:rPr>
              <w:fldChar w:fldCharType="separate"/>
            </w:r>
            <w:r w:rsidR="00E8728A">
              <w:rPr>
                <w:noProof/>
                <w:webHidden/>
              </w:rPr>
              <w:t>34</w:t>
            </w:r>
            <w:r w:rsidR="00E8728A">
              <w:rPr>
                <w:noProof/>
                <w:webHidden/>
              </w:rPr>
              <w:fldChar w:fldCharType="end"/>
            </w:r>
          </w:hyperlink>
        </w:p>
        <w:p w14:paraId="5AF41BD7" w14:textId="3B5EC40C" w:rsidR="00E8728A" w:rsidRDefault="00CD3772">
          <w:pPr>
            <w:pStyle w:val="TOC1"/>
            <w:tabs>
              <w:tab w:val="right" w:leader="dot" w:pos="9628"/>
            </w:tabs>
            <w:rPr>
              <w:rFonts w:eastAsiaTheme="minorEastAsia" w:cstheme="minorBidi"/>
              <w:b w:val="0"/>
              <w:bCs w:val="0"/>
              <w:noProof/>
              <w:sz w:val="24"/>
              <w:szCs w:val="24"/>
              <w:lang w:eastAsia="en-US"/>
            </w:rPr>
          </w:pPr>
          <w:hyperlink w:anchor="_Toc74598203" w:history="1">
            <w:r w:rsidR="00E8728A" w:rsidRPr="003C0AF9">
              <w:rPr>
                <w:rStyle w:val="Hyperlink"/>
                <w:noProof/>
                <w:lang w:bidi="hi-IN"/>
              </w:rPr>
              <w:t>sockets</w:t>
            </w:r>
            <w:r w:rsidR="00E8728A">
              <w:rPr>
                <w:noProof/>
                <w:webHidden/>
              </w:rPr>
              <w:tab/>
            </w:r>
            <w:r w:rsidR="00E8728A">
              <w:rPr>
                <w:noProof/>
                <w:webHidden/>
              </w:rPr>
              <w:fldChar w:fldCharType="begin"/>
            </w:r>
            <w:r w:rsidR="00E8728A">
              <w:rPr>
                <w:noProof/>
                <w:webHidden/>
              </w:rPr>
              <w:instrText xml:space="preserve"> PAGEREF _Toc74598203 \h </w:instrText>
            </w:r>
            <w:r w:rsidR="00E8728A">
              <w:rPr>
                <w:noProof/>
                <w:webHidden/>
              </w:rPr>
            </w:r>
            <w:r w:rsidR="00E8728A">
              <w:rPr>
                <w:noProof/>
                <w:webHidden/>
              </w:rPr>
              <w:fldChar w:fldCharType="separate"/>
            </w:r>
            <w:r w:rsidR="00E8728A">
              <w:rPr>
                <w:noProof/>
                <w:webHidden/>
              </w:rPr>
              <w:t>35</w:t>
            </w:r>
            <w:r w:rsidR="00E8728A">
              <w:rPr>
                <w:noProof/>
                <w:webHidden/>
              </w:rPr>
              <w:fldChar w:fldCharType="end"/>
            </w:r>
          </w:hyperlink>
        </w:p>
        <w:p w14:paraId="61DCEF54" w14:textId="30D9CAF6" w:rsidR="00E8728A" w:rsidRDefault="00CD3772">
          <w:pPr>
            <w:pStyle w:val="TOC1"/>
            <w:tabs>
              <w:tab w:val="right" w:leader="dot" w:pos="9628"/>
            </w:tabs>
            <w:rPr>
              <w:rFonts w:eastAsiaTheme="minorEastAsia" w:cstheme="minorBidi"/>
              <w:b w:val="0"/>
              <w:bCs w:val="0"/>
              <w:noProof/>
              <w:sz w:val="24"/>
              <w:szCs w:val="24"/>
              <w:lang w:eastAsia="en-US"/>
            </w:rPr>
          </w:pPr>
          <w:hyperlink w:anchor="_Toc74598204" w:history="1">
            <w:r w:rsidR="00E8728A" w:rsidRPr="003C0AF9">
              <w:rPr>
                <w:rStyle w:val="Hyperlink"/>
                <w:noProof/>
                <w:lang w:bidi="hi-IN"/>
              </w:rPr>
              <w:t>packages</w:t>
            </w:r>
            <w:r w:rsidR="00E8728A">
              <w:rPr>
                <w:noProof/>
                <w:webHidden/>
              </w:rPr>
              <w:tab/>
            </w:r>
            <w:r w:rsidR="00E8728A">
              <w:rPr>
                <w:noProof/>
                <w:webHidden/>
              </w:rPr>
              <w:fldChar w:fldCharType="begin"/>
            </w:r>
            <w:r w:rsidR="00E8728A">
              <w:rPr>
                <w:noProof/>
                <w:webHidden/>
              </w:rPr>
              <w:instrText xml:space="preserve"> PAGEREF _Toc74598204 \h </w:instrText>
            </w:r>
            <w:r w:rsidR="00E8728A">
              <w:rPr>
                <w:noProof/>
                <w:webHidden/>
              </w:rPr>
            </w:r>
            <w:r w:rsidR="00E8728A">
              <w:rPr>
                <w:noProof/>
                <w:webHidden/>
              </w:rPr>
              <w:fldChar w:fldCharType="separate"/>
            </w:r>
            <w:r w:rsidR="00E8728A">
              <w:rPr>
                <w:noProof/>
                <w:webHidden/>
              </w:rPr>
              <w:t>36</w:t>
            </w:r>
            <w:r w:rsidR="00E8728A">
              <w:rPr>
                <w:noProof/>
                <w:webHidden/>
              </w:rPr>
              <w:fldChar w:fldCharType="end"/>
            </w:r>
          </w:hyperlink>
        </w:p>
        <w:p w14:paraId="73D65CC1" w14:textId="0A92730A" w:rsidR="00E8728A" w:rsidRDefault="00CD3772">
          <w:pPr>
            <w:pStyle w:val="TOC1"/>
            <w:tabs>
              <w:tab w:val="right" w:leader="dot" w:pos="9628"/>
            </w:tabs>
            <w:rPr>
              <w:rFonts w:eastAsiaTheme="minorEastAsia" w:cstheme="minorBidi"/>
              <w:b w:val="0"/>
              <w:bCs w:val="0"/>
              <w:noProof/>
              <w:sz w:val="24"/>
              <w:szCs w:val="24"/>
              <w:lang w:eastAsia="en-US"/>
            </w:rPr>
          </w:pPr>
          <w:hyperlink w:anchor="_Toc74598205" w:history="1">
            <w:r w:rsidR="00E8728A" w:rsidRPr="003C0AF9">
              <w:rPr>
                <w:rStyle w:val="Hyperlink"/>
                <w:noProof/>
                <w:lang w:bidi="hi-IN"/>
              </w:rPr>
              <w:t>Module Data</w:t>
            </w:r>
            <w:r w:rsidR="00E8728A">
              <w:rPr>
                <w:noProof/>
                <w:webHidden/>
              </w:rPr>
              <w:tab/>
            </w:r>
            <w:r w:rsidR="00E8728A">
              <w:rPr>
                <w:noProof/>
                <w:webHidden/>
              </w:rPr>
              <w:fldChar w:fldCharType="begin"/>
            </w:r>
            <w:r w:rsidR="00E8728A">
              <w:rPr>
                <w:noProof/>
                <w:webHidden/>
              </w:rPr>
              <w:instrText xml:space="preserve"> PAGEREF _Toc74598205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1B13FE5" w14:textId="760711D0" w:rsidR="00E8728A" w:rsidRDefault="00CD3772">
          <w:pPr>
            <w:pStyle w:val="TOC2"/>
            <w:tabs>
              <w:tab w:val="right" w:leader="dot" w:pos="9628"/>
            </w:tabs>
            <w:rPr>
              <w:rFonts w:eastAsiaTheme="minorEastAsia" w:cstheme="minorBidi"/>
              <w:i w:val="0"/>
              <w:iCs w:val="0"/>
              <w:noProof/>
              <w:sz w:val="24"/>
              <w:szCs w:val="24"/>
              <w:lang w:eastAsia="en-US"/>
            </w:rPr>
          </w:pPr>
          <w:hyperlink w:anchor="_Toc74598206" w:history="1">
            <w:r w:rsidR="00E8728A" w:rsidRPr="003C0AF9">
              <w:rPr>
                <w:rStyle w:val="Hyperlink"/>
                <w:noProof/>
                <w:lang w:bidi="hi-IN"/>
              </w:rPr>
              <w:t>Data::Dumper</w:t>
            </w:r>
            <w:r w:rsidR="00E8728A">
              <w:rPr>
                <w:noProof/>
                <w:webHidden/>
              </w:rPr>
              <w:tab/>
            </w:r>
            <w:r w:rsidR="00E8728A">
              <w:rPr>
                <w:noProof/>
                <w:webHidden/>
              </w:rPr>
              <w:fldChar w:fldCharType="begin"/>
            </w:r>
            <w:r w:rsidR="00E8728A">
              <w:rPr>
                <w:noProof/>
                <w:webHidden/>
              </w:rPr>
              <w:instrText xml:space="preserve"> PAGEREF _Toc74598206 \h </w:instrText>
            </w:r>
            <w:r w:rsidR="00E8728A">
              <w:rPr>
                <w:noProof/>
                <w:webHidden/>
              </w:rPr>
            </w:r>
            <w:r w:rsidR="00E8728A">
              <w:rPr>
                <w:noProof/>
                <w:webHidden/>
              </w:rPr>
              <w:fldChar w:fldCharType="separate"/>
            </w:r>
            <w:r w:rsidR="00E8728A">
              <w:rPr>
                <w:noProof/>
                <w:webHidden/>
              </w:rPr>
              <w:t>37</w:t>
            </w:r>
            <w:r w:rsidR="00E8728A">
              <w:rPr>
                <w:noProof/>
                <w:webHidden/>
              </w:rPr>
              <w:fldChar w:fldCharType="end"/>
            </w:r>
          </w:hyperlink>
        </w:p>
        <w:p w14:paraId="07ECD756" w14:textId="6816406F" w:rsidR="00E8728A" w:rsidRDefault="00CD3772">
          <w:pPr>
            <w:pStyle w:val="TOC1"/>
            <w:tabs>
              <w:tab w:val="right" w:leader="dot" w:pos="9628"/>
            </w:tabs>
            <w:rPr>
              <w:rFonts w:eastAsiaTheme="minorEastAsia" w:cstheme="minorBidi"/>
              <w:b w:val="0"/>
              <w:bCs w:val="0"/>
              <w:noProof/>
              <w:sz w:val="24"/>
              <w:szCs w:val="24"/>
              <w:lang w:eastAsia="en-US"/>
            </w:rPr>
          </w:pPr>
          <w:hyperlink w:anchor="_Toc74598207" w:history="1">
            <w:r w:rsidR="00E8728A" w:rsidRPr="003C0AF9">
              <w:rPr>
                <w:rStyle w:val="Hyperlink"/>
                <w:noProof/>
                <w:lang w:bidi="hi-IN"/>
              </w:rPr>
              <w:t>Features by version</w:t>
            </w:r>
            <w:r w:rsidR="00E8728A">
              <w:rPr>
                <w:noProof/>
                <w:webHidden/>
              </w:rPr>
              <w:tab/>
            </w:r>
            <w:r w:rsidR="00E8728A">
              <w:rPr>
                <w:noProof/>
                <w:webHidden/>
              </w:rPr>
              <w:fldChar w:fldCharType="begin"/>
            </w:r>
            <w:r w:rsidR="00E8728A">
              <w:rPr>
                <w:noProof/>
                <w:webHidden/>
              </w:rPr>
              <w:instrText xml:space="preserve"> PAGEREF _Toc74598207 \h </w:instrText>
            </w:r>
            <w:r w:rsidR="00E8728A">
              <w:rPr>
                <w:noProof/>
                <w:webHidden/>
              </w:rPr>
            </w:r>
            <w:r w:rsidR="00E8728A">
              <w:rPr>
                <w:noProof/>
                <w:webHidden/>
              </w:rPr>
              <w:fldChar w:fldCharType="separate"/>
            </w:r>
            <w:r w:rsidR="00E8728A">
              <w:rPr>
                <w:noProof/>
                <w:webHidden/>
              </w:rPr>
              <w:t>38</w:t>
            </w:r>
            <w:r w:rsidR="00E8728A">
              <w:rPr>
                <w:noProof/>
                <w:webHidden/>
              </w:rPr>
              <w:fldChar w:fldCharType="end"/>
            </w:r>
          </w:hyperlink>
        </w:p>
        <w:p w14:paraId="20732E3F" w14:textId="240DB8FE" w:rsidR="00983F66" w:rsidRDefault="00E8728A" w:rsidP="00983F66">
          <w:r>
            <w:rPr>
              <w:rFonts w:eastAsia="Songti SC"/>
              <w:i/>
              <w:iCs/>
              <w:kern w:val="3"/>
              <w:szCs w:val="20"/>
              <w:lang w:eastAsia="zh-CN" w:bidi="hi-IN"/>
            </w:rPr>
            <w:fldChar w:fldCharType="end"/>
          </w:r>
        </w:p>
      </w:sdtContent>
    </w:sdt>
    <w:p w14:paraId="7DC1DF14" w14:textId="77777777" w:rsidR="00983F66" w:rsidRPr="00983F66" w:rsidRDefault="00983F66" w:rsidP="00983F66">
      <w:pPr>
        <w:pStyle w:val="Textbody"/>
      </w:pPr>
    </w:p>
    <w:p w14:paraId="06B3AB89" w14:textId="426EC1CF" w:rsidR="00584D2E" w:rsidRDefault="00F80C76" w:rsidP="00584D2E">
      <w:pPr>
        <w:pStyle w:val="Heading1"/>
      </w:pPr>
      <w:r>
        <w:br w:type="page"/>
      </w:r>
      <w:bookmarkStart w:id="0" w:name="_Toc74598146"/>
      <w:proofErr w:type="spellStart"/>
      <w:r w:rsidR="00584D2E">
        <w:lastRenderedPageBreak/>
        <w:t>perlrun</w:t>
      </w:r>
      <w:bookmarkEnd w:id="0"/>
      <w:proofErr w:type="spellEnd"/>
    </w:p>
    <w:p w14:paraId="35C85E24" w14:textId="7FD489A3" w:rsidR="00584D2E" w:rsidRDefault="00584D2E" w:rsidP="00584D2E">
      <w:pPr>
        <w:pStyle w:val="Heading2"/>
      </w:pPr>
      <w:bookmarkStart w:id="1" w:name="_Toc74598147"/>
      <w:r>
        <w:t>Executing Perl</w:t>
      </w:r>
      <w:bookmarkEnd w:id="1"/>
    </w:p>
    <w:p w14:paraId="62D06DD5" w14:textId="77777777" w:rsidR="00584D2E" w:rsidRPr="00197DF5" w:rsidRDefault="00584D2E" w:rsidP="00584D2E">
      <w:r>
        <w:t xml:space="preserve">Specify the source for the </w:t>
      </w:r>
      <w:proofErr w:type="spellStart"/>
      <w:r>
        <w:t>perl</w:t>
      </w:r>
      <w:proofErr w:type="spellEnd"/>
      <w:r>
        <w:t xml:space="preserve"> shell command:</w:t>
      </w:r>
    </w:p>
    <w:p w14:paraId="71126DA7" w14:textId="77777777" w:rsidR="00584D2E" w:rsidRDefault="00584D2E" w:rsidP="00584D2E">
      <w:pPr>
        <w:pStyle w:val="ListParagraph"/>
        <w:numPr>
          <w:ilvl w:val="0"/>
          <w:numId w:val="19"/>
        </w:numPr>
      </w:pPr>
      <w:r>
        <w:t>Line-by-line, as text argument to '-e' or '-E'</w:t>
      </w:r>
    </w:p>
    <w:p w14:paraId="6B05815F" w14:textId="77777777" w:rsidR="00584D2E" w:rsidRDefault="00584D2E" w:rsidP="00584D2E">
      <w:pPr>
        <w:pStyle w:val="ListParagraph"/>
        <w:numPr>
          <w:ilvl w:val="0"/>
          <w:numId w:val="19"/>
        </w:numPr>
      </w:pPr>
      <w:r>
        <w:t xml:space="preserve">Contained in the first filename in the command, only if </w:t>
      </w:r>
      <w:r>
        <w:rPr>
          <w:i/>
          <w:iCs/>
        </w:rPr>
        <w:t>1)</w:t>
      </w:r>
      <w:r>
        <w:t xml:space="preserve"> not specified first</w:t>
      </w:r>
    </w:p>
    <w:p w14:paraId="4D411452" w14:textId="77777777" w:rsidR="00584D2E" w:rsidRDefault="00584D2E" w:rsidP="00584D2E">
      <w:pPr>
        <w:pStyle w:val="ListParagraph"/>
        <w:numPr>
          <w:ilvl w:val="0"/>
          <w:numId w:val="19"/>
        </w:numPr>
      </w:pPr>
      <w:r>
        <w:t xml:space="preserve">Via standard-input, only if neither </w:t>
      </w:r>
      <w:r>
        <w:rPr>
          <w:i/>
          <w:iCs/>
        </w:rPr>
        <w:t xml:space="preserve">1) </w:t>
      </w:r>
      <w:r>
        <w:t xml:space="preserve">or </w:t>
      </w:r>
      <w:r>
        <w:rPr>
          <w:i/>
          <w:iCs/>
        </w:rPr>
        <w:t xml:space="preserve">2) </w:t>
      </w:r>
      <w:r>
        <w:t xml:space="preserve">are given. </w:t>
      </w:r>
    </w:p>
    <w:p w14:paraId="54B55C8A" w14:textId="77777777" w:rsidR="00584D2E" w:rsidRDefault="00584D2E" w:rsidP="00584D2E"/>
    <w:p w14:paraId="4CABF04D" w14:textId="4C86CB5A" w:rsidR="00584D2E" w:rsidRDefault="00584D2E" w:rsidP="00584D2E">
      <w:pPr>
        <w:pStyle w:val="Heading2"/>
      </w:pPr>
      <w:bookmarkStart w:id="2" w:name="_Toc74598148"/>
      <w:r>
        <w:t>Options</w:t>
      </w:r>
      <w:bookmarkEnd w:id="2"/>
    </w:p>
    <w:p w14:paraId="7B2E8F76" w14:textId="77777777" w:rsidR="00584D2E" w:rsidRDefault="00584D2E" w:rsidP="00584D2E">
      <w:r>
        <w:tab/>
        <w:t>-a</w:t>
      </w:r>
      <w:r>
        <w:tab/>
      </w:r>
      <w:r>
        <w:tab/>
      </w:r>
      <w:proofErr w:type="spellStart"/>
      <w:r>
        <w:t>Autosplit</w:t>
      </w:r>
      <w:proofErr w:type="spellEnd"/>
      <w:r>
        <w:t xml:space="preserve"> line mode (</w:t>
      </w:r>
      <w:r>
        <w:rPr>
          <w:i/>
          <w:iCs/>
        </w:rPr>
        <w:t xml:space="preserve">$_ </w:t>
      </w:r>
      <w:r>
        <w:t xml:space="preserve">into </w:t>
      </w:r>
      <w:r>
        <w:rPr>
          <w:i/>
          <w:iCs/>
        </w:rPr>
        <w:t>@F</w:t>
      </w:r>
      <w:r>
        <w:t xml:space="preserve"> array) (delimiter -F&lt;</w:t>
      </w:r>
      <w:proofErr w:type="spellStart"/>
      <w:r>
        <w:t>delim</w:t>
      </w:r>
      <w:proofErr w:type="spellEnd"/>
      <w:r>
        <w:t xml:space="preserve">&gt;). Implicitly sets '-n'. </w:t>
      </w:r>
    </w:p>
    <w:p w14:paraId="4442ABBC" w14:textId="77777777" w:rsidR="00584D2E" w:rsidRDefault="00584D2E" w:rsidP="00584D2E">
      <w:r>
        <w:tab/>
        <w:t>-F&lt;</w:t>
      </w:r>
      <w:proofErr w:type="spellStart"/>
      <w:r>
        <w:t>delim</w:t>
      </w:r>
      <w:proofErr w:type="spellEnd"/>
      <w:r>
        <w:t>&gt;</w:t>
      </w:r>
      <w:r>
        <w:tab/>
        <w:t xml:space="preserve">Specify pattern to split on for '-a'. </w:t>
      </w:r>
    </w:p>
    <w:p w14:paraId="4CC32D87" w14:textId="77777777" w:rsidR="00584D2E" w:rsidRDefault="00584D2E" w:rsidP="00584D2E">
      <w:pPr>
        <w:ind w:left="1418" w:firstLine="709"/>
      </w:pPr>
      <w:r>
        <w:t>Use //, '', or "", or '' will be used implicitly. Sets both '-a' and '-n'.</w:t>
      </w:r>
    </w:p>
    <w:p w14:paraId="76B672E6" w14:textId="77777777" w:rsidR="00584D2E" w:rsidRDefault="00584D2E" w:rsidP="00584D2E">
      <w:r>
        <w:tab/>
        <w:t>-n</w:t>
      </w:r>
      <w:r>
        <w:tab/>
      </w:r>
      <w:r>
        <w:tab/>
        <w:t xml:space="preserve">Implicit loop over filename arguments, without printing lines. </w:t>
      </w:r>
    </w:p>
    <w:p w14:paraId="5062E01C" w14:textId="77777777" w:rsidR="00584D2E" w:rsidRDefault="00584D2E" w:rsidP="00584D2E">
      <w:r>
        <w:tab/>
        <w:t>-p</w:t>
      </w:r>
      <w:r>
        <w:tab/>
      </w:r>
      <w:r>
        <w:tab/>
        <w:t xml:space="preserve">Implicit loop over filename arguments, prints lines. Overrides '-n'. </w:t>
      </w:r>
    </w:p>
    <w:p w14:paraId="7C3C6411" w14:textId="77777777" w:rsidR="00584D2E" w:rsidRDefault="00584D2E" w:rsidP="00584D2E">
      <w:r>
        <w:tab/>
        <w:t>-e</w:t>
      </w:r>
      <w:r>
        <w:tab/>
      </w:r>
      <w:r>
        <w:tab/>
        <w:t>Specify line of program as argument text</w:t>
      </w:r>
    </w:p>
    <w:p w14:paraId="33D7CE79" w14:textId="5A39F494" w:rsidR="00584D2E" w:rsidRDefault="00584D2E" w:rsidP="00584D2E">
      <w:r>
        <w:tab/>
        <w:t>-E</w:t>
      </w:r>
      <w:r>
        <w:tab/>
      </w:r>
      <w:r>
        <w:tab/>
        <w:t xml:space="preserve">As per '-e', but enable optional features </w:t>
      </w:r>
      <w:r w:rsidR="00413841">
        <w:t xml:space="preserve">(see: Optional features '-E') </w:t>
      </w:r>
    </w:p>
    <w:p w14:paraId="56CB6822" w14:textId="77777777" w:rsidR="00413841" w:rsidRDefault="00413841" w:rsidP="00413841">
      <w:r>
        <w:tab/>
        <w:t>-l[</w:t>
      </w:r>
      <w:proofErr w:type="spellStart"/>
      <w:r>
        <w:t>octnum</w:t>
      </w:r>
      <w:proofErr w:type="spellEnd"/>
      <w:r>
        <w:t>]</w:t>
      </w:r>
      <w:r>
        <w:tab/>
        <w:t xml:space="preserve">Automatic line-ending processing. When used with '-n' or '-p', </w:t>
      </w:r>
      <w:r>
        <w:rPr>
          <w:i/>
          <w:iCs/>
        </w:rPr>
        <w:t xml:space="preserve">$/ </w:t>
      </w:r>
      <w:r>
        <w:t xml:space="preserve">(IRS) is chomped. Sets </w:t>
      </w:r>
      <w:r>
        <w:rPr>
          <w:i/>
          <w:iCs/>
        </w:rPr>
        <w:t>$\</w:t>
      </w:r>
      <w:r>
        <w:t xml:space="preserve"> </w:t>
      </w:r>
    </w:p>
    <w:p w14:paraId="7C68AD40" w14:textId="07999218" w:rsidR="00413841" w:rsidRDefault="00413841" w:rsidP="00413841">
      <w:pPr>
        <w:ind w:left="1418" w:firstLine="709"/>
      </w:pPr>
      <w:r>
        <w:t xml:space="preserve">(ORS) to </w:t>
      </w:r>
      <w:proofErr w:type="spellStart"/>
      <w:r>
        <w:rPr>
          <w:i/>
          <w:iCs/>
        </w:rPr>
        <w:t>octnum</w:t>
      </w:r>
      <w:proofErr w:type="spellEnd"/>
      <w:r>
        <w:t xml:space="preserve">, or if not given, to current value of </w:t>
      </w:r>
      <w:r>
        <w:rPr>
          <w:i/>
          <w:iCs/>
        </w:rPr>
        <w:t>$/</w:t>
      </w:r>
      <w:r>
        <w:t>.</w:t>
      </w:r>
    </w:p>
    <w:p w14:paraId="7918B9D1" w14:textId="77777777" w:rsidR="00584D2E" w:rsidRDefault="00584D2E" w:rsidP="00584D2E">
      <w:r>
        <w:tab/>
        <w:t>-</w:t>
      </w:r>
      <w:proofErr w:type="spellStart"/>
      <w:r>
        <w:t>i</w:t>
      </w:r>
      <w:proofErr w:type="spellEnd"/>
      <w:r>
        <w:t>[extension]</w:t>
      </w:r>
      <w:r>
        <w:tab/>
        <w:t xml:space="preserve">Specifies that files processed by </w:t>
      </w:r>
      <w:r>
        <w:rPr>
          <w:i/>
          <w:iCs/>
        </w:rPr>
        <w:t>&lt;&gt;</w:t>
      </w:r>
      <w:r>
        <w:t xml:space="preserve"> construct are to be edited in place. </w:t>
      </w:r>
    </w:p>
    <w:p w14:paraId="449D7A2A" w14:textId="77777777" w:rsidR="00584D2E" w:rsidRDefault="00584D2E" w:rsidP="00584D2E">
      <w:r>
        <w:tab/>
      </w:r>
      <w:r>
        <w:tab/>
      </w:r>
      <w:r>
        <w:tab/>
        <w:t xml:space="preserve">If </w:t>
      </w:r>
      <w:r w:rsidRPr="004D62E4">
        <w:rPr>
          <w:i/>
          <w:iCs/>
        </w:rPr>
        <w:t>extension</w:t>
      </w:r>
      <w:r>
        <w:t xml:space="preserve"> is supplied, backup file is made (see below for rules)</w:t>
      </w:r>
    </w:p>
    <w:p w14:paraId="4D0047F2" w14:textId="77777777" w:rsidR="00584D2E" w:rsidRPr="00C146CC" w:rsidRDefault="00584D2E" w:rsidP="00584D2E">
      <w:r>
        <w:tab/>
        <w:t>-0[octal/hex]</w:t>
      </w:r>
      <w:r>
        <w:tab/>
        <w:t xml:space="preserve">Specify </w:t>
      </w:r>
      <w:r>
        <w:rPr>
          <w:i/>
          <w:iCs/>
        </w:rPr>
        <w:t>$/</w:t>
      </w:r>
      <w:r>
        <w:t xml:space="preserve"> (IRS) as octal or </w:t>
      </w:r>
      <w:proofErr w:type="gramStart"/>
      <w:r>
        <w:t>hexadecimal, or</w:t>
      </w:r>
      <w:proofErr w:type="gramEnd"/>
      <w:r>
        <w:t xml:space="preserve"> set to null character </w:t>
      </w:r>
      <w:r w:rsidRPr="008E22EA">
        <w:rPr>
          <w:i/>
          <w:iCs/>
        </w:rPr>
        <w:t>\0</w:t>
      </w:r>
      <w:r>
        <w:t xml:space="preserve"> </w:t>
      </w:r>
      <w:r w:rsidRPr="008E22EA">
        <w:t>if</w:t>
      </w:r>
      <w:r>
        <w:t xml:space="preserve"> value not given. </w:t>
      </w:r>
    </w:p>
    <w:p w14:paraId="1ED4FD49" w14:textId="77777777" w:rsidR="00584D2E" w:rsidRDefault="00584D2E" w:rsidP="00584D2E">
      <w:r>
        <w:tab/>
        <w:t>-I[directory]</w:t>
      </w:r>
      <w:r>
        <w:tab/>
        <w:t xml:space="preserve">Prepend </w:t>
      </w:r>
      <w:r>
        <w:rPr>
          <w:i/>
          <w:iCs/>
        </w:rPr>
        <w:t>directory</w:t>
      </w:r>
      <w:r>
        <w:t xml:space="preserve"> to module search path (</w:t>
      </w:r>
      <w:r w:rsidRPr="00B83182">
        <w:rPr>
          <w:i/>
          <w:iCs/>
        </w:rPr>
        <w:t>@INC</w:t>
      </w:r>
      <w:r>
        <w:t>)</w:t>
      </w:r>
    </w:p>
    <w:p w14:paraId="6C05A259" w14:textId="77777777" w:rsidR="00584D2E" w:rsidRPr="004D62E4" w:rsidRDefault="00584D2E" w:rsidP="00584D2E">
      <w:r>
        <w:tab/>
        <w:t>-s</w:t>
      </w:r>
      <w:r>
        <w:tab/>
      </w:r>
      <w:r>
        <w:tab/>
        <w:t>Rudimentary switch parsing</w:t>
      </w:r>
    </w:p>
    <w:p w14:paraId="2F321F74" w14:textId="77777777" w:rsidR="00584D2E" w:rsidRDefault="00584D2E" w:rsidP="00584D2E">
      <w:r>
        <w:tab/>
        <w:t>-d</w:t>
      </w:r>
      <w:r>
        <w:tab/>
      </w:r>
      <w:r>
        <w:tab/>
        <w:t>Run under debugger</w:t>
      </w:r>
    </w:p>
    <w:p w14:paraId="30ED6701" w14:textId="77777777" w:rsidR="00584D2E" w:rsidRDefault="00584D2E" w:rsidP="00584D2E">
      <w:r>
        <w:tab/>
        <w:t>-dt</w:t>
      </w:r>
      <w:r>
        <w:tab/>
      </w:r>
      <w:r>
        <w:tab/>
        <w:t xml:space="preserve">Run under debugger, indicates use of threads. </w:t>
      </w:r>
    </w:p>
    <w:p w14:paraId="1E955E3E" w14:textId="77777777" w:rsidR="00584D2E" w:rsidRDefault="00584D2E" w:rsidP="00584D2E">
      <w:r>
        <w:tab/>
        <w:t>-h</w:t>
      </w:r>
      <w:r>
        <w:tab/>
      </w:r>
      <w:r>
        <w:tab/>
        <w:t>Help, prints summary of options</w:t>
      </w:r>
    </w:p>
    <w:p w14:paraId="634D31EF" w14:textId="77777777" w:rsidR="00584D2E" w:rsidRDefault="00584D2E" w:rsidP="00584D2E">
      <w:r>
        <w:tab/>
        <w:t>-D&lt;&gt;</w:t>
      </w:r>
      <w:r>
        <w:tab/>
      </w:r>
      <w:r>
        <w:tab/>
        <w:t>Set debugging flags (see options below)</w:t>
      </w:r>
    </w:p>
    <w:p w14:paraId="23818D9F" w14:textId="77777777" w:rsidR="00584D2E" w:rsidRPr="008E22EA" w:rsidRDefault="00584D2E" w:rsidP="00584D2E">
      <w:pPr>
        <w:ind w:firstLine="709"/>
      </w:pPr>
      <w:r>
        <w:t>-c</w:t>
      </w:r>
      <w:r>
        <w:tab/>
      </w:r>
      <w:r>
        <w:tab/>
        <w:t xml:space="preserve">Check syntax of program (runs </w:t>
      </w:r>
      <w:r>
        <w:rPr>
          <w:i/>
          <w:iCs/>
        </w:rPr>
        <w:t xml:space="preserve">BEGIN </w:t>
      </w:r>
      <w:r>
        <w:t xml:space="preserve">and </w:t>
      </w:r>
      <w:r>
        <w:rPr>
          <w:i/>
          <w:iCs/>
        </w:rPr>
        <w:t>CHECK</w:t>
      </w:r>
      <w:r>
        <w:t xml:space="preserve"> blocks). </w:t>
      </w:r>
    </w:p>
    <w:p w14:paraId="3C22C08A" w14:textId="77777777" w:rsidR="00584D2E" w:rsidRDefault="00584D2E" w:rsidP="00584D2E">
      <w:r>
        <w:tab/>
        <w:t>-C</w:t>
      </w:r>
      <w:r>
        <w:tab/>
      </w:r>
      <w:r>
        <w:tab/>
        <w:t xml:space="preserve">Controls Unicode features (see options below). </w:t>
      </w:r>
    </w:p>
    <w:p w14:paraId="1C413551" w14:textId="77777777" w:rsidR="00584D2E" w:rsidRDefault="00584D2E" w:rsidP="00584D2E">
      <w:r>
        <w:tab/>
        <w:t>-f</w:t>
      </w:r>
      <w:r>
        <w:tab/>
      </w:r>
      <w:r>
        <w:tab/>
        <w:t xml:space="preserve">Disable executing </w:t>
      </w:r>
      <w:proofErr w:type="spellStart"/>
      <w:r>
        <w:t>sitecustomize</w:t>
      </w:r>
      <w:proofErr w:type="spellEnd"/>
      <w:r>
        <w:t xml:space="preserve"> at start-up</w:t>
      </w:r>
    </w:p>
    <w:p w14:paraId="0CA72D56" w14:textId="77777777" w:rsidR="00584D2E" w:rsidRDefault="00584D2E" w:rsidP="00584D2E">
      <w:r>
        <w:tab/>
        <w:t>-m[module]</w:t>
      </w:r>
      <w:r>
        <w:tab/>
        <w:t xml:space="preserve">Execute 'use </w:t>
      </w:r>
      <w:r>
        <w:rPr>
          <w:i/>
          <w:iCs/>
        </w:rPr>
        <w:t>module</w:t>
      </w:r>
      <w:r>
        <w:t>' at start-up (but do not call module imports)</w:t>
      </w:r>
      <w:r>
        <w:tab/>
      </w:r>
      <w:r>
        <w:tab/>
      </w:r>
    </w:p>
    <w:p w14:paraId="0482E59B" w14:textId="77777777" w:rsidR="00584D2E" w:rsidRDefault="00584D2E" w:rsidP="00584D2E">
      <w:r>
        <w:tab/>
        <w:t>-M[module]</w:t>
      </w:r>
      <w:r>
        <w:tab/>
        <w:t xml:space="preserve">Execute 'use </w:t>
      </w:r>
      <w:r>
        <w:rPr>
          <w:i/>
          <w:iCs/>
        </w:rPr>
        <w:t>module</w:t>
      </w:r>
      <w:r>
        <w:t>' at start-up</w:t>
      </w:r>
    </w:p>
    <w:p w14:paraId="2CAF28FA" w14:textId="77777777" w:rsidR="00584D2E" w:rsidRDefault="00584D2E" w:rsidP="00584D2E">
      <w:r>
        <w:tab/>
        <w:t>-S</w:t>
      </w:r>
      <w:r>
        <w:tab/>
      </w:r>
      <w:r>
        <w:tab/>
        <w:t xml:space="preserve">Use PATH to search for program unless name contains path </w:t>
      </w:r>
      <w:proofErr w:type="spellStart"/>
      <w:r>
        <w:t>seperators</w:t>
      </w:r>
      <w:proofErr w:type="spellEnd"/>
    </w:p>
    <w:p w14:paraId="56C3C51A" w14:textId="77777777" w:rsidR="00584D2E" w:rsidRDefault="00584D2E" w:rsidP="00584D2E">
      <w:r>
        <w:tab/>
        <w:t>-T</w:t>
      </w:r>
      <w:r>
        <w:tab/>
      </w:r>
      <w:r>
        <w:tab/>
        <w:t>Taint, prevent insecure operations</w:t>
      </w:r>
    </w:p>
    <w:p w14:paraId="2F6D5ED2" w14:textId="77777777" w:rsidR="00584D2E" w:rsidRDefault="00584D2E" w:rsidP="00584D2E">
      <w:r>
        <w:tab/>
        <w:t>-t</w:t>
      </w:r>
      <w:r>
        <w:tab/>
      </w:r>
      <w:r>
        <w:tab/>
        <w:t>Taint, but with warnings instead of fatal errors</w:t>
      </w:r>
    </w:p>
    <w:p w14:paraId="11DB791B" w14:textId="77777777" w:rsidR="00584D2E" w:rsidRDefault="00584D2E" w:rsidP="00584D2E">
      <w:r>
        <w:tab/>
        <w:t>-w</w:t>
      </w:r>
      <w:r>
        <w:tab/>
      </w:r>
      <w:r>
        <w:tab/>
        <w:t xml:space="preserve">Enable warnings (sets </w:t>
      </w:r>
      <w:r>
        <w:rPr>
          <w:i/>
          <w:iCs/>
        </w:rPr>
        <w:t>$^W</w:t>
      </w:r>
      <w:r>
        <w:t>)</w:t>
      </w:r>
    </w:p>
    <w:p w14:paraId="2BC1B9FB" w14:textId="77777777" w:rsidR="00584D2E" w:rsidRDefault="00584D2E" w:rsidP="00584D2E">
      <w:r>
        <w:tab/>
        <w:t>-W</w:t>
      </w:r>
      <w:r>
        <w:tab/>
      </w:r>
      <w:r>
        <w:tab/>
        <w:t>Force enable warnings</w:t>
      </w:r>
    </w:p>
    <w:p w14:paraId="42089C5D" w14:textId="77777777" w:rsidR="00584D2E" w:rsidRPr="00B83182" w:rsidRDefault="00584D2E" w:rsidP="00584D2E">
      <w:r>
        <w:tab/>
        <w:t>-X</w:t>
      </w:r>
      <w:r>
        <w:tab/>
      </w:r>
      <w:r>
        <w:tab/>
        <w:t>Force disable warnings</w:t>
      </w:r>
    </w:p>
    <w:p w14:paraId="5F636EE1" w14:textId="77777777" w:rsidR="00584D2E" w:rsidRDefault="00584D2E" w:rsidP="00584D2E">
      <w:r>
        <w:tab/>
        <w:t>-u</w:t>
      </w:r>
      <w:r>
        <w:tab/>
      </w:r>
      <w:r>
        <w:tab/>
        <w:t>Dump core after compiling program</w:t>
      </w:r>
    </w:p>
    <w:p w14:paraId="04A19871" w14:textId="77777777" w:rsidR="00584D2E" w:rsidRDefault="00584D2E" w:rsidP="00584D2E">
      <w:r>
        <w:tab/>
        <w:t>-U</w:t>
      </w:r>
      <w:r>
        <w:tab/>
      </w:r>
      <w:r>
        <w:tab/>
        <w:t>Allow unsafe operations</w:t>
      </w:r>
    </w:p>
    <w:p w14:paraId="4661CD57" w14:textId="77777777" w:rsidR="00584D2E" w:rsidRDefault="00584D2E" w:rsidP="00584D2E">
      <w:r>
        <w:tab/>
        <w:t>-v</w:t>
      </w:r>
      <w:r>
        <w:tab/>
      </w:r>
      <w:r>
        <w:tab/>
        <w:t xml:space="preserve">Print version of </w:t>
      </w:r>
      <w:proofErr w:type="spellStart"/>
      <w:r>
        <w:t>perl</w:t>
      </w:r>
      <w:proofErr w:type="spellEnd"/>
    </w:p>
    <w:p w14:paraId="310F557A" w14:textId="77777777" w:rsidR="00584D2E" w:rsidRDefault="00584D2E" w:rsidP="00584D2E">
      <w:pPr>
        <w:rPr>
          <w:i/>
          <w:iCs/>
        </w:rPr>
      </w:pPr>
      <w:r>
        <w:tab/>
        <w:t>-V</w:t>
      </w:r>
      <w:r>
        <w:tab/>
      </w:r>
      <w:r>
        <w:tab/>
        <w:t xml:space="preserve">Print summary of </w:t>
      </w:r>
      <w:proofErr w:type="spellStart"/>
      <w:r>
        <w:t>perl</w:t>
      </w:r>
      <w:proofErr w:type="spellEnd"/>
      <w:r>
        <w:t xml:space="preserve"> configuration, and values of </w:t>
      </w:r>
      <w:r w:rsidRPr="00B83182">
        <w:rPr>
          <w:i/>
          <w:iCs/>
        </w:rPr>
        <w:t>@INC</w:t>
      </w:r>
    </w:p>
    <w:p w14:paraId="344EFF1D" w14:textId="77777777" w:rsidR="00584D2E" w:rsidRDefault="00584D2E" w:rsidP="00584D2E">
      <w:r>
        <w:rPr>
          <w:i/>
          <w:iCs/>
        </w:rPr>
        <w:tab/>
      </w:r>
      <w:r>
        <w:t>-x[directory]</w:t>
      </w:r>
      <w:r>
        <w:tab/>
        <w:t xml:space="preserve">Tell </w:t>
      </w:r>
      <w:proofErr w:type="spellStart"/>
      <w:r>
        <w:t>perl</w:t>
      </w:r>
      <w:proofErr w:type="spellEnd"/>
      <w:r>
        <w:t xml:space="preserve"> that program is embedded in unrelated text. If </w:t>
      </w:r>
      <w:r>
        <w:rPr>
          <w:i/>
          <w:iCs/>
        </w:rPr>
        <w:t>directory</w:t>
      </w:r>
      <w:r>
        <w:t xml:space="preserve"> is specified, switch to said </w:t>
      </w:r>
    </w:p>
    <w:p w14:paraId="559DD48D" w14:textId="77777777" w:rsidR="00584D2E" w:rsidRPr="00B83182" w:rsidRDefault="00584D2E" w:rsidP="00584D2E">
      <w:pPr>
        <w:ind w:left="1418" w:firstLine="709"/>
      </w:pPr>
      <w:r>
        <w:t xml:space="preserve">directory before running. </w:t>
      </w:r>
    </w:p>
    <w:p w14:paraId="22EFF6F9" w14:textId="77777777" w:rsidR="00584D2E" w:rsidRDefault="00584D2E" w:rsidP="00584D2E"/>
    <w:p w14:paraId="6AE26873" w14:textId="77777777" w:rsidR="00584D2E" w:rsidRDefault="00584D2E" w:rsidP="00584D2E">
      <w:r>
        <w:t>Implicit loop over filename arguments (non-printing) '-n'</w:t>
      </w:r>
    </w:p>
    <w:p w14:paraId="0ACDF440" w14:textId="77777777" w:rsidR="00584D2E" w:rsidRDefault="00584D2E" w:rsidP="00584D2E">
      <w:pPr>
        <w:pStyle w:val="code-definition"/>
        <w:ind w:firstLine="709"/>
      </w:pPr>
      <w:r>
        <w:t xml:space="preserve">perl -ne '...' </w:t>
      </w:r>
    </w:p>
    <w:p w14:paraId="1A1FE117" w14:textId="77777777" w:rsidR="00584D2E" w:rsidRDefault="00584D2E" w:rsidP="00584D2E">
      <w:pPr>
        <w:rPr>
          <w:lang w:eastAsia="zh-CN" w:bidi="hi-IN"/>
        </w:rPr>
      </w:pPr>
      <w:r>
        <w:rPr>
          <w:lang w:eastAsia="zh-CN" w:bidi="hi-IN"/>
        </w:rPr>
        <w:t>is equivalent to:</w:t>
      </w:r>
    </w:p>
    <w:p w14:paraId="540AFEC7" w14:textId="77777777" w:rsidR="00584D2E" w:rsidRPr="00D6761A" w:rsidRDefault="00584D2E" w:rsidP="00584D2E">
      <w:pPr>
        <w:pStyle w:val="code-definition"/>
        <w:ind w:firstLine="709"/>
      </w:pPr>
      <w:r>
        <w:t>while (&lt;&gt;) { ... }</w:t>
      </w:r>
    </w:p>
    <w:p w14:paraId="44DD06D0" w14:textId="77777777" w:rsidR="00584D2E" w:rsidRDefault="00584D2E" w:rsidP="00584D2E"/>
    <w:p w14:paraId="6E5B3054" w14:textId="77777777" w:rsidR="00584D2E" w:rsidRDefault="00584D2E" w:rsidP="00584D2E">
      <w:r>
        <w:t>Implicit loop over filename arguments (printing) '-p'</w:t>
      </w:r>
    </w:p>
    <w:p w14:paraId="3B59ED65" w14:textId="77777777" w:rsidR="00584D2E" w:rsidRDefault="00584D2E" w:rsidP="00584D2E">
      <w:pPr>
        <w:pStyle w:val="code-definition"/>
      </w:pPr>
      <w:r>
        <w:tab/>
        <w:t>perl -pe '...'</w:t>
      </w:r>
    </w:p>
    <w:p w14:paraId="03F4FE4F" w14:textId="77777777" w:rsidR="00584D2E" w:rsidRDefault="00584D2E" w:rsidP="00584D2E">
      <w:pPr>
        <w:rPr>
          <w:lang w:eastAsia="zh-CN" w:bidi="hi-IN"/>
        </w:rPr>
      </w:pPr>
      <w:r>
        <w:rPr>
          <w:lang w:eastAsia="zh-CN" w:bidi="hi-IN"/>
        </w:rPr>
        <w:t>is equivalent to:</w:t>
      </w:r>
    </w:p>
    <w:p w14:paraId="68CCBC2B" w14:textId="77777777" w:rsidR="00584D2E" w:rsidRPr="00D6761A" w:rsidRDefault="00584D2E" w:rsidP="00584D2E">
      <w:pPr>
        <w:pStyle w:val="code-definition"/>
      </w:pPr>
      <w:r>
        <w:tab/>
        <w:t>while (&lt;&gt;) { ... } continue { die $!\n" unless print $_; }</w:t>
      </w:r>
    </w:p>
    <w:p w14:paraId="115BA28D" w14:textId="77777777" w:rsidR="00584D2E" w:rsidRDefault="00584D2E" w:rsidP="00584D2E"/>
    <w:p w14:paraId="0377C867" w14:textId="77777777" w:rsidR="00584D2E" w:rsidRDefault="00584D2E" w:rsidP="00584D2E">
      <w:r>
        <w:t>Automatic line-end processing '-l'</w:t>
      </w:r>
    </w:p>
    <w:p w14:paraId="254FCE58" w14:textId="77777777" w:rsidR="00584D2E" w:rsidRDefault="00584D2E" w:rsidP="00584D2E"/>
    <w:p w14:paraId="01ABBEEB" w14:textId="77777777" w:rsidR="00584D2E" w:rsidRDefault="00584D2E" w:rsidP="00584D2E">
      <w:proofErr w:type="spellStart"/>
      <w:r>
        <w:t>Inplace</w:t>
      </w:r>
      <w:proofErr w:type="spellEnd"/>
      <w:r>
        <w:t xml:space="preserve"> editing backup file rules '-</w:t>
      </w:r>
      <w:proofErr w:type="spellStart"/>
      <w:r>
        <w:t>i</w:t>
      </w:r>
      <w:proofErr w:type="spellEnd"/>
      <w:r>
        <w:t xml:space="preserve">' </w:t>
      </w:r>
    </w:p>
    <w:p w14:paraId="34C7F2A5" w14:textId="77777777" w:rsidR="00584D2E" w:rsidRDefault="00584D2E" w:rsidP="00584D2E"/>
    <w:p w14:paraId="75B48366" w14:textId="77777777" w:rsidR="00584D2E" w:rsidRDefault="00584D2E" w:rsidP="00584D2E">
      <w:r>
        <w:t>Debugging flags '-D'</w:t>
      </w:r>
    </w:p>
    <w:p w14:paraId="2921E0A2" w14:textId="77777777" w:rsidR="00584D2E" w:rsidRDefault="00584D2E" w:rsidP="00584D2E"/>
    <w:p w14:paraId="13B37501" w14:textId="77777777" w:rsidR="00584D2E" w:rsidRDefault="00584D2E" w:rsidP="00584D2E">
      <w:r>
        <w:t>Rudimentary switch parsing '-s'</w:t>
      </w:r>
    </w:p>
    <w:p w14:paraId="669C6C25" w14:textId="77777777" w:rsidR="00584D2E" w:rsidRDefault="00584D2E" w:rsidP="00584D2E"/>
    <w:p w14:paraId="19EDBDE8" w14:textId="77777777" w:rsidR="00584D2E" w:rsidRDefault="00584D2E" w:rsidP="00584D2E">
      <w:r>
        <w:lastRenderedPageBreak/>
        <w:t>Unicode options '-C'</w:t>
      </w:r>
    </w:p>
    <w:p w14:paraId="509B276D" w14:textId="77777777" w:rsidR="00584D2E" w:rsidRDefault="00584D2E" w:rsidP="00584D2E"/>
    <w:p w14:paraId="6B4458A3" w14:textId="77777777" w:rsidR="00584D2E" w:rsidRDefault="00584D2E" w:rsidP="00584D2E">
      <w:r>
        <w:t>Optional features '-E'</w:t>
      </w:r>
    </w:p>
    <w:p w14:paraId="38094F77" w14:textId="77777777" w:rsidR="00584D2E" w:rsidRDefault="00584D2E" w:rsidP="00584D2E"/>
    <w:p w14:paraId="583A5196" w14:textId="77777777" w:rsidR="00584D2E" w:rsidRDefault="00584D2E" w:rsidP="00584D2E"/>
    <w:p w14:paraId="5058BAA9" w14:textId="77777777" w:rsidR="00584D2E" w:rsidRDefault="00584D2E" w:rsidP="00584D2E"/>
    <w:p w14:paraId="76FDD70F" w14:textId="77777777" w:rsidR="00584D2E" w:rsidRDefault="00584D2E" w:rsidP="00584D2E"/>
    <w:p w14:paraId="569E01B0" w14:textId="03304959" w:rsidR="00584D2E" w:rsidRDefault="00584D2E">
      <w:pPr>
        <w:autoSpaceDN w:val="0"/>
        <w:textAlignment w:val="baseline"/>
        <w:rPr>
          <w:rFonts w:ascii="SF Mono" w:eastAsia="Roboto Mono" w:hAnsi="SF Mono" w:cs="Roboto Mono"/>
          <w:b/>
          <w:bCs/>
          <w:kern w:val="3"/>
          <w:sz w:val="22"/>
          <w:szCs w:val="28"/>
          <w:lang w:eastAsia="zh-CN" w:bidi="hi-IN"/>
        </w:rPr>
      </w:pPr>
      <w:r>
        <w:br w:type="page"/>
      </w:r>
    </w:p>
    <w:p w14:paraId="621A6C07" w14:textId="6C4301E4" w:rsidR="00031CF9" w:rsidRDefault="00031CF9" w:rsidP="00031CF9">
      <w:pPr>
        <w:pStyle w:val="Heading1"/>
      </w:pPr>
      <w:bookmarkStart w:id="3" w:name="_Toc74598149"/>
      <w:r>
        <w:lastRenderedPageBreak/>
        <w:t>types</w:t>
      </w:r>
      <w:bookmarkEnd w:id="3"/>
    </w:p>
    <w:p w14:paraId="0C0610C7" w14:textId="732FAE03" w:rsidR="00031CF9" w:rsidRDefault="00031CF9" w:rsidP="00031CF9">
      <w:pPr>
        <w:pStyle w:val="Heading2"/>
      </w:pPr>
      <w:bookmarkStart w:id="4" w:name="_Toc74598150"/>
      <w:r>
        <w:t>numbers</w:t>
      </w:r>
      <w:bookmarkEnd w:id="4"/>
    </w:p>
    <w:p w14:paraId="4EB6B1DE" w14:textId="77777777" w:rsidR="00031CF9" w:rsidRDefault="00031CF9">
      <w:pPr>
        <w:autoSpaceDN w:val="0"/>
        <w:textAlignment w:val="baseline"/>
      </w:pPr>
      <w:r>
        <w:t xml:space="preserve">&lt;All numbers in </w:t>
      </w:r>
      <w:proofErr w:type="spellStart"/>
      <w:r>
        <w:t>perl</w:t>
      </w:r>
      <w:proofErr w:type="spellEnd"/>
      <w:r>
        <w:t xml:space="preserve"> are handled as doubles?&gt;</w:t>
      </w:r>
    </w:p>
    <w:p w14:paraId="0F41B9CB" w14:textId="36553C1C" w:rsidR="00031CF9" w:rsidRDefault="00031CF9">
      <w:pPr>
        <w:autoSpaceDN w:val="0"/>
        <w:textAlignment w:val="baseline"/>
      </w:pPr>
    </w:p>
    <w:p w14:paraId="7EEFD011" w14:textId="24992E37" w:rsidR="00CE5C6C" w:rsidRDefault="00CE5C6C" w:rsidP="00CE5C6C">
      <w:pPr>
        <w:pStyle w:val="Heading2"/>
      </w:pPr>
      <w:bookmarkStart w:id="5" w:name="_Toc74598151"/>
      <w:r>
        <w:t>hex and binary</w:t>
      </w:r>
      <w:bookmarkEnd w:id="5"/>
    </w:p>
    <w:p w14:paraId="0D0B284C" w14:textId="3AF3A3B6" w:rsidR="00CE5C6C" w:rsidRDefault="00CE5C6C" w:rsidP="00CE5C6C">
      <w:r>
        <w:t xml:space="preserve">See </w:t>
      </w:r>
      <w:r>
        <w:rPr>
          <w:i/>
          <w:iCs/>
        </w:rPr>
        <w:t>pack()/</w:t>
      </w:r>
      <w:proofErr w:type="gramStart"/>
      <w:r>
        <w:rPr>
          <w:i/>
          <w:iCs/>
        </w:rPr>
        <w:t>unpack(</w:t>
      </w:r>
      <w:proofErr w:type="gramEnd"/>
      <w:r>
        <w:rPr>
          <w:i/>
          <w:iCs/>
        </w:rPr>
        <w:t>)</w:t>
      </w:r>
      <w:r>
        <w:t xml:space="preserve"> for &lt;…&gt;</w:t>
      </w:r>
    </w:p>
    <w:p w14:paraId="23383B21" w14:textId="78C16004" w:rsidR="00CE5C6C" w:rsidRPr="00CE5C6C" w:rsidRDefault="00CE5C6C" w:rsidP="00CE5C6C">
      <w:pPr>
        <w:pStyle w:val="Heading3"/>
      </w:pPr>
      <w:r>
        <w:t>hex and binary literals:</w:t>
      </w:r>
    </w:p>
    <w:p w14:paraId="3B5F73D5" w14:textId="39F301B7" w:rsidR="00CE5C6C" w:rsidRPr="00CE5C6C" w:rsidRDefault="00CE5C6C" w:rsidP="00CE5C6C">
      <w:pPr>
        <w:pStyle w:val="code-definition"/>
        <w:ind w:firstLine="709"/>
        <w:rPr>
          <w:sz w:val="16"/>
          <w:szCs w:val="16"/>
        </w:rPr>
      </w:pPr>
      <w:r w:rsidRPr="00CE5C6C">
        <w:rPr>
          <w:sz w:val="16"/>
          <w:szCs w:val="16"/>
        </w:rPr>
        <w:t>0b1111_1111</w:t>
      </w:r>
    </w:p>
    <w:p w14:paraId="4C65A614" w14:textId="0FBA0826" w:rsidR="00CE5C6C" w:rsidRPr="006C6D82" w:rsidRDefault="00CE5C6C" w:rsidP="006C6D82">
      <w:pPr>
        <w:pStyle w:val="code-definition"/>
        <w:rPr>
          <w:sz w:val="16"/>
          <w:szCs w:val="16"/>
        </w:rPr>
      </w:pPr>
      <w:r>
        <w:rPr>
          <w:sz w:val="16"/>
          <w:szCs w:val="16"/>
        </w:rPr>
        <w:tab/>
        <w:t>0xAf</w:t>
      </w:r>
      <w:r>
        <w:rPr>
          <w:sz w:val="16"/>
          <w:szCs w:val="16"/>
        </w:rPr>
        <w:tab/>
      </w:r>
    </w:p>
    <w:p w14:paraId="2ADFC1AC" w14:textId="77777777" w:rsidR="00735A95" w:rsidRDefault="00735A95">
      <w:pPr>
        <w:autoSpaceDN w:val="0"/>
        <w:textAlignment w:val="baseline"/>
      </w:pPr>
    </w:p>
    <w:p w14:paraId="600C67A8" w14:textId="4A351D41" w:rsidR="00031CF9" w:rsidRDefault="00031CF9" w:rsidP="00031CF9">
      <w:pPr>
        <w:pStyle w:val="Heading2"/>
      </w:pPr>
      <w:bookmarkStart w:id="6" w:name="_Toc74598152"/>
      <w:r>
        <w:t>scala</w:t>
      </w:r>
      <w:r w:rsidR="00C71CEA">
        <w:t>r,</w:t>
      </w:r>
      <w:r>
        <w:t xml:space="preserve"> list</w:t>
      </w:r>
      <w:r w:rsidR="00C71CEA">
        <w:t>, and void</w:t>
      </w:r>
      <w:r>
        <w:t xml:space="preserve"> context</w:t>
      </w:r>
      <w:bookmarkEnd w:id="6"/>
    </w:p>
    <w:p w14:paraId="75602939" w14:textId="2E3902AD" w:rsidR="00C71CEA" w:rsidRDefault="00C71CEA" w:rsidP="00C71CEA">
      <w:r>
        <w:t xml:space="preserve">The assignment operator </w:t>
      </w:r>
      <w:r w:rsidRPr="00C71CEA">
        <w:rPr>
          <w:i/>
          <w:iCs/>
        </w:rPr>
        <w:t>‘=’</w:t>
      </w:r>
      <w:r>
        <w:t xml:space="preserve"> performs list assignment if the LHS is an aggregate, otherwise it performs scalar assignment. </w:t>
      </w:r>
    </w:p>
    <w:p w14:paraId="5C286AE2" w14:textId="1FEAD8B2" w:rsidR="00C71CEA" w:rsidRDefault="00C71CEA" w:rsidP="00C71CEA">
      <w:r>
        <w:t>Aggregates include:</w:t>
      </w:r>
    </w:p>
    <w:p w14:paraId="6A814380" w14:textId="3B5768E4" w:rsidR="00C71CEA" w:rsidRDefault="00C71CEA" w:rsidP="00C71CEA">
      <w:r>
        <w:tab/>
        <w:t xml:space="preserve">Any expression in parentheses </w:t>
      </w:r>
      <w:r>
        <w:rPr>
          <w:i/>
          <w:iCs/>
        </w:rPr>
        <w:t>‘()’</w:t>
      </w:r>
    </w:p>
    <w:p w14:paraId="235FBC7C" w14:textId="23292B2E" w:rsidR="00C71CEA" w:rsidRDefault="00C71CEA" w:rsidP="00C71CEA">
      <w:r>
        <w:tab/>
        <w:t xml:space="preserve">An array, </w:t>
      </w:r>
      <w:proofErr w:type="spellStart"/>
      <w:r>
        <w:t>eg</w:t>
      </w:r>
      <w:proofErr w:type="spellEnd"/>
      <w:r>
        <w:t xml:space="preserve">: </w:t>
      </w:r>
      <w:r>
        <w:rPr>
          <w:i/>
          <w:iCs/>
        </w:rPr>
        <w:t>@var_array</w:t>
      </w:r>
    </w:p>
    <w:p w14:paraId="7D6A498A" w14:textId="2579750B" w:rsidR="00C71CEA" w:rsidRDefault="00C71CEA" w:rsidP="00C71CEA">
      <w:r>
        <w:tab/>
        <w:t xml:space="preserve">An array slice, </w:t>
      </w:r>
      <w:proofErr w:type="spellStart"/>
      <w:r>
        <w:t>eg</w:t>
      </w:r>
      <w:proofErr w:type="spellEnd"/>
      <w:r>
        <w:t xml:space="preserve">: </w:t>
      </w:r>
      <w:r>
        <w:rPr>
          <w:i/>
          <w:iCs/>
        </w:rPr>
        <w:t>@var_array[...]</w:t>
      </w:r>
    </w:p>
    <w:p w14:paraId="52A1665D" w14:textId="0C333827" w:rsidR="00C71CEA" w:rsidRDefault="00C71CEA" w:rsidP="00C71CEA">
      <w:r>
        <w:tab/>
        <w:t xml:space="preserve">A hash: </w:t>
      </w:r>
      <w:proofErr w:type="spellStart"/>
      <w:r>
        <w:t>eg</w:t>
      </w:r>
      <w:proofErr w:type="spellEnd"/>
      <w:r>
        <w:t xml:space="preserve">: </w:t>
      </w:r>
      <w:r>
        <w:rPr>
          <w:i/>
          <w:iCs/>
        </w:rPr>
        <w:t>%</w:t>
      </w:r>
      <w:proofErr w:type="spellStart"/>
      <w:r>
        <w:rPr>
          <w:i/>
          <w:iCs/>
        </w:rPr>
        <w:t>var_hash</w:t>
      </w:r>
      <w:proofErr w:type="spellEnd"/>
    </w:p>
    <w:p w14:paraId="23FDDB07" w14:textId="4995449A" w:rsidR="00C71CEA" w:rsidRDefault="00C71CEA" w:rsidP="00C71CEA">
      <w:r>
        <w:tab/>
        <w:t xml:space="preserve">A hash slice, </w:t>
      </w:r>
      <w:proofErr w:type="spellStart"/>
      <w:r>
        <w:t>eg</w:t>
      </w:r>
      <w:proofErr w:type="spellEnd"/>
      <w:r>
        <w:t xml:space="preserve">: </w:t>
      </w:r>
      <w:r>
        <w:rPr>
          <w:i/>
          <w:iCs/>
        </w:rPr>
        <w:t>%</w:t>
      </w:r>
      <w:proofErr w:type="spellStart"/>
      <w:r>
        <w:rPr>
          <w:i/>
          <w:iCs/>
        </w:rPr>
        <w:t>var_hash</w:t>
      </w:r>
      <w:proofErr w:type="spellEnd"/>
      <w:r>
        <w:rPr>
          <w:i/>
          <w:iCs/>
        </w:rPr>
        <w:t>{...}</w:t>
      </w:r>
    </w:p>
    <w:p w14:paraId="7E75B4F6" w14:textId="532FBAE5" w:rsidR="00C71CEA" w:rsidRDefault="00C71CEA" w:rsidP="00C71CEA">
      <w:pPr>
        <w:rPr>
          <w:i/>
          <w:iCs/>
        </w:rPr>
      </w:pPr>
      <w:r>
        <w:tab/>
        <w:t xml:space="preserve">Any of the above, preceded by </w:t>
      </w:r>
      <w:r>
        <w:rPr>
          <w:i/>
          <w:iCs/>
        </w:rPr>
        <w:t>‘my’</w:t>
      </w:r>
      <w:r>
        <w:t xml:space="preserve">, </w:t>
      </w:r>
      <w:r>
        <w:rPr>
          <w:i/>
          <w:iCs/>
        </w:rPr>
        <w:t>‘our’</w:t>
      </w:r>
      <w:r>
        <w:t xml:space="preserve">, or </w:t>
      </w:r>
      <w:r>
        <w:rPr>
          <w:i/>
          <w:iCs/>
        </w:rPr>
        <w:t>‘local’</w:t>
      </w:r>
    </w:p>
    <w:p w14:paraId="6921CB31" w14:textId="77777777" w:rsidR="00C71CEA" w:rsidRPr="00C71CEA" w:rsidRDefault="00C71CEA" w:rsidP="00C71CEA"/>
    <w:p w14:paraId="50287063" w14:textId="2A3725C9" w:rsidR="00C71CEA" w:rsidRPr="00C71CEA" w:rsidRDefault="00C71CEA" w:rsidP="00C71CEA">
      <w:r>
        <w:t xml:space="preserve">Force </w:t>
      </w:r>
      <w:r>
        <w:rPr>
          <w:i/>
          <w:iCs/>
        </w:rPr>
        <w:t>Expr</w:t>
      </w:r>
      <w:r>
        <w:t xml:space="preserve"> to be interpreted in a scalar context, returning the result: </w:t>
      </w:r>
    </w:p>
    <w:p w14:paraId="413ACF41" w14:textId="20D2C050" w:rsidR="00031CF9" w:rsidRDefault="00C71CEA" w:rsidP="00C71CEA">
      <w:pPr>
        <w:pStyle w:val="code-definition"/>
        <w:ind w:firstLine="709"/>
      </w:pPr>
      <w:r>
        <w:t>scalar(</w:t>
      </w:r>
      <w:r>
        <w:rPr>
          <w:i/>
          <w:iCs/>
          <w:sz w:val="18"/>
          <w:szCs w:val="18"/>
        </w:rPr>
        <w:t>Expr</w:t>
      </w:r>
      <w:r>
        <w:t>)</w:t>
      </w:r>
    </w:p>
    <w:p w14:paraId="7C360494" w14:textId="30D565DB" w:rsidR="00C71CEA" w:rsidRDefault="00C71CEA" w:rsidP="00031CF9"/>
    <w:p w14:paraId="05B14D44" w14:textId="538B2B8A" w:rsidR="00E6745B" w:rsidRDefault="00E6745B" w:rsidP="00E6745B">
      <w:pPr>
        <w:pStyle w:val="Heading2"/>
      </w:pPr>
      <w:r>
        <w:t>variable initial value</w:t>
      </w:r>
    </w:p>
    <w:p w14:paraId="387D8D12" w14:textId="77777777" w:rsidR="00E6745B" w:rsidRDefault="00E6745B" w:rsidP="00031CF9">
      <w:r>
        <w:t xml:space="preserve">When an uninitialized variable is used in a numeric contents, it has the value </w:t>
      </w:r>
      <w:r>
        <w:rPr>
          <w:i/>
          <w:iCs/>
        </w:rPr>
        <w:t>0</w:t>
      </w:r>
      <w:r>
        <w:t xml:space="preserve">. </w:t>
      </w:r>
    </w:p>
    <w:p w14:paraId="29D7D90C" w14:textId="2DE531F2" w:rsidR="00E6745B" w:rsidRPr="00E6745B" w:rsidRDefault="00E6745B" w:rsidP="00031CF9">
      <w:r>
        <w:t xml:space="preserve">When used in a string context, it has the value </w:t>
      </w:r>
      <w:r>
        <w:rPr>
          <w:i/>
          <w:iCs/>
        </w:rPr>
        <w:t>""</w:t>
      </w:r>
      <w:r>
        <w:t xml:space="preserve">. </w:t>
      </w:r>
    </w:p>
    <w:p w14:paraId="5D6DC49E" w14:textId="77777777" w:rsidR="00E6745B" w:rsidRDefault="00E6745B" w:rsidP="00031CF9"/>
    <w:p w14:paraId="1A3CE0D8" w14:textId="0DB36AAA" w:rsidR="00031CF9" w:rsidRDefault="001814B3" w:rsidP="00031CF9">
      <w:pPr>
        <w:pStyle w:val="Heading2"/>
      </w:pPr>
      <w:bookmarkStart w:id="7" w:name="_Toc74598153"/>
      <w:proofErr w:type="spellStart"/>
      <w:r>
        <w:t>boolean</w:t>
      </w:r>
      <w:proofErr w:type="spellEnd"/>
      <w:r w:rsidR="00CC51B3">
        <w:t xml:space="preserve"> truthiness</w:t>
      </w:r>
      <w:bookmarkEnd w:id="7"/>
    </w:p>
    <w:p w14:paraId="1932E554" w14:textId="77777777" w:rsidR="0081153B" w:rsidRDefault="0081153B">
      <w:pPr>
        <w:autoSpaceDN w:val="0"/>
        <w:textAlignment w:val="baseline"/>
      </w:pPr>
      <w:r>
        <w:t xml:space="preserve">Perl does not have a specific </w:t>
      </w:r>
      <w:proofErr w:type="spellStart"/>
      <w:r>
        <w:t>boolean</w:t>
      </w:r>
      <w:proofErr w:type="spellEnd"/>
      <w:r>
        <w:t xml:space="preserve"> type. </w:t>
      </w:r>
    </w:p>
    <w:p w14:paraId="3FF642B8" w14:textId="0A168C18" w:rsidR="001814B3" w:rsidRPr="00BD0B87" w:rsidRDefault="001814B3">
      <w:pPr>
        <w:autoSpaceDN w:val="0"/>
        <w:textAlignment w:val="baseline"/>
      </w:pPr>
      <w:r>
        <w:t xml:space="preserve">The following evaluate to </w:t>
      </w:r>
      <w:r w:rsidRPr="001814B3">
        <w:rPr>
          <w:i/>
          <w:iCs/>
        </w:rPr>
        <w:t>false</w:t>
      </w:r>
      <w:r w:rsidR="00BD0B87">
        <w:t xml:space="preserve"> (anything else evaluates to </w:t>
      </w:r>
      <w:r w:rsidR="00BD0B87">
        <w:rPr>
          <w:i/>
          <w:iCs/>
        </w:rPr>
        <w:t>true</w:t>
      </w:r>
      <w:r w:rsidR="00BD0B87">
        <w:t>):</w:t>
      </w:r>
    </w:p>
    <w:p w14:paraId="7DBFEFCA" w14:textId="77777777" w:rsidR="001814B3" w:rsidRDefault="001814B3">
      <w:pPr>
        <w:autoSpaceDN w:val="0"/>
        <w:textAlignment w:val="baseline"/>
      </w:pPr>
      <w:r>
        <w:tab/>
        <w:t>An empty string</w:t>
      </w:r>
    </w:p>
    <w:p w14:paraId="061C20EE" w14:textId="701BA9ED" w:rsidR="001814B3" w:rsidRDefault="001814B3">
      <w:pPr>
        <w:autoSpaceDN w:val="0"/>
        <w:textAlignment w:val="baseline"/>
      </w:pPr>
      <w:r>
        <w:tab/>
        <w:t>Numerical zero</w:t>
      </w:r>
    </w:p>
    <w:p w14:paraId="7052DC7C" w14:textId="2BE17FA9" w:rsidR="001814B3" w:rsidRDefault="001814B3">
      <w:pPr>
        <w:autoSpaceDN w:val="0"/>
        <w:textAlignment w:val="baseline"/>
      </w:pPr>
      <w:r>
        <w:tab/>
        <w:t>An empty list</w:t>
      </w:r>
    </w:p>
    <w:p w14:paraId="2E016F05" w14:textId="514A35E4" w:rsidR="001814B3" w:rsidRPr="001814B3" w:rsidRDefault="001814B3">
      <w:pPr>
        <w:autoSpaceDN w:val="0"/>
        <w:textAlignment w:val="baseline"/>
      </w:pPr>
      <w:r>
        <w:tab/>
        <w:t xml:space="preserve">The literal string </w:t>
      </w:r>
      <w:r w:rsidR="003F32C9">
        <w:rPr>
          <w:i/>
          <w:iCs/>
        </w:rPr>
        <w:t>"</w:t>
      </w:r>
      <w:r>
        <w:rPr>
          <w:i/>
          <w:iCs/>
        </w:rPr>
        <w:t>0</w:t>
      </w:r>
      <w:r w:rsidR="003F32C9">
        <w:rPr>
          <w:i/>
          <w:iCs/>
        </w:rPr>
        <w:t>"</w:t>
      </w:r>
      <w:r>
        <w:t xml:space="preserve"> </w:t>
      </w:r>
      <w:r w:rsidRPr="001814B3">
        <w:rPr>
          <w:i/>
          <w:iCs/>
        </w:rPr>
        <w:t xml:space="preserve">(note that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00</w:t>
      </w:r>
      <w:r w:rsidR="003F32C9">
        <w:rPr>
          <w:i/>
          <w:iCs/>
        </w:rPr>
        <w:t>"</w:t>
      </w:r>
      <w:r w:rsidRPr="001814B3">
        <w:rPr>
          <w:i/>
          <w:iCs/>
        </w:rPr>
        <w:t xml:space="preserve">, </w:t>
      </w:r>
      <w:r w:rsidR="003F32C9">
        <w:rPr>
          <w:i/>
          <w:iCs/>
        </w:rPr>
        <w:t>"</w:t>
      </w:r>
      <w:r w:rsidRPr="001814B3">
        <w:rPr>
          <w:i/>
          <w:iCs/>
        </w:rPr>
        <w:t>+0</w:t>
      </w:r>
      <w:r w:rsidR="003F32C9">
        <w:rPr>
          <w:i/>
          <w:iCs/>
        </w:rPr>
        <w:t>"</w:t>
      </w:r>
      <w:r w:rsidRPr="001814B3">
        <w:rPr>
          <w:i/>
          <w:iCs/>
        </w:rPr>
        <w:t xml:space="preserve">, </w:t>
      </w:r>
      <w:proofErr w:type="spellStart"/>
      <w:r w:rsidRPr="001814B3">
        <w:rPr>
          <w:i/>
          <w:iCs/>
        </w:rPr>
        <w:t>ect</w:t>
      </w:r>
      <w:proofErr w:type="spellEnd"/>
      <w:r w:rsidRPr="001814B3">
        <w:rPr>
          <w:i/>
          <w:iCs/>
        </w:rPr>
        <w:t>. are true as strings)</w:t>
      </w:r>
    </w:p>
    <w:p w14:paraId="4FBA3EC4" w14:textId="2D0CC290" w:rsidR="001814B3" w:rsidRDefault="001814B3">
      <w:pPr>
        <w:autoSpaceDN w:val="0"/>
        <w:textAlignment w:val="baseline"/>
      </w:pPr>
      <w:r>
        <w:tab/>
        <w:t>An undefined value</w:t>
      </w:r>
    </w:p>
    <w:p w14:paraId="154173FD" w14:textId="77777777" w:rsidR="001814B3" w:rsidRDefault="001814B3">
      <w:pPr>
        <w:autoSpaceDN w:val="0"/>
        <w:textAlignment w:val="baseline"/>
      </w:pPr>
      <w:r>
        <w:tab/>
        <w:t>An object with an overloaded Boolean operator that evaluates to one of the above</w:t>
      </w:r>
    </w:p>
    <w:p w14:paraId="09AF0B1E" w14:textId="2521B69B" w:rsidR="00A01AD3" w:rsidRDefault="001814B3">
      <w:pPr>
        <w:autoSpaceDN w:val="0"/>
        <w:textAlignment w:val="baseline"/>
      </w:pPr>
      <w:r>
        <w:tab/>
        <w:t>A magical variable that evaluates to one of the above</w:t>
      </w:r>
    </w:p>
    <w:p w14:paraId="266DACC8" w14:textId="77777777" w:rsidR="00A01AD3" w:rsidRDefault="00A01AD3">
      <w:pPr>
        <w:autoSpaceDN w:val="0"/>
        <w:textAlignment w:val="baseline"/>
      </w:pPr>
    </w:p>
    <w:p w14:paraId="5E3B7026" w14:textId="55D81720" w:rsidR="00BD0B87" w:rsidRDefault="00BD0B87" w:rsidP="00BD0B87">
      <w:pPr>
        <w:pStyle w:val="Heading2"/>
      </w:pPr>
      <w:bookmarkStart w:id="8" w:name="_Toc74598154"/>
      <w:r>
        <w:t>undef</w:t>
      </w:r>
      <w:bookmarkEnd w:id="8"/>
    </w:p>
    <w:p w14:paraId="197ADD51" w14:textId="4188DEAF" w:rsidR="00062656" w:rsidRPr="00062656" w:rsidRDefault="00062656">
      <w:pPr>
        <w:autoSpaceDN w:val="0"/>
        <w:textAlignment w:val="baseline"/>
      </w:pPr>
      <w:r>
        <w:t xml:space="preserve">The </w:t>
      </w:r>
      <w:proofErr w:type="spellStart"/>
      <w:r>
        <w:t>perl</w:t>
      </w:r>
      <w:proofErr w:type="spellEnd"/>
      <w:r>
        <w:t xml:space="preserve"> equivalent of </w:t>
      </w:r>
      <w:r>
        <w:rPr>
          <w:i/>
          <w:iCs/>
        </w:rPr>
        <w:t>null</w:t>
      </w:r>
      <w:r>
        <w:t xml:space="preserve">. </w:t>
      </w:r>
    </w:p>
    <w:p w14:paraId="3024CDFD" w14:textId="77777777" w:rsidR="00584D2E" w:rsidRDefault="00584D2E">
      <w:pPr>
        <w:autoSpaceDN w:val="0"/>
        <w:textAlignment w:val="baseline"/>
      </w:pPr>
    </w:p>
    <w:p w14:paraId="6E29C1AE" w14:textId="3A7150B5" w:rsidR="00584D2E" w:rsidRDefault="00584D2E" w:rsidP="00584D2E">
      <w:pPr>
        <w:pStyle w:val="Heading2"/>
      </w:pPr>
      <w:bookmarkStart w:id="9" w:name="_Toc74598155"/>
      <w:proofErr w:type="spellStart"/>
      <w:r>
        <w:t>lvalue</w:t>
      </w:r>
      <w:bookmarkEnd w:id="9"/>
      <w:proofErr w:type="spellEnd"/>
    </w:p>
    <w:p w14:paraId="45B91FB9" w14:textId="77777777" w:rsidR="009019F0" w:rsidRDefault="00584D2E" w:rsidP="00584D2E">
      <w:pPr>
        <w:autoSpaceDN w:val="0"/>
        <w:textAlignment w:val="baseline"/>
      </w:pPr>
      <w:proofErr w:type="gramStart"/>
      <w:r>
        <w:t>An</w:t>
      </w:r>
      <w:proofErr w:type="gramEnd"/>
      <w:r>
        <w:t xml:space="preserve"> </w:t>
      </w:r>
      <w:proofErr w:type="spellStart"/>
      <w:r>
        <w:rPr>
          <w:i/>
          <w:iCs/>
        </w:rPr>
        <w:t>lvalue</w:t>
      </w:r>
      <w:proofErr w:type="spellEnd"/>
      <w:r>
        <w:t xml:space="preserve"> is an expression which can be written on the LHS of an assignment statement, that is, an expression that defines a specific memory address of a variable. </w:t>
      </w:r>
    </w:p>
    <w:p w14:paraId="0B026EB7" w14:textId="77777777" w:rsidR="009019F0" w:rsidRDefault="009019F0" w:rsidP="00584D2E">
      <w:pPr>
        <w:autoSpaceDN w:val="0"/>
        <w:textAlignment w:val="baseline"/>
      </w:pPr>
    </w:p>
    <w:p w14:paraId="6F0D0EB8" w14:textId="181CA041" w:rsidR="009019F0" w:rsidRDefault="009019F0" w:rsidP="009019F0">
      <w:pPr>
        <w:pStyle w:val="Heading2"/>
      </w:pPr>
      <w:bookmarkStart w:id="10" w:name="_Toc74598156"/>
      <w:r>
        <w:t>big numbers</w:t>
      </w:r>
      <w:bookmarkEnd w:id="10"/>
    </w:p>
    <w:p w14:paraId="4D368A50" w14:textId="77777777" w:rsidR="009019F0" w:rsidRDefault="009019F0" w:rsidP="00584D2E">
      <w:pPr>
        <w:autoSpaceDN w:val="0"/>
        <w:textAlignment w:val="baseline"/>
      </w:pPr>
      <w:proofErr w:type="gramStart"/>
      <w:r>
        <w:t>Math::</w:t>
      </w:r>
      <w:proofErr w:type="spellStart"/>
      <w:proofErr w:type="gramEnd"/>
      <w:r>
        <w:t>BigInt</w:t>
      </w:r>
      <w:proofErr w:type="spellEnd"/>
    </w:p>
    <w:p w14:paraId="5A64AA2C" w14:textId="77777777" w:rsidR="009019F0" w:rsidRDefault="009019F0" w:rsidP="00584D2E">
      <w:pPr>
        <w:autoSpaceDN w:val="0"/>
        <w:textAlignment w:val="baseline"/>
      </w:pPr>
      <w:proofErr w:type="gramStart"/>
      <w:r>
        <w:t>Math::</w:t>
      </w:r>
      <w:proofErr w:type="spellStart"/>
      <w:proofErr w:type="gramEnd"/>
      <w:r>
        <w:t>BigRat</w:t>
      </w:r>
      <w:proofErr w:type="spellEnd"/>
    </w:p>
    <w:p w14:paraId="2EC9E28A" w14:textId="77777777" w:rsidR="009019F0" w:rsidRDefault="009019F0" w:rsidP="00584D2E">
      <w:pPr>
        <w:autoSpaceDN w:val="0"/>
        <w:textAlignment w:val="baseline"/>
      </w:pPr>
      <w:proofErr w:type="gramStart"/>
      <w:r>
        <w:t>Math::</w:t>
      </w:r>
      <w:proofErr w:type="spellStart"/>
      <w:proofErr w:type="gramEnd"/>
      <w:r>
        <w:t>BigFloat</w:t>
      </w:r>
      <w:proofErr w:type="spellEnd"/>
    </w:p>
    <w:p w14:paraId="541D5DC7" w14:textId="77777777" w:rsidR="009019F0" w:rsidRDefault="009019F0" w:rsidP="00584D2E">
      <w:pPr>
        <w:autoSpaceDN w:val="0"/>
        <w:textAlignment w:val="baseline"/>
      </w:pPr>
    </w:p>
    <w:p w14:paraId="138BE264" w14:textId="77777777" w:rsidR="009019F0" w:rsidRDefault="009019F0" w:rsidP="009019F0">
      <w:pPr>
        <w:pStyle w:val="Heading2"/>
      </w:pPr>
      <w:bookmarkStart w:id="11" w:name="_Toc74598157"/>
      <w:r>
        <w:t>additional types</w:t>
      </w:r>
      <w:bookmarkEnd w:id="11"/>
    </w:p>
    <w:p w14:paraId="6432A74F" w14:textId="77777777" w:rsidR="009019F0" w:rsidRDefault="009019F0" w:rsidP="009019F0">
      <w:proofErr w:type="gramStart"/>
      <w:r>
        <w:t>Math::</w:t>
      </w:r>
      <w:proofErr w:type="gramEnd"/>
      <w:r>
        <w:t>String</w:t>
      </w:r>
    </w:p>
    <w:p w14:paraId="07BB041A" w14:textId="77777777" w:rsidR="009019F0" w:rsidRDefault="009019F0" w:rsidP="009019F0">
      <w:proofErr w:type="gramStart"/>
      <w:r>
        <w:t>Math::</w:t>
      </w:r>
      <w:proofErr w:type="spellStart"/>
      <w:proofErr w:type="gramEnd"/>
      <w:r>
        <w:t>FixedPrecision</w:t>
      </w:r>
      <w:proofErr w:type="spellEnd"/>
    </w:p>
    <w:p w14:paraId="30088001" w14:textId="77777777" w:rsidR="009019F0" w:rsidRDefault="009019F0" w:rsidP="009019F0">
      <w:proofErr w:type="gramStart"/>
      <w:r>
        <w:t>Math::</w:t>
      </w:r>
      <w:proofErr w:type="gramEnd"/>
      <w:r>
        <w:t>Currency</w:t>
      </w:r>
    </w:p>
    <w:p w14:paraId="76901231" w14:textId="77777777" w:rsidR="009019F0" w:rsidRDefault="009019F0" w:rsidP="009019F0">
      <w:proofErr w:type="gramStart"/>
      <w:r>
        <w:t>Bit::</w:t>
      </w:r>
      <w:proofErr w:type="gramEnd"/>
      <w:r>
        <w:t>Vector</w:t>
      </w:r>
    </w:p>
    <w:p w14:paraId="304F4BB1" w14:textId="77777777" w:rsidR="009019F0" w:rsidRDefault="009019F0" w:rsidP="009019F0">
      <w:proofErr w:type="gramStart"/>
      <w:r>
        <w:t>Math::</w:t>
      </w:r>
      <w:proofErr w:type="spellStart"/>
      <w:proofErr w:type="gramEnd"/>
      <w:r>
        <w:t>BigIntFast</w:t>
      </w:r>
      <w:proofErr w:type="spellEnd"/>
    </w:p>
    <w:p w14:paraId="29E1C27D" w14:textId="77777777" w:rsidR="009019F0" w:rsidRDefault="009019F0" w:rsidP="009019F0">
      <w:proofErr w:type="gramStart"/>
      <w:r>
        <w:t>Math::</w:t>
      </w:r>
      <w:proofErr w:type="gramEnd"/>
      <w:r>
        <w:t>Pari</w:t>
      </w:r>
    </w:p>
    <w:p w14:paraId="06F5A62F" w14:textId="77777777" w:rsidR="009019F0" w:rsidRDefault="009019F0" w:rsidP="009019F0">
      <w:proofErr w:type="gramStart"/>
      <w:r>
        <w:lastRenderedPageBreak/>
        <w:t>Math::</w:t>
      </w:r>
      <w:proofErr w:type="spellStart"/>
      <w:proofErr w:type="gramEnd"/>
      <w:r>
        <w:t>Cephes</w:t>
      </w:r>
      <w:proofErr w:type="spellEnd"/>
    </w:p>
    <w:p w14:paraId="3CF24621" w14:textId="77777777" w:rsidR="009019F0" w:rsidRDefault="009019F0" w:rsidP="009019F0">
      <w:proofErr w:type="gramStart"/>
      <w:r>
        <w:t>Math::</w:t>
      </w:r>
      <w:proofErr w:type="spellStart"/>
      <w:proofErr w:type="gramEnd"/>
      <w:r>
        <w:t>Cephes</w:t>
      </w:r>
      <w:proofErr w:type="spellEnd"/>
      <w:r>
        <w:t>::Fraction</w:t>
      </w:r>
    </w:p>
    <w:p w14:paraId="1342FD50" w14:textId="77777777" w:rsidR="009019F0" w:rsidRDefault="009019F0" w:rsidP="009019F0">
      <w:proofErr w:type="gramStart"/>
      <w:r>
        <w:t>Math::</w:t>
      </w:r>
      <w:proofErr w:type="gramEnd"/>
      <w:r>
        <w:t>GMP</w:t>
      </w:r>
    </w:p>
    <w:p w14:paraId="4DED6EFB" w14:textId="77777777" w:rsidR="009019F0" w:rsidRDefault="009019F0" w:rsidP="009019F0">
      <w:proofErr w:type="gramStart"/>
      <w:r>
        <w:t>Math::</w:t>
      </w:r>
      <w:proofErr w:type="spellStart"/>
      <w:proofErr w:type="gramEnd"/>
      <w:r>
        <w:t>GMPz</w:t>
      </w:r>
      <w:proofErr w:type="spellEnd"/>
    </w:p>
    <w:p w14:paraId="17E32728" w14:textId="77777777" w:rsidR="009019F0" w:rsidRDefault="009019F0" w:rsidP="009019F0">
      <w:proofErr w:type="gramStart"/>
      <w:r>
        <w:t>Math::</w:t>
      </w:r>
      <w:proofErr w:type="spellStart"/>
      <w:proofErr w:type="gramEnd"/>
      <w:r>
        <w:t>GMPq</w:t>
      </w:r>
      <w:proofErr w:type="spellEnd"/>
    </w:p>
    <w:p w14:paraId="57DCF465" w14:textId="77777777" w:rsidR="009019F0" w:rsidRDefault="009019F0" w:rsidP="009019F0">
      <w:proofErr w:type="gramStart"/>
      <w:r>
        <w:t>Math::</w:t>
      </w:r>
      <w:proofErr w:type="spellStart"/>
      <w:proofErr w:type="gramEnd"/>
      <w:r>
        <w:t>GMPf</w:t>
      </w:r>
      <w:proofErr w:type="spellEnd"/>
    </w:p>
    <w:p w14:paraId="50102619" w14:textId="351A9543" w:rsidR="00197DF5" w:rsidRDefault="00197DF5" w:rsidP="009019F0">
      <w:r>
        <w:br w:type="page"/>
      </w:r>
    </w:p>
    <w:p w14:paraId="1C5DD5F8" w14:textId="7C2C76F0" w:rsidR="003E752E" w:rsidRDefault="00197DF5" w:rsidP="00EA2556">
      <w:pPr>
        <w:pStyle w:val="Heading1"/>
      </w:pPr>
      <w:bookmarkStart w:id="12" w:name="_Toc74598158"/>
      <w:r>
        <w:lastRenderedPageBreak/>
        <w:t xml:space="preserve">one-liner </w:t>
      </w:r>
      <w:r w:rsidR="003E752E">
        <w:t>core-util equivalents</w:t>
      </w:r>
      <w:bookmarkEnd w:id="12"/>
      <w:r w:rsidR="003E752E">
        <w:t xml:space="preserve"> </w:t>
      </w:r>
    </w:p>
    <w:p w14:paraId="139AD9AF" w14:textId="7DDE4266" w:rsidR="00EA2556" w:rsidRDefault="00EA2556" w:rsidP="00197DF5">
      <w:r>
        <w:t xml:space="preserve">cat: </w:t>
      </w:r>
    </w:p>
    <w:p w14:paraId="4F18D09A" w14:textId="77777777" w:rsidR="00EA2556" w:rsidRDefault="00EA2556" w:rsidP="00EA2556">
      <w:pPr>
        <w:pStyle w:val="code-definition"/>
      </w:pPr>
      <w:r>
        <w:t>print &lt;&gt;;</w:t>
      </w:r>
    </w:p>
    <w:p w14:paraId="7E2DB147" w14:textId="77777777" w:rsidR="00EA2556" w:rsidRDefault="00EA2556" w:rsidP="00EA2556"/>
    <w:p w14:paraId="34333274" w14:textId="77777777" w:rsidR="00EA2556" w:rsidRDefault="00EA2556" w:rsidP="00EA2556">
      <w:r>
        <w:t>sort:</w:t>
      </w:r>
    </w:p>
    <w:p w14:paraId="4635C29F" w14:textId="77777777" w:rsidR="00EA2556" w:rsidRDefault="00EA2556" w:rsidP="00EA2556">
      <w:pPr>
        <w:pStyle w:val="code-definition"/>
      </w:pPr>
      <w:r>
        <w:t>print sort &lt;&gt;;</w:t>
      </w:r>
    </w:p>
    <w:p w14:paraId="7A3A7218" w14:textId="77777777" w:rsidR="00EA2556" w:rsidRDefault="00EA2556" w:rsidP="00EA2556"/>
    <w:p w14:paraId="16829BF9" w14:textId="17783949" w:rsidR="00197DF5" w:rsidRDefault="00197DF5" w:rsidP="00EA2556">
      <w:pPr>
        <w:rPr>
          <w:rFonts w:eastAsia="Roboto Mono"/>
        </w:rPr>
      </w:pPr>
      <w:r>
        <w:br w:type="page"/>
      </w:r>
    </w:p>
    <w:p w14:paraId="1789808D" w14:textId="7151B71C" w:rsidR="00522A46" w:rsidRDefault="00522A46" w:rsidP="00522A46">
      <w:pPr>
        <w:pStyle w:val="Heading1"/>
      </w:pPr>
      <w:bookmarkStart w:id="13" w:name="_Toc74598159"/>
      <w:r>
        <w:lastRenderedPageBreak/>
        <w:t>in-place editing</w:t>
      </w:r>
    </w:p>
    <w:p w14:paraId="70FACF77" w14:textId="0DB77699" w:rsidR="00522A46" w:rsidRDefault="00522A46">
      <w:pPr>
        <w:autoSpaceDN w:val="0"/>
        <w:textAlignment w:val="baseline"/>
      </w:pPr>
      <w:r>
        <w:t xml:space="preserve">Specified by </w:t>
      </w:r>
      <w:r>
        <w:rPr>
          <w:i/>
          <w:iCs/>
        </w:rPr>
        <w:t>'-</w:t>
      </w:r>
      <w:proofErr w:type="spellStart"/>
      <w:r>
        <w:rPr>
          <w:i/>
          <w:iCs/>
        </w:rPr>
        <w:t>i</w:t>
      </w:r>
      <w:proofErr w:type="spellEnd"/>
      <w:r>
        <w:rPr>
          <w:i/>
          <w:iCs/>
        </w:rPr>
        <w:t>[extension]'</w:t>
      </w:r>
      <w:r>
        <w:t xml:space="preserve"> option, or by setting '</w:t>
      </w:r>
      <w:r>
        <w:rPr>
          <w:i/>
          <w:iCs/>
        </w:rPr>
        <w:t>$^I'</w:t>
      </w:r>
      <w:r>
        <w:t xml:space="preserve"> special variable.</w:t>
      </w:r>
    </w:p>
    <w:p w14:paraId="524D8F9E" w14:textId="77777777" w:rsidR="00522A46" w:rsidRDefault="00522A46">
      <w:pPr>
        <w:autoSpaceDN w:val="0"/>
        <w:textAlignment w:val="baseline"/>
      </w:pPr>
    </w:p>
    <w:p w14:paraId="7575CC7C" w14:textId="15A53910" w:rsidR="00522A46" w:rsidRDefault="00522A46">
      <w:pPr>
        <w:autoSpaceDN w:val="0"/>
        <w:textAlignment w:val="baseline"/>
      </w:pPr>
      <w:r>
        <w:t xml:space="preserve">If </w:t>
      </w:r>
      <w:r w:rsidRPr="00522A46">
        <w:rPr>
          <w:i/>
          <w:iCs/>
        </w:rPr>
        <w:t>extension</w:t>
      </w:r>
      <w:r>
        <w:t xml:space="preserve"> is supplied, it is used to create a backup file. If </w:t>
      </w:r>
      <w:r>
        <w:rPr>
          <w:i/>
          <w:iCs/>
        </w:rPr>
        <w:t>extension</w:t>
      </w:r>
      <w:r>
        <w:t xml:space="preserve"> contains one or more </w:t>
      </w:r>
      <w:r>
        <w:rPr>
          <w:i/>
          <w:iCs/>
        </w:rPr>
        <w:t xml:space="preserve">'*' </w:t>
      </w:r>
      <w:r>
        <w:t xml:space="preserve">characters, each of them is replaced with the current filename and the result is used as the backup filename, otherwise </w:t>
      </w:r>
      <w:r>
        <w:rPr>
          <w:i/>
          <w:iCs/>
        </w:rPr>
        <w:t>extension</w:t>
      </w:r>
      <w:r>
        <w:t xml:space="preserve"> is appended to the current filename to create the backup filename. A directory can be included in the backup filename, </w:t>
      </w:r>
      <w:proofErr w:type="gramStart"/>
      <w:r>
        <w:t>provided that</w:t>
      </w:r>
      <w:proofErr w:type="gramEnd"/>
      <w:r>
        <w:t xml:space="preserve"> directory exists. </w:t>
      </w:r>
    </w:p>
    <w:p w14:paraId="7E8AC5D1" w14:textId="2CD3ED2C" w:rsidR="00522A46" w:rsidRDefault="00522A46">
      <w:pPr>
        <w:autoSpaceDN w:val="0"/>
        <w:textAlignment w:val="baseline"/>
      </w:pPr>
    </w:p>
    <w:p w14:paraId="593E6967" w14:textId="2A880ED4" w:rsidR="00522A46" w:rsidRDefault="00522A46">
      <w:pPr>
        <w:autoSpaceDN w:val="0"/>
        <w:textAlignment w:val="baseline"/>
      </w:pPr>
      <w:r>
        <w:t xml:space="preserve">In-place editing is done (only) by the </w:t>
      </w:r>
      <w:r>
        <w:rPr>
          <w:i/>
          <w:iCs/>
        </w:rPr>
        <w:t>&lt;&gt;</w:t>
      </w:r>
      <w:r>
        <w:t xml:space="preserve"> construct. The input file is renamed, the output file is opened as the original filename, and any </w:t>
      </w:r>
      <w:proofErr w:type="gramStart"/>
      <w:r>
        <w:rPr>
          <w:i/>
          <w:iCs/>
        </w:rPr>
        <w:t>print(</w:t>
      </w:r>
      <w:proofErr w:type="gramEnd"/>
      <w:r>
        <w:rPr>
          <w:i/>
          <w:iCs/>
        </w:rPr>
        <w:t>)</w:t>
      </w:r>
      <w:r>
        <w:t xml:space="preserve"> statements write to the output file. </w:t>
      </w:r>
    </w:p>
    <w:p w14:paraId="40ADA4F8" w14:textId="609EA2A5" w:rsidR="00F62124" w:rsidRDefault="00F62124">
      <w:pPr>
        <w:autoSpaceDN w:val="0"/>
        <w:textAlignment w:val="baseline"/>
      </w:pPr>
    </w:p>
    <w:p w14:paraId="56DF2268" w14:textId="38710C58" w:rsidR="00522A46" w:rsidRPr="00F62124" w:rsidRDefault="00F62124">
      <w:pPr>
        <w:autoSpaceDN w:val="0"/>
        <w:textAlignment w:val="baseline"/>
      </w:pPr>
      <w:r>
        <w:t xml:space="preserve">Note: if lines are not printed during </w:t>
      </w:r>
      <w:r>
        <w:rPr>
          <w:i/>
          <w:iCs/>
        </w:rPr>
        <w:t>&lt;&gt;</w:t>
      </w:r>
      <w:r>
        <w:t xml:space="preserve"> loop when in-place editing is enabled, resulting 'edited' file will be empty. </w:t>
      </w:r>
    </w:p>
    <w:p w14:paraId="7F2A08CE" w14:textId="0AA0C94A" w:rsidR="00522A46" w:rsidRDefault="00522A46">
      <w:pPr>
        <w:autoSpaceDN w:val="0"/>
        <w:textAlignment w:val="baseline"/>
      </w:pPr>
    </w:p>
    <w:p w14:paraId="5556D880" w14:textId="0017CD8B" w:rsidR="00522A46" w:rsidRDefault="00522A46" w:rsidP="00522A46">
      <w:pPr>
        <w:pStyle w:val="Heading2"/>
      </w:pPr>
      <w:r>
        <w:t>Equivalent behaviour</w:t>
      </w:r>
    </w:p>
    <w:p w14:paraId="2C350432" w14:textId="7341BE24" w:rsidR="00522A46" w:rsidRDefault="00522A46" w:rsidP="00522A46">
      <w:r>
        <w:t>The one liner:</w:t>
      </w:r>
    </w:p>
    <w:p w14:paraId="3C284EBC" w14:textId="383D7A91" w:rsidR="00522A46" w:rsidRPr="00522A46" w:rsidRDefault="00522A46" w:rsidP="00522A46">
      <w:pPr>
        <w:pStyle w:val="code-definition"/>
      </w:pPr>
      <w:r>
        <w:t>perl -p -i.bak -e 's/foo/bar/;'</w:t>
      </w:r>
    </w:p>
    <w:p w14:paraId="27E2BFF1" w14:textId="77777777" w:rsidR="00522A46" w:rsidRDefault="00522A46">
      <w:pPr>
        <w:autoSpaceDN w:val="0"/>
        <w:textAlignment w:val="baseline"/>
      </w:pPr>
    </w:p>
    <w:p w14:paraId="2AEB9E46" w14:textId="77777777" w:rsidR="00522A46" w:rsidRDefault="00522A46" w:rsidP="00522A46">
      <w:pPr>
        <w:autoSpaceDN w:val="0"/>
        <w:textAlignment w:val="baseline"/>
      </w:pPr>
      <w:r>
        <w:t xml:space="preserve">Is equivalent to: </w:t>
      </w:r>
    </w:p>
    <w:p w14:paraId="488DEB11" w14:textId="77777777" w:rsidR="00522A46" w:rsidRPr="00522A46" w:rsidRDefault="00522A46" w:rsidP="00522A46">
      <w:pPr>
        <w:pStyle w:val="code-definition"/>
        <w:rPr>
          <w:sz w:val="16"/>
          <w:szCs w:val="16"/>
        </w:rPr>
      </w:pPr>
      <w:r w:rsidRPr="00522A46">
        <w:rPr>
          <w:sz w:val="16"/>
          <w:szCs w:val="16"/>
        </w:rPr>
        <w:t>$extension = '.orig';</w:t>
      </w:r>
    </w:p>
    <w:p w14:paraId="077FBE20" w14:textId="77777777" w:rsidR="00522A46" w:rsidRPr="00522A46" w:rsidRDefault="00522A46" w:rsidP="00522A46">
      <w:pPr>
        <w:pStyle w:val="code-definition"/>
        <w:rPr>
          <w:sz w:val="16"/>
          <w:szCs w:val="16"/>
        </w:rPr>
      </w:pPr>
      <w:r w:rsidRPr="00522A46">
        <w:rPr>
          <w:sz w:val="16"/>
          <w:szCs w:val="16"/>
        </w:rPr>
        <w:t>LINE: while (&lt;&gt;) {</w:t>
      </w:r>
    </w:p>
    <w:p w14:paraId="4AAD8806" w14:textId="77777777" w:rsidR="00522A46" w:rsidRPr="00522A46" w:rsidRDefault="00522A46" w:rsidP="00522A46">
      <w:pPr>
        <w:pStyle w:val="code-definition"/>
        <w:rPr>
          <w:sz w:val="16"/>
          <w:szCs w:val="16"/>
        </w:rPr>
      </w:pPr>
      <w:r w:rsidRPr="00522A46">
        <w:rPr>
          <w:sz w:val="16"/>
          <w:szCs w:val="16"/>
        </w:rPr>
        <w:t xml:space="preserve">    if ($ARGV ne $oldargv) {</w:t>
      </w:r>
    </w:p>
    <w:p w14:paraId="7E482312" w14:textId="77777777" w:rsidR="00522A46" w:rsidRPr="00522A46" w:rsidRDefault="00522A46" w:rsidP="00522A46">
      <w:pPr>
        <w:pStyle w:val="code-definition"/>
        <w:rPr>
          <w:sz w:val="16"/>
          <w:szCs w:val="16"/>
        </w:rPr>
      </w:pPr>
      <w:r w:rsidRPr="00522A46">
        <w:rPr>
          <w:sz w:val="16"/>
          <w:szCs w:val="16"/>
        </w:rPr>
        <w:t xml:space="preserve">        if ($extension !~ /\*/) {</w:t>
      </w:r>
    </w:p>
    <w:p w14:paraId="30766206" w14:textId="77777777" w:rsidR="00522A46" w:rsidRPr="00522A46" w:rsidRDefault="00522A46" w:rsidP="00522A46">
      <w:pPr>
        <w:pStyle w:val="code-definition"/>
        <w:rPr>
          <w:sz w:val="16"/>
          <w:szCs w:val="16"/>
        </w:rPr>
      </w:pPr>
      <w:r w:rsidRPr="00522A46">
        <w:rPr>
          <w:sz w:val="16"/>
          <w:szCs w:val="16"/>
        </w:rPr>
        <w:t xml:space="preserve">            $backup = $ARGV . $extension;</w:t>
      </w:r>
    </w:p>
    <w:p w14:paraId="489B5D04" w14:textId="77777777" w:rsidR="00522A46" w:rsidRPr="00522A46" w:rsidRDefault="00522A46" w:rsidP="00522A46">
      <w:pPr>
        <w:pStyle w:val="code-definition"/>
        <w:rPr>
          <w:sz w:val="16"/>
          <w:szCs w:val="16"/>
        </w:rPr>
      </w:pPr>
      <w:r w:rsidRPr="00522A46">
        <w:rPr>
          <w:sz w:val="16"/>
          <w:szCs w:val="16"/>
        </w:rPr>
        <w:t xml:space="preserve">        }</w:t>
      </w:r>
    </w:p>
    <w:p w14:paraId="0B4C3E52" w14:textId="77777777" w:rsidR="00522A46" w:rsidRPr="00522A46" w:rsidRDefault="00522A46" w:rsidP="00522A46">
      <w:pPr>
        <w:pStyle w:val="code-definition"/>
        <w:rPr>
          <w:sz w:val="16"/>
          <w:szCs w:val="16"/>
        </w:rPr>
      </w:pPr>
      <w:r w:rsidRPr="00522A46">
        <w:rPr>
          <w:sz w:val="16"/>
          <w:szCs w:val="16"/>
        </w:rPr>
        <w:t xml:space="preserve">        else {</w:t>
      </w:r>
    </w:p>
    <w:p w14:paraId="06FF776E" w14:textId="77777777" w:rsidR="00522A46" w:rsidRPr="00522A46" w:rsidRDefault="00522A46" w:rsidP="00522A46">
      <w:pPr>
        <w:pStyle w:val="code-definition"/>
        <w:rPr>
          <w:sz w:val="16"/>
          <w:szCs w:val="16"/>
        </w:rPr>
      </w:pPr>
      <w:r w:rsidRPr="00522A46">
        <w:rPr>
          <w:sz w:val="16"/>
          <w:szCs w:val="16"/>
        </w:rPr>
        <w:t xml:space="preserve">            ($backup = $extension) =~ s/\*/$ARGV/g;</w:t>
      </w:r>
    </w:p>
    <w:p w14:paraId="11956DD0" w14:textId="77777777" w:rsidR="00522A46" w:rsidRPr="00522A46" w:rsidRDefault="00522A46" w:rsidP="00522A46">
      <w:pPr>
        <w:pStyle w:val="code-definition"/>
        <w:rPr>
          <w:sz w:val="16"/>
          <w:szCs w:val="16"/>
        </w:rPr>
      </w:pPr>
      <w:r w:rsidRPr="00522A46">
        <w:rPr>
          <w:sz w:val="16"/>
          <w:szCs w:val="16"/>
        </w:rPr>
        <w:t xml:space="preserve">        }</w:t>
      </w:r>
    </w:p>
    <w:p w14:paraId="2CA2768B" w14:textId="77777777" w:rsidR="00522A46" w:rsidRPr="00522A46" w:rsidRDefault="00522A46" w:rsidP="00522A46">
      <w:pPr>
        <w:pStyle w:val="code-definition"/>
        <w:rPr>
          <w:sz w:val="16"/>
          <w:szCs w:val="16"/>
        </w:rPr>
      </w:pPr>
      <w:r w:rsidRPr="00522A46">
        <w:rPr>
          <w:sz w:val="16"/>
          <w:szCs w:val="16"/>
        </w:rPr>
        <w:t xml:space="preserve">        rename($ARGV, $backup);</w:t>
      </w:r>
    </w:p>
    <w:p w14:paraId="6FAA6BE3" w14:textId="77777777" w:rsidR="00522A46" w:rsidRPr="00522A46" w:rsidRDefault="00522A46" w:rsidP="00522A46">
      <w:pPr>
        <w:pStyle w:val="code-definition"/>
        <w:rPr>
          <w:sz w:val="16"/>
          <w:szCs w:val="16"/>
        </w:rPr>
      </w:pPr>
      <w:r w:rsidRPr="00522A46">
        <w:rPr>
          <w:sz w:val="16"/>
          <w:szCs w:val="16"/>
        </w:rPr>
        <w:t xml:space="preserve">        open(ARGVOUT, "&gt;$ARGV");</w:t>
      </w:r>
    </w:p>
    <w:p w14:paraId="77F9E8E9" w14:textId="77777777" w:rsidR="00522A46" w:rsidRPr="00522A46" w:rsidRDefault="00522A46" w:rsidP="00522A46">
      <w:pPr>
        <w:pStyle w:val="code-definition"/>
        <w:rPr>
          <w:sz w:val="16"/>
          <w:szCs w:val="16"/>
        </w:rPr>
      </w:pPr>
      <w:r w:rsidRPr="00522A46">
        <w:rPr>
          <w:sz w:val="16"/>
          <w:szCs w:val="16"/>
        </w:rPr>
        <w:t xml:space="preserve">        select(ARGVOUT);</w:t>
      </w:r>
    </w:p>
    <w:p w14:paraId="49691FD1" w14:textId="77777777" w:rsidR="00522A46" w:rsidRPr="00522A46" w:rsidRDefault="00522A46" w:rsidP="00522A46">
      <w:pPr>
        <w:pStyle w:val="code-definition"/>
        <w:rPr>
          <w:sz w:val="16"/>
          <w:szCs w:val="16"/>
        </w:rPr>
      </w:pPr>
      <w:r w:rsidRPr="00522A46">
        <w:rPr>
          <w:sz w:val="16"/>
          <w:szCs w:val="16"/>
        </w:rPr>
        <w:t xml:space="preserve">        $oldargv = $ARGV;</w:t>
      </w:r>
    </w:p>
    <w:p w14:paraId="60F6616D" w14:textId="77777777" w:rsidR="00522A46" w:rsidRPr="00522A46" w:rsidRDefault="00522A46" w:rsidP="00522A46">
      <w:pPr>
        <w:pStyle w:val="code-definition"/>
        <w:rPr>
          <w:sz w:val="16"/>
          <w:szCs w:val="16"/>
        </w:rPr>
      </w:pPr>
      <w:r w:rsidRPr="00522A46">
        <w:rPr>
          <w:sz w:val="16"/>
          <w:szCs w:val="16"/>
        </w:rPr>
        <w:t xml:space="preserve">    }</w:t>
      </w:r>
    </w:p>
    <w:p w14:paraId="67047DE5" w14:textId="77777777" w:rsidR="00522A46" w:rsidRPr="00522A46" w:rsidRDefault="00522A46" w:rsidP="00522A46">
      <w:pPr>
        <w:pStyle w:val="code-definition"/>
        <w:rPr>
          <w:sz w:val="16"/>
          <w:szCs w:val="16"/>
        </w:rPr>
      </w:pPr>
      <w:r w:rsidRPr="00522A46">
        <w:rPr>
          <w:sz w:val="16"/>
          <w:szCs w:val="16"/>
        </w:rPr>
        <w:t xml:space="preserve">    s/foo/bar/;</w:t>
      </w:r>
    </w:p>
    <w:p w14:paraId="325E983A" w14:textId="77777777" w:rsidR="00522A46" w:rsidRPr="00522A46" w:rsidRDefault="00522A46" w:rsidP="00522A46">
      <w:pPr>
        <w:pStyle w:val="code-definition"/>
        <w:rPr>
          <w:sz w:val="16"/>
          <w:szCs w:val="16"/>
        </w:rPr>
      </w:pPr>
      <w:r w:rsidRPr="00522A46">
        <w:rPr>
          <w:sz w:val="16"/>
          <w:szCs w:val="16"/>
        </w:rPr>
        <w:t>}</w:t>
      </w:r>
    </w:p>
    <w:p w14:paraId="7202C155" w14:textId="77777777" w:rsidR="00522A46" w:rsidRPr="00522A46" w:rsidRDefault="00522A46" w:rsidP="00522A46">
      <w:pPr>
        <w:pStyle w:val="code-definition"/>
        <w:rPr>
          <w:sz w:val="16"/>
          <w:szCs w:val="16"/>
        </w:rPr>
      </w:pPr>
      <w:r w:rsidRPr="00522A46">
        <w:rPr>
          <w:sz w:val="16"/>
          <w:szCs w:val="16"/>
        </w:rPr>
        <w:t>continue {</w:t>
      </w:r>
    </w:p>
    <w:p w14:paraId="6EBFD908" w14:textId="77777777" w:rsidR="00522A46" w:rsidRPr="00522A46" w:rsidRDefault="00522A46" w:rsidP="00522A46">
      <w:pPr>
        <w:pStyle w:val="code-definition"/>
        <w:rPr>
          <w:sz w:val="16"/>
          <w:szCs w:val="16"/>
        </w:rPr>
      </w:pPr>
      <w:r w:rsidRPr="00522A46">
        <w:rPr>
          <w:sz w:val="16"/>
          <w:szCs w:val="16"/>
        </w:rPr>
        <w:t xml:space="preserve">    print;  # this prints to original filename</w:t>
      </w:r>
    </w:p>
    <w:p w14:paraId="50F5EB2F" w14:textId="77777777" w:rsidR="00522A46" w:rsidRPr="00522A46" w:rsidRDefault="00522A46" w:rsidP="00522A46">
      <w:pPr>
        <w:pStyle w:val="code-definition"/>
        <w:rPr>
          <w:sz w:val="16"/>
          <w:szCs w:val="16"/>
        </w:rPr>
      </w:pPr>
      <w:r w:rsidRPr="00522A46">
        <w:rPr>
          <w:sz w:val="16"/>
          <w:szCs w:val="16"/>
        </w:rPr>
        <w:t>}</w:t>
      </w:r>
    </w:p>
    <w:p w14:paraId="054C5DD8" w14:textId="25C37C01" w:rsidR="00522A46" w:rsidRDefault="00522A46" w:rsidP="00522A46">
      <w:pPr>
        <w:pStyle w:val="code-definition"/>
        <w:rPr>
          <w:sz w:val="16"/>
          <w:szCs w:val="16"/>
        </w:rPr>
      </w:pPr>
      <w:r w:rsidRPr="00522A46">
        <w:rPr>
          <w:sz w:val="16"/>
          <w:szCs w:val="16"/>
        </w:rPr>
        <w:t>select(STDOUT);</w:t>
      </w:r>
    </w:p>
    <w:p w14:paraId="5779072E" w14:textId="77777777" w:rsidR="00522A46" w:rsidRPr="00522A46" w:rsidRDefault="00522A46" w:rsidP="00522A46">
      <w:pPr>
        <w:rPr>
          <w:lang w:eastAsia="zh-CN" w:bidi="hi-IN"/>
        </w:rPr>
      </w:pPr>
    </w:p>
    <w:p w14:paraId="6FB10DCD" w14:textId="5EF4133D" w:rsidR="00522A46" w:rsidRDefault="00522A46" w:rsidP="00522A46">
      <w:pPr>
        <w:pStyle w:val="code-definition"/>
      </w:pPr>
    </w:p>
    <w:p w14:paraId="5492FB67" w14:textId="77777777" w:rsidR="00522A46" w:rsidRPr="00522A46" w:rsidRDefault="00522A46" w:rsidP="00522A46">
      <w:pPr>
        <w:rPr>
          <w:lang w:eastAsia="zh-CN" w:bidi="hi-IN"/>
        </w:rPr>
      </w:pPr>
    </w:p>
    <w:bookmarkEnd w:id="13"/>
    <w:p w14:paraId="091E74EE" w14:textId="5D21ACE5" w:rsidR="00F80C76" w:rsidRPr="000C14C2" w:rsidRDefault="00F80C76" w:rsidP="000C14C2">
      <w:pPr>
        <w:autoSpaceDN w:val="0"/>
        <w:textAlignment w:val="baseline"/>
        <w:rPr>
          <w:rFonts w:ascii="SF Mono" w:eastAsia="Roboto Mono" w:hAnsi="SF Mono" w:cs="Roboto Mono"/>
          <w:b/>
          <w:bCs/>
          <w:kern w:val="3"/>
          <w:sz w:val="22"/>
          <w:szCs w:val="28"/>
          <w:lang w:eastAsia="zh-CN" w:bidi="hi-IN"/>
        </w:rPr>
      </w:pPr>
    </w:p>
    <w:p w14:paraId="4D2FE457" w14:textId="4157AC5B" w:rsidR="00685E90" w:rsidRDefault="00685E90">
      <w:pPr>
        <w:autoSpaceDN w:val="0"/>
        <w:textAlignment w:val="baseline"/>
        <w:rPr>
          <w:rFonts w:eastAsia="Roboto Mono"/>
          <w:lang w:eastAsia="zh-CN" w:bidi="hi-IN"/>
        </w:rPr>
      </w:pPr>
      <w:r>
        <w:rPr>
          <w:rFonts w:eastAsia="Roboto Mono"/>
          <w:lang w:eastAsia="zh-CN" w:bidi="hi-IN"/>
        </w:rPr>
        <w:br w:type="page"/>
      </w:r>
    </w:p>
    <w:p w14:paraId="4D9216A3" w14:textId="0F84209D" w:rsidR="00141CBE" w:rsidRDefault="00141CBE" w:rsidP="00141CBE">
      <w:pPr>
        <w:pStyle w:val="Heading1"/>
      </w:pPr>
      <w:bookmarkStart w:id="14" w:name="_Toc74598160"/>
      <w:r>
        <w:lastRenderedPageBreak/>
        <w:t>quote operators</w:t>
      </w:r>
      <w:bookmarkEnd w:id="14"/>
    </w:p>
    <w:p w14:paraId="63AE1EC6" w14:textId="6E0E3C41" w:rsidR="00D63B09" w:rsidRPr="00D63B09" w:rsidRDefault="00D63B09" w:rsidP="00D63B09">
      <w:proofErr w:type="gramStart"/>
      <w:r w:rsidRPr="00D63B09">
        <w:t xml:space="preserve">Customary  </w:t>
      </w:r>
      <w:r>
        <w:tab/>
      </w:r>
      <w:proofErr w:type="gramEnd"/>
      <w:r w:rsidRPr="00D63B09">
        <w:t xml:space="preserve">Generic        </w:t>
      </w:r>
      <w:r>
        <w:tab/>
      </w:r>
      <w:r w:rsidRPr="00D63B09">
        <w:t xml:space="preserve">Meaning        </w:t>
      </w:r>
      <w:r>
        <w:tab/>
      </w:r>
      <w:r>
        <w:tab/>
      </w:r>
      <w:r w:rsidRPr="00D63B09">
        <w:t>Interpolates</w:t>
      </w:r>
    </w:p>
    <w:p w14:paraId="29DF6ADF" w14:textId="1CBC1B1B" w:rsidR="00D63B09" w:rsidRPr="00D63B09" w:rsidRDefault="00D63B09" w:rsidP="00D63B09">
      <w:r w:rsidRPr="00D63B09">
        <w:t xml:space="preserve">    ''       </w:t>
      </w:r>
      <w:r>
        <w:tab/>
      </w:r>
      <w:r>
        <w:tab/>
      </w:r>
      <w:proofErr w:type="gramStart"/>
      <w:r w:rsidRPr="00D63B09">
        <w:t>q{</w:t>
      </w:r>
      <w:proofErr w:type="gramEnd"/>
      <w:r w:rsidRPr="00D63B09">
        <w:t xml:space="preserve">}          </w:t>
      </w:r>
      <w:r>
        <w:tab/>
      </w:r>
      <w:r w:rsidRPr="00D63B09">
        <w:t xml:space="preserve">Literal             </w:t>
      </w:r>
      <w:r>
        <w:tab/>
      </w:r>
      <w:r>
        <w:tab/>
      </w:r>
      <w:r w:rsidRPr="00D63B09">
        <w:t>no</w:t>
      </w:r>
    </w:p>
    <w:p w14:paraId="7B13B7C9" w14:textId="2BF996B2" w:rsidR="00D63B09" w:rsidRPr="00D63B09" w:rsidRDefault="00D63B09" w:rsidP="00D63B09">
      <w:r w:rsidRPr="00D63B09">
        <w:t xml:space="preserve">    ""      </w:t>
      </w:r>
      <w:r>
        <w:tab/>
      </w:r>
      <w:r>
        <w:tab/>
      </w:r>
      <w:proofErr w:type="spellStart"/>
      <w:proofErr w:type="gramStart"/>
      <w:r w:rsidRPr="00D63B09">
        <w:t>qq</w:t>
      </w:r>
      <w:proofErr w:type="spellEnd"/>
      <w:r w:rsidRPr="00D63B09">
        <w:t>{</w:t>
      </w:r>
      <w:proofErr w:type="gramEnd"/>
      <w:r w:rsidRPr="00D63B09">
        <w:t xml:space="preserve">}         </w:t>
      </w:r>
      <w:r>
        <w:tab/>
      </w:r>
      <w:r w:rsidRPr="00D63B09">
        <w:t xml:space="preserve">Literal             </w:t>
      </w:r>
      <w:r>
        <w:tab/>
      </w:r>
      <w:r>
        <w:tab/>
      </w:r>
      <w:r w:rsidRPr="00D63B09">
        <w:t>yes</w:t>
      </w:r>
    </w:p>
    <w:p w14:paraId="3E7EA4DD" w14:textId="54BB930C" w:rsidR="00D63B09" w:rsidRPr="00D63B09" w:rsidRDefault="00D63B09" w:rsidP="00D63B09">
      <w:r w:rsidRPr="00D63B09">
        <w:t xml:space="preserve">    ``      </w:t>
      </w:r>
      <w:r>
        <w:tab/>
      </w:r>
      <w:r>
        <w:tab/>
      </w:r>
      <w:proofErr w:type="spellStart"/>
      <w:proofErr w:type="gramStart"/>
      <w:r w:rsidRPr="00D63B09">
        <w:t>qx</w:t>
      </w:r>
      <w:proofErr w:type="spellEnd"/>
      <w:r w:rsidRPr="00D63B09">
        <w:t>{</w:t>
      </w:r>
      <w:proofErr w:type="gramEnd"/>
      <w:r w:rsidRPr="00D63B09">
        <w:t xml:space="preserve">}          </w:t>
      </w:r>
      <w:r>
        <w:tab/>
      </w:r>
      <w:r w:rsidRPr="00D63B09">
        <w:t xml:space="preserve">Command             </w:t>
      </w:r>
      <w:r>
        <w:tab/>
      </w:r>
      <w:r w:rsidRPr="00D63B09">
        <w:t>yes*</w:t>
      </w:r>
    </w:p>
    <w:p w14:paraId="1B877C18" w14:textId="4CE942EA" w:rsidR="00D63B09" w:rsidRPr="00D63B09" w:rsidRDefault="00D63B09" w:rsidP="00D63B09">
      <w:r w:rsidRPr="00D63B09">
        <w:t xml:space="preserve">            </w:t>
      </w:r>
      <w:r>
        <w:tab/>
      </w:r>
      <w:r>
        <w:tab/>
      </w:r>
      <w:proofErr w:type="spellStart"/>
      <w:proofErr w:type="gramStart"/>
      <w:r w:rsidRPr="00D63B09">
        <w:t>qw</w:t>
      </w:r>
      <w:proofErr w:type="spellEnd"/>
      <w:r w:rsidRPr="00D63B09">
        <w:t>{</w:t>
      </w:r>
      <w:proofErr w:type="gramEnd"/>
      <w:r w:rsidRPr="00D63B09">
        <w:t xml:space="preserve">}         </w:t>
      </w:r>
      <w:r>
        <w:tab/>
      </w:r>
      <w:r w:rsidRPr="00D63B09">
        <w:t xml:space="preserve">Word list            </w:t>
      </w:r>
      <w:r>
        <w:tab/>
      </w:r>
      <w:r>
        <w:tab/>
      </w:r>
      <w:r w:rsidRPr="00D63B09">
        <w:t>no</w:t>
      </w:r>
    </w:p>
    <w:p w14:paraId="37B054F9" w14:textId="2BB8DC88" w:rsidR="00D63B09" w:rsidRPr="00D63B09" w:rsidRDefault="00D63B09" w:rsidP="00D63B09">
      <w:r w:rsidRPr="00D63B09">
        <w:t xml:space="preserve">    //       </w:t>
      </w:r>
      <w:r>
        <w:tab/>
      </w:r>
      <w:r>
        <w:tab/>
      </w:r>
      <w:proofErr w:type="gramStart"/>
      <w:r w:rsidRPr="00D63B09">
        <w:t>m{</w:t>
      </w:r>
      <w:proofErr w:type="gramEnd"/>
      <w:r w:rsidRPr="00D63B09">
        <w:t xml:space="preserve">}       </w:t>
      </w:r>
      <w:r>
        <w:tab/>
      </w:r>
      <w:r>
        <w:tab/>
      </w:r>
      <w:r w:rsidRPr="00D63B09">
        <w:t xml:space="preserve">Pattern match          </w:t>
      </w:r>
      <w:r>
        <w:tab/>
      </w:r>
      <w:r w:rsidRPr="00D63B09">
        <w:t>yes*</w:t>
      </w:r>
    </w:p>
    <w:p w14:paraId="02B8AD67" w14:textId="55538663" w:rsidR="00D63B09" w:rsidRPr="00D63B09" w:rsidRDefault="00D63B09" w:rsidP="00D63B09">
      <w:r w:rsidRPr="00D63B09">
        <w:t xml:space="preserve">            </w:t>
      </w:r>
      <w:r>
        <w:tab/>
      </w:r>
      <w:r>
        <w:tab/>
      </w:r>
      <w:proofErr w:type="spellStart"/>
      <w:proofErr w:type="gramStart"/>
      <w:r w:rsidRPr="00D63B09">
        <w:t>qr</w:t>
      </w:r>
      <w:proofErr w:type="spellEnd"/>
      <w:r w:rsidRPr="00D63B09">
        <w:t>{</w:t>
      </w:r>
      <w:proofErr w:type="gramEnd"/>
      <w:r w:rsidRPr="00D63B09">
        <w:t xml:space="preserve">}          </w:t>
      </w:r>
      <w:r>
        <w:tab/>
      </w:r>
      <w:r w:rsidRPr="00D63B09">
        <w:t xml:space="preserve">Pattern             </w:t>
      </w:r>
      <w:r>
        <w:tab/>
      </w:r>
      <w:r>
        <w:tab/>
      </w:r>
      <w:r w:rsidRPr="00D63B09">
        <w:t>yes*</w:t>
      </w:r>
    </w:p>
    <w:p w14:paraId="01E0ECD6" w14:textId="4682DBC4" w:rsidR="00D63B09" w:rsidRPr="00D63B09" w:rsidRDefault="00D63B09" w:rsidP="00D63B09">
      <w:r w:rsidRPr="00D63B09">
        <w:t xml:space="preserve">            </w:t>
      </w:r>
      <w:r>
        <w:tab/>
      </w:r>
      <w:r>
        <w:tab/>
      </w:r>
      <w:proofErr w:type="gramStart"/>
      <w:r w:rsidRPr="00D63B09">
        <w:t>s{</w:t>
      </w:r>
      <w:proofErr w:type="gramEnd"/>
      <w:r w:rsidRPr="00D63B09">
        <w:t xml:space="preserve">}{}      </w:t>
      </w:r>
      <w:r>
        <w:tab/>
      </w:r>
      <w:r w:rsidRPr="00D63B09">
        <w:t xml:space="preserve">Substitution          </w:t>
      </w:r>
      <w:r>
        <w:tab/>
      </w:r>
      <w:r w:rsidRPr="00D63B09">
        <w:t>yes*</w:t>
      </w:r>
    </w:p>
    <w:p w14:paraId="2CEA8BDD" w14:textId="79FD3FE8" w:rsidR="00D63B09" w:rsidRPr="00D63B09" w:rsidRDefault="00D63B09" w:rsidP="00D63B09">
      <w:r w:rsidRPr="00D63B09">
        <w:t xml:space="preserve">            </w:t>
      </w:r>
      <w:r>
        <w:tab/>
      </w:r>
      <w:r>
        <w:tab/>
      </w:r>
      <w:proofErr w:type="gramStart"/>
      <w:r w:rsidRPr="00D63B09">
        <w:t>tr{</w:t>
      </w:r>
      <w:proofErr w:type="gramEnd"/>
      <w:r w:rsidRPr="00D63B09">
        <w:t xml:space="preserve">}{}    </w:t>
      </w:r>
      <w:r>
        <w:tab/>
      </w:r>
      <w:r>
        <w:tab/>
      </w:r>
      <w:r w:rsidRPr="00D63B09">
        <w:t xml:space="preserve">Transliteration         </w:t>
      </w:r>
      <w:r>
        <w:tab/>
      </w:r>
      <w:r w:rsidRPr="00D63B09">
        <w:t>no (but see below)</w:t>
      </w:r>
    </w:p>
    <w:p w14:paraId="3D0457A6" w14:textId="1B95BC2E" w:rsidR="00D63B09" w:rsidRPr="00D63B09" w:rsidRDefault="00D63B09" w:rsidP="00D63B09">
      <w:r w:rsidRPr="00D63B09">
        <w:t xml:space="preserve">            </w:t>
      </w:r>
      <w:r>
        <w:tab/>
      </w:r>
      <w:r>
        <w:tab/>
      </w:r>
      <w:proofErr w:type="gramStart"/>
      <w:r w:rsidRPr="00D63B09">
        <w:t>y{</w:t>
      </w:r>
      <w:proofErr w:type="gramEnd"/>
      <w:r w:rsidRPr="00D63B09">
        <w:t xml:space="preserve">}{}    </w:t>
      </w:r>
      <w:r>
        <w:tab/>
      </w:r>
      <w:r w:rsidR="00834BEC">
        <w:tab/>
      </w:r>
      <w:r w:rsidRPr="00D63B09">
        <w:t xml:space="preserve">Transliteration         </w:t>
      </w:r>
      <w:r>
        <w:tab/>
      </w:r>
      <w:r w:rsidRPr="00D63B09">
        <w:t>no (but see below)</w:t>
      </w:r>
    </w:p>
    <w:p w14:paraId="18BE0A54" w14:textId="00FE5FEE" w:rsidR="00D63B09" w:rsidRPr="00D63B09" w:rsidRDefault="00D63B09" w:rsidP="00D63B09">
      <w:r w:rsidRPr="00D63B09">
        <w:t xml:space="preserve">    &lt;&lt;EOF                 </w:t>
      </w:r>
      <w:r>
        <w:tab/>
      </w:r>
      <w:r>
        <w:tab/>
      </w:r>
      <w:r w:rsidRPr="00D63B09">
        <w:t xml:space="preserve">here-doc            </w:t>
      </w:r>
      <w:r>
        <w:tab/>
      </w:r>
      <w:r>
        <w:tab/>
      </w:r>
      <w:r w:rsidRPr="00D63B09">
        <w:t>yes*</w:t>
      </w:r>
    </w:p>
    <w:p w14:paraId="4D9F0132" w14:textId="045F6A02" w:rsidR="00D63B09" w:rsidRPr="00D63B09" w:rsidRDefault="00D63B09" w:rsidP="00D63B09">
      <w:pPr>
        <w:rPr>
          <w:i/>
          <w:iCs/>
        </w:rPr>
      </w:pPr>
      <w:r w:rsidRPr="00D63B09">
        <w:rPr>
          <w:i/>
          <w:iCs/>
        </w:rPr>
        <w:t xml:space="preserve">    * </w:t>
      </w:r>
      <w:proofErr w:type="gramStart"/>
      <w:r w:rsidRPr="00D63B09">
        <w:rPr>
          <w:i/>
          <w:iCs/>
        </w:rPr>
        <w:t>unless</w:t>
      </w:r>
      <w:proofErr w:type="gramEnd"/>
      <w:r w:rsidRPr="00D63B09">
        <w:rPr>
          <w:i/>
          <w:iCs/>
        </w:rPr>
        <w:t xml:space="preserve"> the delimiter is ''</w:t>
      </w:r>
    </w:p>
    <w:p w14:paraId="07751A74" w14:textId="32847B54" w:rsidR="00D63B09" w:rsidRDefault="00D63B09" w:rsidP="00D63B09"/>
    <w:p w14:paraId="1F7C1F48" w14:textId="77777777" w:rsidR="00D63B09" w:rsidRPr="00D63B09" w:rsidRDefault="00D63B09" w:rsidP="00D63B09">
      <w:pPr>
        <w:rPr>
          <w:lang w:eastAsia="zh-CN" w:bidi="hi-IN"/>
        </w:rPr>
      </w:pPr>
    </w:p>
    <w:p w14:paraId="03F5B9F2" w14:textId="6B7BCD05" w:rsidR="00584D8B" w:rsidRDefault="00584D8B" w:rsidP="00883EEA">
      <w:pPr>
        <w:pStyle w:val="code-definition"/>
      </w:pPr>
      <w:r>
        <w:t>q/STRING/</w:t>
      </w:r>
    </w:p>
    <w:p w14:paraId="79A7D5A3" w14:textId="2B1A68AE" w:rsidR="00584D8B" w:rsidRDefault="00584D8B" w:rsidP="00883EEA">
      <w:pPr>
        <w:pStyle w:val="code-definition"/>
      </w:pPr>
      <w:r>
        <w:t>'STRING'</w:t>
      </w:r>
    </w:p>
    <w:p w14:paraId="2F2EAC5C" w14:textId="0CEFB3E3" w:rsidR="00AB319E" w:rsidRPr="00AB319E" w:rsidRDefault="00D63B09" w:rsidP="00D63B09">
      <w:pPr>
        <w:ind w:left="700"/>
        <w:rPr>
          <w:lang w:eastAsia="zh-CN" w:bidi="hi-IN"/>
        </w:rPr>
      </w:pPr>
      <w:r>
        <w:rPr>
          <w:lang w:eastAsia="zh-CN" w:bidi="hi-IN"/>
        </w:rPr>
        <w:t>Single quoted, literal string. A backslash represents a backslash unless followed by the delimiter or another backslash.</w:t>
      </w:r>
    </w:p>
    <w:p w14:paraId="5F4960D7" w14:textId="77777777" w:rsidR="00584D8B" w:rsidRDefault="00584D8B" w:rsidP="00141CBE"/>
    <w:p w14:paraId="1477AD01" w14:textId="77777777" w:rsidR="00584D8B" w:rsidRDefault="00584D8B" w:rsidP="00883EEA">
      <w:pPr>
        <w:pStyle w:val="code-definition"/>
      </w:pPr>
      <w:r>
        <w:t>qq/STRING/</w:t>
      </w:r>
    </w:p>
    <w:p w14:paraId="5211EF19" w14:textId="77777777" w:rsidR="00584D8B" w:rsidRDefault="00584D8B" w:rsidP="00883EEA">
      <w:pPr>
        <w:pStyle w:val="code-definition"/>
      </w:pPr>
      <w:r>
        <w:t>"String"</w:t>
      </w:r>
    </w:p>
    <w:p w14:paraId="671AF9B6" w14:textId="6C12CE7A" w:rsidR="00584D8B" w:rsidRDefault="00D63B09" w:rsidP="00141CBE">
      <w:r>
        <w:tab/>
        <w:t xml:space="preserve">Double quoted, interpolated string. </w:t>
      </w:r>
    </w:p>
    <w:p w14:paraId="19099A11" w14:textId="77777777" w:rsidR="00D63B09" w:rsidRDefault="00D63B09" w:rsidP="00141CBE"/>
    <w:p w14:paraId="4801EE07" w14:textId="77777777" w:rsidR="00584D8B" w:rsidRDefault="00584D8B" w:rsidP="00883EEA">
      <w:pPr>
        <w:pStyle w:val="code-definition"/>
      </w:pPr>
      <w:r>
        <w:t>qx/STRING/</w:t>
      </w:r>
    </w:p>
    <w:p w14:paraId="74E41C78" w14:textId="77777777" w:rsidR="00584D8B" w:rsidRDefault="00584D8B" w:rsidP="00883EEA">
      <w:pPr>
        <w:pStyle w:val="code-definition"/>
      </w:pPr>
      <w:r>
        <w:t>`STRING`</w:t>
      </w:r>
    </w:p>
    <w:p w14:paraId="1E2A8043" w14:textId="71C0021D" w:rsidR="00584D8B" w:rsidRPr="00CB6554" w:rsidRDefault="00D63B09" w:rsidP="00D63B09">
      <w:pPr>
        <w:ind w:left="700"/>
      </w:pPr>
      <w:r>
        <w:t>String which is interpolated and executed as system command, and the content of standard output from that command</w:t>
      </w:r>
      <w:r w:rsidR="00CF259E">
        <w:t xml:space="preserve"> is returned (as opposed to </w:t>
      </w:r>
      <w:proofErr w:type="gramStart"/>
      <w:r w:rsidR="00CF259E">
        <w:rPr>
          <w:i/>
          <w:iCs/>
        </w:rPr>
        <w:t>system(</w:t>
      </w:r>
      <w:proofErr w:type="gramEnd"/>
      <w:r w:rsidR="00CF259E">
        <w:rPr>
          <w:i/>
          <w:iCs/>
        </w:rPr>
        <w:t>)</w:t>
      </w:r>
      <w:r w:rsidR="00CF259E">
        <w:t>, which returns exit status)</w:t>
      </w:r>
      <w:r>
        <w:t xml:space="preserve">. Wildcards, pipes, and redirections are honoured. </w:t>
      </w:r>
      <w:r w:rsidR="00CB6554">
        <w:t xml:space="preserve">Use </w:t>
      </w:r>
      <w:proofErr w:type="spellStart"/>
      <w:r w:rsidR="00CB6554">
        <w:rPr>
          <w:i/>
          <w:iCs/>
        </w:rPr>
        <w:t>qx</w:t>
      </w:r>
      <w:proofErr w:type="spellEnd"/>
      <w:r w:rsidR="00CB6554">
        <w:rPr>
          <w:i/>
          <w:iCs/>
        </w:rPr>
        <w:t>''</w:t>
      </w:r>
      <w:r w:rsidR="00CB6554">
        <w:t xml:space="preserve"> to avoid interpolation. </w:t>
      </w:r>
    </w:p>
    <w:p w14:paraId="051C99A4" w14:textId="77777777" w:rsidR="00D63B09" w:rsidRDefault="00D63B09" w:rsidP="00141CBE"/>
    <w:p w14:paraId="091E0F28" w14:textId="283642A2" w:rsidR="009019F0" w:rsidRDefault="00584D8B" w:rsidP="00883EEA">
      <w:pPr>
        <w:pStyle w:val="code-definition"/>
      </w:pPr>
      <w:r>
        <w:t>qw/STRING/</w:t>
      </w:r>
    </w:p>
    <w:p w14:paraId="44A70C4E" w14:textId="75A973FD" w:rsidR="00AB319E" w:rsidRPr="00D63B09" w:rsidRDefault="00AB319E" w:rsidP="00AB319E">
      <w:pPr>
        <w:rPr>
          <w:lang w:eastAsia="zh-CN" w:bidi="hi-IN"/>
        </w:rPr>
      </w:pPr>
      <w:r>
        <w:rPr>
          <w:lang w:eastAsia="zh-CN" w:bidi="hi-IN"/>
        </w:rPr>
        <w:tab/>
      </w:r>
      <w:r w:rsidR="00D63B09">
        <w:rPr>
          <w:lang w:eastAsia="zh-CN" w:bidi="hi-IN"/>
        </w:rPr>
        <w:t xml:space="preserve">Evaluates to a list of the words extracted out of </w:t>
      </w:r>
      <w:r w:rsidR="00D63B09" w:rsidRPr="00D63B09">
        <w:rPr>
          <w:i/>
          <w:iCs/>
          <w:lang w:eastAsia="zh-CN" w:bidi="hi-IN"/>
        </w:rPr>
        <w:t>STRING</w:t>
      </w:r>
      <w:r w:rsidR="00D63B09">
        <w:rPr>
          <w:lang w:eastAsia="zh-CN" w:bidi="hi-IN"/>
        </w:rPr>
        <w:t xml:space="preserve"> using whitespace as word delimiters. </w:t>
      </w:r>
    </w:p>
    <w:p w14:paraId="60BD5961" w14:textId="77777777" w:rsidR="00AB319E" w:rsidRDefault="00AB319E" w:rsidP="00AB319E">
      <w:pPr>
        <w:rPr>
          <w:lang w:eastAsia="zh-CN" w:bidi="hi-IN"/>
        </w:rPr>
      </w:pPr>
    </w:p>
    <w:p w14:paraId="45FCC3D7" w14:textId="45B7567C" w:rsidR="00AB319E" w:rsidRPr="00AB319E" w:rsidRDefault="00AB319E" w:rsidP="00AB319E">
      <w:pPr>
        <w:pStyle w:val="code-definition"/>
      </w:pPr>
      <w:r>
        <w:t>qr/STRING/</w:t>
      </w:r>
    </w:p>
    <w:p w14:paraId="41EDAF87" w14:textId="2528176B" w:rsidR="009019F0" w:rsidRPr="00975685" w:rsidRDefault="00975685" w:rsidP="00141CBE">
      <w:r>
        <w:tab/>
        <w:t xml:space="preserve">Regex quote operator. Interpolates unless </w:t>
      </w:r>
      <w:r>
        <w:rPr>
          <w:i/>
          <w:iCs/>
        </w:rPr>
        <w:t>'</w:t>
      </w:r>
      <w:r>
        <w:t xml:space="preserve"> (single quotes) are used as delimiter. </w:t>
      </w:r>
    </w:p>
    <w:p w14:paraId="00C60427" w14:textId="77777777" w:rsidR="00975685" w:rsidRDefault="00975685" w:rsidP="00141CBE"/>
    <w:p w14:paraId="74E8D4E2" w14:textId="4028F315" w:rsidR="009019F0" w:rsidRDefault="009019F0" w:rsidP="00883EEA">
      <w:pPr>
        <w:pStyle w:val="code-definition"/>
      </w:pPr>
      <w:r>
        <w:t>&lt;&lt;EOF</w:t>
      </w:r>
    </w:p>
    <w:p w14:paraId="7E0253F4" w14:textId="2FB1194C" w:rsidR="00D63B09" w:rsidRDefault="00D63B09" w:rsidP="00D63B09">
      <w:pPr>
        <w:pStyle w:val="code-definition"/>
      </w:pPr>
      <w:r>
        <w:t>STRING</w:t>
      </w:r>
    </w:p>
    <w:p w14:paraId="382449AF" w14:textId="26350820" w:rsidR="00D63B09" w:rsidRPr="00D63B09" w:rsidRDefault="00D63B09" w:rsidP="00D63B09">
      <w:pPr>
        <w:pStyle w:val="code-definition"/>
      </w:pPr>
      <w:r>
        <w:t>EOF</w:t>
      </w:r>
    </w:p>
    <w:p w14:paraId="51E8922E" w14:textId="1462D0CC" w:rsidR="00D63B09" w:rsidRPr="00D63B09" w:rsidRDefault="00D63B09" w:rsidP="00D63B09">
      <w:pPr>
        <w:ind w:left="700"/>
        <w:rPr>
          <w:lang w:eastAsia="zh-CN" w:bidi="hi-IN"/>
        </w:rPr>
      </w:pPr>
      <w:r>
        <w:rPr>
          <w:lang w:eastAsia="zh-CN" w:bidi="hi-IN"/>
        </w:rPr>
        <w:t xml:space="preserve">Here-document. </w:t>
      </w:r>
      <w:r>
        <w:rPr>
          <w:i/>
          <w:iCs/>
          <w:lang w:eastAsia="zh-CN" w:bidi="hi-IN"/>
        </w:rPr>
        <w:t>'EOF'</w:t>
      </w:r>
      <w:r>
        <w:rPr>
          <w:lang w:eastAsia="zh-CN" w:bidi="hi-IN"/>
        </w:rPr>
        <w:t xml:space="preserve"> (or another string) is the terminator. Prefix terminator with </w:t>
      </w:r>
      <w:r>
        <w:rPr>
          <w:i/>
          <w:iCs/>
          <w:lang w:eastAsia="zh-CN" w:bidi="hi-IN"/>
        </w:rPr>
        <w:t>'~'</w:t>
      </w:r>
      <w:r>
        <w:rPr>
          <w:lang w:eastAsia="zh-CN" w:bidi="hi-IN"/>
        </w:rPr>
        <w:t xml:space="preserve"> for an indented here-doc. Quotes may be used around the (first) terminator to determine treatment of text. Default (no quotes) is treated the same as double quotes. Single quotes prevent interpolation. Backticks execute </w:t>
      </w:r>
      <w:proofErr w:type="gramStart"/>
      <w:r>
        <w:rPr>
          <w:i/>
          <w:iCs/>
          <w:lang w:eastAsia="zh-CN" w:bidi="hi-IN"/>
        </w:rPr>
        <w:t>system(</w:t>
      </w:r>
      <w:proofErr w:type="gramEnd"/>
      <w:r>
        <w:rPr>
          <w:i/>
          <w:iCs/>
          <w:lang w:eastAsia="zh-CN" w:bidi="hi-IN"/>
        </w:rPr>
        <w:t>)</w:t>
      </w:r>
      <w:r>
        <w:rPr>
          <w:lang w:eastAsia="zh-CN" w:bidi="hi-IN"/>
        </w:rPr>
        <w:t xml:space="preserve"> command and substitute result. </w:t>
      </w:r>
    </w:p>
    <w:p w14:paraId="47C805BA" w14:textId="18883667" w:rsidR="009019F0" w:rsidRDefault="009019F0" w:rsidP="00141CBE"/>
    <w:p w14:paraId="3C9BC8C3" w14:textId="1934A205" w:rsidR="00883EEA" w:rsidRDefault="00883EEA" w:rsidP="00883EEA">
      <w:pPr>
        <w:pStyle w:val="code-definition"/>
      </w:pPr>
      <w:r>
        <w:t>\QSTRING\E</w:t>
      </w:r>
    </w:p>
    <w:p w14:paraId="373947CC" w14:textId="315BFF5A" w:rsidR="00883EEA" w:rsidRPr="00883EEA" w:rsidRDefault="00883EEA" w:rsidP="00883EEA">
      <w:pPr>
        <w:ind w:left="700"/>
      </w:pPr>
      <w:r>
        <w:t xml:space="preserve">Escape version of </w:t>
      </w:r>
      <w:proofErr w:type="spellStart"/>
      <w:proofErr w:type="gramStart"/>
      <w:r>
        <w:rPr>
          <w:i/>
          <w:iCs/>
        </w:rPr>
        <w:t>quotemeta</w:t>
      </w:r>
      <w:proofErr w:type="spellEnd"/>
      <w:r>
        <w:rPr>
          <w:i/>
          <w:iCs/>
        </w:rPr>
        <w:t>(</w:t>
      </w:r>
      <w:proofErr w:type="gramEnd"/>
      <w:r>
        <w:rPr>
          <w:i/>
          <w:iCs/>
        </w:rPr>
        <w:t>)</w:t>
      </w:r>
      <w:r>
        <w:t xml:space="preserve">. Characters of </w:t>
      </w:r>
      <w:r>
        <w:rPr>
          <w:i/>
          <w:iCs/>
        </w:rPr>
        <w:t>STRING</w:t>
      </w:r>
      <w:r>
        <w:t xml:space="preserve"> are treated as &lt;normal&gt; characters, instead of regex characters. </w:t>
      </w:r>
    </w:p>
    <w:p w14:paraId="735E77E1" w14:textId="77777777" w:rsidR="00883EEA" w:rsidRDefault="00883EEA" w:rsidP="00141CBE"/>
    <w:p w14:paraId="251C4A7F" w14:textId="4ED7ACDB" w:rsidR="00883EEA" w:rsidRDefault="00883EEA" w:rsidP="00883EEA">
      <w:pPr>
        <w:pStyle w:val="code-definition"/>
      </w:pPr>
      <w:r>
        <w:t>quotemeta(</w:t>
      </w:r>
      <w:r>
        <w:rPr>
          <w:i/>
          <w:iCs/>
          <w:sz w:val="18"/>
          <w:szCs w:val="18"/>
        </w:rPr>
        <w:t>Expr</w:t>
      </w:r>
      <w:r>
        <w:t>)</w:t>
      </w:r>
    </w:p>
    <w:p w14:paraId="08448033" w14:textId="797553C9" w:rsidR="00883EEA" w:rsidRDefault="00883EEA" w:rsidP="00883EEA">
      <w:pPr>
        <w:pStyle w:val="code-definition"/>
      </w:pPr>
      <w:r>
        <w:t>quotemeta()</w:t>
      </w:r>
    </w:p>
    <w:p w14:paraId="31B56FA1" w14:textId="59912C43" w:rsidR="00883EEA" w:rsidRPr="00883EEA" w:rsidRDefault="00883EEA" w:rsidP="00883EEA">
      <w:pPr>
        <w:ind w:left="700"/>
      </w:pPr>
      <w:r>
        <w:t xml:space="preserve">Returns the value of </w:t>
      </w:r>
      <w:r>
        <w:rPr>
          <w:i/>
          <w:iCs/>
        </w:rPr>
        <w:t>Expr</w:t>
      </w:r>
      <w:r>
        <w:t xml:space="preserve"> (if not given, use </w:t>
      </w:r>
      <w:r>
        <w:rPr>
          <w:i/>
          <w:iCs/>
        </w:rPr>
        <w:t>$_</w:t>
      </w:r>
      <w:r>
        <w:t xml:space="preserve">) with all ASCII non-word (that is, all ASCII characters not matching </w:t>
      </w:r>
      <w:r>
        <w:rPr>
          <w:i/>
          <w:iCs/>
        </w:rPr>
        <w:t>[A-Za-z_0-9]</w:t>
      </w:r>
      <w:r>
        <w:t xml:space="preserve"> will be preceded by a backslash</w:t>
      </w:r>
    </w:p>
    <w:p w14:paraId="3D86F243" w14:textId="77777777" w:rsidR="00CF259E" w:rsidRDefault="00CF259E">
      <w:pPr>
        <w:autoSpaceDN w:val="0"/>
        <w:textAlignment w:val="baseline"/>
      </w:pPr>
    </w:p>
    <w:p w14:paraId="157AC231" w14:textId="56DDE509" w:rsidR="00D63B09" w:rsidRDefault="00D63B09" w:rsidP="00D63B09">
      <w:pPr>
        <w:pStyle w:val="Heading2"/>
      </w:pPr>
      <w:r>
        <w:t>parsing quotes</w:t>
      </w:r>
    </w:p>
    <w:p w14:paraId="2D3F16ED" w14:textId="0AA4120C" w:rsidR="00975685" w:rsidRDefault="00975685">
      <w:pPr>
        <w:autoSpaceDN w:val="0"/>
        <w:textAlignment w:val="baseline"/>
      </w:pPr>
      <w:r>
        <w:t xml:space="preserve">Perl uses a </w:t>
      </w:r>
      <w:r>
        <w:rPr>
          <w:i/>
          <w:iCs/>
        </w:rPr>
        <w:t>do-what-I-mean</w:t>
      </w:r>
      <w:r>
        <w:t xml:space="preserve"> approach to pick the most probable interpretation. </w:t>
      </w:r>
    </w:p>
    <w:p w14:paraId="0B863644" w14:textId="1FAC3A23" w:rsidR="00975685" w:rsidRDefault="00975685">
      <w:pPr>
        <w:autoSpaceDN w:val="0"/>
        <w:textAlignment w:val="baseline"/>
      </w:pPr>
      <w:r>
        <w:t xml:space="preserve">When processing a quoted construct, </w:t>
      </w:r>
      <w:proofErr w:type="spellStart"/>
      <w:r>
        <w:t>perl</w:t>
      </w:r>
      <w:proofErr w:type="spellEnd"/>
      <w:r>
        <w:t xml:space="preserve"> first finds the end of that construct, then interprets the contents. </w:t>
      </w:r>
    </w:p>
    <w:p w14:paraId="3B87CF80" w14:textId="4563C5E8" w:rsidR="006C6D82" w:rsidRDefault="006C6D82">
      <w:pPr>
        <w:autoSpaceDN w:val="0"/>
        <w:textAlignment w:val="baseline"/>
      </w:pPr>
      <w:r>
        <w:br w:type="page"/>
      </w:r>
    </w:p>
    <w:p w14:paraId="33FB9110" w14:textId="77777777" w:rsidR="00940FBF" w:rsidRDefault="00940FBF" w:rsidP="00940FBF">
      <w:pPr>
        <w:pStyle w:val="Heading1"/>
      </w:pPr>
      <w:bookmarkStart w:id="15" w:name="_Toc74598161"/>
      <w:r>
        <w:lastRenderedPageBreak/>
        <w:t>keywords</w:t>
      </w:r>
      <w:bookmarkEnd w:id="15"/>
    </w:p>
    <w:p w14:paraId="6F19308F" w14:textId="77777777" w:rsidR="00940FBF" w:rsidRDefault="00940FBF" w:rsidP="00940FBF">
      <w:pPr>
        <w:pStyle w:val="code-definition"/>
      </w:pPr>
      <w:r>
        <w:t>continue</w:t>
      </w:r>
    </w:p>
    <w:p w14:paraId="2B977ADC" w14:textId="5414B37A" w:rsidR="00940FBF" w:rsidRDefault="00940FBF" w:rsidP="00940FBF">
      <w:pPr>
        <w:pStyle w:val="code-definition"/>
      </w:pPr>
      <w:r>
        <w:t>last</w:t>
      </w:r>
    </w:p>
    <w:p w14:paraId="39362710" w14:textId="77777777" w:rsidR="00E8728A" w:rsidRPr="00E8728A" w:rsidRDefault="00E8728A" w:rsidP="00E8728A">
      <w:pPr>
        <w:rPr>
          <w:lang w:eastAsia="zh-CN" w:bidi="hi-IN"/>
        </w:rPr>
      </w:pPr>
    </w:p>
    <w:p w14:paraId="6EFAFAA6" w14:textId="793CC67C" w:rsidR="00940FBF" w:rsidRDefault="00940FBF" w:rsidP="00940FBF">
      <w:pPr>
        <w:pStyle w:val="code-definition"/>
      </w:pPr>
      <w:r>
        <w:br w:type="page"/>
      </w:r>
    </w:p>
    <w:p w14:paraId="1320BECD" w14:textId="77777777" w:rsidR="00415AA5" w:rsidRDefault="00415AA5" w:rsidP="00024954">
      <w:pPr>
        <w:pStyle w:val="Heading1"/>
      </w:pPr>
      <w:bookmarkStart w:id="16" w:name="_Toc74598162"/>
      <w:r>
        <w:lastRenderedPageBreak/>
        <w:t>&lt;constructs&gt;</w:t>
      </w:r>
    </w:p>
    <w:p w14:paraId="621BA32F" w14:textId="5B383C3B" w:rsidR="00415AA5" w:rsidRDefault="00415AA5" w:rsidP="00415AA5"/>
    <w:p w14:paraId="176B830B" w14:textId="2DB6EFFA" w:rsidR="00415AA5" w:rsidRDefault="00415AA5" w:rsidP="00415AA5">
      <w:pPr>
        <w:pStyle w:val="code-definition"/>
      </w:pPr>
      <w:r>
        <w:t>//</w:t>
      </w:r>
    </w:p>
    <w:p w14:paraId="7FCA3C27" w14:textId="414AD178" w:rsidR="00415AA5" w:rsidRPr="00415AA5" w:rsidRDefault="00415AA5" w:rsidP="00415AA5">
      <w:r>
        <w:t xml:space="preserve">Logical Defined-Or, as per </w:t>
      </w:r>
      <w:r>
        <w:rPr>
          <w:i/>
          <w:iCs/>
        </w:rPr>
        <w:t>||</w:t>
      </w:r>
      <w:r>
        <w:t xml:space="preserve">, but check LHS for </w:t>
      </w:r>
      <w:bookmarkStart w:id="17" w:name="OLE_LINK31"/>
      <w:bookmarkStart w:id="18" w:name="OLE_LINK32"/>
      <w:r>
        <w:t xml:space="preserve">definedness </w:t>
      </w:r>
      <w:bookmarkEnd w:id="17"/>
      <w:bookmarkEnd w:id="18"/>
      <w:r>
        <w:t xml:space="preserve">instead of truth </w:t>
      </w:r>
    </w:p>
    <w:p w14:paraId="182E05B3" w14:textId="77777777" w:rsidR="0007287A" w:rsidRDefault="0007287A" w:rsidP="00415AA5"/>
    <w:p w14:paraId="06EC54B5" w14:textId="77777777" w:rsidR="0007287A" w:rsidRDefault="0007287A" w:rsidP="00415AA5"/>
    <w:p w14:paraId="49D6E6D6" w14:textId="77777777" w:rsidR="0007287A" w:rsidRDefault="0007287A" w:rsidP="0007287A">
      <w:pPr>
        <w:pStyle w:val="Heading2"/>
      </w:pPr>
      <w:r>
        <w:t>range</w:t>
      </w:r>
    </w:p>
    <w:p w14:paraId="137BEB4C" w14:textId="6DC1E53C" w:rsidR="0007287A" w:rsidRDefault="0007287A" w:rsidP="0007287A">
      <w:r>
        <w:t xml:space="preserve">Generating a range with a </w:t>
      </w:r>
      <w:r>
        <w:rPr>
          <w:i/>
          <w:iCs/>
        </w:rPr>
        <w:t>start</w:t>
      </w:r>
      <w:r>
        <w:t xml:space="preserve">, </w:t>
      </w:r>
      <w:r>
        <w:rPr>
          <w:i/>
          <w:iCs/>
        </w:rPr>
        <w:t>end</w:t>
      </w:r>
      <w:r>
        <w:t xml:space="preserve">, and </w:t>
      </w:r>
      <w:r>
        <w:rPr>
          <w:i/>
          <w:iCs/>
        </w:rPr>
        <w:t>step</w:t>
      </w:r>
      <w:r w:rsidR="00F90B05">
        <w:t>:</w:t>
      </w:r>
    </w:p>
    <w:p w14:paraId="6A38C9B7" w14:textId="6220D4DA" w:rsidR="0007287A" w:rsidRPr="00D00F16" w:rsidRDefault="0007287A" w:rsidP="0007287A">
      <w:pPr>
        <w:pStyle w:val="code-definition"/>
        <w:ind w:firstLine="709"/>
        <w:rPr>
          <w:sz w:val="18"/>
          <w:szCs w:val="18"/>
        </w:rPr>
      </w:pPr>
      <w:r w:rsidRPr="00D00F16">
        <w:rPr>
          <w:sz w:val="18"/>
          <w:szCs w:val="18"/>
        </w:rPr>
        <w:t>list(range(0, 8+1, 2))</w:t>
      </w:r>
      <w:r w:rsidR="00F90B05">
        <w:rPr>
          <w:sz w:val="18"/>
          <w:szCs w:val="18"/>
        </w:rPr>
        <w:t xml:space="preserve">  # python equivalent</w:t>
      </w:r>
    </w:p>
    <w:p w14:paraId="17681C3E" w14:textId="66F17DF7" w:rsidR="0007287A" w:rsidRPr="00D00F16" w:rsidRDefault="0007287A" w:rsidP="0007287A">
      <w:pPr>
        <w:pStyle w:val="code-definition"/>
        <w:ind w:firstLine="709"/>
        <w:rPr>
          <w:sz w:val="18"/>
          <w:szCs w:val="18"/>
        </w:rPr>
      </w:pPr>
      <w:r w:rsidRPr="00D00F16">
        <w:rPr>
          <w:sz w:val="18"/>
          <w:szCs w:val="18"/>
        </w:rPr>
        <w:t>map { 2* $_ } 0..4</w:t>
      </w:r>
    </w:p>
    <w:p w14:paraId="597A5328" w14:textId="0E9234D1" w:rsidR="0007287A" w:rsidRPr="00D00F16" w:rsidRDefault="0007287A" w:rsidP="0007287A">
      <w:pPr>
        <w:pStyle w:val="code-definition"/>
        <w:ind w:firstLine="709"/>
        <w:rPr>
          <w:sz w:val="18"/>
          <w:szCs w:val="18"/>
        </w:rPr>
      </w:pPr>
      <w:r w:rsidRPr="00D00F16">
        <w:rPr>
          <w:sz w:val="18"/>
          <w:szCs w:val="18"/>
        </w:rPr>
        <w:t>for (my $i = 0; $i &lt; 8+1; $i += 2) { push @index_evens, $i; }</w:t>
      </w:r>
    </w:p>
    <w:p w14:paraId="1A00FA90" w14:textId="3299287A" w:rsidR="0007287A" w:rsidRDefault="0007287A" w:rsidP="0007287A">
      <w:pPr>
        <w:rPr>
          <w:lang w:eastAsia="zh-CN" w:bidi="hi-IN"/>
        </w:rPr>
      </w:pPr>
    </w:p>
    <w:p w14:paraId="38B292B5" w14:textId="0486CA7E" w:rsidR="0007287A" w:rsidRDefault="0007287A" w:rsidP="0007287A">
      <w:pPr>
        <w:rPr>
          <w:lang w:eastAsia="zh-CN" w:bidi="hi-IN"/>
        </w:rPr>
      </w:pPr>
      <w:r>
        <w:rPr>
          <w:lang w:eastAsia="zh-CN" w:bidi="hi-IN"/>
        </w:rPr>
        <w:t xml:space="preserve">Using </w:t>
      </w:r>
      <w:proofErr w:type="gramStart"/>
      <w:r>
        <w:rPr>
          <w:lang w:eastAsia="zh-CN" w:bidi="hi-IN"/>
        </w:rPr>
        <w:t>List::</w:t>
      </w:r>
      <w:proofErr w:type="gramEnd"/>
      <w:r>
        <w:rPr>
          <w:lang w:eastAsia="zh-CN" w:bidi="hi-IN"/>
        </w:rPr>
        <w:t xml:space="preserve">Gen </w:t>
      </w:r>
    </w:p>
    <w:p w14:paraId="42130230" w14:textId="3AD822B2" w:rsidR="0007287A" w:rsidRPr="00D00F16" w:rsidRDefault="0007287A" w:rsidP="0007287A">
      <w:pPr>
        <w:pStyle w:val="code-definition"/>
        <w:ind w:firstLine="709"/>
        <w:rPr>
          <w:sz w:val="18"/>
          <w:szCs w:val="18"/>
        </w:rPr>
      </w:pPr>
      <w:r w:rsidRPr="00D00F16">
        <w:rPr>
          <w:sz w:val="18"/>
          <w:szCs w:val="18"/>
        </w:rPr>
        <w:t>range(0, 8+1, 2)</w:t>
      </w:r>
    </w:p>
    <w:p w14:paraId="03089DB2" w14:textId="5753179C" w:rsidR="0007287A" w:rsidRPr="0007287A" w:rsidRDefault="0007287A" w:rsidP="0007287A">
      <w:pPr>
        <w:rPr>
          <w:lang w:eastAsia="zh-CN" w:bidi="hi-IN"/>
        </w:rPr>
      </w:pPr>
      <w:r>
        <w:rPr>
          <w:lang w:eastAsia="zh-CN" w:bidi="hi-IN"/>
        </w:rPr>
        <w:t xml:space="preserve">except it can't be </w:t>
      </w:r>
      <w:proofErr w:type="gramStart"/>
      <w:r>
        <w:rPr>
          <w:lang w:eastAsia="zh-CN" w:bidi="hi-IN"/>
        </w:rPr>
        <w:t>installed?</w:t>
      </w:r>
      <w:proofErr w:type="gramEnd"/>
    </w:p>
    <w:p w14:paraId="64C23636" w14:textId="6251B556" w:rsidR="00024954" w:rsidRDefault="00024954" w:rsidP="0007287A">
      <w:pPr>
        <w:rPr>
          <w:rFonts w:eastAsia="Roboto Mono"/>
        </w:rPr>
      </w:pPr>
      <w:r>
        <w:br w:type="page"/>
      </w:r>
    </w:p>
    <w:p w14:paraId="40D50B9E" w14:textId="77777777" w:rsidR="006B29C1" w:rsidRDefault="006B29C1" w:rsidP="006B29C1">
      <w:pPr>
        <w:pStyle w:val="Heading1"/>
      </w:pPr>
      <w:r>
        <w:lastRenderedPageBreak/>
        <w:t>references</w:t>
      </w:r>
    </w:p>
    <w:p w14:paraId="385758B0" w14:textId="1A7000AE" w:rsidR="006B29C1" w:rsidRDefault="006B29C1" w:rsidP="006B29C1">
      <w:r>
        <w:t>Referencing:</w:t>
      </w:r>
    </w:p>
    <w:p w14:paraId="2CCB2130" w14:textId="61D79367" w:rsidR="006B29C1" w:rsidRDefault="006B29C1" w:rsidP="006B29C1">
      <w:pPr>
        <w:pStyle w:val="code-definition"/>
        <w:ind w:firstLine="709"/>
      </w:pPr>
      <w:r>
        <w:t>my $ref_var = \@var;</w:t>
      </w:r>
    </w:p>
    <w:p w14:paraId="263EB415" w14:textId="4E8F3F0D" w:rsidR="006B29C1" w:rsidRDefault="006B29C1" w:rsidP="006B29C1">
      <w:pPr>
        <w:rPr>
          <w:lang w:eastAsia="zh-CN" w:bidi="hi-IN"/>
        </w:rPr>
      </w:pPr>
    </w:p>
    <w:p w14:paraId="6872C31E" w14:textId="21290B99" w:rsidR="006B29C1" w:rsidRPr="006B29C1" w:rsidRDefault="006B29C1" w:rsidP="006B29C1">
      <w:pPr>
        <w:rPr>
          <w:lang w:eastAsia="zh-CN" w:bidi="hi-IN"/>
        </w:rPr>
      </w:pPr>
      <w:r>
        <w:rPr>
          <w:lang w:eastAsia="zh-CN" w:bidi="hi-IN"/>
        </w:rPr>
        <w:t>Dereferencing:</w:t>
      </w:r>
    </w:p>
    <w:p w14:paraId="4DF9DD34" w14:textId="4CA7D102" w:rsidR="006B29C1" w:rsidRDefault="006B29C1" w:rsidP="006B29C1">
      <w:pPr>
        <w:pStyle w:val="code-definition"/>
      </w:pPr>
      <w:r>
        <w:tab/>
        <w:t>@{ $ref_var }</w:t>
      </w:r>
    </w:p>
    <w:p w14:paraId="5D0A069A" w14:textId="26926CE7" w:rsidR="006B29C1" w:rsidRDefault="006B29C1" w:rsidP="006B29C1">
      <w:pPr>
        <w:rPr>
          <w:lang w:eastAsia="zh-CN" w:bidi="hi-IN"/>
        </w:rPr>
      </w:pPr>
      <w:r>
        <w:rPr>
          <w:lang w:eastAsia="zh-CN" w:bidi="hi-IN"/>
        </w:rPr>
        <w:t xml:space="preserve">The braces may be omitted when the item being dereferenced is a scalar, and the variable is a </w:t>
      </w:r>
      <w:proofErr w:type="spellStart"/>
      <w:r>
        <w:rPr>
          <w:lang w:eastAsia="zh-CN" w:bidi="hi-IN"/>
        </w:rPr>
        <w:t>bareword</w:t>
      </w:r>
      <w:proofErr w:type="spellEnd"/>
      <w:r>
        <w:rPr>
          <w:lang w:eastAsia="zh-CN" w:bidi="hi-IN"/>
        </w:rPr>
        <w:t xml:space="preserve"> identifier. </w:t>
      </w:r>
    </w:p>
    <w:p w14:paraId="5A68AA04" w14:textId="7C4F3BF5" w:rsidR="00EC6AF0" w:rsidRDefault="00EC6AF0" w:rsidP="006B29C1">
      <w:pPr>
        <w:rPr>
          <w:lang w:eastAsia="zh-CN" w:bidi="hi-IN"/>
        </w:rPr>
      </w:pPr>
    </w:p>
    <w:p w14:paraId="677D0D72" w14:textId="4379A9FA" w:rsidR="00EC6AF0" w:rsidRDefault="00EC6AF0" w:rsidP="00EC6AF0">
      <w:pPr>
        <w:rPr>
          <w:lang w:eastAsia="zh-CN" w:bidi="hi-IN"/>
        </w:rPr>
      </w:pPr>
      <w:r>
        <w:rPr>
          <w:lang w:eastAsia="zh-CN" w:bidi="hi-IN"/>
        </w:rPr>
        <w:t xml:space="preserve">The following are equivalent: </w:t>
      </w:r>
    </w:p>
    <w:p w14:paraId="21DF10A3" w14:textId="2D7AB450" w:rsidR="00EC6AF0" w:rsidRDefault="00EC6AF0" w:rsidP="00EC6AF0">
      <w:pPr>
        <w:pStyle w:val="code-definition"/>
        <w:ind w:firstLine="709"/>
      </w:pPr>
      <w:r>
        <w:t>${ref_var}[$y]</w:t>
      </w:r>
    </w:p>
    <w:p w14:paraId="57642865" w14:textId="6F28C9F4" w:rsidR="00EC6AF0" w:rsidRDefault="00EC6AF0" w:rsidP="00EC6AF0">
      <w:pPr>
        <w:pStyle w:val="code-definition"/>
        <w:ind w:firstLine="709"/>
      </w:pPr>
      <w:r>
        <w:t>ref_var-&gt;[$y]</w:t>
      </w:r>
    </w:p>
    <w:p w14:paraId="0AD898B2" w14:textId="4D622434" w:rsidR="004F1279" w:rsidRDefault="004F1279" w:rsidP="004F1279">
      <w:pPr>
        <w:rPr>
          <w:lang w:eastAsia="zh-CN" w:bidi="hi-IN"/>
        </w:rPr>
      </w:pPr>
      <w:r>
        <w:rPr>
          <w:lang w:eastAsia="zh-CN" w:bidi="hi-IN"/>
        </w:rPr>
        <w:t xml:space="preserve">and: </w:t>
      </w:r>
    </w:p>
    <w:p w14:paraId="4FAA33D1" w14:textId="36A03B04" w:rsidR="004F1279" w:rsidRPr="004F1279" w:rsidRDefault="004F1279" w:rsidP="004F1279">
      <w:pPr>
        <w:pStyle w:val="code-definition"/>
        <w:ind w:firstLine="709"/>
      </w:pPr>
      <w:r>
        <w:t>${$ref_var}[$y]</w:t>
      </w:r>
    </w:p>
    <w:p w14:paraId="2192929F" w14:textId="0BA5E7A0" w:rsidR="004F1279" w:rsidRDefault="004F1279" w:rsidP="004F1279">
      <w:pPr>
        <w:pStyle w:val="code-definition"/>
        <w:ind w:firstLine="709"/>
      </w:pPr>
      <w:r>
        <w:t>$$ref_var[$y]</w:t>
      </w:r>
    </w:p>
    <w:p w14:paraId="2321432F" w14:textId="4913AA6B" w:rsidR="004F1279" w:rsidRDefault="004F1279" w:rsidP="004F1279">
      <w:pPr>
        <w:pStyle w:val="code-definition"/>
        <w:ind w:firstLine="709"/>
      </w:pPr>
      <w:r>
        <w:t>$ref_var-&gt;[$y]</w:t>
      </w:r>
    </w:p>
    <w:p w14:paraId="127DA84F" w14:textId="6E201981" w:rsidR="004F1279" w:rsidRPr="004F1279" w:rsidRDefault="004F1279" w:rsidP="004F1279">
      <w:pPr>
        <w:rPr>
          <w:lang w:eastAsia="zh-CN" w:bidi="hi-IN"/>
        </w:rPr>
      </w:pPr>
      <w:r>
        <w:rPr>
          <w:lang w:eastAsia="zh-CN" w:bidi="hi-IN"/>
        </w:rPr>
        <w:t>&lt;The arrow is not used for array/hash slices&gt;</w:t>
      </w:r>
    </w:p>
    <w:p w14:paraId="3697960E" w14:textId="70646695" w:rsidR="00EC6AF0" w:rsidRDefault="00EC6AF0" w:rsidP="00EC6AF0">
      <w:pPr>
        <w:rPr>
          <w:lang w:eastAsia="zh-CN" w:bidi="hi-IN"/>
        </w:rPr>
      </w:pPr>
    </w:p>
    <w:p w14:paraId="026C2C41" w14:textId="7D6C3CD4" w:rsidR="00EC6AF0" w:rsidRDefault="00EC6AF0" w:rsidP="00EC6AF0">
      <w:pPr>
        <w:rPr>
          <w:lang w:eastAsia="zh-CN" w:bidi="hi-IN"/>
        </w:rPr>
      </w:pPr>
      <w:r>
        <w:rPr>
          <w:lang w:eastAsia="zh-CN" w:bidi="hi-IN"/>
        </w:rPr>
        <w:t>'Drop the arrow' rule: If an arrow is between &lt;</w:t>
      </w:r>
      <w:r w:rsidRPr="00EC6AF0">
        <w:rPr>
          <w:lang w:eastAsia="zh-CN" w:bidi="hi-IN"/>
        </w:rPr>
        <w:t>subscript-y kinds of things</w:t>
      </w:r>
      <w:r>
        <w:rPr>
          <w:lang w:eastAsia="zh-CN" w:bidi="hi-IN"/>
        </w:rPr>
        <w:t xml:space="preserve">&gt;, like square brackets, the arrow can be removed. That is, the following are equivalent: </w:t>
      </w:r>
    </w:p>
    <w:p w14:paraId="3C66999C" w14:textId="7B435476" w:rsidR="00EC6AF0" w:rsidRDefault="00631B66" w:rsidP="00631B66">
      <w:pPr>
        <w:pStyle w:val="code-definition"/>
        <w:ind w:firstLine="709"/>
      </w:pPr>
      <w:r>
        <w:t>$var[2]-&gt;[1]-&gt;[0]</w:t>
      </w:r>
    </w:p>
    <w:p w14:paraId="5A3FD232" w14:textId="4FEE73E4" w:rsidR="00631B66" w:rsidRDefault="00631B66" w:rsidP="00631B66">
      <w:pPr>
        <w:pStyle w:val="code-definition"/>
        <w:ind w:firstLine="709"/>
      </w:pPr>
      <w:r>
        <w:t>$var[2][1][0]</w:t>
      </w:r>
    </w:p>
    <w:p w14:paraId="5961298A" w14:textId="5EC02491" w:rsidR="00631B66" w:rsidRDefault="00631B66" w:rsidP="00631B66">
      <w:pPr>
        <w:rPr>
          <w:lang w:eastAsia="zh-CN" w:bidi="hi-IN"/>
        </w:rPr>
      </w:pPr>
      <w:r>
        <w:rPr>
          <w:lang w:eastAsia="zh-CN" w:bidi="hi-IN"/>
        </w:rPr>
        <w:t xml:space="preserve">and (note the first arrow cannot be omitted): </w:t>
      </w:r>
    </w:p>
    <w:p w14:paraId="73B2B331" w14:textId="72F51D96" w:rsidR="00631B66" w:rsidRDefault="00631B66" w:rsidP="00631B66">
      <w:pPr>
        <w:pStyle w:val="code-definition"/>
        <w:ind w:firstLine="709"/>
      </w:pPr>
      <w:r>
        <w:t>$ref_var-&gt;[2]-&gt;[1]-&gt;[0]</w:t>
      </w:r>
    </w:p>
    <w:p w14:paraId="407CF828" w14:textId="0FBB61D8" w:rsidR="00631B66" w:rsidRPr="00631B66" w:rsidRDefault="00631B66" w:rsidP="00631B66">
      <w:pPr>
        <w:pStyle w:val="code-definition"/>
        <w:ind w:firstLine="709"/>
      </w:pPr>
      <w:r>
        <w:t>$ref_var-&gt;[2][1][0]</w:t>
      </w:r>
    </w:p>
    <w:p w14:paraId="318585E8" w14:textId="77777777" w:rsidR="00EC6AF0" w:rsidRPr="006B29C1" w:rsidRDefault="00EC6AF0" w:rsidP="006B29C1">
      <w:pPr>
        <w:rPr>
          <w:lang w:eastAsia="zh-CN" w:bidi="hi-IN"/>
        </w:rPr>
      </w:pPr>
    </w:p>
    <w:p w14:paraId="3A14234D" w14:textId="18200BF1" w:rsidR="004F1279" w:rsidRDefault="004F1279" w:rsidP="006B29C1">
      <w:r>
        <w:t xml:space="preserve">Checking reference types, the following are equivalent: </w:t>
      </w:r>
    </w:p>
    <w:p w14:paraId="23F38B2C" w14:textId="22676D26" w:rsidR="004F1279" w:rsidRDefault="004F1279" w:rsidP="004F1279">
      <w:pPr>
        <w:pStyle w:val="code-definition"/>
        <w:ind w:firstLine="709"/>
      </w:pPr>
      <w:r>
        <w:t>ref $var_ref eq 'HASH'</w:t>
      </w:r>
    </w:p>
    <w:p w14:paraId="36A27432" w14:textId="60B54FB2" w:rsidR="004F1279" w:rsidRPr="004F1279" w:rsidRDefault="004F1279" w:rsidP="004F1279">
      <w:pPr>
        <w:pStyle w:val="code-definition"/>
        <w:ind w:firstLine="709"/>
      </w:pPr>
      <w:r>
        <w:t>ref $var_ref eq ref {}</w:t>
      </w:r>
    </w:p>
    <w:p w14:paraId="5041658D" w14:textId="2076E11D" w:rsidR="004F1279" w:rsidRDefault="004F1279" w:rsidP="006B29C1"/>
    <w:p w14:paraId="0BA6D0BB" w14:textId="3A7356B5" w:rsidR="004F1279" w:rsidRDefault="00976623" w:rsidP="006B29C1">
      <w:r>
        <w:t xml:space="preserve">Check reference is hash-like: </w:t>
      </w:r>
    </w:p>
    <w:p w14:paraId="2A578074" w14:textId="5EDA7A82" w:rsidR="004F1279" w:rsidRDefault="004F1279" w:rsidP="004F1279">
      <w:pPr>
        <w:pStyle w:val="code-definition"/>
      </w:pPr>
      <w:r>
        <w:tab/>
      </w:r>
      <w:r w:rsidR="00976623">
        <w:t xml:space="preserve">croak "Expected hash reference" unless </w:t>
      </w:r>
      <w:r>
        <w:t>eval { keys %{$var_hash}</w:t>
      </w:r>
      <w:r w:rsidR="000C6C1B">
        <w:t xml:space="preserve">; </w:t>
      </w:r>
      <w:r w:rsidR="00976623">
        <w:t>1 }</w:t>
      </w:r>
    </w:p>
    <w:p w14:paraId="1CE7F12D" w14:textId="77777777" w:rsidR="00976623" w:rsidRDefault="00976623" w:rsidP="006B29C1"/>
    <w:p w14:paraId="30652CE1" w14:textId="77777777" w:rsidR="00D27805" w:rsidRDefault="00D27805" w:rsidP="006B29C1"/>
    <w:p w14:paraId="634E44A8" w14:textId="77777777" w:rsidR="00D27805" w:rsidRDefault="00D27805" w:rsidP="006B29C1">
      <w:r>
        <w:t xml:space="preserve">Anonymous array: </w:t>
      </w:r>
      <w:r w:rsidRPr="00C660EE">
        <w:rPr>
          <w:i/>
          <w:iCs/>
        </w:rPr>
        <w:t>[]</w:t>
      </w:r>
    </w:p>
    <w:p w14:paraId="3E476537" w14:textId="77777777" w:rsidR="00435CED" w:rsidRDefault="00435CED" w:rsidP="006B29C1">
      <w:r>
        <w:t xml:space="preserve">Create an array and assign a reference to that array to a variable, that is, the following are equivalent: </w:t>
      </w:r>
    </w:p>
    <w:p w14:paraId="0AA2692C" w14:textId="1D0A82B5" w:rsidR="00435CED" w:rsidRDefault="00435CED" w:rsidP="00435CED">
      <w:pPr>
        <w:pStyle w:val="code-definition"/>
        <w:ind w:firstLine="709"/>
        <w:rPr>
          <w:sz w:val="16"/>
          <w:szCs w:val="16"/>
        </w:rPr>
      </w:pPr>
      <w:r w:rsidRPr="00435CED">
        <w:rPr>
          <w:sz w:val="16"/>
          <w:szCs w:val="16"/>
        </w:rPr>
        <w:t>my $fruits; { my @temp = ('pineapple', 'papaya', 'mango'); $fruits = \@temp</w:t>
      </w:r>
      <w:r>
        <w:rPr>
          <w:sz w:val="16"/>
          <w:szCs w:val="16"/>
        </w:rPr>
        <w:t>;</w:t>
      </w:r>
      <w:r w:rsidRPr="00435CED">
        <w:rPr>
          <w:sz w:val="16"/>
          <w:szCs w:val="16"/>
        </w:rPr>
        <w:t xml:space="preserve"> }</w:t>
      </w:r>
    </w:p>
    <w:p w14:paraId="3915F651" w14:textId="3A02EB52" w:rsidR="00435CED" w:rsidRPr="00435CED" w:rsidRDefault="00435CED" w:rsidP="00435CED">
      <w:pPr>
        <w:pStyle w:val="code-definition"/>
        <w:rPr>
          <w:sz w:val="16"/>
          <w:szCs w:val="16"/>
        </w:rPr>
      </w:pPr>
      <w:r>
        <w:rPr>
          <w:sz w:val="16"/>
          <w:szCs w:val="16"/>
        </w:rPr>
        <w:tab/>
        <w:t>my $fruits = ['pineapple', 'papaya', 'mango'];</w:t>
      </w:r>
    </w:p>
    <w:p w14:paraId="53B89295" w14:textId="77777777" w:rsidR="00435CED" w:rsidRDefault="00435CED" w:rsidP="006B29C1"/>
    <w:p w14:paraId="6ACE4BEE" w14:textId="77777777" w:rsidR="00435CED" w:rsidRDefault="00435CED" w:rsidP="006B29C1">
      <w:r>
        <w:t xml:space="preserve">Anonymous hash: </w:t>
      </w:r>
      <w:r w:rsidRPr="00C660EE">
        <w:rPr>
          <w:i/>
          <w:iCs/>
        </w:rPr>
        <w:t>{}</w:t>
      </w:r>
    </w:p>
    <w:p w14:paraId="302AE64A" w14:textId="2DAFC693" w:rsidR="00435CED" w:rsidRPr="00435CED" w:rsidRDefault="00435CED" w:rsidP="006B29C1">
      <w:r>
        <w:t xml:space="preserve">Create a hash and assign a reference to that hash to a variable. The compiler </w:t>
      </w:r>
      <w:proofErr w:type="gramStart"/>
      <w:r>
        <w:t>has to</w:t>
      </w:r>
      <w:proofErr w:type="gramEnd"/>
      <w:r>
        <w:t xml:space="preserve"> guess whether </w:t>
      </w:r>
      <w:r>
        <w:rPr>
          <w:i/>
          <w:iCs/>
        </w:rPr>
        <w:t>{}</w:t>
      </w:r>
      <w:r>
        <w:t xml:space="preserve"> refers to a block or an anonymous hash. To explicitly specify an anonymous hash, use </w:t>
      </w:r>
      <w:proofErr w:type="gramStart"/>
      <w:r>
        <w:rPr>
          <w:i/>
          <w:iCs/>
        </w:rPr>
        <w:t>+{</w:t>
      </w:r>
      <w:proofErr w:type="gramEnd"/>
      <w:r>
        <w:rPr>
          <w:i/>
          <w:iCs/>
        </w:rPr>
        <w:t>…}</w:t>
      </w:r>
      <w:r>
        <w:t xml:space="preserve">, to explicitly specify a block, use </w:t>
      </w:r>
      <w:r>
        <w:rPr>
          <w:i/>
          <w:iCs/>
        </w:rPr>
        <w:t>{;…}.</w:t>
      </w:r>
    </w:p>
    <w:p w14:paraId="7E6FFC32" w14:textId="77777777" w:rsidR="00435CED" w:rsidRDefault="00435CED" w:rsidP="006B29C1"/>
    <w:p w14:paraId="7B33CF1B" w14:textId="3DEFE241" w:rsidR="00435CED" w:rsidRDefault="00435CED" w:rsidP="006B29C1">
      <w:r>
        <w:t>Autovivification</w:t>
      </w:r>
    </w:p>
    <w:p w14:paraId="7464F43F" w14:textId="77777777" w:rsidR="0030201E" w:rsidRDefault="0030201E" w:rsidP="006B29C1">
      <w:r>
        <w:t>Perl will create an array reference for an unassigned variable when trying to use an unassigned variable as a list, that is, the following are equivalent:</w:t>
      </w:r>
    </w:p>
    <w:p w14:paraId="2E044AB3" w14:textId="7BE105EF" w:rsidR="0030201E" w:rsidRDefault="0030201E" w:rsidP="0030201E">
      <w:pPr>
        <w:pStyle w:val="code-definition"/>
      </w:pPr>
      <w:r>
        <w:tab/>
        <w:t>my $var; @$var = (1, 2, 3);</w:t>
      </w:r>
    </w:p>
    <w:p w14:paraId="02ADA913" w14:textId="4A82A1A0" w:rsidR="0030201E" w:rsidRDefault="0030201E" w:rsidP="0030201E">
      <w:pPr>
        <w:pStyle w:val="code-definition"/>
      </w:pPr>
      <w:r>
        <w:tab/>
        <w:t>my $var; $var = [ ]; @$var = (1, 2, 3)</w:t>
      </w:r>
    </w:p>
    <w:p w14:paraId="107F5743" w14:textId="73510CE6" w:rsidR="0030201E" w:rsidRDefault="0030201E" w:rsidP="0030201E">
      <w:pPr>
        <w:rPr>
          <w:lang w:eastAsia="zh-CN" w:bidi="hi-IN"/>
        </w:rPr>
      </w:pPr>
      <w:r>
        <w:rPr>
          <w:lang w:eastAsia="zh-CN" w:bidi="hi-IN"/>
        </w:rPr>
        <w:t xml:space="preserve">Autovivification also works for hash references. </w:t>
      </w:r>
    </w:p>
    <w:p w14:paraId="32F538A0" w14:textId="77777777" w:rsidR="0030201E" w:rsidRPr="0030201E" w:rsidRDefault="0030201E" w:rsidP="0030201E">
      <w:pPr>
        <w:rPr>
          <w:lang w:eastAsia="zh-CN" w:bidi="hi-IN"/>
        </w:rPr>
      </w:pPr>
    </w:p>
    <w:p w14:paraId="5E47EA82" w14:textId="5DA1D801" w:rsidR="0030201E" w:rsidRDefault="0030201E" w:rsidP="0030201E">
      <w:pPr>
        <w:rPr>
          <w:lang w:eastAsia="zh-CN" w:bidi="hi-IN"/>
        </w:rPr>
      </w:pPr>
    </w:p>
    <w:p w14:paraId="24E8883D" w14:textId="115A550E" w:rsidR="00C660EE" w:rsidRDefault="00C660EE" w:rsidP="0030201E">
      <w:pPr>
        <w:rPr>
          <w:lang w:eastAsia="zh-CN" w:bidi="hi-IN"/>
        </w:rPr>
      </w:pPr>
      <w:r>
        <w:rPr>
          <w:lang w:eastAsia="zh-CN" w:bidi="hi-IN"/>
        </w:rPr>
        <w:t xml:space="preserve">Anonymous subroutine: </w:t>
      </w:r>
      <w:r>
        <w:rPr>
          <w:i/>
          <w:iCs/>
          <w:lang w:eastAsia="zh-CN" w:bidi="hi-IN"/>
        </w:rPr>
        <w:t>sub {}</w:t>
      </w:r>
      <w:r>
        <w:rPr>
          <w:lang w:eastAsia="zh-CN" w:bidi="hi-IN"/>
        </w:rPr>
        <w:t xml:space="preserve"> </w:t>
      </w:r>
    </w:p>
    <w:p w14:paraId="517DB0C8" w14:textId="77777777" w:rsidR="00C660EE" w:rsidRPr="00C660EE" w:rsidRDefault="00C660EE" w:rsidP="0030201E">
      <w:pPr>
        <w:rPr>
          <w:lang w:eastAsia="zh-CN" w:bidi="hi-IN"/>
        </w:rPr>
      </w:pPr>
    </w:p>
    <w:p w14:paraId="040E4C3F" w14:textId="5FFB0CB2" w:rsidR="006B29C1" w:rsidRDefault="006B29C1" w:rsidP="006B29C1">
      <w:pPr>
        <w:rPr>
          <w:rFonts w:eastAsia="Roboto Mono"/>
        </w:rPr>
      </w:pPr>
      <w:r>
        <w:br w:type="page"/>
      </w:r>
    </w:p>
    <w:p w14:paraId="7A0265BC" w14:textId="138F85D7" w:rsidR="006C6D82" w:rsidRDefault="006C6D82" w:rsidP="006C6D82">
      <w:pPr>
        <w:pStyle w:val="Heading1"/>
      </w:pPr>
      <w:r>
        <w:lastRenderedPageBreak/>
        <w:t>built-in functions</w:t>
      </w:r>
      <w:bookmarkEnd w:id="16"/>
    </w:p>
    <w:p w14:paraId="02095E13" w14:textId="4678E12C" w:rsidR="006C6D82" w:rsidRDefault="000438EF" w:rsidP="0077564A">
      <w:pPr>
        <w:pStyle w:val="Heading2"/>
      </w:pPr>
      <w:r>
        <w:t>string/number format conversion</w:t>
      </w:r>
    </w:p>
    <w:p w14:paraId="278E831F" w14:textId="4422BC45" w:rsidR="006C6D82" w:rsidRDefault="006C6D82" w:rsidP="006C6D82">
      <w:pPr>
        <w:pStyle w:val="code-definition"/>
      </w:pPr>
      <w:r>
        <w:t>hex(</w:t>
      </w:r>
      <w:r>
        <w:rPr>
          <w:i/>
          <w:iCs/>
          <w:sz w:val="18"/>
          <w:szCs w:val="18"/>
        </w:rPr>
        <w:t>Expr</w:t>
      </w:r>
      <w:r>
        <w:t>)</w:t>
      </w:r>
    </w:p>
    <w:p w14:paraId="039D866D" w14:textId="164E28E8" w:rsidR="0077564A" w:rsidRPr="0077564A" w:rsidRDefault="0077564A" w:rsidP="0077564A">
      <w:pPr>
        <w:pStyle w:val="code-definition"/>
      </w:pPr>
      <w:r>
        <w:t>hex()</w:t>
      </w:r>
    </w:p>
    <w:p w14:paraId="566BC16E" w14:textId="2A2A8AE1" w:rsidR="006C6D82" w:rsidRDefault="006C6D82" w:rsidP="006C6D82">
      <w:pPr>
        <w:ind w:firstLine="709"/>
        <w:rPr>
          <w:lang w:eastAsia="zh-CN" w:bidi="hi-IN"/>
        </w:rPr>
      </w:pPr>
      <w:r>
        <w:rPr>
          <w:lang w:eastAsia="zh-CN" w:bidi="hi-IN"/>
        </w:rPr>
        <w:t xml:space="preserve">Return the numeric value of </w:t>
      </w:r>
      <w:r>
        <w:rPr>
          <w:i/>
          <w:iCs/>
          <w:lang w:eastAsia="zh-CN" w:bidi="hi-IN"/>
        </w:rPr>
        <w:t>Expr</w:t>
      </w:r>
      <w:r>
        <w:rPr>
          <w:lang w:eastAsia="zh-CN" w:bidi="hi-IN"/>
        </w:rPr>
        <w:t xml:space="preserve"> as a hex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A47A691" w14:textId="77777777" w:rsidR="006C6D82" w:rsidRDefault="006C6D82" w:rsidP="006C6D82">
      <w:pPr>
        <w:pStyle w:val="code-definition"/>
      </w:pPr>
    </w:p>
    <w:p w14:paraId="464137D2" w14:textId="5E4DBA5A" w:rsidR="006C6D82" w:rsidRDefault="006C6D82" w:rsidP="006C6D82">
      <w:pPr>
        <w:pStyle w:val="code-definition"/>
      </w:pPr>
      <w:r>
        <w:t>ord(</w:t>
      </w:r>
      <w:r>
        <w:rPr>
          <w:i/>
          <w:iCs/>
          <w:sz w:val="18"/>
          <w:szCs w:val="18"/>
        </w:rPr>
        <w:t>Expr</w:t>
      </w:r>
      <w:r>
        <w:t>)</w:t>
      </w:r>
    </w:p>
    <w:p w14:paraId="66F2FF29" w14:textId="4DC2C595" w:rsidR="0077564A" w:rsidRPr="0077564A" w:rsidRDefault="0077564A" w:rsidP="0077564A">
      <w:pPr>
        <w:pStyle w:val="code-definition"/>
      </w:pPr>
      <w:r>
        <w:t>ord()</w:t>
      </w:r>
    </w:p>
    <w:p w14:paraId="35D0FC6C" w14:textId="5F216869" w:rsidR="006C6D82" w:rsidRDefault="006C6D82" w:rsidP="006C6D82">
      <w:pPr>
        <w:ind w:firstLine="709"/>
        <w:rPr>
          <w:lang w:eastAsia="zh-CN" w:bidi="hi-IN"/>
        </w:rPr>
      </w:pPr>
      <w:r>
        <w:rPr>
          <w:lang w:eastAsia="zh-CN" w:bidi="hi-IN"/>
        </w:rPr>
        <w:t xml:space="preserve">Return the numeric value of the first character of </w:t>
      </w:r>
      <w:r>
        <w:rPr>
          <w:i/>
          <w:iCs/>
          <w:lang w:eastAsia="zh-CN" w:bidi="hi-IN"/>
        </w:rPr>
        <w:t>Expr</w:t>
      </w:r>
      <w:r>
        <w:rPr>
          <w:lang w:eastAsia="zh-CN" w:bidi="hi-IN"/>
        </w:rPr>
        <w:t xml:space="preserve">, or zero for an empty string. If </w:t>
      </w:r>
      <w:r>
        <w:rPr>
          <w:i/>
          <w:iCs/>
          <w:lang w:eastAsia="zh-CN" w:bidi="hi-IN"/>
        </w:rPr>
        <w:t>Expr</w:t>
      </w:r>
      <w:r>
        <w:rPr>
          <w:lang w:eastAsia="zh-CN" w:bidi="hi-IN"/>
        </w:rPr>
        <w:t xml:space="preserve"> is not given, use </w:t>
      </w:r>
      <w:r>
        <w:rPr>
          <w:i/>
          <w:iCs/>
          <w:lang w:eastAsia="zh-CN" w:bidi="hi-IN"/>
        </w:rPr>
        <w:t>$_</w:t>
      </w:r>
      <w:r>
        <w:rPr>
          <w:lang w:eastAsia="zh-CN" w:bidi="hi-IN"/>
        </w:rPr>
        <w:t xml:space="preserve">. </w:t>
      </w:r>
    </w:p>
    <w:p w14:paraId="1FAF7BBB" w14:textId="77777777" w:rsidR="006C6D82" w:rsidRDefault="006C6D82" w:rsidP="006C6D82">
      <w:pPr>
        <w:rPr>
          <w:lang w:eastAsia="zh-CN" w:bidi="hi-IN"/>
        </w:rPr>
      </w:pPr>
    </w:p>
    <w:p w14:paraId="32BBC30E" w14:textId="0B7D09A9" w:rsidR="006C6D82" w:rsidRDefault="006C6D82" w:rsidP="006C6D82">
      <w:pPr>
        <w:pStyle w:val="code-definition"/>
      </w:pPr>
      <w:r>
        <w:t>chr(</w:t>
      </w:r>
      <w:r>
        <w:rPr>
          <w:sz w:val="18"/>
          <w:szCs w:val="18"/>
        </w:rPr>
        <w:t>Number</w:t>
      </w:r>
      <w:r>
        <w:t>)</w:t>
      </w:r>
    </w:p>
    <w:p w14:paraId="56E85828" w14:textId="7C36D31B" w:rsidR="0077564A" w:rsidRPr="0077564A" w:rsidRDefault="0077564A" w:rsidP="0077564A">
      <w:pPr>
        <w:pStyle w:val="code-definition"/>
      </w:pPr>
      <w:r>
        <w:t>chr()</w:t>
      </w:r>
    </w:p>
    <w:p w14:paraId="5250545E" w14:textId="15CE9F23" w:rsidR="006C6D82" w:rsidRDefault="006C6D82" w:rsidP="006C6D82">
      <w:pPr>
        <w:autoSpaceDN w:val="0"/>
        <w:ind w:firstLine="709"/>
        <w:textAlignment w:val="baseline"/>
      </w:pPr>
      <w:r>
        <w:t xml:space="preserve">Return the character represented by </w:t>
      </w:r>
      <w:r>
        <w:rPr>
          <w:i/>
          <w:iCs/>
        </w:rPr>
        <w:t>Number</w:t>
      </w:r>
      <w:r>
        <w:t xml:space="preserve"> in either ASCII or Unicode. If </w:t>
      </w:r>
      <w:r>
        <w:rPr>
          <w:i/>
          <w:iCs/>
        </w:rPr>
        <w:t xml:space="preserve">Number </w:t>
      </w:r>
      <w:r>
        <w:t xml:space="preserve">is not given, use </w:t>
      </w:r>
      <w:r>
        <w:rPr>
          <w:i/>
          <w:iCs/>
        </w:rPr>
        <w:t>$_</w:t>
      </w:r>
      <w:r>
        <w:t xml:space="preserve">. </w:t>
      </w:r>
    </w:p>
    <w:p w14:paraId="6EC17F39" w14:textId="6F42DD29" w:rsidR="006C6D82" w:rsidRDefault="006C6D82" w:rsidP="0077564A">
      <w:pPr>
        <w:pStyle w:val="code-definition"/>
      </w:pPr>
    </w:p>
    <w:p w14:paraId="77692A32" w14:textId="3BF730D1" w:rsidR="0077564A" w:rsidRDefault="0077564A" w:rsidP="0077564A">
      <w:pPr>
        <w:pStyle w:val="code-definition"/>
      </w:pPr>
      <w:r>
        <w:t>oct(</w:t>
      </w:r>
      <w:r>
        <w:rPr>
          <w:i/>
          <w:iCs/>
          <w:sz w:val="18"/>
          <w:szCs w:val="18"/>
        </w:rPr>
        <w:t>Expr</w:t>
      </w:r>
      <w:r>
        <w:t>)</w:t>
      </w:r>
    </w:p>
    <w:p w14:paraId="732B730A" w14:textId="1518A0B7" w:rsidR="0077564A" w:rsidRDefault="0077564A" w:rsidP="0077564A">
      <w:pPr>
        <w:pStyle w:val="code-definition"/>
      </w:pPr>
      <w:r>
        <w:t>oct()</w:t>
      </w:r>
    </w:p>
    <w:p w14:paraId="6CDA3756" w14:textId="77BC3CFF" w:rsidR="0077564A" w:rsidRPr="0077564A" w:rsidRDefault="0077564A" w:rsidP="0077564A">
      <w:pPr>
        <w:ind w:left="700"/>
        <w:rPr>
          <w:lang w:eastAsia="zh-CN" w:bidi="hi-IN"/>
        </w:rPr>
      </w:pPr>
      <w:r>
        <w:rPr>
          <w:lang w:eastAsia="zh-CN" w:bidi="hi-IN"/>
        </w:rPr>
        <w:t xml:space="preserve">Interprets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as an octal string (if it consists of octal digits, and an optional </w:t>
      </w:r>
      <w:r>
        <w:rPr>
          <w:i/>
          <w:iCs/>
          <w:lang w:eastAsia="zh-CN" w:bidi="hi-IN"/>
        </w:rPr>
        <w:t>'0o'</w:t>
      </w:r>
      <w:r>
        <w:rPr>
          <w:lang w:eastAsia="zh-CN" w:bidi="hi-IN"/>
        </w:rPr>
        <w:t xml:space="preserve"> or </w:t>
      </w:r>
      <w:r>
        <w:rPr>
          <w:i/>
          <w:iCs/>
          <w:lang w:eastAsia="zh-CN" w:bidi="hi-IN"/>
        </w:rPr>
        <w:t>'o'</w:t>
      </w:r>
      <w:r>
        <w:rPr>
          <w:lang w:eastAsia="zh-CN" w:bidi="hi-IN"/>
        </w:rPr>
        <w:t xml:space="preserve"> prefix</w:t>
      </w:r>
      <w:proofErr w:type="gramStart"/>
      <w:r>
        <w:rPr>
          <w:lang w:eastAsia="zh-CN" w:bidi="hi-IN"/>
        </w:rPr>
        <w:t>), and</w:t>
      </w:r>
      <w:proofErr w:type="gramEnd"/>
      <w:r>
        <w:rPr>
          <w:lang w:eastAsia="zh-CN" w:bidi="hi-IN"/>
        </w:rPr>
        <w:t xml:space="preserve"> return corresponding numerical value. Digits may be preceded by an underscore, which will be ignored. If </w:t>
      </w:r>
      <w:r>
        <w:rPr>
          <w:i/>
          <w:iCs/>
          <w:lang w:eastAsia="zh-CN" w:bidi="hi-IN"/>
        </w:rPr>
        <w:t>Expr</w:t>
      </w:r>
      <w:r>
        <w:rPr>
          <w:lang w:eastAsia="zh-CN" w:bidi="hi-IN"/>
        </w:rPr>
        <w:t xml:space="preserve"> begins with </w:t>
      </w:r>
      <w:r>
        <w:rPr>
          <w:i/>
          <w:iCs/>
          <w:lang w:eastAsia="zh-CN" w:bidi="hi-IN"/>
        </w:rPr>
        <w:t>'0x'</w:t>
      </w:r>
      <w:r>
        <w:rPr>
          <w:lang w:eastAsia="zh-CN" w:bidi="hi-IN"/>
        </w:rPr>
        <w:t xml:space="preserve"> or </w:t>
      </w:r>
      <w:r>
        <w:rPr>
          <w:i/>
          <w:iCs/>
          <w:lang w:eastAsia="zh-CN" w:bidi="hi-IN"/>
        </w:rPr>
        <w:t>'x'</w:t>
      </w:r>
      <w:r>
        <w:rPr>
          <w:lang w:eastAsia="zh-CN" w:bidi="hi-IN"/>
        </w:rPr>
        <w:t xml:space="preserve">, it is interpreted as a hex string, and if it begins with </w:t>
      </w:r>
      <w:r>
        <w:rPr>
          <w:i/>
          <w:iCs/>
          <w:lang w:eastAsia="zh-CN" w:bidi="hi-IN"/>
        </w:rPr>
        <w:t xml:space="preserve">'0b' </w:t>
      </w:r>
      <w:r>
        <w:rPr>
          <w:lang w:eastAsia="zh-CN" w:bidi="hi-IN"/>
        </w:rPr>
        <w:t xml:space="preserve">or </w:t>
      </w:r>
      <w:r>
        <w:rPr>
          <w:i/>
          <w:iCs/>
          <w:lang w:eastAsia="zh-CN" w:bidi="hi-IN"/>
        </w:rPr>
        <w:t>'b'</w:t>
      </w:r>
      <w:r>
        <w:rPr>
          <w:lang w:eastAsia="zh-CN" w:bidi="hi-IN"/>
        </w:rPr>
        <w:t xml:space="preserve"> it is interpreted as a binary string. </w:t>
      </w:r>
    </w:p>
    <w:p w14:paraId="3B34D963" w14:textId="77777777" w:rsidR="0077564A" w:rsidRDefault="0077564A" w:rsidP="0077564A">
      <w:pPr>
        <w:rPr>
          <w:lang w:eastAsia="zh-CN" w:bidi="hi-IN"/>
        </w:rPr>
      </w:pPr>
    </w:p>
    <w:p w14:paraId="6307A03B" w14:textId="77777777" w:rsidR="0077564A" w:rsidRPr="0077564A" w:rsidRDefault="0077564A" w:rsidP="0077564A">
      <w:pPr>
        <w:rPr>
          <w:lang w:eastAsia="zh-CN" w:bidi="hi-IN"/>
        </w:rPr>
      </w:pPr>
    </w:p>
    <w:p w14:paraId="103AAF30" w14:textId="174AF795" w:rsidR="006C6D82" w:rsidRPr="00C03F53" w:rsidRDefault="006C6D82" w:rsidP="006C6D82">
      <w:pPr>
        <w:pStyle w:val="code-definition"/>
      </w:pPr>
      <w:r>
        <w:t>vec(Expr, Offset, Bits)</w:t>
      </w:r>
    </w:p>
    <w:p w14:paraId="365F731E" w14:textId="77777777" w:rsidR="006C6D82" w:rsidRPr="00735A95" w:rsidRDefault="006C6D82" w:rsidP="006C6D82">
      <w:pPr>
        <w:ind w:left="709"/>
        <w:rPr>
          <w:lang w:eastAsia="zh-CN" w:bidi="hi-IN"/>
        </w:rPr>
      </w:pPr>
      <w:r>
        <w:rPr>
          <w:lang w:eastAsia="zh-CN" w:bidi="hi-IN"/>
        </w:rPr>
        <w:t xml:space="preserve">Treats the string </w:t>
      </w:r>
      <w:r>
        <w:rPr>
          <w:i/>
          <w:iCs/>
          <w:lang w:eastAsia="zh-CN" w:bidi="hi-IN"/>
        </w:rPr>
        <w:t>Expr</w:t>
      </w:r>
      <w:r>
        <w:rPr>
          <w:lang w:eastAsia="zh-CN" w:bidi="hi-IN"/>
        </w:rPr>
        <w:t xml:space="preserve"> as a bit vector with elements of width </w:t>
      </w:r>
      <w:r>
        <w:rPr>
          <w:i/>
          <w:iCs/>
          <w:lang w:eastAsia="zh-CN" w:bidi="hi-IN"/>
        </w:rPr>
        <w:t xml:space="preserve">Bits </w:t>
      </w:r>
      <w:r>
        <w:rPr>
          <w:lang w:eastAsia="zh-CN" w:bidi="hi-IN"/>
        </w:rPr>
        <w:t>(which must be a power of 2</w:t>
      </w:r>
      <w:proofErr w:type="gramStart"/>
      <w:r>
        <w:rPr>
          <w:lang w:eastAsia="zh-CN" w:bidi="hi-IN"/>
        </w:rPr>
        <w:t>), and</w:t>
      </w:r>
      <w:proofErr w:type="gramEnd"/>
      <w:r>
        <w:rPr>
          <w:lang w:eastAsia="zh-CN" w:bidi="hi-IN"/>
        </w:rPr>
        <w:t xml:space="preserve"> returns the value of the element specified by </w:t>
      </w:r>
      <w:r>
        <w:rPr>
          <w:i/>
          <w:iCs/>
          <w:lang w:eastAsia="zh-CN" w:bidi="hi-IN"/>
        </w:rPr>
        <w:t>Offset</w:t>
      </w:r>
      <w:r>
        <w:rPr>
          <w:lang w:eastAsia="zh-CN" w:bidi="hi-IN"/>
        </w:rPr>
        <w:t xml:space="preserve"> as an unsigned integer. If </w:t>
      </w:r>
      <w:r>
        <w:rPr>
          <w:i/>
          <w:iCs/>
          <w:lang w:eastAsia="zh-CN" w:bidi="hi-IN"/>
        </w:rPr>
        <w:t>Bits</w:t>
      </w:r>
      <w:r>
        <w:rPr>
          <w:lang w:eastAsia="zh-CN" w:bidi="hi-IN"/>
        </w:rPr>
        <w:t xml:space="preserve"> is 4 or less, then the bits of each </w:t>
      </w:r>
      <w:proofErr w:type="gramStart"/>
      <w:r>
        <w:rPr>
          <w:lang w:eastAsia="zh-CN" w:bidi="hi-IN"/>
        </w:rPr>
        <w:t>bytes</w:t>
      </w:r>
      <w:proofErr w:type="gramEnd"/>
      <w:r>
        <w:rPr>
          <w:lang w:eastAsia="zh-CN" w:bidi="hi-IN"/>
        </w:rPr>
        <w:t xml:space="preserve"> are broken into </w:t>
      </w:r>
      <w:r>
        <w:rPr>
          <w:i/>
          <w:iCs/>
          <w:lang w:eastAsia="zh-CN" w:bidi="hi-IN"/>
        </w:rPr>
        <w:t>8/Bits</w:t>
      </w:r>
      <w:r>
        <w:rPr>
          <w:lang w:eastAsia="zh-CN" w:bidi="hi-IN"/>
        </w:rPr>
        <w:t xml:space="preserve"> groups in little-endian order. </w:t>
      </w:r>
    </w:p>
    <w:p w14:paraId="06D025F6" w14:textId="3C0FEAE5" w:rsidR="006C6D82" w:rsidRDefault="006C6D82" w:rsidP="006C6D82">
      <w:pPr>
        <w:pStyle w:val="code-definition"/>
      </w:pPr>
    </w:p>
    <w:p w14:paraId="49B32C48" w14:textId="0574C07D" w:rsidR="006C6D82" w:rsidRPr="006C6D82" w:rsidRDefault="006C6D82" w:rsidP="006C6D82">
      <w:pPr>
        <w:pStyle w:val="code-definition"/>
      </w:pPr>
      <w:r>
        <w:t>defined(</w:t>
      </w:r>
      <w:r>
        <w:rPr>
          <w:i/>
          <w:iCs/>
          <w:sz w:val="18"/>
          <w:szCs w:val="18"/>
        </w:rPr>
        <w:t>&amp;func</w:t>
      </w:r>
      <w:r>
        <w:t>)</w:t>
      </w:r>
    </w:p>
    <w:p w14:paraId="67A06450" w14:textId="712ADB24" w:rsidR="006C6D82" w:rsidRDefault="006C6D82" w:rsidP="006C6D82">
      <w:pPr>
        <w:pStyle w:val="code-definition"/>
      </w:pPr>
      <w:r>
        <w:t>defined(</w:t>
      </w:r>
      <w:r>
        <w:rPr>
          <w:i/>
          <w:iCs/>
          <w:sz w:val="18"/>
          <w:szCs w:val="18"/>
        </w:rPr>
        <w:t>Expr</w:t>
      </w:r>
      <w:r>
        <w:t>)</w:t>
      </w:r>
    </w:p>
    <w:p w14:paraId="37C95BD8" w14:textId="14DC811A" w:rsidR="006C6D82" w:rsidRDefault="006C6D82" w:rsidP="006C6D82">
      <w:pPr>
        <w:autoSpaceDN w:val="0"/>
        <w:ind w:left="709"/>
        <w:textAlignment w:val="baseline"/>
        <w:rPr>
          <w:lang w:eastAsia="zh-CN" w:bidi="hi-IN"/>
        </w:rPr>
      </w:pPr>
      <w:r>
        <w:t xml:space="preserve">Return a </w:t>
      </w:r>
      <w:proofErr w:type="spellStart"/>
      <w:r>
        <w:t>boolean</w:t>
      </w:r>
      <w:proofErr w:type="spellEnd"/>
      <w:r>
        <w:t xml:space="preserve"> indicating whether </w:t>
      </w:r>
      <w:r>
        <w:rPr>
          <w:i/>
          <w:iCs/>
        </w:rPr>
        <w:t>Expr</w:t>
      </w:r>
      <w:r>
        <w:t xml:space="preserve"> has value other than </w:t>
      </w:r>
      <w:proofErr w:type="gramStart"/>
      <w:r>
        <w:rPr>
          <w:i/>
          <w:iCs/>
        </w:rPr>
        <w:t>undef</w:t>
      </w:r>
      <w:r>
        <w:t>, o</w:t>
      </w:r>
      <w:r>
        <w:rPr>
          <w:lang w:eastAsia="zh-CN" w:bidi="hi-IN"/>
        </w:rPr>
        <w:t>r</w:t>
      </w:r>
      <w:proofErr w:type="gramEnd"/>
      <w:r>
        <w:rPr>
          <w:lang w:eastAsia="zh-CN" w:bidi="hi-IN"/>
        </w:rPr>
        <w:t xml:space="preserve"> check whether a function </w:t>
      </w:r>
      <w:proofErr w:type="spellStart"/>
      <w:r>
        <w:rPr>
          <w:i/>
          <w:iCs/>
          <w:lang w:eastAsia="zh-CN" w:bidi="hi-IN"/>
        </w:rPr>
        <w:t>func</w:t>
      </w:r>
      <w:proofErr w:type="spellEnd"/>
      <w:r>
        <w:rPr>
          <w:lang w:eastAsia="zh-CN" w:bidi="hi-IN"/>
        </w:rPr>
        <w:t xml:space="preserve"> has ever been defined.</w:t>
      </w:r>
    </w:p>
    <w:p w14:paraId="0F8AF526" w14:textId="1D25F834" w:rsidR="006C6D82" w:rsidRDefault="006C6D82" w:rsidP="006C6D82">
      <w:pPr>
        <w:rPr>
          <w:lang w:eastAsia="zh-CN" w:bidi="hi-IN"/>
        </w:rPr>
      </w:pPr>
    </w:p>
    <w:p w14:paraId="54AFA4AD" w14:textId="426003CC" w:rsidR="00C50CA3" w:rsidRDefault="00C50CA3" w:rsidP="00C50CA3">
      <w:pPr>
        <w:pStyle w:val="code-definition"/>
      </w:pPr>
      <w:r>
        <w:t>scalar(</w:t>
      </w:r>
      <w:r>
        <w:rPr>
          <w:i/>
          <w:iCs/>
          <w:sz w:val="18"/>
          <w:szCs w:val="18"/>
        </w:rPr>
        <w:t>Expr</w:t>
      </w:r>
      <w:r>
        <w:t>)</w:t>
      </w:r>
    </w:p>
    <w:p w14:paraId="6941D219" w14:textId="3CA35591" w:rsidR="00C50CA3" w:rsidRPr="00940FBF" w:rsidRDefault="00C50CA3" w:rsidP="006C6D82">
      <w:pPr>
        <w:rPr>
          <w:lang w:eastAsia="zh-CN" w:bidi="hi-IN"/>
        </w:rPr>
      </w:pPr>
      <w:r>
        <w:rPr>
          <w:lang w:eastAsia="zh-CN" w:bidi="hi-IN"/>
        </w:rPr>
        <w:tab/>
      </w:r>
      <w:r w:rsidR="00940FBF">
        <w:rPr>
          <w:lang w:eastAsia="zh-CN" w:bidi="hi-IN"/>
        </w:rPr>
        <w:t xml:space="preserve">Forces </w:t>
      </w:r>
      <w:r w:rsidR="00940FBF">
        <w:rPr>
          <w:i/>
          <w:iCs/>
          <w:lang w:eastAsia="zh-CN" w:bidi="hi-IN"/>
        </w:rPr>
        <w:t>Expr</w:t>
      </w:r>
      <w:r w:rsidR="00940FBF">
        <w:rPr>
          <w:lang w:eastAsia="zh-CN" w:bidi="hi-IN"/>
        </w:rPr>
        <w:t xml:space="preserve"> to be interpreted in scalar context and return result. </w:t>
      </w:r>
    </w:p>
    <w:p w14:paraId="25EE92EC" w14:textId="1C98AA72" w:rsidR="00C50CA3" w:rsidRDefault="00C50CA3" w:rsidP="006C6D82">
      <w:pPr>
        <w:rPr>
          <w:lang w:eastAsia="zh-CN" w:bidi="hi-IN"/>
        </w:rPr>
      </w:pPr>
    </w:p>
    <w:p w14:paraId="27CFA784" w14:textId="72B71C7C" w:rsidR="004B65D0" w:rsidRDefault="004B65D0" w:rsidP="004B65D0">
      <w:pPr>
        <w:pStyle w:val="code-definition"/>
      </w:pPr>
      <w:r>
        <w:t>crypt(</w:t>
      </w:r>
      <w:r>
        <w:rPr>
          <w:i/>
          <w:iCs/>
          <w:sz w:val="18"/>
          <w:szCs w:val="18"/>
        </w:rPr>
        <w:t>Plaintext, Salt</w:t>
      </w:r>
      <w:r>
        <w:t>)</w:t>
      </w:r>
    </w:p>
    <w:p w14:paraId="7280F01F" w14:textId="4274D85E" w:rsidR="004B65D0" w:rsidRPr="004A1FF4" w:rsidRDefault="003D5F54" w:rsidP="004A1FF4">
      <w:pPr>
        <w:ind w:left="700"/>
        <w:rPr>
          <w:lang w:eastAsia="zh-CN" w:bidi="hi-IN"/>
        </w:rPr>
      </w:pPr>
      <w:r>
        <w:rPr>
          <w:lang w:eastAsia="zh-CN" w:bidi="hi-IN"/>
        </w:rPr>
        <w:t xml:space="preserve">Like </w:t>
      </w:r>
      <w:r w:rsidR="004A1FF4">
        <w:rPr>
          <w:lang w:eastAsia="zh-CN" w:bidi="hi-IN"/>
        </w:rPr>
        <w:t xml:space="preserve">the C function </w:t>
      </w:r>
      <w:proofErr w:type="gramStart"/>
      <w:r w:rsidR="004A1FF4">
        <w:rPr>
          <w:i/>
          <w:iCs/>
          <w:lang w:eastAsia="zh-CN" w:bidi="hi-IN"/>
        </w:rPr>
        <w:t>crypt(</w:t>
      </w:r>
      <w:proofErr w:type="gramEnd"/>
      <w:r w:rsidR="004A1FF4">
        <w:rPr>
          <w:i/>
          <w:iCs/>
          <w:lang w:eastAsia="zh-CN" w:bidi="hi-IN"/>
        </w:rPr>
        <w:t>3)</w:t>
      </w:r>
      <w:r w:rsidR="004A1FF4">
        <w:rPr>
          <w:lang w:eastAsia="zh-CN" w:bidi="hi-IN"/>
        </w:rPr>
        <w:t xml:space="preserve">, provides a (one-way) hashing function. The same values of </w:t>
      </w:r>
      <w:r w:rsidR="004A1FF4">
        <w:rPr>
          <w:i/>
          <w:iCs/>
          <w:lang w:eastAsia="zh-CN" w:bidi="hi-IN"/>
        </w:rPr>
        <w:t>Plaintext</w:t>
      </w:r>
      <w:r w:rsidR="004A1FF4">
        <w:rPr>
          <w:lang w:eastAsia="zh-CN" w:bidi="hi-IN"/>
        </w:rPr>
        <w:t xml:space="preserve"> and </w:t>
      </w:r>
      <w:r w:rsidR="004A1FF4">
        <w:rPr>
          <w:i/>
          <w:iCs/>
          <w:lang w:eastAsia="zh-CN" w:bidi="hi-IN"/>
        </w:rPr>
        <w:t>Salt</w:t>
      </w:r>
      <w:r w:rsidR="004A1FF4">
        <w:rPr>
          <w:lang w:eastAsia="zh-CN" w:bidi="hi-IN"/>
        </w:rPr>
        <w:t xml:space="preserve"> will always </w:t>
      </w:r>
      <w:proofErr w:type="gramStart"/>
      <w:r w:rsidR="004A1FF4">
        <w:rPr>
          <w:lang w:eastAsia="zh-CN" w:bidi="hi-IN"/>
        </w:rPr>
        <w:t>produces</w:t>
      </w:r>
      <w:proofErr w:type="gramEnd"/>
      <w:r w:rsidR="004A1FF4">
        <w:rPr>
          <w:lang w:eastAsia="zh-CN" w:bidi="hi-IN"/>
        </w:rPr>
        <w:t xml:space="preserve"> the same result, and there is no simple way to determine </w:t>
      </w:r>
      <w:r w:rsidR="004A1FF4">
        <w:rPr>
          <w:i/>
          <w:iCs/>
          <w:lang w:eastAsia="zh-CN" w:bidi="hi-IN"/>
        </w:rPr>
        <w:t>Plaintext</w:t>
      </w:r>
      <w:r w:rsidR="004A1FF4">
        <w:rPr>
          <w:lang w:eastAsia="zh-CN" w:bidi="hi-IN"/>
        </w:rPr>
        <w:t xml:space="preserve"> from this result. </w:t>
      </w:r>
    </w:p>
    <w:p w14:paraId="2A873F92" w14:textId="147D3ACE" w:rsidR="003D5F54" w:rsidRDefault="003D5F54" w:rsidP="006C6D82">
      <w:pPr>
        <w:rPr>
          <w:lang w:eastAsia="zh-CN" w:bidi="hi-IN"/>
        </w:rPr>
      </w:pPr>
    </w:p>
    <w:p w14:paraId="2345A510" w14:textId="4BD5DF80" w:rsidR="00B16B62" w:rsidRDefault="00B16B62" w:rsidP="00B16B62">
      <w:pPr>
        <w:pStyle w:val="code-definition"/>
      </w:pPr>
      <w:r>
        <w:t>lock(</w:t>
      </w:r>
      <w:r>
        <w:rPr>
          <w:i/>
          <w:iCs/>
          <w:sz w:val="18"/>
          <w:szCs w:val="18"/>
        </w:rPr>
        <w:t>Thing</w:t>
      </w:r>
      <w:r>
        <w:t>)</w:t>
      </w:r>
    </w:p>
    <w:p w14:paraId="6841C297" w14:textId="115CE754" w:rsidR="00B16B62" w:rsidRPr="0019427D" w:rsidRDefault="00B16B62" w:rsidP="00B16B62">
      <w:pPr>
        <w:ind w:left="700"/>
        <w:rPr>
          <w:lang w:eastAsia="zh-CN" w:bidi="hi-IN"/>
        </w:rPr>
      </w:pPr>
      <w:r>
        <w:rPr>
          <w:lang w:eastAsia="zh-CN" w:bidi="hi-IN"/>
        </w:rPr>
        <w:t xml:space="preserve">Place an advisory lock on a shared variable or reference object contain in </w:t>
      </w:r>
      <w:r>
        <w:rPr>
          <w:i/>
          <w:iCs/>
          <w:lang w:eastAsia="zh-CN" w:bidi="hi-IN"/>
        </w:rPr>
        <w:t>Thing</w:t>
      </w:r>
      <w:r>
        <w:rPr>
          <w:lang w:eastAsia="zh-CN" w:bidi="hi-IN"/>
        </w:rPr>
        <w:t>, until the lock goes out of scope.</w:t>
      </w:r>
      <w:r w:rsidR="0019427D">
        <w:rPr>
          <w:lang w:eastAsia="zh-CN" w:bidi="hi-IN"/>
        </w:rPr>
        <w:t xml:space="preserve"> If </w:t>
      </w:r>
      <w:r w:rsidR="0019427D">
        <w:rPr>
          <w:i/>
          <w:iCs/>
          <w:lang w:eastAsia="zh-CN" w:bidi="hi-IN"/>
        </w:rPr>
        <w:t>Thing</w:t>
      </w:r>
      <w:r w:rsidR="0019427D">
        <w:rPr>
          <w:lang w:eastAsia="zh-CN" w:bidi="hi-IN"/>
        </w:rPr>
        <w:t xml:space="preserve"> is a scalar it is returned, otherwise returns a reference. </w:t>
      </w:r>
    </w:p>
    <w:p w14:paraId="10D6D324" w14:textId="34233AD6" w:rsidR="00B16B62" w:rsidRDefault="00B16B62" w:rsidP="006C6D82">
      <w:pPr>
        <w:rPr>
          <w:lang w:eastAsia="zh-CN" w:bidi="hi-IN"/>
        </w:rPr>
      </w:pPr>
    </w:p>
    <w:p w14:paraId="02EF2E2F" w14:textId="4CF8C68A" w:rsidR="0019427D" w:rsidRDefault="0019427D" w:rsidP="0019427D">
      <w:pPr>
        <w:pStyle w:val="code-definition"/>
      </w:pPr>
      <w:r>
        <w:t>prototype(</w:t>
      </w:r>
      <w:r>
        <w:rPr>
          <w:i/>
          <w:iCs/>
          <w:sz w:val="18"/>
          <w:szCs w:val="18"/>
        </w:rPr>
        <w:t>Function</w:t>
      </w:r>
      <w:r>
        <w:t>)</w:t>
      </w:r>
    </w:p>
    <w:p w14:paraId="4694FBDC" w14:textId="7EE56CAD" w:rsidR="0019427D" w:rsidRDefault="0019427D" w:rsidP="0019427D">
      <w:pPr>
        <w:pStyle w:val="code-definition"/>
      </w:pPr>
      <w:r>
        <w:t>prototype()</w:t>
      </w:r>
    </w:p>
    <w:p w14:paraId="4287332A" w14:textId="38060841" w:rsidR="0019427D" w:rsidRPr="0019427D" w:rsidRDefault="0019427D" w:rsidP="0019427D">
      <w:pPr>
        <w:ind w:left="700"/>
        <w:rPr>
          <w:lang w:eastAsia="zh-CN" w:bidi="hi-IN"/>
        </w:rPr>
      </w:pPr>
      <w:r>
        <w:rPr>
          <w:lang w:eastAsia="zh-CN" w:bidi="hi-IN"/>
        </w:rPr>
        <w:t xml:space="preserve">Returns the prototype of a function as a string, or </w:t>
      </w:r>
      <w:r>
        <w:rPr>
          <w:i/>
          <w:iCs/>
          <w:lang w:eastAsia="zh-CN" w:bidi="hi-IN"/>
        </w:rPr>
        <w:t>undef</w:t>
      </w:r>
      <w:r>
        <w:rPr>
          <w:lang w:eastAsia="zh-CN" w:bidi="hi-IN"/>
        </w:rPr>
        <w:t xml:space="preserve"> if the function has no prototype. </w:t>
      </w:r>
      <w:r>
        <w:rPr>
          <w:i/>
          <w:iCs/>
          <w:lang w:eastAsia="zh-CN" w:bidi="hi-IN"/>
        </w:rPr>
        <w:t>Function</w:t>
      </w:r>
      <w:r>
        <w:rPr>
          <w:lang w:eastAsia="zh-CN" w:bidi="hi-IN"/>
        </w:rPr>
        <w:t xml:space="preserve"> can be a reference to, or the name of a function, if it is omitted, </w:t>
      </w:r>
      <w:r>
        <w:rPr>
          <w:i/>
          <w:iCs/>
          <w:lang w:eastAsia="zh-CN" w:bidi="hi-IN"/>
        </w:rPr>
        <w:t>$_</w:t>
      </w:r>
      <w:r>
        <w:rPr>
          <w:lang w:eastAsia="zh-CN" w:bidi="hi-IN"/>
        </w:rPr>
        <w:t xml:space="preserve"> is used. If the name is prefixed with </w:t>
      </w:r>
      <w:r>
        <w:rPr>
          <w:i/>
          <w:iCs/>
          <w:lang w:eastAsia="zh-CN" w:bidi="hi-IN"/>
        </w:rPr>
        <w:t>'</w:t>
      </w:r>
      <w:proofErr w:type="gramStart"/>
      <w:r>
        <w:rPr>
          <w:i/>
          <w:iCs/>
          <w:lang w:eastAsia="zh-CN" w:bidi="hi-IN"/>
        </w:rPr>
        <w:t>CORE::</w:t>
      </w:r>
      <w:proofErr w:type="gramEnd"/>
      <w:r>
        <w:rPr>
          <w:i/>
          <w:iCs/>
          <w:lang w:eastAsia="zh-CN" w:bidi="hi-IN"/>
        </w:rPr>
        <w:t>'</w:t>
      </w:r>
      <w:r>
        <w:rPr>
          <w:lang w:eastAsia="zh-CN" w:bidi="hi-IN"/>
        </w:rPr>
        <w:t xml:space="preserve">, it is taken to be a </w:t>
      </w:r>
      <w:proofErr w:type="spellStart"/>
      <w:r>
        <w:rPr>
          <w:lang w:eastAsia="zh-CN" w:bidi="hi-IN"/>
        </w:rPr>
        <w:t>perl</w:t>
      </w:r>
      <w:proofErr w:type="spellEnd"/>
      <w:r>
        <w:rPr>
          <w:lang w:eastAsia="zh-CN" w:bidi="hi-IN"/>
        </w:rPr>
        <w:t xml:space="preserve"> built-in. </w:t>
      </w:r>
    </w:p>
    <w:p w14:paraId="72DE2460" w14:textId="5A778957" w:rsidR="0019427D" w:rsidRDefault="0019427D" w:rsidP="006C6D82">
      <w:pPr>
        <w:rPr>
          <w:lang w:eastAsia="zh-CN" w:bidi="hi-IN"/>
        </w:rPr>
      </w:pPr>
    </w:p>
    <w:p w14:paraId="650574E1" w14:textId="1C0C2BE9" w:rsidR="0019427D" w:rsidRDefault="0019427D" w:rsidP="0019427D">
      <w:pPr>
        <w:pStyle w:val="code-definition"/>
      </w:pPr>
      <w:r>
        <w:t>reset(</w:t>
      </w:r>
      <w:r>
        <w:rPr>
          <w:i/>
          <w:iCs/>
          <w:sz w:val="18"/>
          <w:szCs w:val="18"/>
        </w:rPr>
        <w:t>Expr</w:t>
      </w:r>
      <w:r>
        <w:t>)</w:t>
      </w:r>
    </w:p>
    <w:p w14:paraId="36DCC5BE" w14:textId="19FD58C5" w:rsidR="0019427D" w:rsidRDefault="0019427D" w:rsidP="0019427D">
      <w:pPr>
        <w:pStyle w:val="code-definition"/>
      </w:pPr>
      <w:r>
        <w:t>reset()</w:t>
      </w:r>
    </w:p>
    <w:p w14:paraId="3F3AF63E" w14:textId="3F7D0E0E" w:rsidR="0019427D" w:rsidRPr="0019427D" w:rsidRDefault="0019427D" w:rsidP="0019427D">
      <w:pPr>
        <w:ind w:left="700"/>
        <w:rPr>
          <w:lang w:eastAsia="zh-CN" w:bidi="hi-IN"/>
        </w:rPr>
      </w:pPr>
      <w:r>
        <w:rPr>
          <w:lang w:eastAsia="zh-CN" w:bidi="hi-IN"/>
        </w:rPr>
        <w:t xml:space="preserve">Used in a continue block to clear variables and reset </w:t>
      </w:r>
      <w:r>
        <w:rPr>
          <w:i/>
          <w:iCs/>
          <w:lang w:eastAsia="zh-CN" w:bidi="hi-IN"/>
        </w:rPr>
        <w:t>'</w:t>
      </w:r>
      <w:proofErr w:type="spellStart"/>
      <w:proofErr w:type="gramStart"/>
      <w:r>
        <w:rPr>
          <w:i/>
          <w:iCs/>
          <w:lang w:eastAsia="zh-CN" w:bidi="hi-IN"/>
        </w:rPr>
        <w:t>m?pattern</w:t>
      </w:r>
      <w:proofErr w:type="spellEnd"/>
      <w:proofErr w:type="gramEnd"/>
      <w:r>
        <w:rPr>
          <w:i/>
          <w:iCs/>
          <w:lang w:eastAsia="zh-CN" w:bidi="hi-IN"/>
        </w:rPr>
        <w:t xml:space="preserve">?' </w:t>
      </w:r>
      <w:r>
        <w:rPr>
          <w:lang w:eastAsia="zh-CN" w:bidi="hi-IN"/>
        </w:rPr>
        <w:t xml:space="preserve">searches. </w:t>
      </w:r>
      <w:r>
        <w:rPr>
          <w:i/>
          <w:iCs/>
          <w:lang w:eastAsia="zh-CN" w:bidi="hi-IN"/>
        </w:rPr>
        <w:t>Expr</w:t>
      </w:r>
      <w:r w:rsidR="00566048">
        <w:rPr>
          <w:lang w:eastAsia="zh-CN" w:bidi="hi-IN"/>
        </w:rPr>
        <w:t xml:space="preserve"> </w:t>
      </w:r>
      <w:r>
        <w:rPr>
          <w:lang w:eastAsia="zh-CN" w:bidi="hi-IN"/>
        </w:rPr>
        <w:t xml:space="preserve">is interpreted as a list of single characters (hyphens allow for ranges), </w:t>
      </w:r>
      <w:r w:rsidR="00566048">
        <w:rPr>
          <w:lang w:eastAsia="zh-CN" w:bidi="hi-IN"/>
        </w:rPr>
        <w:t xml:space="preserve">and any non-lexical variable (scalar, array, and hash) beginning with one of those variables in the current scope is reset. If </w:t>
      </w:r>
      <w:r w:rsidR="00566048">
        <w:rPr>
          <w:i/>
          <w:iCs/>
          <w:lang w:eastAsia="zh-CN" w:bidi="hi-IN"/>
        </w:rPr>
        <w:t xml:space="preserve">Expr </w:t>
      </w:r>
      <w:r w:rsidR="00566048">
        <w:rPr>
          <w:lang w:eastAsia="zh-CN" w:bidi="hi-IN"/>
        </w:rPr>
        <w:t xml:space="preserve">is not given, &lt;only&gt; match searches are reset. </w:t>
      </w:r>
      <w:r>
        <w:rPr>
          <w:lang w:eastAsia="zh-CN" w:bidi="hi-IN"/>
        </w:rPr>
        <w:t xml:space="preserve">Only variables not defined using </w:t>
      </w:r>
      <w:r>
        <w:rPr>
          <w:i/>
          <w:iCs/>
          <w:lang w:eastAsia="zh-CN" w:bidi="hi-IN"/>
        </w:rPr>
        <w:t>my</w:t>
      </w:r>
      <w:r>
        <w:rPr>
          <w:lang w:eastAsia="zh-CN" w:bidi="hi-IN"/>
        </w:rPr>
        <w:t xml:space="preserve"> </w:t>
      </w:r>
      <w:r w:rsidR="00566048">
        <w:rPr>
          <w:lang w:eastAsia="zh-CN" w:bidi="hi-IN"/>
        </w:rPr>
        <w:t xml:space="preserve">(non-lexical variables) </w:t>
      </w:r>
      <w:r>
        <w:rPr>
          <w:lang w:eastAsia="zh-CN" w:bidi="hi-IN"/>
        </w:rPr>
        <w:t xml:space="preserve">can be reset. Always returns </w:t>
      </w:r>
      <w:r>
        <w:rPr>
          <w:i/>
          <w:iCs/>
          <w:lang w:eastAsia="zh-CN" w:bidi="hi-IN"/>
        </w:rPr>
        <w:t>1</w:t>
      </w:r>
      <w:r>
        <w:rPr>
          <w:lang w:eastAsia="zh-CN" w:bidi="hi-IN"/>
        </w:rPr>
        <w:t xml:space="preserve">. </w:t>
      </w:r>
    </w:p>
    <w:p w14:paraId="260AB3A2" w14:textId="3B90F871" w:rsidR="0019427D" w:rsidRDefault="0019427D" w:rsidP="006C6D82">
      <w:pPr>
        <w:rPr>
          <w:lang w:eastAsia="zh-CN" w:bidi="hi-IN"/>
        </w:rPr>
      </w:pPr>
    </w:p>
    <w:p w14:paraId="44A6E7BB" w14:textId="216C428E" w:rsidR="00566048" w:rsidRDefault="00566048" w:rsidP="00566048">
      <w:pPr>
        <w:pStyle w:val="code-definition"/>
      </w:pPr>
      <w:r>
        <w:t>undef(</w:t>
      </w:r>
      <w:r>
        <w:rPr>
          <w:i/>
          <w:iCs/>
          <w:sz w:val="18"/>
          <w:szCs w:val="18"/>
        </w:rPr>
        <w:t>Expr</w:t>
      </w:r>
      <w:r>
        <w:t>)</w:t>
      </w:r>
    </w:p>
    <w:p w14:paraId="4397DA39" w14:textId="51420FD0" w:rsidR="00566048" w:rsidRDefault="00566048" w:rsidP="00566048">
      <w:pPr>
        <w:pStyle w:val="code-definition"/>
      </w:pPr>
      <w:r>
        <w:t>undef()</w:t>
      </w:r>
    </w:p>
    <w:p w14:paraId="6E658151" w14:textId="0270DFD2" w:rsidR="00566048" w:rsidRPr="00566048" w:rsidRDefault="00566048" w:rsidP="00566048">
      <w:pPr>
        <w:ind w:left="700"/>
        <w:rPr>
          <w:lang w:eastAsia="zh-CN" w:bidi="hi-IN"/>
        </w:rPr>
      </w:pPr>
      <w:r>
        <w:rPr>
          <w:lang w:eastAsia="zh-CN" w:bidi="hi-IN"/>
        </w:rPr>
        <w:t xml:space="preserve">Undefines the value of </w:t>
      </w:r>
      <w:r>
        <w:rPr>
          <w:i/>
          <w:iCs/>
          <w:lang w:eastAsia="zh-CN" w:bidi="hi-IN"/>
        </w:rPr>
        <w:t>Expr</w:t>
      </w:r>
      <w:r>
        <w:rPr>
          <w:lang w:eastAsia="zh-CN" w:bidi="hi-IN"/>
        </w:rPr>
        <w:t xml:space="preserve">, which must be </w:t>
      </w:r>
      <w:proofErr w:type="gramStart"/>
      <w:r>
        <w:rPr>
          <w:lang w:eastAsia="zh-CN" w:bidi="hi-IN"/>
        </w:rPr>
        <w:t>an</w:t>
      </w:r>
      <w:proofErr w:type="gramEnd"/>
      <w:r>
        <w:rPr>
          <w:lang w:eastAsia="zh-CN" w:bidi="hi-IN"/>
        </w:rPr>
        <w:t xml:space="preserve"> </w:t>
      </w:r>
      <w:proofErr w:type="spellStart"/>
      <w:r>
        <w:rPr>
          <w:i/>
          <w:iCs/>
          <w:lang w:eastAsia="zh-CN" w:bidi="hi-IN"/>
        </w:rPr>
        <w:t>lvalue</w:t>
      </w:r>
      <w:proofErr w:type="spellEnd"/>
      <w:r>
        <w:rPr>
          <w:lang w:eastAsia="zh-CN" w:bidi="hi-IN"/>
        </w:rPr>
        <w:t xml:space="preserve">, if given. Use on scalars, array (using </w:t>
      </w:r>
      <w:r>
        <w:rPr>
          <w:i/>
          <w:iCs/>
          <w:lang w:eastAsia="zh-CN" w:bidi="hi-IN"/>
        </w:rPr>
        <w:t>'@'</w:t>
      </w:r>
      <w:r>
        <w:rPr>
          <w:lang w:eastAsia="zh-CN" w:bidi="hi-IN"/>
        </w:rPr>
        <w:t xml:space="preserve">), hash (using </w:t>
      </w:r>
      <w:r>
        <w:rPr>
          <w:i/>
          <w:iCs/>
          <w:lang w:eastAsia="zh-CN" w:bidi="hi-IN"/>
        </w:rPr>
        <w:t>'%'</w:t>
      </w:r>
      <w:r>
        <w:rPr>
          <w:lang w:eastAsia="zh-CN" w:bidi="hi-IN"/>
        </w:rPr>
        <w:t xml:space="preserve">), a subroutine (using </w:t>
      </w:r>
      <w:r>
        <w:rPr>
          <w:i/>
          <w:iCs/>
          <w:lang w:eastAsia="zh-CN" w:bidi="hi-IN"/>
        </w:rPr>
        <w:t>'&amp;'</w:t>
      </w:r>
      <w:r>
        <w:rPr>
          <w:lang w:eastAsia="zh-CN" w:bidi="hi-IN"/>
        </w:rPr>
        <w:t xml:space="preserve">), or a </w:t>
      </w:r>
      <w:proofErr w:type="spellStart"/>
      <w:r>
        <w:rPr>
          <w:lang w:eastAsia="zh-CN" w:bidi="hi-IN"/>
        </w:rPr>
        <w:t>typeglob</w:t>
      </w:r>
      <w:proofErr w:type="spellEnd"/>
      <w:r>
        <w:rPr>
          <w:lang w:eastAsia="zh-CN" w:bidi="hi-IN"/>
        </w:rPr>
        <w:t xml:space="preserve"> (using </w:t>
      </w:r>
      <w:r>
        <w:rPr>
          <w:i/>
          <w:iCs/>
          <w:lang w:eastAsia="zh-CN" w:bidi="hi-IN"/>
        </w:rPr>
        <w:t>'*'</w:t>
      </w:r>
      <w:r>
        <w:rPr>
          <w:lang w:eastAsia="zh-CN" w:bidi="hi-IN"/>
        </w:rPr>
        <w:t xml:space="preserve">). Always returns </w:t>
      </w:r>
      <w:r>
        <w:rPr>
          <w:i/>
          <w:iCs/>
          <w:lang w:eastAsia="zh-CN" w:bidi="hi-IN"/>
        </w:rPr>
        <w:t>undef</w:t>
      </w:r>
      <w:r>
        <w:rPr>
          <w:lang w:eastAsia="zh-CN" w:bidi="hi-IN"/>
        </w:rPr>
        <w:t xml:space="preserve">. Using </w:t>
      </w:r>
      <w:proofErr w:type="gramStart"/>
      <w:r>
        <w:rPr>
          <w:i/>
          <w:iCs/>
          <w:lang w:eastAsia="zh-CN" w:bidi="hi-IN"/>
        </w:rPr>
        <w:t>undef(</w:t>
      </w:r>
      <w:proofErr w:type="gramEnd"/>
      <w:r>
        <w:rPr>
          <w:i/>
          <w:iCs/>
          <w:lang w:eastAsia="zh-CN" w:bidi="hi-IN"/>
        </w:rPr>
        <w:t>)</w:t>
      </w:r>
      <w:r>
        <w:rPr>
          <w:lang w:eastAsia="zh-CN" w:bidi="hi-IN"/>
        </w:rPr>
        <w:t xml:space="preserve"> on an element of a hash or list sets the value associated with the element key/index to </w:t>
      </w:r>
      <w:r>
        <w:rPr>
          <w:i/>
          <w:iCs/>
          <w:lang w:eastAsia="zh-CN" w:bidi="hi-IN"/>
        </w:rPr>
        <w:t>undef</w:t>
      </w:r>
      <w:r>
        <w:rPr>
          <w:lang w:eastAsia="zh-CN" w:bidi="hi-IN"/>
        </w:rPr>
        <w:t xml:space="preserve">, instead of deleting that element </w:t>
      </w:r>
      <w:r>
        <w:rPr>
          <w:lang w:eastAsia="zh-CN" w:bidi="hi-IN"/>
        </w:rPr>
        <w:lastRenderedPageBreak/>
        <w:t>(behaviour which is counter-intuitive and should be avoided</w:t>
      </w:r>
      <w:r w:rsidR="007C7173">
        <w:rPr>
          <w:lang w:eastAsia="zh-CN" w:bidi="hi-IN"/>
        </w:rPr>
        <w:t xml:space="preserve">, instead use </w:t>
      </w:r>
      <w:r w:rsidR="007C7173">
        <w:rPr>
          <w:i/>
          <w:iCs/>
          <w:lang w:eastAsia="zh-CN" w:bidi="hi-IN"/>
        </w:rPr>
        <w:t>delete()</w:t>
      </w:r>
      <w:r w:rsidR="007C7173">
        <w:rPr>
          <w:lang w:eastAsia="zh-CN" w:bidi="hi-IN"/>
        </w:rPr>
        <w:t xml:space="preserve"> to delete hash elements – but not to delete list elements, use </w:t>
      </w:r>
      <w:r w:rsidR="007C7173">
        <w:rPr>
          <w:i/>
          <w:iCs/>
          <w:lang w:eastAsia="zh-CN" w:bidi="hi-IN"/>
        </w:rPr>
        <w:t>splice()</w:t>
      </w:r>
      <w:r w:rsidR="007C7173">
        <w:rPr>
          <w:lang w:eastAsia="zh-CN" w:bidi="hi-IN"/>
        </w:rPr>
        <w:t xml:space="preserve"> to delete list elements</w:t>
      </w:r>
      <w:r>
        <w:rPr>
          <w:lang w:eastAsia="zh-CN" w:bidi="hi-IN"/>
        </w:rPr>
        <w:t xml:space="preserve">). </w:t>
      </w:r>
    </w:p>
    <w:p w14:paraId="70BDA39E" w14:textId="77777777" w:rsidR="00566048" w:rsidRDefault="00566048" w:rsidP="006C6D82">
      <w:pPr>
        <w:rPr>
          <w:lang w:eastAsia="zh-CN" w:bidi="hi-IN"/>
        </w:rPr>
      </w:pPr>
    </w:p>
    <w:p w14:paraId="7F759350" w14:textId="6BD6A97B" w:rsidR="00D840E1" w:rsidRDefault="00D840E1" w:rsidP="00D840E1">
      <w:pPr>
        <w:pStyle w:val="Heading2"/>
      </w:pPr>
      <w:r>
        <w:t>random</w:t>
      </w:r>
    </w:p>
    <w:p w14:paraId="30AFCB0D" w14:textId="53DC8BAC" w:rsidR="00D840E1" w:rsidRDefault="00D840E1" w:rsidP="00D840E1">
      <w:pPr>
        <w:pStyle w:val="code-definition"/>
      </w:pPr>
      <w:r>
        <w:t>rand(</w:t>
      </w:r>
      <w:r>
        <w:rPr>
          <w:i/>
          <w:iCs/>
          <w:sz w:val="18"/>
          <w:szCs w:val="18"/>
        </w:rPr>
        <w:t>Expr</w:t>
      </w:r>
      <w:r>
        <w:t>)</w:t>
      </w:r>
    </w:p>
    <w:p w14:paraId="4F4CF287" w14:textId="4EE73A5F" w:rsidR="00D840E1" w:rsidRDefault="00D840E1" w:rsidP="00D840E1">
      <w:pPr>
        <w:pStyle w:val="code-definition"/>
      </w:pPr>
      <w:r>
        <w:t>rand()</w:t>
      </w:r>
    </w:p>
    <w:p w14:paraId="17B73624" w14:textId="5CDDEB26" w:rsidR="00D840E1" w:rsidRDefault="00D840E1" w:rsidP="00D840E1">
      <w:pPr>
        <w:ind w:left="700"/>
        <w:rPr>
          <w:lang w:eastAsia="zh-CN" w:bidi="hi-IN"/>
        </w:rPr>
      </w:pPr>
      <w:r>
        <w:rPr>
          <w:lang w:eastAsia="zh-CN" w:bidi="hi-IN"/>
        </w:rPr>
        <w:t xml:space="preserve">Return a random fractional number in range </w:t>
      </w:r>
      <w:r>
        <w:rPr>
          <w:i/>
          <w:iCs/>
          <w:lang w:eastAsia="zh-CN" w:bidi="hi-IN"/>
        </w:rPr>
        <w:t>[0, Expr)</w:t>
      </w:r>
      <w:r>
        <w:rPr>
          <w:lang w:eastAsia="zh-CN" w:bidi="hi-IN"/>
        </w:rPr>
        <w:t xml:space="preserve">. </w:t>
      </w:r>
      <w:r>
        <w:rPr>
          <w:i/>
          <w:iCs/>
          <w:lang w:eastAsia="zh-CN" w:bidi="hi-IN"/>
        </w:rPr>
        <w:t>Expr</w:t>
      </w:r>
      <w:r>
        <w:rPr>
          <w:lang w:eastAsia="zh-CN" w:bidi="hi-IN"/>
        </w:rPr>
        <w:t xml:space="preserve"> should be positive, and defaults to </w:t>
      </w:r>
      <w:r>
        <w:rPr>
          <w:i/>
          <w:iCs/>
          <w:lang w:eastAsia="zh-CN" w:bidi="hi-IN"/>
        </w:rPr>
        <w:t>1</w:t>
      </w:r>
      <w:r>
        <w:rPr>
          <w:lang w:eastAsia="zh-CN" w:bidi="hi-IN"/>
        </w:rPr>
        <w:t xml:space="preserve"> if not given.</w:t>
      </w:r>
      <w:r w:rsidR="00032155">
        <w:rPr>
          <w:lang w:eastAsia="zh-CN" w:bidi="hi-IN"/>
        </w:rPr>
        <w:t xml:space="preserve"> Automatically calls </w:t>
      </w:r>
      <w:proofErr w:type="spellStart"/>
      <w:proofErr w:type="gramStart"/>
      <w:r w:rsidR="00032155">
        <w:rPr>
          <w:i/>
          <w:iCs/>
          <w:lang w:eastAsia="zh-CN" w:bidi="hi-IN"/>
        </w:rPr>
        <w:t>srand</w:t>
      </w:r>
      <w:proofErr w:type="spellEnd"/>
      <w:r w:rsidR="00032155">
        <w:rPr>
          <w:i/>
          <w:iCs/>
          <w:lang w:eastAsia="zh-CN" w:bidi="hi-IN"/>
        </w:rPr>
        <w:t>(</w:t>
      </w:r>
      <w:proofErr w:type="gramEnd"/>
      <w:r w:rsidR="00032155">
        <w:rPr>
          <w:i/>
          <w:iCs/>
          <w:lang w:eastAsia="zh-CN" w:bidi="hi-IN"/>
        </w:rPr>
        <w:t>)</w:t>
      </w:r>
      <w:r w:rsidR="00032155">
        <w:rPr>
          <w:lang w:eastAsia="zh-CN" w:bidi="hi-IN"/>
        </w:rPr>
        <w:t xml:space="preserve"> if it has not been called already.</w:t>
      </w:r>
      <w:r>
        <w:rPr>
          <w:lang w:eastAsia="zh-CN" w:bidi="hi-IN"/>
        </w:rPr>
        <w:t xml:space="preserve"> Not considered cryptographically secure, more secure alternatives include: </w:t>
      </w:r>
      <w:r>
        <w:rPr>
          <w:i/>
          <w:iCs/>
          <w:lang w:eastAsia="zh-CN" w:bidi="hi-IN"/>
        </w:rPr>
        <w:t>'</w:t>
      </w:r>
      <w:proofErr w:type="gramStart"/>
      <w:r>
        <w:rPr>
          <w:i/>
          <w:iCs/>
          <w:lang w:eastAsia="zh-CN" w:bidi="hi-IN"/>
        </w:rPr>
        <w:t>Data::</w:t>
      </w:r>
      <w:proofErr w:type="gramEnd"/>
      <w:r>
        <w:rPr>
          <w:i/>
          <w:iCs/>
          <w:lang w:eastAsia="zh-CN" w:bidi="hi-IN"/>
        </w:rPr>
        <w:t>Entropy'</w:t>
      </w:r>
      <w:r>
        <w:rPr>
          <w:lang w:eastAsia="zh-CN" w:bidi="hi-IN"/>
        </w:rPr>
        <w:t xml:space="preserve">, </w:t>
      </w:r>
      <w:r>
        <w:rPr>
          <w:i/>
          <w:iCs/>
          <w:lang w:eastAsia="zh-CN" w:bidi="hi-IN"/>
        </w:rPr>
        <w:t>'Crypt::Random'</w:t>
      </w:r>
      <w:r>
        <w:rPr>
          <w:lang w:eastAsia="zh-CN" w:bidi="hi-IN"/>
        </w:rPr>
        <w:t xml:space="preserve">, </w:t>
      </w:r>
      <w:r>
        <w:rPr>
          <w:i/>
          <w:iCs/>
          <w:lang w:eastAsia="zh-CN" w:bidi="hi-IN"/>
        </w:rPr>
        <w:t>'Math::Random::Secure'</w:t>
      </w:r>
      <w:r>
        <w:rPr>
          <w:lang w:eastAsia="zh-CN" w:bidi="hi-IN"/>
        </w:rPr>
        <w:t xml:space="preserve">, and </w:t>
      </w:r>
      <w:r>
        <w:rPr>
          <w:i/>
          <w:iCs/>
          <w:lang w:eastAsia="zh-CN" w:bidi="hi-IN"/>
        </w:rPr>
        <w:t>'Math::</w:t>
      </w:r>
      <w:proofErr w:type="spellStart"/>
      <w:r>
        <w:rPr>
          <w:i/>
          <w:iCs/>
          <w:lang w:eastAsia="zh-CN" w:bidi="hi-IN"/>
        </w:rPr>
        <w:t>TrulyRandom</w:t>
      </w:r>
      <w:proofErr w:type="spellEnd"/>
      <w:r>
        <w:rPr>
          <w:i/>
          <w:iCs/>
          <w:lang w:eastAsia="zh-CN" w:bidi="hi-IN"/>
        </w:rPr>
        <w:t>'</w:t>
      </w:r>
      <w:r>
        <w:rPr>
          <w:lang w:eastAsia="zh-CN" w:bidi="hi-IN"/>
        </w:rPr>
        <w:t xml:space="preserve">. To generate a random integer </w:t>
      </w:r>
      <w:r w:rsidR="00032155">
        <w:rPr>
          <w:lang w:eastAsia="zh-CN" w:bidi="hi-IN"/>
        </w:rPr>
        <w:t xml:space="preserve">in range </w:t>
      </w:r>
      <w:r w:rsidR="00032155">
        <w:rPr>
          <w:i/>
          <w:iCs/>
          <w:lang w:eastAsia="zh-CN" w:bidi="hi-IN"/>
        </w:rPr>
        <w:t>[</w:t>
      </w:r>
      <w:r w:rsidR="00413841">
        <w:rPr>
          <w:i/>
          <w:iCs/>
          <w:lang w:eastAsia="zh-CN" w:bidi="hi-IN"/>
        </w:rPr>
        <w:t>a</w:t>
      </w:r>
      <w:r w:rsidR="00032155">
        <w:rPr>
          <w:i/>
          <w:iCs/>
          <w:lang w:eastAsia="zh-CN" w:bidi="hi-IN"/>
        </w:rPr>
        <w:t xml:space="preserve">, </w:t>
      </w:r>
      <w:r w:rsidR="00413841">
        <w:rPr>
          <w:i/>
          <w:iCs/>
          <w:lang w:eastAsia="zh-CN" w:bidi="hi-IN"/>
        </w:rPr>
        <w:t>b</w:t>
      </w:r>
      <w:r w:rsidR="00032155">
        <w:rPr>
          <w:i/>
          <w:iCs/>
          <w:lang w:eastAsia="zh-CN" w:bidi="hi-IN"/>
        </w:rPr>
        <w:t>)</w:t>
      </w:r>
      <w:r w:rsidR="00032155">
        <w:rPr>
          <w:lang w:eastAsia="zh-CN" w:bidi="hi-IN"/>
        </w:rPr>
        <w:t>, use:</w:t>
      </w:r>
    </w:p>
    <w:p w14:paraId="2C68C3CA" w14:textId="4FCB7DE8" w:rsidR="00032155" w:rsidRPr="00032155" w:rsidRDefault="00032155" w:rsidP="00032155">
      <w:pPr>
        <w:pStyle w:val="code-definition"/>
        <w:rPr>
          <w:sz w:val="16"/>
          <w:szCs w:val="16"/>
        </w:rPr>
      </w:pPr>
      <w:r>
        <w:rPr>
          <w:sz w:val="16"/>
          <w:szCs w:val="16"/>
        </w:rPr>
        <w:tab/>
      </w:r>
      <w:r>
        <w:rPr>
          <w:sz w:val="16"/>
          <w:szCs w:val="16"/>
        </w:rPr>
        <w:tab/>
      </w:r>
      <w:r w:rsidR="00413841">
        <w:rPr>
          <w:sz w:val="16"/>
          <w:szCs w:val="16"/>
        </w:rPr>
        <w:t>int( rand( $b-$a+1 ) ) + $a</w:t>
      </w:r>
    </w:p>
    <w:p w14:paraId="76181145" w14:textId="77777777" w:rsidR="00D840E1" w:rsidRPr="00D840E1" w:rsidRDefault="00D840E1" w:rsidP="00D840E1">
      <w:pPr>
        <w:rPr>
          <w:lang w:eastAsia="zh-CN" w:bidi="hi-IN"/>
        </w:rPr>
      </w:pPr>
    </w:p>
    <w:p w14:paraId="5CAA25A1" w14:textId="224228B9" w:rsidR="00032155" w:rsidRDefault="00032155" w:rsidP="00D840E1">
      <w:pPr>
        <w:pStyle w:val="code-definition"/>
      </w:pPr>
      <w:r>
        <w:t>srand(</w:t>
      </w:r>
      <w:r>
        <w:rPr>
          <w:i/>
          <w:iCs/>
          <w:sz w:val="18"/>
          <w:szCs w:val="18"/>
        </w:rPr>
        <w:t>Expr</w:t>
      </w:r>
      <w:r>
        <w:t>)</w:t>
      </w:r>
    </w:p>
    <w:p w14:paraId="6B41414E" w14:textId="2A88C995" w:rsidR="00D840E1" w:rsidRDefault="00D840E1" w:rsidP="00D840E1">
      <w:pPr>
        <w:pStyle w:val="code-definition"/>
      </w:pPr>
      <w:r>
        <w:t>srand()</w:t>
      </w:r>
    </w:p>
    <w:p w14:paraId="132DDC93" w14:textId="5FBD1F6D" w:rsidR="00D840E1" w:rsidRPr="00032155" w:rsidRDefault="00032155" w:rsidP="00032155">
      <w:pPr>
        <w:ind w:left="700"/>
        <w:rPr>
          <w:lang w:eastAsia="zh-CN" w:bidi="hi-IN"/>
        </w:rPr>
      </w:pPr>
      <w:r>
        <w:rPr>
          <w:lang w:eastAsia="zh-CN" w:bidi="hi-IN"/>
        </w:rPr>
        <w:t xml:space="preserve">Seed the RNG used by </w:t>
      </w:r>
      <w:proofErr w:type="gramStart"/>
      <w:r>
        <w:rPr>
          <w:i/>
          <w:iCs/>
          <w:lang w:eastAsia="zh-CN" w:bidi="hi-IN"/>
        </w:rPr>
        <w:t>rand(</w:t>
      </w:r>
      <w:proofErr w:type="gramEnd"/>
      <w:r>
        <w:rPr>
          <w:i/>
          <w:iCs/>
          <w:lang w:eastAsia="zh-CN" w:bidi="hi-IN"/>
        </w:rPr>
        <w:t>)</w:t>
      </w:r>
      <w:r>
        <w:rPr>
          <w:lang w:eastAsia="zh-CN" w:bidi="hi-IN"/>
        </w:rPr>
        <w:t xml:space="preserve">, using (integer)  </w:t>
      </w:r>
      <w:r>
        <w:rPr>
          <w:i/>
          <w:iCs/>
          <w:lang w:eastAsia="zh-CN" w:bidi="hi-IN"/>
        </w:rPr>
        <w:t>Expr</w:t>
      </w:r>
      <w:r>
        <w:rPr>
          <w:lang w:eastAsia="zh-CN" w:bidi="hi-IN"/>
        </w:rPr>
        <w:t xml:space="preserve">, or a semi-random value if not given. Alternatively, use </w:t>
      </w:r>
      <w:r>
        <w:rPr>
          <w:i/>
          <w:iCs/>
          <w:lang w:eastAsia="zh-CN" w:bidi="hi-IN"/>
        </w:rPr>
        <w:t>'</w:t>
      </w:r>
      <w:proofErr w:type="spellStart"/>
      <w:r>
        <w:rPr>
          <w:i/>
          <w:iCs/>
          <w:lang w:eastAsia="zh-CN" w:bidi="hi-IN"/>
        </w:rPr>
        <w:t>srand</w:t>
      </w:r>
      <w:proofErr w:type="spellEnd"/>
      <w:r>
        <w:rPr>
          <w:i/>
          <w:iCs/>
          <w:lang w:eastAsia="zh-CN" w:bidi="hi-IN"/>
        </w:rPr>
        <w:t>(</w:t>
      </w:r>
      <w:proofErr w:type="gramStart"/>
      <w:r>
        <w:rPr>
          <w:i/>
          <w:iCs/>
          <w:lang w:eastAsia="zh-CN" w:bidi="hi-IN"/>
        </w:rPr>
        <w:t>time(</w:t>
      </w:r>
      <w:proofErr w:type="gramEnd"/>
      <w:r>
        <w:rPr>
          <w:i/>
          <w:iCs/>
          <w:lang w:eastAsia="zh-CN" w:bidi="hi-IN"/>
        </w:rPr>
        <w:t>))'</w:t>
      </w:r>
      <w:r>
        <w:rPr>
          <w:lang w:eastAsia="zh-CN" w:bidi="hi-IN"/>
        </w:rPr>
        <w:t xml:space="preserve">. Should not be called more than once. </w:t>
      </w:r>
    </w:p>
    <w:p w14:paraId="5C772635" w14:textId="77777777" w:rsidR="00D840E1" w:rsidRDefault="00D840E1" w:rsidP="006C6D82">
      <w:pPr>
        <w:rPr>
          <w:lang w:eastAsia="zh-CN" w:bidi="hi-IN"/>
        </w:rPr>
      </w:pPr>
    </w:p>
    <w:p w14:paraId="3F3C42A6" w14:textId="4818953C" w:rsidR="00E8728A" w:rsidRDefault="00E8728A" w:rsidP="00E8728A">
      <w:pPr>
        <w:pStyle w:val="Heading2"/>
      </w:pPr>
      <w:r>
        <w:t>date/time</w:t>
      </w:r>
    </w:p>
    <w:p w14:paraId="5B2CC471" w14:textId="23302165" w:rsidR="004A1FF4" w:rsidRDefault="004A1FF4" w:rsidP="004A1FF4">
      <w:pPr>
        <w:pStyle w:val="code-definition"/>
      </w:pPr>
      <w:r>
        <w:t>localtime(</w:t>
      </w:r>
      <w:r>
        <w:rPr>
          <w:i/>
          <w:iCs/>
          <w:sz w:val="18"/>
          <w:szCs w:val="18"/>
        </w:rPr>
        <w:t>Expr</w:t>
      </w:r>
      <w:r>
        <w:t>)</w:t>
      </w:r>
    </w:p>
    <w:p w14:paraId="08881FFE" w14:textId="694019DB" w:rsidR="004A1FF4" w:rsidRDefault="004A1FF4" w:rsidP="004A1FF4">
      <w:pPr>
        <w:pStyle w:val="code-definition"/>
      </w:pPr>
      <w:r>
        <w:t>localtime()</w:t>
      </w:r>
    </w:p>
    <w:p w14:paraId="65DA970E" w14:textId="6DA1C6CB" w:rsidR="004A1FF4" w:rsidRPr="008716AE" w:rsidRDefault="004A1FF4" w:rsidP="008716AE">
      <w:pPr>
        <w:ind w:left="709" w:hanging="9"/>
      </w:pPr>
      <w:r>
        <w:t xml:space="preserve">Convert the epoch, as returned by </w:t>
      </w:r>
      <w:proofErr w:type="gramStart"/>
      <w:r>
        <w:rPr>
          <w:i/>
          <w:iCs/>
        </w:rPr>
        <w:t>time(</w:t>
      </w:r>
      <w:proofErr w:type="gramEnd"/>
      <w:r>
        <w:rPr>
          <w:i/>
          <w:iCs/>
        </w:rPr>
        <w:t>)</w:t>
      </w:r>
      <w:r>
        <w:t xml:space="preserve">, to a 9-element list (with values from C struct </w:t>
      </w:r>
      <w:r>
        <w:rPr>
          <w:i/>
          <w:iCs/>
        </w:rPr>
        <w:t>tm</w:t>
      </w:r>
      <w:r>
        <w:t xml:space="preserve">), adjusted to the local </w:t>
      </w:r>
      <w:proofErr w:type="spellStart"/>
      <w:r>
        <w:t>timezone</w:t>
      </w:r>
      <w:proofErr w:type="spellEnd"/>
      <w:r>
        <w:t>. Resulting list contains values: (</w:t>
      </w:r>
      <w:r>
        <w:rPr>
          <w:i/>
          <w:iCs/>
        </w:rPr>
        <w:t xml:space="preserve">sec, min, hour, </w:t>
      </w:r>
      <w:proofErr w:type="spellStart"/>
      <w:r>
        <w:rPr>
          <w:i/>
          <w:iCs/>
        </w:rPr>
        <w:t>mday</w:t>
      </w:r>
      <w:proofErr w:type="spellEnd"/>
      <w:r>
        <w:rPr>
          <w:i/>
          <w:iCs/>
        </w:rPr>
        <w:t xml:space="preserve">, mon, year, </w:t>
      </w:r>
      <w:proofErr w:type="spellStart"/>
      <w:r>
        <w:rPr>
          <w:i/>
          <w:iCs/>
        </w:rPr>
        <w:t>wday</w:t>
      </w:r>
      <w:proofErr w:type="spellEnd"/>
      <w:r>
        <w:rPr>
          <w:i/>
          <w:iCs/>
        </w:rPr>
        <w:t xml:space="preserve">, </w:t>
      </w:r>
      <w:proofErr w:type="spellStart"/>
      <w:r>
        <w:rPr>
          <w:i/>
          <w:iCs/>
        </w:rPr>
        <w:t>yday</w:t>
      </w:r>
      <w:proofErr w:type="spellEnd"/>
      <w:r>
        <w:rPr>
          <w:i/>
          <w:iCs/>
        </w:rPr>
        <w:t xml:space="preserve">, </w:t>
      </w:r>
      <w:proofErr w:type="spellStart"/>
      <w:r>
        <w:rPr>
          <w:i/>
          <w:iCs/>
        </w:rPr>
        <w:t>isdst</w:t>
      </w:r>
      <w:proofErr w:type="spellEnd"/>
      <w:r>
        <w:t xml:space="preserve">). </w:t>
      </w:r>
      <w:r w:rsidR="00212D0D">
        <w:rPr>
          <w:i/>
          <w:iCs/>
        </w:rPr>
        <w:t xml:space="preserve">year </w:t>
      </w:r>
      <w:r w:rsidR="00212D0D">
        <w:t xml:space="preserve">gives the number of years since 1900. </w:t>
      </w:r>
      <w:r w:rsidR="008716AE">
        <w:t xml:space="preserve">If </w:t>
      </w:r>
      <w:r w:rsidR="008716AE">
        <w:rPr>
          <w:i/>
          <w:iCs/>
        </w:rPr>
        <w:t>Expr</w:t>
      </w:r>
      <w:r w:rsidR="008716AE">
        <w:t xml:space="preserve"> is not specified, current value of </w:t>
      </w:r>
      <w:proofErr w:type="gramStart"/>
      <w:r w:rsidR="008716AE">
        <w:rPr>
          <w:i/>
          <w:iCs/>
        </w:rPr>
        <w:t>time(</w:t>
      </w:r>
      <w:proofErr w:type="gramEnd"/>
      <w:r w:rsidR="008716AE">
        <w:rPr>
          <w:i/>
          <w:iCs/>
        </w:rPr>
        <w:t>)</w:t>
      </w:r>
      <w:r w:rsidR="008716AE">
        <w:t xml:space="preserve"> is used. Use </w:t>
      </w:r>
      <w:r w:rsidR="008716AE">
        <w:rPr>
          <w:i/>
          <w:iCs/>
        </w:rPr>
        <w:t>'</w:t>
      </w:r>
      <w:proofErr w:type="gramStart"/>
      <w:r w:rsidR="008716AE">
        <w:rPr>
          <w:i/>
          <w:iCs/>
        </w:rPr>
        <w:t>POSIX::</w:t>
      </w:r>
      <w:proofErr w:type="spellStart"/>
      <w:proofErr w:type="gramEnd"/>
      <w:r w:rsidR="008716AE">
        <w:rPr>
          <w:i/>
          <w:iCs/>
        </w:rPr>
        <w:t>strftime</w:t>
      </w:r>
      <w:proofErr w:type="spellEnd"/>
      <w:r w:rsidR="008716AE">
        <w:rPr>
          <w:i/>
          <w:iCs/>
        </w:rPr>
        <w:t>()'</w:t>
      </w:r>
      <w:r w:rsidR="008716AE">
        <w:t xml:space="preserve"> to get </w:t>
      </w:r>
      <w:proofErr w:type="spellStart"/>
      <w:r w:rsidR="008716AE">
        <w:t>timezone</w:t>
      </w:r>
      <w:proofErr w:type="spellEnd"/>
      <w:r w:rsidR="008716AE">
        <w:t xml:space="preserve"> (or custom formatted datetime string), or library </w:t>
      </w:r>
      <w:r w:rsidR="008716AE">
        <w:rPr>
          <w:i/>
          <w:iCs/>
        </w:rPr>
        <w:t>'DateTime'</w:t>
      </w:r>
      <w:r w:rsidR="008716AE">
        <w:t xml:space="preserve">. High resolution time is available through </w:t>
      </w:r>
      <w:r w:rsidR="008716AE">
        <w:rPr>
          <w:i/>
          <w:iCs/>
        </w:rPr>
        <w:t>'</w:t>
      </w:r>
      <w:proofErr w:type="gramStart"/>
      <w:r w:rsidR="008716AE">
        <w:rPr>
          <w:i/>
          <w:iCs/>
        </w:rPr>
        <w:t>Time::</w:t>
      </w:r>
      <w:proofErr w:type="spellStart"/>
      <w:proofErr w:type="gramEnd"/>
      <w:r w:rsidR="008716AE">
        <w:rPr>
          <w:i/>
          <w:iCs/>
        </w:rPr>
        <w:t>HiRes</w:t>
      </w:r>
      <w:proofErr w:type="spellEnd"/>
      <w:r w:rsidR="008716AE">
        <w:rPr>
          <w:i/>
          <w:iCs/>
        </w:rPr>
        <w:t>'</w:t>
      </w:r>
      <w:r w:rsidR="008716AE">
        <w:t xml:space="preserve">. </w:t>
      </w:r>
    </w:p>
    <w:p w14:paraId="2B91842B" w14:textId="77777777" w:rsidR="004A1FF4" w:rsidRDefault="004A1FF4" w:rsidP="004A1FF4"/>
    <w:p w14:paraId="4AA5837F" w14:textId="0DE1D413" w:rsidR="004A1FF4" w:rsidRDefault="004A1FF4" w:rsidP="00E8728A">
      <w:pPr>
        <w:pStyle w:val="code-definition"/>
      </w:pPr>
      <w:r>
        <w:t>gmtime(</w:t>
      </w:r>
      <w:r>
        <w:rPr>
          <w:i/>
          <w:iCs/>
          <w:sz w:val="18"/>
          <w:szCs w:val="18"/>
        </w:rPr>
        <w:t>Expr</w:t>
      </w:r>
      <w:r>
        <w:t>)</w:t>
      </w:r>
    </w:p>
    <w:p w14:paraId="61CC5C44" w14:textId="36B4A187" w:rsidR="00E8728A" w:rsidRDefault="00E8728A" w:rsidP="00E8728A">
      <w:pPr>
        <w:pStyle w:val="code-definition"/>
      </w:pPr>
      <w:r>
        <w:t>gmtime()</w:t>
      </w:r>
    </w:p>
    <w:p w14:paraId="0BEA8F40" w14:textId="038399CB" w:rsidR="004A1FF4" w:rsidRPr="004A1FF4" w:rsidRDefault="004A1FF4" w:rsidP="004A1FF4">
      <w:pPr>
        <w:rPr>
          <w:lang w:eastAsia="zh-CN" w:bidi="hi-IN"/>
        </w:rPr>
      </w:pPr>
      <w:r>
        <w:rPr>
          <w:lang w:eastAsia="zh-CN" w:bidi="hi-IN"/>
        </w:rPr>
        <w:tab/>
        <w:t xml:space="preserve">Like </w:t>
      </w:r>
      <w:proofErr w:type="spellStart"/>
      <w:proofErr w:type="gramStart"/>
      <w:r>
        <w:rPr>
          <w:i/>
          <w:iCs/>
          <w:lang w:eastAsia="zh-CN" w:bidi="hi-IN"/>
        </w:rPr>
        <w:t>localtime</w:t>
      </w:r>
      <w:proofErr w:type="spellEnd"/>
      <w:r>
        <w:rPr>
          <w:i/>
          <w:iCs/>
          <w:lang w:eastAsia="zh-CN" w:bidi="hi-IN"/>
        </w:rPr>
        <w:t>(</w:t>
      </w:r>
      <w:proofErr w:type="gramEnd"/>
      <w:r>
        <w:rPr>
          <w:i/>
          <w:iCs/>
          <w:lang w:eastAsia="zh-CN" w:bidi="hi-IN"/>
        </w:rPr>
        <w:t>)</w:t>
      </w:r>
      <w:r>
        <w:rPr>
          <w:lang w:eastAsia="zh-CN" w:bidi="hi-IN"/>
        </w:rPr>
        <w:t xml:space="preserve">, but returned values are localized to Greenwich </w:t>
      </w:r>
      <w:proofErr w:type="spellStart"/>
      <w:r>
        <w:rPr>
          <w:lang w:eastAsia="zh-CN" w:bidi="hi-IN"/>
        </w:rPr>
        <w:t>timezone</w:t>
      </w:r>
      <w:proofErr w:type="spellEnd"/>
      <w:r>
        <w:rPr>
          <w:lang w:eastAsia="zh-CN" w:bidi="hi-IN"/>
        </w:rPr>
        <w:t xml:space="preserve">. </w:t>
      </w:r>
    </w:p>
    <w:p w14:paraId="7A0BEDF4" w14:textId="77777777" w:rsidR="004A1FF4" w:rsidRPr="004A1FF4" w:rsidRDefault="004A1FF4" w:rsidP="004A1FF4">
      <w:pPr>
        <w:rPr>
          <w:lang w:eastAsia="zh-CN" w:bidi="hi-IN"/>
        </w:rPr>
      </w:pPr>
    </w:p>
    <w:p w14:paraId="46538FAB" w14:textId="2EF8F508" w:rsidR="00E8728A" w:rsidRDefault="00E8728A" w:rsidP="00E8728A">
      <w:pPr>
        <w:pStyle w:val="code-definition"/>
      </w:pPr>
      <w:r>
        <w:t>time()</w:t>
      </w:r>
    </w:p>
    <w:p w14:paraId="1FDCFB77" w14:textId="135DF582" w:rsidR="008716AE" w:rsidRDefault="008716AE" w:rsidP="008716AE">
      <w:pPr>
        <w:rPr>
          <w:lang w:eastAsia="zh-CN" w:bidi="hi-IN"/>
        </w:rPr>
      </w:pPr>
      <w:r>
        <w:rPr>
          <w:lang w:eastAsia="zh-CN" w:bidi="hi-IN"/>
        </w:rPr>
        <w:tab/>
        <w:t xml:space="preserve">Returns the number of non-leap seconds since the epoch. </w:t>
      </w:r>
    </w:p>
    <w:p w14:paraId="6EEE6D84" w14:textId="77777777" w:rsidR="008716AE" w:rsidRPr="008716AE" w:rsidRDefault="008716AE" w:rsidP="008716AE">
      <w:pPr>
        <w:rPr>
          <w:lang w:eastAsia="zh-CN" w:bidi="hi-IN"/>
        </w:rPr>
      </w:pPr>
    </w:p>
    <w:p w14:paraId="3C1C7C11" w14:textId="1923738D" w:rsidR="00E8728A" w:rsidRDefault="00E8728A" w:rsidP="00E8728A">
      <w:pPr>
        <w:pStyle w:val="code-definition"/>
      </w:pPr>
      <w:r>
        <w:t>times()</w:t>
      </w:r>
    </w:p>
    <w:p w14:paraId="0014A60B" w14:textId="2CB416A7" w:rsidR="008716AE" w:rsidRDefault="008716AE" w:rsidP="008716AE">
      <w:pPr>
        <w:ind w:left="700"/>
        <w:rPr>
          <w:lang w:eastAsia="zh-CN" w:bidi="hi-IN"/>
        </w:rPr>
      </w:pPr>
      <w:r>
        <w:rPr>
          <w:lang w:eastAsia="zh-CN" w:bidi="hi-IN"/>
        </w:rPr>
        <w:t>Returns a four-element list: (</w:t>
      </w:r>
      <w:r>
        <w:rPr>
          <w:i/>
          <w:iCs/>
          <w:lang w:eastAsia="zh-CN" w:bidi="hi-IN"/>
        </w:rPr>
        <w:t xml:space="preserve">user, system, </w:t>
      </w:r>
      <w:proofErr w:type="spellStart"/>
      <w:r>
        <w:rPr>
          <w:i/>
          <w:iCs/>
          <w:lang w:eastAsia="zh-CN" w:bidi="hi-IN"/>
        </w:rPr>
        <w:t>childuser</w:t>
      </w:r>
      <w:proofErr w:type="spellEnd"/>
      <w:r>
        <w:rPr>
          <w:i/>
          <w:iCs/>
          <w:lang w:eastAsia="zh-CN" w:bidi="hi-IN"/>
        </w:rPr>
        <w:t xml:space="preserve">, </w:t>
      </w:r>
      <w:proofErr w:type="spellStart"/>
      <w:r>
        <w:rPr>
          <w:i/>
          <w:iCs/>
          <w:lang w:eastAsia="zh-CN" w:bidi="hi-IN"/>
        </w:rPr>
        <w:t>childsystem</w:t>
      </w:r>
      <w:proofErr w:type="spellEnd"/>
      <w:r>
        <w:rPr>
          <w:lang w:eastAsia="zh-CN" w:bidi="hi-IN"/>
        </w:rPr>
        <w:t xml:space="preserve">), giving the user and system times in seconds for this process, and any exited children of this process. </w:t>
      </w:r>
    </w:p>
    <w:p w14:paraId="4FF4155C" w14:textId="72C43D03" w:rsidR="008716AE" w:rsidRPr="008716AE" w:rsidRDefault="008716AE" w:rsidP="008716AE">
      <w:pPr>
        <w:rPr>
          <w:lang w:eastAsia="zh-CN" w:bidi="hi-IN"/>
        </w:rPr>
      </w:pPr>
      <w:r>
        <w:rPr>
          <w:lang w:eastAsia="zh-CN" w:bidi="hi-IN"/>
        </w:rPr>
        <w:tab/>
        <w:t>&lt;Note: Or is it (</w:t>
      </w:r>
      <w:r>
        <w:rPr>
          <w:i/>
          <w:iCs/>
          <w:lang w:eastAsia="zh-CN" w:bidi="hi-IN"/>
        </w:rPr>
        <w:t xml:space="preserve">user, system, </w:t>
      </w:r>
      <w:proofErr w:type="spellStart"/>
      <w:r>
        <w:rPr>
          <w:i/>
          <w:iCs/>
          <w:lang w:eastAsia="zh-CN" w:bidi="hi-IN"/>
        </w:rPr>
        <w:t>childsystem</w:t>
      </w:r>
      <w:proofErr w:type="spellEnd"/>
      <w:r>
        <w:rPr>
          <w:i/>
          <w:iCs/>
          <w:lang w:eastAsia="zh-CN" w:bidi="hi-IN"/>
        </w:rPr>
        <w:t xml:space="preserve">, </w:t>
      </w:r>
      <w:proofErr w:type="spellStart"/>
      <w:r>
        <w:rPr>
          <w:i/>
          <w:iCs/>
          <w:lang w:eastAsia="zh-CN" w:bidi="hi-IN"/>
        </w:rPr>
        <w:t>childuser</w:t>
      </w:r>
      <w:proofErr w:type="spellEnd"/>
      <w:r>
        <w:rPr>
          <w:lang w:eastAsia="zh-CN" w:bidi="hi-IN"/>
        </w:rPr>
        <w:t xml:space="preserve">), the order from </w:t>
      </w:r>
      <w:proofErr w:type="spellStart"/>
      <w:r>
        <w:rPr>
          <w:lang w:eastAsia="zh-CN" w:bidi="hi-IN"/>
        </w:rPr>
        <w:t>TutorialPoint</w:t>
      </w:r>
      <w:proofErr w:type="spellEnd"/>
      <w:r>
        <w:rPr>
          <w:lang w:eastAsia="zh-CN" w:bidi="hi-IN"/>
        </w:rPr>
        <w:t>?&gt;</w:t>
      </w:r>
    </w:p>
    <w:p w14:paraId="1EC1DA91" w14:textId="77777777" w:rsidR="00E8728A" w:rsidRDefault="00E8728A" w:rsidP="006C6D82">
      <w:pPr>
        <w:rPr>
          <w:lang w:eastAsia="zh-CN" w:bidi="hi-IN"/>
        </w:rPr>
      </w:pPr>
    </w:p>
    <w:p w14:paraId="5417FA11" w14:textId="3FF0C594" w:rsidR="00835C3A" w:rsidRDefault="00835C3A" w:rsidP="00835C3A">
      <w:pPr>
        <w:pStyle w:val="Heading2"/>
      </w:pPr>
      <w:bookmarkStart w:id="19" w:name="_Toc74598163"/>
      <w:r>
        <w:t>error handling</w:t>
      </w:r>
      <w:bookmarkEnd w:id="19"/>
    </w:p>
    <w:p w14:paraId="1E2473EE" w14:textId="77777777" w:rsidR="00835C3A" w:rsidRDefault="00835C3A" w:rsidP="00835C3A">
      <w:pPr>
        <w:pStyle w:val="code-definition"/>
      </w:pPr>
      <w:r>
        <w:t>die(</w:t>
      </w:r>
      <w:r>
        <w:rPr>
          <w:i/>
          <w:iCs/>
          <w:sz w:val="18"/>
          <w:szCs w:val="18"/>
        </w:rPr>
        <w:t>List</w:t>
      </w:r>
      <w:r>
        <w:t>)</w:t>
      </w:r>
    </w:p>
    <w:p w14:paraId="4BD43B70" w14:textId="1FE43635" w:rsidR="00835C3A" w:rsidRDefault="00835C3A" w:rsidP="00835C3A">
      <w:pPr>
        <w:ind w:left="700"/>
        <w:rPr>
          <w:lang w:eastAsia="zh-CN" w:bidi="hi-IN"/>
        </w:rPr>
      </w:pPr>
      <w:r>
        <w:rPr>
          <w:lang w:eastAsia="zh-CN" w:bidi="hi-IN"/>
        </w:rPr>
        <w:t xml:space="preserve">Raises an exception. Inside an </w:t>
      </w:r>
      <w:r>
        <w:rPr>
          <w:i/>
          <w:iCs/>
          <w:lang w:eastAsia="zh-CN" w:bidi="hi-IN"/>
        </w:rPr>
        <w:t>eval</w:t>
      </w:r>
      <w:r>
        <w:rPr>
          <w:lang w:eastAsia="zh-CN" w:bidi="hi-IN"/>
        </w:rPr>
        <w:t xml:space="preserve">, the exception is stuffed into </w:t>
      </w:r>
      <w:r>
        <w:rPr>
          <w:i/>
          <w:iCs/>
          <w:lang w:eastAsia="zh-CN" w:bidi="hi-IN"/>
        </w:rPr>
        <w:t>$@</w:t>
      </w:r>
      <w:r>
        <w:rPr>
          <w:lang w:eastAsia="zh-CN" w:bidi="hi-IN"/>
        </w:rPr>
        <w:t xml:space="preserve"> and </w:t>
      </w:r>
      <w:r>
        <w:rPr>
          <w:i/>
          <w:iCs/>
          <w:lang w:eastAsia="zh-CN" w:bidi="hi-IN"/>
        </w:rPr>
        <w:t xml:space="preserve">eval </w:t>
      </w:r>
      <w:r>
        <w:rPr>
          <w:lang w:eastAsia="zh-CN" w:bidi="hi-IN"/>
        </w:rPr>
        <w:t xml:space="preserve">is terminated with </w:t>
      </w:r>
      <w:r>
        <w:rPr>
          <w:i/>
          <w:iCs/>
          <w:lang w:eastAsia="zh-CN" w:bidi="hi-IN"/>
        </w:rPr>
        <w:t>undef</w:t>
      </w:r>
      <w:r>
        <w:rPr>
          <w:lang w:eastAsia="zh-CN" w:bidi="hi-IN"/>
        </w:rPr>
        <w:t xml:space="preserve"> value. If raised outside all enclosing </w:t>
      </w:r>
      <w:r>
        <w:rPr>
          <w:i/>
          <w:iCs/>
          <w:lang w:eastAsia="zh-CN" w:bidi="hi-IN"/>
        </w:rPr>
        <w:t>eval</w:t>
      </w:r>
      <w:r>
        <w:rPr>
          <w:lang w:eastAsia="zh-CN" w:bidi="hi-IN"/>
        </w:rPr>
        <w:t xml:space="preserve">-s, the uncaught exception is printed to standard-error, and </w:t>
      </w:r>
      <w:proofErr w:type="spellStart"/>
      <w:r>
        <w:rPr>
          <w:lang w:eastAsia="zh-CN" w:bidi="hi-IN"/>
        </w:rPr>
        <w:t>perl</w:t>
      </w:r>
      <w:proofErr w:type="spellEnd"/>
      <w:r>
        <w:rPr>
          <w:lang w:eastAsia="zh-CN" w:bidi="hi-IN"/>
        </w:rPr>
        <w:t xml:space="preserve"> exits with an exit code indicating failure. &lt;Propagating exceptions (with </w:t>
      </w:r>
      <w:r>
        <w:rPr>
          <w:i/>
          <w:iCs/>
          <w:lang w:eastAsia="zh-CN" w:bidi="hi-IN"/>
        </w:rPr>
        <w:t>$@</w:t>
      </w:r>
      <w:r>
        <w:rPr>
          <w:lang w:eastAsia="zh-CN" w:bidi="hi-IN"/>
        </w:rPr>
        <w:t xml:space="preserve">)&gt;. See &lt;handling exceptions/error handling&gt;. </w:t>
      </w:r>
    </w:p>
    <w:p w14:paraId="1761CDE4" w14:textId="148426CC" w:rsidR="00835C3A" w:rsidRDefault="00835C3A" w:rsidP="006C6D82">
      <w:pPr>
        <w:rPr>
          <w:lang w:eastAsia="zh-CN" w:bidi="hi-IN"/>
        </w:rPr>
      </w:pPr>
    </w:p>
    <w:p w14:paraId="2CD10AF8" w14:textId="23BB2450" w:rsidR="00D82C8D" w:rsidRDefault="00D82C8D" w:rsidP="00D82C8D">
      <w:pPr>
        <w:pStyle w:val="code-definition"/>
      </w:pPr>
      <w:r>
        <w:t>warn(</w:t>
      </w:r>
      <w:r>
        <w:rPr>
          <w:i/>
          <w:iCs/>
          <w:sz w:val="18"/>
          <w:szCs w:val="18"/>
        </w:rPr>
        <w:t>List</w:t>
      </w:r>
      <w:r>
        <w:t>)</w:t>
      </w:r>
    </w:p>
    <w:p w14:paraId="62BB1A38" w14:textId="1B07098A" w:rsidR="00D82C8D" w:rsidRPr="00D82C8D" w:rsidRDefault="00D82C8D" w:rsidP="006C6D82">
      <w:pPr>
        <w:rPr>
          <w:lang w:eastAsia="zh-CN" w:bidi="hi-IN"/>
        </w:rPr>
      </w:pPr>
      <w:r>
        <w:rPr>
          <w:lang w:eastAsia="zh-CN" w:bidi="hi-IN"/>
        </w:rPr>
        <w:tab/>
        <w:t xml:space="preserve">Emits warning, typically printing it to </w:t>
      </w:r>
      <w:r>
        <w:rPr>
          <w:i/>
          <w:iCs/>
          <w:lang w:eastAsia="zh-CN" w:bidi="hi-IN"/>
        </w:rPr>
        <w:t>STDERR</w:t>
      </w:r>
      <w:r>
        <w:rPr>
          <w:lang w:eastAsia="zh-CN" w:bidi="hi-IN"/>
        </w:rPr>
        <w:t xml:space="preserve">. Interprets </w:t>
      </w:r>
      <w:r>
        <w:rPr>
          <w:i/>
          <w:iCs/>
          <w:lang w:eastAsia="zh-CN" w:bidi="hi-IN"/>
        </w:rPr>
        <w:t>List</w:t>
      </w:r>
      <w:r>
        <w:rPr>
          <w:lang w:eastAsia="zh-CN" w:bidi="hi-IN"/>
        </w:rPr>
        <w:t xml:space="preserve"> and uses </w:t>
      </w:r>
      <w:r>
        <w:rPr>
          <w:i/>
          <w:iCs/>
          <w:lang w:eastAsia="zh-CN" w:bidi="hi-IN"/>
        </w:rPr>
        <w:t>$@</w:t>
      </w:r>
      <w:r>
        <w:rPr>
          <w:lang w:eastAsia="zh-CN" w:bidi="hi-IN"/>
        </w:rPr>
        <w:t xml:space="preserve"> in the same way as </w:t>
      </w:r>
      <w:proofErr w:type="gramStart"/>
      <w:r>
        <w:rPr>
          <w:i/>
          <w:iCs/>
          <w:lang w:eastAsia="zh-CN" w:bidi="hi-IN"/>
        </w:rPr>
        <w:t>die(</w:t>
      </w:r>
      <w:proofErr w:type="gramEnd"/>
      <w:r>
        <w:rPr>
          <w:i/>
          <w:iCs/>
          <w:lang w:eastAsia="zh-CN" w:bidi="hi-IN"/>
        </w:rPr>
        <w:t>)</w:t>
      </w:r>
      <w:r>
        <w:rPr>
          <w:lang w:eastAsia="zh-CN" w:bidi="hi-IN"/>
        </w:rPr>
        <w:t xml:space="preserve">. </w:t>
      </w:r>
    </w:p>
    <w:p w14:paraId="364E73A9" w14:textId="77777777" w:rsidR="00D82C8D" w:rsidRDefault="00D82C8D" w:rsidP="006C6D82">
      <w:pPr>
        <w:rPr>
          <w:lang w:eastAsia="zh-CN" w:bidi="hi-IN"/>
        </w:rPr>
      </w:pPr>
    </w:p>
    <w:p w14:paraId="59A5663D" w14:textId="77827B48" w:rsidR="00940FBF" w:rsidRDefault="00940FBF" w:rsidP="00940FBF">
      <w:pPr>
        <w:pStyle w:val="Heading2"/>
      </w:pPr>
      <w:bookmarkStart w:id="20" w:name="_Toc74598164"/>
      <w:r>
        <w:t>flow-control</w:t>
      </w:r>
      <w:bookmarkEnd w:id="20"/>
    </w:p>
    <w:p w14:paraId="47A663A8" w14:textId="7577DAFC" w:rsidR="00940FBF" w:rsidRDefault="00940FBF" w:rsidP="00940FBF">
      <w:pPr>
        <w:pStyle w:val="code-definition"/>
      </w:pPr>
      <w:r>
        <w:t>next(</w:t>
      </w:r>
      <w:r>
        <w:rPr>
          <w:i/>
          <w:iCs/>
          <w:sz w:val="18"/>
          <w:szCs w:val="18"/>
        </w:rPr>
        <w:t>Label</w:t>
      </w:r>
      <w:r>
        <w:t>)</w:t>
      </w:r>
    </w:p>
    <w:p w14:paraId="0F4289B9" w14:textId="5973B9A9" w:rsidR="00940FBF" w:rsidRDefault="00940FBF" w:rsidP="00940FBF">
      <w:pPr>
        <w:pStyle w:val="code-definition"/>
      </w:pPr>
      <w:r>
        <w:t>next(</w:t>
      </w:r>
      <w:r>
        <w:rPr>
          <w:i/>
          <w:iCs/>
          <w:sz w:val="18"/>
          <w:szCs w:val="18"/>
        </w:rPr>
        <w:t>Expr</w:t>
      </w:r>
      <w:r>
        <w:t>)</w:t>
      </w:r>
    </w:p>
    <w:p w14:paraId="3756473A" w14:textId="4EA79D18" w:rsidR="00940FBF" w:rsidRDefault="00940FBF" w:rsidP="00940FBF">
      <w:pPr>
        <w:pStyle w:val="code-definition"/>
      </w:pPr>
      <w:r>
        <w:t>next()</w:t>
      </w:r>
    </w:p>
    <w:p w14:paraId="222C615A" w14:textId="7BFEC446" w:rsidR="00940FBF" w:rsidRPr="004B65D0" w:rsidRDefault="004B65D0" w:rsidP="00940FBF">
      <w:pPr>
        <w:ind w:left="700"/>
        <w:rPr>
          <w:lang w:eastAsia="zh-CN" w:bidi="hi-IN"/>
        </w:rPr>
      </w:pPr>
      <w:r>
        <w:rPr>
          <w:lang w:eastAsia="zh-CN" w:bidi="hi-IN"/>
        </w:rPr>
        <w:t xml:space="preserve">Like C </w:t>
      </w:r>
      <w:r>
        <w:rPr>
          <w:i/>
          <w:iCs/>
          <w:lang w:eastAsia="zh-CN" w:bidi="hi-IN"/>
        </w:rPr>
        <w:t>'continue'</w:t>
      </w:r>
      <w:r>
        <w:rPr>
          <w:lang w:eastAsia="zh-CN" w:bidi="hi-IN"/>
        </w:rPr>
        <w:t>, s</w:t>
      </w:r>
      <w:r w:rsidR="00940FBF">
        <w:rPr>
          <w:lang w:eastAsia="zh-CN" w:bidi="hi-IN"/>
        </w:rPr>
        <w:t xml:space="preserve">tart next iteration of loop (after executing the </w:t>
      </w:r>
      <w:r w:rsidR="00940FBF" w:rsidRPr="00940FBF">
        <w:rPr>
          <w:i/>
          <w:iCs/>
          <w:lang w:eastAsia="zh-CN" w:bidi="hi-IN"/>
        </w:rPr>
        <w:t>continue</w:t>
      </w:r>
      <w:r w:rsidR="00940FBF">
        <w:rPr>
          <w:lang w:eastAsia="zh-CN" w:bidi="hi-IN"/>
        </w:rPr>
        <w:t xml:space="preserve"> block, if present). If </w:t>
      </w:r>
      <w:r w:rsidR="00940FBF">
        <w:rPr>
          <w:i/>
          <w:iCs/>
          <w:lang w:eastAsia="zh-CN" w:bidi="hi-IN"/>
        </w:rPr>
        <w:t>Label</w:t>
      </w:r>
      <w:r w:rsidR="00940FBF">
        <w:rPr>
          <w:lang w:eastAsia="zh-CN" w:bidi="hi-IN"/>
        </w:rPr>
        <w:t xml:space="preserve"> or </w:t>
      </w:r>
      <w:r w:rsidR="00940FBF">
        <w:rPr>
          <w:i/>
          <w:iCs/>
          <w:lang w:eastAsia="zh-CN" w:bidi="hi-IN"/>
        </w:rPr>
        <w:t>Expr</w:t>
      </w:r>
      <w:r w:rsidR="00940FBF">
        <w:rPr>
          <w:lang w:eastAsia="zh-CN" w:bidi="hi-IN"/>
        </w:rPr>
        <w:t xml:space="preserve"> is omitted, the command refers to the innermost loop, otherwise </w:t>
      </w:r>
      <w:r>
        <w:rPr>
          <w:lang w:eastAsia="zh-CN" w:bidi="hi-IN"/>
        </w:rPr>
        <w:t>to the loop corresponding to the given label</w:t>
      </w:r>
      <w:r w:rsidR="00940FBF">
        <w:rPr>
          <w:lang w:eastAsia="zh-CN" w:bidi="hi-IN"/>
        </w:rPr>
        <w:t xml:space="preserve">. A block is considered to be a loop that executes only once (and therefore </w:t>
      </w:r>
      <w:proofErr w:type="gramStart"/>
      <w:r w:rsidR="00940FBF">
        <w:rPr>
          <w:i/>
          <w:iCs/>
          <w:lang w:eastAsia="zh-CN" w:bidi="hi-IN"/>
        </w:rPr>
        <w:t>next(</w:t>
      </w:r>
      <w:proofErr w:type="gramEnd"/>
      <w:r w:rsidR="00940FBF">
        <w:rPr>
          <w:i/>
          <w:iCs/>
          <w:lang w:eastAsia="zh-CN" w:bidi="hi-IN"/>
        </w:rPr>
        <w:t>)</w:t>
      </w:r>
      <w:r w:rsidR="00940FBF">
        <w:rPr>
          <w:lang w:eastAsia="zh-CN" w:bidi="hi-IN"/>
        </w:rPr>
        <w:t xml:space="preserve"> will exit such a block early). Should not be used to exit </w:t>
      </w:r>
      <w:proofErr w:type="gramStart"/>
      <w:r w:rsidR="00940FBF">
        <w:rPr>
          <w:i/>
          <w:iCs/>
          <w:lang w:eastAsia="zh-CN" w:bidi="hi-IN"/>
        </w:rPr>
        <w:t>grep(</w:t>
      </w:r>
      <w:proofErr w:type="gramEnd"/>
      <w:r w:rsidR="00940FBF">
        <w:rPr>
          <w:i/>
          <w:iCs/>
          <w:lang w:eastAsia="zh-CN" w:bidi="hi-IN"/>
        </w:rPr>
        <w:t>)</w:t>
      </w:r>
      <w:r w:rsidR="00940FBF">
        <w:rPr>
          <w:lang w:eastAsia="zh-CN" w:bidi="hi-IN"/>
        </w:rPr>
        <w:t xml:space="preserve"> or </w:t>
      </w:r>
      <w:r w:rsidR="00940FBF">
        <w:rPr>
          <w:i/>
          <w:iCs/>
          <w:lang w:eastAsia="zh-CN" w:bidi="hi-IN"/>
        </w:rPr>
        <w:t>map()</w:t>
      </w:r>
      <w:r w:rsidR="00940FBF">
        <w:rPr>
          <w:lang w:eastAsia="zh-CN" w:bidi="hi-IN"/>
        </w:rPr>
        <w:t xml:space="preserve"> operations. </w:t>
      </w:r>
      <w:r>
        <w:rPr>
          <w:lang w:eastAsia="zh-CN" w:bidi="hi-IN"/>
        </w:rPr>
        <w:t xml:space="preserve">A block that returns a value will not do so if exited with </w:t>
      </w:r>
      <w:proofErr w:type="gramStart"/>
      <w:r>
        <w:rPr>
          <w:i/>
          <w:iCs/>
          <w:lang w:eastAsia="zh-CN" w:bidi="hi-IN"/>
        </w:rPr>
        <w:t>next(</w:t>
      </w:r>
      <w:proofErr w:type="gramEnd"/>
      <w:r>
        <w:rPr>
          <w:i/>
          <w:iCs/>
          <w:lang w:eastAsia="zh-CN" w:bidi="hi-IN"/>
        </w:rPr>
        <w:t>)</w:t>
      </w:r>
      <w:r>
        <w:rPr>
          <w:lang w:eastAsia="zh-CN" w:bidi="hi-IN"/>
        </w:rPr>
        <w:t xml:space="preserve">. </w:t>
      </w:r>
    </w:p>
    <w:p w14:paraId="41EFA598" w14:textId="63C05E62" w:rsidR="00940FBF" w:rsidRDefault="00940FBF" w:rsidP="006C6D82">
      <w:pPr>
        <w:rPr>
          <w:lang w:eastAsia="zh-CN" w:bidi="hi-IN"/>
        </w:rPr>
      </w:pPr>
    </w:p>
    <w:p w14:paraId="54A17088" w14:textId="19C23C5C" w:rsidR="004B65D0" w:rsidRDefault="004B65D0" w:rsidP="00940FBF">
      <w:pPr>
        <w:pStyle w:val="code-definition"/>
      </w:pPr>
      <w:r>
        <w:t>last(</w:t>
      </w:r>
      <w:r>
        <w:rPr>
          <w:i/>
          <w:iCs/>
          <w:sz w:val="18"/>
          <w:szCs w:val="18"/>
        </w:rPr>
        <w:t>Label</w:t>
      </w:r>
      <w:r>
        <w:t>)</w:t>
      </w:r>
    </w:p>
    <w:p w14:paraId="5F4A9412" w14:textId="0736993D" w:rsidR="004B65D0" w:rsidRDefault="004B65D0" w:rsidP="00940FBF">
      <w:pPr>
        <w:pStyle w:val="code-definition"/>
      </w:pPr>
      <w:r>
        <w:t>last(</w:t>
      </w:r>
      <w:r>
        <w:rPr>
          <w:i/>
          <w:iCs/>
          <w:sz w:val="18"/>
          <w:szCs w:val="18"/>
        </w:rPr>
        <w:t>Expr</w:t>
      </w:r>
      <w:r>
        <w:t>)</w:t>
      </w:r>
    </w:p>
    <w:p w14:paraId="4E2178A6" w14:textId="759E91C1" w:rsidR="00940FBF" w:rsidRDefault="00940FBF" w:rsidP="00940FBF">
      <w:pPr>
        <w:pStyle w:val="code-definition"/>
      </w:pPr>
      <w:r>
        <w:t>last()</w:t>
      </w:r>
    </w:p>
    <w:p w14:paraId="75CB1FB4" w14:textId="331C2A79" w:rsidR="00940FBF" w:rsidRPr="004B65D0" w:rsidRDefault="004B65D0" w:rsidP="004B65D0">
      <w:pPr>
        <w:ind w:left="700"/>
        <w:rPr>
          <w:lang w:eastAsia="zh-CN" w:bidi="hi-IN"/>
        </w:rPr>
      </w:pPr>
      <w:r>
        <w:rPr>
          <w:lang w:eastAsia="zh-CN" w:bidi="hi-IN"/>
        </w:rPr>
        <w:lastRenderedPageBreak/>
        <w:t xml:space="preserve">Like C </w:t>
      </w:r>
      <w:r>
        <w:rPr>
          <w:i/>
          <w:iCs/>
          <w:lang w:eastAsia="zh-CN" w:bidi="hi-IN"/>
        </w:rPr>
        <w:t>'break'</w:t>
      </w:r>
      <w:r>
        <w:rPr>
          <w:lang w:eastAsia="zh-CN" w:bidi="hi-IN"/>
        </w:rPr>
        <w:t xml:space="preserve">, immediately exit the loop in question (the </w:t>
      </w:r>
      <w:r>
        <w:rPr>
          <w:i/>
          <w:iCs/>
          <w:lang w:eastAsia="zh-CN" w:bidi="hi-IN"/>
        </w:rPr>
        <w:t>continue</w:t>
      </w:r>
      <w:r>
        <w:rPr>
          <w:lang w:eastAsia="zh-CN" w:bidi="hi-IN"/>
        </w:rPr>
        <w:t xml:space="preserve"> block, if any, is not executed). If </w:t>
      </w:r>
      <w:r>
        <w:rPr>
          <w:i/>
          <w:iCs/>
          <w:lang w:eastAsia="zh-CN" w:bidi="hi-IN"/>
        </w:rPr>
        <w:t>Label</w:t>
      </w:r>
      <w:r>
        <w:rPr>
          <w:lang w:eastAsia="zh-CN" w:bidi="hi-IN"/>
        </w:rPr>
        <w:t xml:space="preserve"> 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 </w:t>
      </w:r>
      <w:proofErr w:type="gramStart"/>
      <w:r>
        <w:rPr>
          <w:i/>
          <w:iCs/>
          <w:lang w:eastAsia="zh-CN" w:bidi="hi-IN"/>
        </w:rPr>
        <w:t>last(</w:t>
      </w:r>
      <w:proofErr w:type="gramEnd"/>
      <w:r>
        <w:rPr>
          <w:i/>
          <w:iCs/>
          <w:lang w:eastAsia="zh-CN" w:bidi="hi-IN"/>
        </w:rPr>
        <w:t>)</w:t>
      </w:r>
      <w:r>
        <w:rPr>
          <w:lang w:eastAsia="zh-CN" w:bidi="hi-IN"/>
        </w:rPr>
        <w:t xml:space="preserve"> will exit such a block early).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A block that returns a values will not do so if exited with </w:t>
      </w:r>
      <w:proofErr w:type="gramStart"/>
      <w:r>
        <w:rPr>
          <w:i/>
          <w:iCs/>
          <w:lang w:eastAsia="zh-CN" w:bidi="hi-IN"/>
        </w:rPr>
        <w:t>last(</w:t>
      </w:r>
      <w:proofErr w:type="gramEnd"/>
      <w:r>
        <w:rPr>
          <w:i/>
          <w:iCs/>
          <w:lang w:eastAsia="zh-CN" w:bidi="hi-IN"/>
        </w:rPr>
        <w:t>)</w:t>
      </w:r>
      <w:r>
        <w:rPr>
          <w:lang w:eastAsia="zh-CN" w:bidi="hi-IN"/>
        </w:rPr>
        <w:t xml:space="preserve">. </w:t>
      </w:r>
    </w:p>
    <w:p w14:paraId="45FAD19D" w14:textId="77777777" w:rsidR="004B65D0" w:rsidRPr="00940FBF" w:rsidRDefault="004B65D0" w:rsidP="00940FBF">
      <w:pPr>
        <w:rPr>
          <w:lang w:eastAsia="zh-CN" w:bidi="hi-IN"/>
        </w:rPr>
      </w:pPr>
    </w:p>
    <w:p w14:paraId="32E9EF0B" w14:textId="04C13219" w:rsidR="004B65D0" w:rsidRDefault="004B65D0" w:rsidP="00940FBF">
      <w:pPr>
        <w:pStyle w:val="code-definition"/>
      </w:pPr>
      <w:r>
        <w:t>redo(</w:t>
      </w:r>
      <w:r>
        <w:rPr>
          <w:i/>
          <w:iCs/>
          <w:sz w:val="18"/>
          <w:szCs w:val="18"/>
        </w:rPr>
        <w:t>Label</w:t>
      </w:r>
      <w:r>
        <w:t>)</w:t>
      </w:r>
    </w:p>
    <w:p w14:paraId="4F5CA2F4" w14:textId="7C85C52B" w:rsidR="004B65D0" w:rsidRDefault="004B65D0" w:rsidP="00940FBF">
      <w:pPr>
        <w:pStyle w:val="code-definition"/>
      </w:pPr>
      <w:r>
        <w:t>redo(</w:t>
      </w:r>
      <w:r>
        <w:rPr>
          <w:i/>
          <w:iCs/>
          <w:sz w:val="18"/>
          <w:szCs w:val="18"/>
        </w:rPr>
        <w:t>Expr</w:t>
      </w:r>
      <w:r>
        <w:t>)</w:t>
      </w:r>
    </w:p>
    <w:p w14:paraId="65F1BEB9" w14:textId="3D71BC96" w:rsidR="00940FBF" w:rsidRDefault="00940FBF" w:rsidP="00940FBF">
      <w:pPr>
        <w:pStyle w:val="code-definition"/>
      </w:pPr>
      <w:r>
        <w:t>redo()</w:t>
      </w:r>
    </w:p>
    <w:p w14:paraId="102A5F4F" w14:textId="64AEAFBC" w:rsidR="00940FBF" w:rsidRPr="004B65D0" w:rsidRDefault="004B65D0" w:rsidP="004B65D0">
      <w:pPr>
        <w:ind w:left="700"/>
        <w:rPr>
          <w:lang w:eastAsia="zh-CN" w:bidi="hi-IN"/>
        </w:rPr>
      </w:pPr>
      <w:r>
        <w:rPr>
          <w:lang w:eastAsia="zh-CN" w:bidi="hi-IN"/>
        </w:rPr>
        <w:t xml:space="preserve">Restart the loop in question without evaluating the conditional again (the </w:t>
      </w:r>
      <w:r>
        <w:rPr>
          <w:i/>
          <w:iCs/>
          <w:lang w:eastAsia="zh-CN" w:bidi="hi-IN"/>
        </w:rPr>
        <w:t>continue</w:t>
      </w:r>
      <w:r>
        <w:rPr>
          <w:lang w:eastAsia="zh-CN" w:bidi="hi-IN"/>
        </w:rPr>
        <w:t xml:space="preserve"> block, if any, is not executed). If </w:t>
      </w:r>
      <w:r>
        <w:rPr>
          <w:i/>
          <w:iCs/>
          <w:lang w:eastAsia="zh-CN" w:bidi="hi-IN"/>
        </w:rPr>
        <w:t xml:space="preserve">Label </w:t>
      </w:r>
      <w:r>
        <w:rPr>
          <w:lang w:eastAsia="zh-CN" w:bidi="hi-IN"/>
        </w:rPr>
        <w:t xml:space="preserve">or </w:t>
      </w:r>
      <w:r>
        <w:rPr>
          <w:i/>
          <w:iCs/>
          <w:lang w:eastAsia="zh-CN" w:bidi="hi-IN"/>
        </w:rPr>
        <w:t>Expr</w:t>
      </w:r>
      <w:r>
        <w:rPr>
          <w:lang w:eastAsia="zh-CN" w:bidi="hi-IN"/>
        </w:rPr>
        <w:t xml:space="preserve"> is omitted, the command refers to the innermost loop, otherwise to the loop corresponding to the given label. A block is considered to be a loop that executes only once (and therefore</w:t>
      </w:r>
      <w:r>
        <w:rPr>
          <w:i/>
          <w:iCs/>
          <w:lang w:eastAsia="zh-CN" w:bidi="hi-IN"/>
        </w:rPr>
        <w:t xml:space="preserve"> </w:t>
      </w:r>
      <w:proofErr w:type="gramStart"/>
      <w:r>
        <w:rPr>
          <w:i/>
          <w:iCs/>
          <w:lang w:eastAsia="zh-CN" w:bidi="hi-IN"/>
        </w:rPr>
        <w:t>redo(</w:t>
      </w:r>
      <w:proofErr w:type="gramEnd"/>
      <w:r>
        <w:rPr>
          <w:i/>
          <w:iCs/>
          <w:lang w:eastAsia="zh-CN" w:bidi="hi-IN"/>
        </w:rPr>
        <w:t>)</w:t>
      </w:r>
      <w:r>
        <w:rPr>
          <w:lang w:eastAsia="zh-CN" w:bidi="hi-IN"/>
        </w:rPr>
        <w:t xml:space="preserve"> will re-execute the block, effectively turning it into a loop). Should not be used to exit </w:t>
      </w:r>
      <w:proofErr w:type="gramStart"/>
      <w:r>
        <w:rPr>
          <w:i/>
          <w:iCs/>
          <w:lang w:eastAsia="zh-CN" w:bidi="hi-IN"/>
        </w:rPr>
        <w:t>grep(</w:t>
      </w:r>
      <w:proofErr w:type="gramEnd"/>
      <w:r>
        <w:rPr>
          <w:i/>
          <w:iCs/>
          <w:lang w:eastAsia="zh-CN" w:bidi="hi-IN"/>
        </w:rPr>
        <w:t>)</w:t>
      </w:r>
      <w:r>
        <w:rPr>
          <w:lang w:eastAsia="zh-CN" w:bidi="hi-IN"/>
        </w:rPr>
        <w:t xml:space="preserve"> or </w:t>
      </w:r>
      <w:r>
        <w:rPr>
          <w:i/>
          <w:iCs/>
          <w:lang w:eastAsia="zh-CN" w:bidi="hi-IN"/>
        </w:rPr>
        <w:t>map()</w:t>
      </w:r>
      <w:r>
        <w:rPr>
          <w:lang w:eastAsia="zh-CN" w:bidi="hi-IN"/>
        </w:rPr>
        <w:t xml:space="preserve"> operations. </w:t>
      </w:r>
    </w:p>
    <w:p w14:paraId="49891B4B" w14:textId="77777777" w:rsidR="00940FBF" w:rsidRPr="006C6D82" w:rsidRDefault="00940FBF" w:rsidP="006C6D82">
      <w:pPr>
        <w:rPr>
          <w:lang w:eastAsia="zh-CN" w:bidi="hi-IN"/>
        </w:rPr>
      </w:pPr>
    </w:p>
    <w:p w14:paraId="1D6462A4" w14:textId="77777777" w:rsidR="00C50CA3" w:rsidRDefault="00C50CA3" w:rsidP="00C50CA3">
      <w:pPr>
        <w:pStyle w:val="Heading2"/>
      </w:pPr>
      <w:bookmarkStart w:id="21" w:name="_Toc74598165"/>
      <w:r>
        <w:t>binary data functions</w:t>
      </w:r>
      <w:bookmarkEnd w:id="21"/>
    </w:p>
    <w:p w14:paraId="2F28F6DC" w14:textId="77777777" w:rsidR="00C50CA3" w:rsidRDefault="00C50CA3" w:rsidP="00C50CA3">
      <w:pPr>
        <w:pStyle w:val="code-definition"/>
      </w:pPr>
      <w:r>
        <w:t>pack(</w:t>
      </w:r>
      <w:r>
        <w:rPr>
          <w:i/>
          <w:iCs/>
          <w:sz w:val="18"/>
          <w:szCs w:val="18"/>
        </w:rPr>
        <w:t>Template, List</w:t>
      </w:r>
      <w:r>
        <w:t>)</w:t>
      </w:r>
    </w:p>
    <w:p w14:paraId="51932220" w14:textId="77777777" w:rsidR="00C50CA3" w:rsidRDefault="00C50CA3" w:rsidP="00C50CA3">
      <w:pPr>
        <w:ind w:left="700"/>
        <w:rPr>
          <w:lang w:eastAsia="zh-CN" w:bidi="hi-IN"/>
        </w:rPr>
      </w:pPr>
      <w:r>
        <w:rPr>
          <w:lang w:eastAsia="zh-CN" w:bidi="hi-IN"/>
        </w:rPr>
        <w:t xml:space="preserve">Used for binary-to-string conversion. Convert values of </w:t>
      </w:r>
      <w:r>
        <w:rPr>
          <w:i/>
          <w:iCs/>
          <w:lang w:eastAsia="zh-CN" w:bidi="hi-IN"/>
        </w:rPr>
        <w:t>List</w:t>
      </w:r>
      <w:r>
        <w:rPr>
          <w:lang w:eastAsia="zh-CN" w:bidi="hi-IN"/>
        </w:rPr>
        <w:t xml:space="preserve"> into a string, using rules given by </w:t>
      </w:r>
      <w:r>
        <w:rPr>
          <w:i/>
          <w:iCs/>
          <w:lang w:eastAsia="zh-CN" w:bidi="hi-IN"/>
        </w:rPr>
        <w:t>Template</w:t>
      </w:r>
      <w:r>
        <w:rPr>
          <w:lang w:eastAsia="zh-CN" w:bidi="hi-IN"/>
        </w:rPr>
        <w:t xml:space="preserve">. This string is the concatenation of the converted values. </w:t>
      </w:r>
    </w:p>
    <w:p w14:paraId="1490F50D" w14:textId="77777777" w:rsidR="00C50CA3" w:rsidRPr="002E2847" w:rsidRDefault="00C50CA3" w:rsidP="00C50CA3">
      <w:pPr>
        <w:ind w:firstLine="700"/>
        <w:rPr>
          <w:rFonts w:ascii="Cambria" w:hAnsi="Cambria"/>
          <w:lang w:eastAsia="zh-CN" w:bidi="hi-IN"/>
        </w:rPr>
      </w:pPr>
      <w:r>
        <w:rPr>
          <w:lang w:eastAsia="zh-CN" w:bidi="hi-IN"/>
        </w:rPr>
        <w:t xml:space="preserve">Example usage, get smiling emoji as string from byte representation: </w:t>
      </w:r>
    </w:p>
    <w:p w14:paraId="1815BBE2" w14:textId="77777777" w:rsidR="00C50CA3" w:rsidRPr="002E2847" w:rsidRDefault="00C50CA3" w:rsidP="00C50CA3">
      <w:pPr>
        <w:pStyle w:val="code-definition"/>
        <w:ind w:left="709" w:firstLine="709"/>
        <w:rPr>
          <w:sz w:val="16"/>
          <w:szCs w:val="16"/>
        </w:rPr>
      </w:pPr>
      <w:r w:rsidRPr="002E2847">
        <w:rPr>
          <w:sz w:val="16"/>
          <w:szCs w:val="16"/>
        </w:rPr>
        <w:t>$foo = pack("U4", 0xf0, 0x9f, 0x98, 0x80);</w:t>
      </w:r>
    </w:p>
    <w:p w14:paraId="14D57D82" w14:textId="77777777" w:rsidR="00C50CA3" w:rsidRPr="006660FD" w:rsidRDefault="00C50CA3" w:rsidP="00C50CA3">
      <w:pPr>
        <w:rPr>
          <w:lang w:eastAsia="zh-CN" w:bidi="hi-IN"/>
        </w:rPr>
      </w:pPr>
    </w:p>
    <w:p w14:paraId="5D3CA4BD" w14:textId="77777777" w:rsidR="00C50CA3" w:rsidRDefault="00C50CA3" w:rsidP="00C50CA3">
      <w:pPr>
        <w:pStyle w:val="code-definition"/>
      </w:pPr>
      <w:bookmarkStart w:id="22" w:name="OLE_LINK5"/>
      <w:bookmarkStart w:id="23" w:name="OLE_LINK6"/>
      <w:r>
        <w:t>unpack(</w:t>
      </w:r>
      <w:r>
        <w:rPr>
          <w:i/>
          <w:iCs/>
          <w:sz w:val="18"/>
          <w:szCs w:val="18"/>
        </w:rPr>
        <w:t>Template, Expr</w:t>
      </w:r>
      <w:r>
        <w:t>)</w:t>
      </w:r>
    </w:p>
    <w:p w14:paraId="7A88CF8E" w14:textId="77777777" w:rsidR="00C50CA3" w:rsidRDefault="00C50CA3" w:rsidP="00C50CA3">
      <w:pPr>
        <w:pStyle w:val="code-definition"/>
      </w:pPr>
      <w:r>
        <w:t>unpack(</w:t>
      </w:r>
      <w:r>
        <w:rPr>
          <w:i/>
          <w:iCs/>
          <w:sz w:val="18"/>
          <w:szCs w:val="18"/>
        </w:rPr>
        <w:t>Template</w:t>
      </w:r>
      <w:r>
        <w:t>)</w:t>
      </w:r>
      <w:bookmarkEnd w:id="22"/>
      <w:bookmarkEnd w:id="23"/>
    </w:p>
    <w:p w14:paraId="6D8F862D" w14:textId="77777777" w:rsidR="00C50CA3" w:rsidRPr="002E2847" w:rsidRDefault="00C50CA3" w:rsidP="00C50CA3">
      <w:pPr>
        <w:ind w:left="700"/>
        <w:rPr>
          <w:lang w:eastAsia="zh-CN" w:bidi="hi-IN"/>
        </w:rPr>
      </w:pPr>
      <w:r>
        <w:rPr>
          <w:lang w:eastAsia="zh-CN" w:bidi="hi-IN"/>
        </w:rPr>
        <w:t xml:space="preserve">Used for string-to-binary conversion. Convert string </w:t>
      </w:r>
      <w:r>
        <w:rPr>
          <w:i/>
          <w:iCs/>
          <w:lang w:eastAsia="zh-CN" w:bidi="hi-IN"/>
        </w:rPr>
        <w:t>Expr</w:t>
      </w:r>
      <w:r>
        <w:rPr>
          <w:lang w:eastAsia="zh-CN" w:bidi="hi-IN"/>
        </w:rPr>
        <w:t xml:space="preserve"> (use </w:t>
      </w:r>
      <w:r>
        <w:rPr>
          <w:i/>
          <w:iCs/>
          <w:lang w:eastAsia="zh-CN" w:bidi="hi-IN"/>
        </w:rPr>
        <w:t>$_</w:t>
      </w:r>
      <w:r>
        <w:rPr>
          <w:lang w:eastAsia="zh-CN" w:bidi="hi-IN"/>
        </w:rPr>
        <w:t xml:space="preserve"> by default if not given) into list of values, using rules given by </w:t>
      </w:r>
      <w:r>
        <w:rPr>
          <w:i/>
          <w:iCs/>
          <w:lang w:eastAsia="zh-CN" w:bidi="hi-IN"/>
        </w:rPr>
        <w:t>Template</w:t>
      </w:r>
      <w:r>
        <w:rPr>
          <w:lang w:eastAsia="zh-CN" w:bidi="hi-IN"/>
        </w:rPr>
        <w:t xml:space="preserve">. </w:t>
      </w:r>
    </w:p>
    <w:p w14:paraId="361B5579" w14:textId="77777777" w:rsidR="00C50CA3" w:rsidRDefault="00C50CA3" w:rsidP="00C50CA3">
      <w:pPr>
        <w:rPr>
          <w:lang w:eastAsia="zh-CN" w:bidi="hi-IN"/>
        </w:rPr>
      </w:pPr>
    </w:p>
    <w:p w14:paraId="51AAD6CD" w14:textId="77777777" w:rsidR="00C50CA3" w:rsidRDefault="00C50CA3" w:rsidP="00C50CA3">
      <w:pPr>
        <w:pStyle w:val="Heading3"/>
      </w:pPr>
      <w:r>
        <w:t>hex-string to byte-array</w:t>
      </w:r>
    </w:p>
    <w:p w14:paraId="21FF5A21" w14:textId="77777777" w:rsidR="00C50CA3" w:rsidRPr="000D416D" w:rsidRDefault="00C50CA3" w:rsidP="00C50CA3">
      <w:pPr>
        <w:pStyle w:val="code-definition"/>
        <w:rPr>
          <w:sz w:val="16"/>
          <w:szCs w:val="16"/>
        </w:rPr>
      </w:pPr>
      <w:r w:rsidRPr="000D416D">
        <w:rPr>
          <w:sz w:val="16"/>
          <w:szCs w:val="16"/>
        </w:rPr>
        <w:t>my $emoji_hex_str = unpack("H*", '</w:t>
      </w:r>
      <w:r w:rsidRPr="000D416D">
        <w:rPr>
          <w:rFonts w:ascii="Apple Color Emoji" w:hAnsi="Apple Color Emoji" w:cs="Apple Color Emoji"/>
          <w:sz w:val="16"/>
          <w:szCs w:val="16"/>
        </w:rPr>
        <w:t>😀</w:t>
      </w:r>
      <w:r w:rsidRPr="000D416D">
        <w:rPr>
          <w:sz w:val="16"/>
          <w:szCs w:val="16"/>
        </w:rPr>
        <w:t>');</w:t>
      </w:r>
    </w:p>
    <w:p w14:paraId="5C316DCB" w14:textId="77777777" w:rsidR="00C50CA3" w:rsidRDefault="00C50CA3" w:rsidP="00C50CA3">
      <w:pPr>
        <w:pStyle w:val="code-definition"/>
        <w:rPr>
          <w:sz w:val="16"/>
          <w:szCs w:val="16"/>
        </w:rPr>
      </w:pPr>
      <w:r>
        <w:rPr>
          <w:sz w:val="16"/>
          <w:szCs w:val="16"/>
        </w:rPr>
        <w:t>#</w:t>
      </w:r>
      <w:r>
        <w:rPr>
          <w:sz w:val="16"/>
          <w:szCs w:val="16"/>
        </w:rPr>
        <w:tab/>
        <w:t>convert to byte-array:</w:t>
      </w:r>
    </w:p>
    <w:p w14:paraId="6F4DDB5C" w14:textId="77777777" w:rsidR="00C50CA3" w:rsidRPr="000D416D" w:rsidRDefault="00C50CA3" w:rsidP="00C50CA3">
      <w:pPr>
        <w:pStyle w:val="code-definition"/>
        <w:rPr>
          <w:sz w:val="16"/>
          <w:szCs w:val="16"/>
        </w:rPr>
      </w:pPr>
      <w:r w:rsidRPr="000D416D">
        <w:rPr>
          <w:sz w:val="16"/>
          <w:szCs w:val="16"/>
        </w:rPr>
        <w:t>@emoji_bytes = map({ pack('C', hex($_)) } ($emoji_hex_str =~ /(..)/g));</w:t>
      </w:r>
    </w:p>
    <w:p w14:paraId="18E557BA" w14:textId="77777777" w:rsidR="00C50CA3" w:rsidRDefault="00C50CA3" w:rsidP="00C50CA3">
      <w:pPr>
        <w:rPr>
          <w:lang w:eastAsia="zh-CN" w:bidi="hi-IN"/>
        </w:rPr>
      </w:pPr>
    </w:p>
    <w:p w14:paraId="3163456D" w14:textId="77777777" w:rsidR="00C50CA3" w:rsidRDefault="00C50CA3" w:rsidP="00C50CA3">
      <w:pPr>
        <w:pStyle w:val="Heading3"/>
      </w:pPr>
      <w:r>
        <w:t>pack/unpack template rules</w:t>
      </w:r>
    </w:p>
    <w:p w14:paraId="486B2BAE" w14:textId="77777777" w:rsidR="00C50CA3" w:rsidRDefault="00C50CA3" w:rsidP="00C50CA3">
      <w:pPr>
        <w:rPr>
          <w:lang w:eastAsia="zh-CN" w:bidi="hi-IN"/>
        </w:rPr>
      </w:pPr>
    </w:p>
    <w:p w14:paraId="6F636866" w14:textId="77777777" w:rsidR="00C50CA3" w:rsidRDefault="00C50CA3" w:rsidP="00C50CA3">
      <w:pPr>
        <w:autoSpaceDN w:val="0"/>
        <w:textAlignment w:val="baseline"/>
      </w:pPr>
    </w:p>
    <w:p w14:paraId="14016121" w14:textId="6CB4BC5E" w:rsidR="00C50CA3" w:rsidRPr="007C7173" w:rsidRDefault="007C7173" w:rsidP="007C7173">
      <w:pPr>
        <w:pStyle w:val="Heading2"/>
      </w:pPr>
      <w:r w:rsidRPr="007C7173">
        <w:t>object-orientation</w:t>
      </w:r>
    </w:p>
    <w:p w14:paraId="6CAB6100" w14:textId="05410422" w:rsidR="007C7173" w:rsidRDefault="007C7173" w:rsidP="007C7173">
      <w:pPr>
        <w:pStyle w:val="code-definition"/>
      </w:pPr>
      <w:r>
        <w:t>bless()</w:t>
      </w:r>
    </w:p>
    <w:p w14:paraId="2A48454C" w14:textId="77777777" w:rsidR="007C7173" w:rsidRPr="007C7173" w:rsidRDefault="007C7173" w:rsidP="007C7173">
      <w:pPr>
        <w:rPr>
          <w:lang w:eastAsia="zh-CN" w:bidi="hi-IN"/>
        </w:rPr>
      </w:pPr>
    </w:p>
    <w:p w14:paraId="53CF7223" w14:textId="3197503F" w:rsidR="007C7173" w:rsidRDefault="007C7173" w:rsidP="007C7173">
      <w:pPr>
        <w:pStyle w:val="code-definition"/>
      </w:pPr>
      <w:r>
        <w:t>dbmclose()</w:t>
      </w:r>
    </w:p>
    <w:p w14:paraId="14EE6059" w14:textId="77777777" w:rsidR="007C7173" w:rsidRPr="007C7173" w:rsidRDefault="007C7173" w:rsidP="007C7173">
      <w:pPr>
        <w:rPr>
          <w:lang w:eastAsia="zh-CN" w:bidi="hi-IN"/>
        </w:rPr>
      </w:pPr>
    </w:p>
    <w:p w14:paraId="3C09A427" w14:textId="17F2F98C" w:rsidR="007C7173" w:rsidRDefault="007C7173" w:rsidP="007C7173">
      <w:pPr>
        <w:pStyle w:val="code-definition"/>
      </w:pPr>
      <w:r>
        <w:t>dbmopen()</w:t>
      </w:r>
    </w:p>
    <w:p w14:paraId="5F5C20B6" w14:textId="77777777" w:rsidR="007C7173" w:rsidRPr="007C7173" w:rsidRDefault="007C7173" w:rsidP="007C7173">
      <w:pPr>
        <w:rPr>
          <w:lang w:eastAsia="zh-CN" w:bidi="hi-IN"/>
        </w:rPr>
      </w:pPr>
    </w:p>
    <w:p w14:paraId="47D654EB" w14:textId="6C5FD070" w:rsidR="007C7173" w:rsidRDefault="007C7173" w:rsidP="007C7173">
      <w:pPr>
        <w:pStyle w:val="code-definition"/>
      </w:pPr>
      <w:r>
        <w:t>package()</w:t>
      </w:r>
    </w:p>
    <w:p w14:paraId="32CC4F3A" w14:textId="77777777" w:rsidR="007C7173" w:rsidRPr="007C7173" w:rsidRDefault="007C7173" w:rsidP="007C7173">
      <w:pPr>
        <w:rPr>
          <w:lang w:eastAsia="zh-CN" w:bidi="hi-IN"/>
        </w:rPr>
      </w:pPr>
    </w:p>
    <w:p w14:paraId="25CADB18" w14:textId="4B8CAEAC" w:rsidR="007C7173" w:rsidRDefault="007C7173" w:rsidP="007C7173">
      <w:pPr>
        <w:pStyle w:val="code-definition"/>
      </w:pPr>
      <w:r>
        <w:t>ref(</w:t>
      </w:r>
      <w:r w:rsidR="006B29C1">
        <w:rPr>
          <w:i/>
          <w:iCs/>
          <w:sz w:val="18"/>
          <w:szCs w:val="18"/>
        </w:rPr>
        <w:t>Expr</w:t>
      </w:r>
      <w:r>
        <w:t>)</w:t>
      </w:r>
    </w:p>
    <w:p w14:paraId="4A8D0FBC" w14:textId="3956B430" w:rsidR="007C7173" w:rsidRDefault="006B29C1" w:rsidP="006B29C1">
      <w:pPr>
        <w:pStyle w:val="code-definition"/>
      </w:pPr>
      <w:r>
        <w:t>ref()</w:t>
      </w:r>
    </w:p>
    <w:p w14:paraId="4E4B5E1E" w14:textId="6569CAB5" w:rsidR="006B29C1" w:rsidRPr="00EC6AF0" w:rsidRDefault="00EC6AF0" w:rsidP="00EC6AF0">
      <w:pPr>
        <w:ind w:left="700"/>
        <w:rPr>
          <w:lang w:eastAsia="zh-CN" w:bidi="hi-IN"/>
        </w:rPr>
      </w:pPr>
      <w:r>
        <w:rPr>
          <w:lang w:eastAsia="zh-CN" w:bidi="hi-IN"/>
        </w:rPr>
        <w:t xml:space="preserve">Examine the value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expecting it to be a reference, and return a string giving information about the reference and its type. If </w:t>
      </w:r>
      <w:r>
        <w:rPr>
          <w:i/>
          <w:iCs/>
          <w:lang w:eastAsia="zh-CN" w:bidi="hi-IN"/>
        </w:rPr>
        <w:t>Expr</w:t>
      </w:r>
      <w:r>
        <w:rPr>
          <w:lang w:eastAsia="zh-CN" w:bidi="hi-IN"/>
        </w:rPr>
        <w:t xml:space="preserve"> is not a reference, returns an empty string. If </w:t>
      </w:r>
      <w:r>
        <w:rPr>
          <w:i/>
          <w:iCs/>
          <w:lang w:eastAsia="zh-CN" w:bidi="hi-IN"/>
        </w:rPr>
        <w:t>Expr</w:t>
      </w:r>
      <w:r>
        <w:rPr>
          <w:lang w:eastAsia="zh-CN" w:bidi="hi-IN"/>
        </w:rPr>
        <w:t xml:space="preserve"> is a reference to a blessed object, then the name of the class into which it is blessed will be returned. If it is a reference to an unblessed scalar object, then the return value is one of: </w:t>
      </w:r>
      <w:r>
        <w:rPr>
          <w:i/>
          <w:iCs/>
          <w:lang w:eastAsia="zh-CN" w:bidi="hi-IN"/>
        </w:rPr>
        <w:t>SCALAR</w:t>
      </w:r>
      <w:r>
        <w:rPr>
          <w:lang w:eastAsia="zh-CN" w:bidi="hi-IN"/>
        </w:rPr>
        <w:t xml:space="preserve">, </w:t>
      </w:r>
      <w:r>
        <w:rPr>
          <w:i/>
          <w:iCs/>
          <w:lang w:eastAsia="zh-CN" w:bidi="hi-IN"/>
        </w:rPr>
        <w:t>VSTRING</w:t>
      </w:r>
      <w:r>
        <w:rPr>
          <w:lang w:eastAsia="zh-CN" w:bidi="hi-IN"/>
        </w:rPr>
        <w:t xml:space="preserve">, </w:t>
      </w:r>
      <w:r>
        <w:rPr>
          <w:i/>
          <w:iCs/>
          <w:lang w:eastAsia="zh-CN" w:bidi="hi-IN"/>
        </w:rPr>
        <w:t>REF</w:t>
      </w:r>
      <w:r>
        <w:rPr>
          <w:lang w:eastAsia="zh-CN" w:bidi="hi-IN"/>
        </w:rPr>
        <w:t xml:space="preserve">, </w:t>
      </w:r>
      <w:r>
        <w:rPr>
          <w:i/>
          <w:iCs/>
          <w:lang w:eastAsia="zh-CN" w:bidi="hi-IN"/>
        </w:rPr>
        <w:t>GLOB</w:t>
      </w:r>
      <w:r>
        <w:rPr>
          <w:lang w:eastAsia="zh-CN" w:bidi="hi-IN"/>
        </w:rPr>
        <w:t xml:space="preserve">, </w:t>
      </w:r>
      <w:r>
        <w:rPr>
          <w:i/>
          <w:iCs/>
          <w:lang w:eastAsia="zh-CN" w:bidi="hi-IN"/>
        </w:rPr>
        <w:t>LVALUE</w:t>
      </w:r>
      <w:r>
        <w:rPr>
          <w:lang w:eastAsia="zh-CN" w:bidi="hi-IN"/>
        </w:rPr>
        <w:t xml:space="preserve">, or </w:t>
      </w:r>
      <w:r>
        <w:rPr>
          <w:i/>
          <w:iCs/>
          <w:lang w:eastAsia="zh-CN" w:bidi="hi-IN"/>
        </w:rPr>
        <w:t>REGEXP</w:t>
      </w:r>
      <w:r>
        <w:rPr>
          <w:lang w:eastAsia="zh-CN" w:bidi="hi-IN"/>
        </w:rPr>
        <w:t xml:space="preserve">, or for an unblessed non-scalar, one of: </w:t>
      </w:r>
      <w:r>
        <w:rPr>
          <w:i/>
          <w:iCs/>
          <w:lang w:eastAsia="zh-CN" w:bidi="hi-IN"/>
        </w:rPr>
        <w:t>ARRAY</w:t>
      </w:r>
      <w:r>
        <w:rPr>
          <w:lang w:eastAsia="zh-CN" w:bidi="hi-IN"/>
        </w:rPr>
        <w:t xml:space="preserve">, </w:t>
      </w:r>
      <w:r>
        <w:rPr>
          <w:i/>
          <w:iCs/>
          <w:lang w:eastAsia="zh-CN" w:bidi="hi-IN"/>
        </w:rPr>
        <w:t>HASH</w:t>
      </w:r>
      <w:r>
        <w:rPr>
          <w:lang w:eastAsia="zh-CN" w:bidi="hi-IN"/>
        </w:rPr>
        <w:t xml:space="preserve">, </w:t>
      </w:r>
      <w:r>
        <w:rPr>
          <w:i/>
          <w:iCs/>
          <w:lang w:eastAsia="zh-CN" w:bidi="hi-IN"/>
        </w:rPr>
        <w:t>CODE</w:t>
      </w:r>
      <w:r>
        <w:rPr>
          <w:lang w:eastAsia="zh-CN" w:bidi="hi-IN"/>
        </w:rPr>
        <w:t xml:space="preserve">, </w:t>
      </w:r>
      <w:r>
        <w:rPr>
          <w:i/>
          <w:iCs/>
          <w:lang w:eastAsia="zh-CN" w:bidi="hi-IN"/>
        </w:rPr>
        <w:t>FORMAT</w:t>
      </w:r>
      <w:r>
        <w:rPr>
          <w:lang w:eastAsia="zh-CN" w:bidi="hi-IN"/>
        </w:rPr>
        <w:t xml:space="preserve">, </w:t>
      </w:r>
      <w:r>
        <w:rPr>
          <w:i/>
          <w:iCs/>
          <w:lang w:eastAsia="zh-CN" w:bidi="hi-IN"/>
        </w:rPr>
        <w:t>IO</w:t>
      </w:r>
      <w:r>
        <w:rPr>
          <w:lang w:eastAsia="zh-CN" w:bidi="hi-IN"/>
        </w:rPr>
        <w:t xml:space="preserve">. There is (possible) ambiguity between </w:t>
      </w:r>
      <w:proofErr w:type="spellStart"/>
      <w:r>
        <w:rPr>
          <w:lang w:eastAsia="zh-CN" w:bidi="hi-IN"/>
        </w:rPr>
        <w:t>builtin</w:t>
      </w:r>
      <w:proofErr w:type="spellEnd"/>
      <w:r>
        <w:rPr>
          <w:lang w:eastAsia="zh-CN" w:bidi="hi-IN"/>
        </w:rPr>
        <w:t xml:space="preserve"> type names and class names for the results of </w:t>
      </w:r>
      <w:proofErr w:type="gramStart"/>
      <w:r>
        <w:rPr>
          <w:i/>
          <w:iCs/>
          <w:lang w:eastAsia="zh-CN" w:bidi="hi-IN"/>
        </w:rPr>
        <w:t>ref(</w:t>
      </w:r>
      <w:proofErr w:type="gramEnd"/>
      <w:r>
        <w:rPr>
          <w:i/>
          <w:iCs/>
          <w:lang w:eastAsia="zh-CN" w:bidi="hi-IN"/>
        </w:rPr>
        <w:t>)</w:t>
      </w:r>
      <w:r>
        <w:rPr>
          <w:lang w:eastAsia="zh-CN" w:bidi="hi-IN"/>
        </w:rPr>
        <w:t xml:space="preserve">. Use </w:t>
      </w:r>
      <w:proofErr w:type="spellStart"/>
      <w:proofErr w:type="gramStart"/>
      <w:r>
        <w:rPr>
          <w:i/>
          <w:iCs/>
          <w:lang w:eastAsia="zh-CN" w:bidi="hi-IN"/>
        </w:rPr>
        <w:t>Sclar</w:t>
      </w:r>
      <w:proofErr w:type="spellEnd"/>
      <w:r>
        <w:rPr>
          <w:i/>
          <w:iCs/>
          <w:lang w:eastAsia="zh-CN" w:bidi="hi-IN"/>
        </w:rPr>
        <w:t>::</w:t>
      </w:r>
      <w:proofErr w:type="gramEnd"/>
      <w:r>
        <w:rPr>
          <w:i/>
          <w:iCs/>
          <w:lang w:eastAsia="zh-CN" w:bidi="hi-IN"/>
        </w:rPr>
        <w:t>Util::blessed()</w:t>
      </w:r>
      <w:r>
        <w:rPr>
          <w:lang w:eastAsia="zh-CN" w:bidi="hi-IN"/>
        </w:rPr>
        <w:t xml:space="preserve"> for information about blessing, and </w:t>
      </w:r>
      <w:r>
        <w:rPr>
          <w:i/>
          <w:iCs/>
          <w:lang w:eastAsia="zh-CN" w:bidi="hi-IN"/>
        </w:rPr>
        <w:t>Scalar::Util::</w:t>
      </w:r>
      <w:proofErr w:type="spellStart"/>
      <w:r>
        <w:rPr>
          <w:i/>
          <w:iCs/>
          <w:lang w:eastAsia="zh-CN" w:bidi="hi-IN"/>
        </w:rPr>
        <w:t>reftype</w:t>
      </w:r>
      <w:proofErr w:type="spellEnd"/>
      <w:r>
        <w:rPr>
          <w:i/>
          <w:iCs/>
          <w:lang w:eastAsia="zh-CN" w:bidi="hi-IN"/>
        </w:rPr>
        <w:t>()</w:t>
      </w:r>
      <w:r>
        <w:rPr>
          <w:lang w:eastAsia="zh-CN" w:bidi="hi-IN"/>
        </w:rPr>
        <w:t xml:space="preserve"> for information about physical types. </w:t>
      </w:r>
    </w:p>
    <w:p w14:paraId="35642D76" w14:textId="77777777" w:rsidR="006B29C1" w:rsidRPr="007C7173" w:rsidRDefault="006B29C1" w:rsidP="007C7173">
      <w:pPr>
        <w:rPr>
          <w:lang w:eastAsia="zh-CN" w:bidi="hi-IN"/>
        </w:rPr>
      </w:pPr>
    </w:p>
    <w:p w14:paraId="030AF0EA" w14:textId="20A181AE" w:rsidR="007C7173" w:rsidRDefault="007C7173" w:rsidP="007C7173">
      <w:pPr>
        <w:pStyle w:val="code-definition"/>
      </w:pPr>
      <w:r>
        <w:t>tie()</w:t>
      </w:r>
    </w:p>
    <w:p w14:paraId="6EF8B6A4" w14:textId="77777777" w:rsidR="007C7173" w:rsidRPr="007C7173" w:rsidRDefault="007C7173" w:rsidP="007C7173">
      <w:pPr>
        <w:rPr>
          <w:lang w:eastAsia="zh-CN" w:bidi="hi-IN"/>
        </w:rPr>
      </w:pPr>
    </w:p>
    <w:p w14:paraId="5A8F34A9" w14:textId="5683A7E4" w:rsidR="007C7173" w:rsidRDefault="007C7173" w:rsidP="007C7173">
      <w:pPr>
        <w:pStyle w:val="code-definition"/>
      </w:pPr>
      <w:r>
        <w:t>tied()</w:t>
      </w:r>
    </w:p>
    <w:p w14:paraId="13CCA87A" w14:textId="77777777" w:rsidR="007C7173" w:rsidRPr="007C7173" w:rsidRDefault="007C7173" w:rsidP="007C7173">
      <w:pPr>
        <w:rPr>
          <w:lang w:eastAsia="zh-CN" w:bidi="hi-IN"/>
        </w:rPr>
      </w:pPr>
    </w:p>
    <w:p w14:paraId="6138B112" w14:textId="2D681136" w:rsidR="007C7173" w:rsidRDefault="007C7173" w:rsidP="007C7173">
      <w:pPr>
        <w:pStyle w:val="code-definition"/>
      </w:pPr>
      <w:r>
        <w:t>untie()</w:t>
      </w:r>
    </w:p>
    <w:p w14:paraId="0C6903A3" w14:textId="77777777" w:rsidR="007C7173" w:rsidRPr="007C7173" w:rsidRDefault="007C7173" w:rsidP="007C7173">
      <w:pPr>
        <w:rPr>
          <w:lang w:eastAsia="zh-CN" w:bidi="hi-IN"/>
        </w:rPr>
      </w:pPr>
    </w:p>
    <w:p w14:paraId="18A004B4" w14:textId="33BD2E7A" w:rsidR="007C7173" w:rsidRDefault="007C7173" w:rsidP="007C7173">
      <w:pPr>
        <w:pStyle w:val="code-definition"/>
      </w:pPr>
      <w:r>
        <w:t>use()</w:t>
      </w:r>
    </w:p>
    <w:p w14:paraId="7BACC2E0" w14:textId="77777777" w:rsidR="007C7173" w:rsidRPr="007C7173" w:rsidRDefault="007C7173" w:rsidP="007C7173">
      <w:pPr>
        <w:rPr>
          <w:lang w:eastAsia="zh-CN" w:bidi="hi-IN"/>
        </w:rPr>
      </w:pPr>
    </w:p>
    <w:p w14:paraId="5549A4B8" w14:textId="037313A1" w:rsidR="007C7173" w:rsidRPr="007C7173" w:rsidRDefault="00043C0E" w:rsidP="00043C0E">
      <w:pPr>
        <w:pStyle w:val="Heading2"/>
      </w:pPr>
      <w:r>
        <w:t>scoping</w:t>
      </w:r>
    </w:p>
    <w:p w14:paraId="482571CE" w14:textId="4433DBD1" w:rsidR="00043C0E" w:rsidRDefault="00043C0E" w:rsidP="00043C0E">
      <w:pPr>
        <w:pStyle w:val="code-definition"/>
      </w:pPr>
      <w:r>
        <w:t>caller()</w:t>
      </w:r>
    </w:p>
    <w:p w14:paraId="1484CA94" w14:textId="77777777" w:rsidR="00043C0E" w:rsidRPr="00043C0E" w:rsidRDefault="00043C0E" w:rsidP="00043C0E">
      <w:pPr>
        <w:rPr>
          <w:lang w:eastAsia="zh-CN" w:bidi="hi-IN"/>
        </w:rPr>
      </w:pPr>
    </w:p>
    <w:p w14:paraId="3C3E5696" w14:textId="455C4796" w:rsidR="00043C0E" w:rsidRDefault="00043C0E" w:rsidP="00043C0E">
      <w:pPr>
        <w:pStyle w:val="code-definition"/>
      </w:pPr>
      <w:r>
        <w:t>import()</w:t>
      </w:r>
    </w:p>
    <w:p w14:paraId="00332BB3" w14:textId="77777777" w:rsidR="00043C0E" w:rsidRPr="00043C0E" w:rsidRDefault="00043C0E" w:rsidP="00043C0E">
      <w:pPr>
        <w:rPr>
          <w:lang w:eastAsia="zh-CN" w:bidi="hi-IN"/>
        </w:rPr>
      </w:pPr>
    </w:p>
    <w:p w14:paraId="0CFBD6A1" w14:textId="46201C36" w:rsidR="00043C0E" w:rsidRDefault="00043C0E" w:rsidP="00043C0E">
      <w:pPr>
        <w:pStyle w:val="code-definition"/>
      </w:pPr>
      <w:r>
        <w:t>local()</w:t>
      </w:r>
    </w:p>
    <w:p w14:paraId="58E72792" w14:textId="77777777" w:rsidR="00043C0E" w:rsidRPr="00043C0E" w:rsidRDefault="00043C0E" w:rsidP="00043C0E">
      <w:pPr>
        <w:rPr>
          <w:lang w:eastAsia="zh-CN" w:bidi="hi-IN"/>
        </w:rPr>
      </w:pPr>
    </w:p>
    <w:p w14:paraId="2D0C7B74" w14:textId="36E6001B" w:rsidR="00043C0E" w:rsidRDefault="00043C0E" w:rsidP="00043C0E">
      <w:pPr>
        <w:pStyle w:val="code-definition"/>
      </w:pPr>
      <w:r>
        <w:t>my()</w:t>
      </w:r>
    </w:p>
    <w:p w14:paraId="309ECD26" w14:textId="77777777" w:rsidR="00043C0E" w:rsidRPr="00043C0E" w:rsidRDefault="00043C0E" w:rsidP="00043C0E">
      <w:pPr>
        <w:rPr>
          <w:lang w:eastAsia="zh-CN" w:bidi="hi-IN"/>
        </w:rPr>
      </w:pPr>
    </w:p>
    <w:p w14:paraId="5B80BC9D" w14:textId="5730ED44" w:rsidR="00043C0E" w:rsidRDefault="00043C0E" w:rsidP="00043C0E">
      <w:pPr>
        <w:pStyle w:val="code-definition"/>
      </w:pPr>
      <w:r>
        <w:t>our()</w:t>
      </w:r>
    </w:p>
    <w:p w14:paraId="0B0B27F7" w14:textId="77777777" w:rsidR="00043C0E" w:rsidRPr="00043C0E" w:rsidRDefault="00043C0E" w:rsidP="00043C0E">
      <w:pPr>
        <w:rPr>
          <w:lang w:eastAsia="zh-CN" w:bidi="hi-IN"/>
        </w:rPr>
      </w:pPr>
    </w:p>
    <w:p w14:paraId="2C4F4B92" w14:textId="4608F58A" w:rsidR="00043C0E" w:rsidRDefault="00043C0E" w:rsidP="00043C0E">
      <w:pPr>
        <w:pStyle w:val="code-definition"/>
      </w:pPr>
      <w:r>
        <w:t>package()</w:t>
      </w:r>
    </w:p>
    <w:p w14:paraId="60C07B8F" w14:textId="77777777" w:rsidR="00043C0E" w:rsidRPr="00043C0E" w:rsidRDefault="00043C0E" w:rsidP="00043C0E">
      <w:pPr>
        <w:rPr>
          <w:lang w:eastAsia="zh-CN" w:bidi="hi-IN"/>
        </w:rPr>
      </w:pPr>
    </w:p>
    <w:p w14:paraId="68180CA8" w14:textId="53510147" w:rsidR="00043C0E" w:rsidRDefault="00043C0E" w:rsidP="00043C0E">
      <w:pPr>
        <w:pStyle w:val="code-definition"/>
      </w:pPr>
      <w:r>
        <w:t>state()</w:t>
      </w:r>
    </w:p>
    <w:p w14:paraId="65AAE2F2" w14:textId="77777777" w:rsidR="00043C0E" w:rsidRPr="00043C0E" w:rsidRDefault="00043C0E" w:rsidP="00043C0E">
      <w:pPr>
        <w:rPr>
          <w:lang w:eastAsia="zh-CN" w:bidi="hi-IN"/>
        </w:rPr>
      </w:pPr>
    </w:p>
    <w:p w14:paraId="5212E26C" w14:textId="67D15C2B" w:rsidR="00043C0E" w:rsidRDefault="00043C0E" w:rsidP="00043C0E">
      <w:pPr>
        <w:pStyle w:val="code-definition"/>
      </w:pPr>
      <w:r>
        <w:t>use()</w:t>
      </w:r>
    </w:p>
    <w:p w14:paraId="65C9B9EE" w14:textId="4F1BAF89" w:rsidR="00043C0E" w:rsidRDefault="00043C0E" w:rsidP="00043C0E">
      <w:pPr>
        <w:rPr>
          <w:lang w:eastAsia="zh-CN" w:bidi="hi-IN"/>
        </w:rPr>
      </w:pPr>
    </w:p>
    <w:p w14:paraId="7429EE63" w14:textId="77777777" w:rsidR="006D498B" w:rsidRDefault="006D498B" w:rsidP="00043C0E">
      <w:pPr>
        <w:rPr>
          <w:lang w:eastAsia="zh-CN" w:bidi="hi-IN"/>
        </w:rPr>
      </w:pPr>
    </w:p>
    <w:p w14:paraId="13C55CEB" w14:textId="62104F3E" w:rsidR="00043C0E" w:rsidRDefault="006D498B" w:rsidP="006D498B">
      <w:pPr>
        <w:pStyle w:val="Heading2"/>
      </w:pPr>
      <w:r>
        <w:t>modules</w:t>
      </w:r>
    </w:p>
    <w:p w14:paraId="21A05C53" w14:textId="12A263D5" w:rsidR="006D498B" w:rsidRDefault="006D498B" w:rsidP="006D498B">
      <w:pPr>
        <w:pStyle w:val="code-definition"/>
      </w:pPr>
      <w:r>
        <w:t>do()</w:t>
      </w:r>
    </w:p>
    <w:p w14:paraId="7ADC903B" w14:textId="77777777" w:rsidR="006D498B" w:rsidRPr="006D498B" w:rsidRDefault="006D498B" w:rsidP="006D498B">
      <w:pPr>
        <w:rPr>
          <w:lang w:eastAsia="zh-CN" w:bidi="hi-IN"/>
        </w:rPr>
      </w:pPr>
    </w:p>
    <w:p w14:paraId="3BAE54FF" w14:textId="4B1984BB" w:rsidR="006D498B" w:rsidRDefault="006D498B" w:rsidP="006D498B">
      <w:pPr>
        <w:pStyle w:val="code-definition"/>
      </w:pPr>
      <w:r>
        <w:t>import()</w:t>
      </w:r>
    </w:p>
    <w:p w14:paraId="2D05E083" w14:textId="77777777" w:rsidR="006D498B" w:rsidRPr="006D498B" w:rsidRDefault="006D498B" w:rsidP="006D498B">
      <w:pPr>
        <w:rPr>
          <w:lang w:eastAsia="zh-CN" w:bidi="hi-IN"/>
        </w:rPr>
      </w:pPr>
    </w:p>
    <w:p w14:paraId="4310F1A3" w14:textId="5582CE9D" w:rsidR="006D498B" w:rsidRDefault="006D498B" w:rsidP="006D498B">
      <w:pPr>
        <w:pStyle w:val="code-definition"/>
      </w:pPr>
      <w:r>
        <w:t>no()</w:t>
      </w:r>
    </w:p>
    <w:p w14:paraId="163D52C0" w14:textId="77777777" w:rsidR="006D498B" w:rsidRPr="006D498B" w:rsidRDefault="006D498B" w:rsidP="006D498B">
      <w:pPr>
        <w:rPr>
          <w:lang w:eastAsia="zh-CN" w:bidi="hi-IN"/>
        </w:rPr>
      </w:pPr>
    </w:p>
    <w:p w14:paraId="449C5E99" w14:textId="499C50F0" w:rsidR="006D498B" w:rsidRDefault="006D498B" w:rsidP="006D498B">
      <w:pPr>
        <w:pStyle w:val="code-definition"/>
      </w:pPr>
      <w:r>
        <w:t>package()</w:t>
      </w:r>
    </w:p>
    <w:p w14:paraId="0CD9E214" w14:textId="77777777" w:rsidR="006D498B" w:rsidRPr="006D498B" w:rsidRDefault="006D498B" w:rsidP="006D498B">
      <w:pPr>
        <w:rPr>
          <w:lang w:eastAsia="zh-CN" w:bidi="hi-IN"/>
        </w:rPr>
      </w:pPr>
    </w:p>
    <w:p w14:paraId="2E1AF94B" w14:textId="1DC2D968" w:rsidR="006D498B" w:rsidRDefault="006D498B" w:rsidP="006D498B">
      <w:pPr>
        <w:pStyle w:val="code-definition"/>
      </w:pPr>
      <w:r>
        <w:t>require()</w:t>
      </w:r>
    </w:p>
    <w:p w14:paraId="70EA9D93" w14:textId="77777777" w:rsidR="006D498B" w:rsidRPr="006D498B" w:rsidRDefault="006D498B" w:rsidP="006D498B">
      <w:pPr>
        <w:rPr>
          <w:lang w:eastAsia="zh-CN" w:bidi="hi-IN"/>
        </w:rPr>
      </w:pPr>
    </w:p>
    <w:p w14:paraId="3A61A5A0" w14:textId="77777777" w:rsidR="006D498B" w:rsidRDefault="006D498B" w:rsidP="00043C0E">
      <w:pPr>
        <w:rPr>
          <w:lang w:eastAsia="zh-CN" w:bidi="hi-IN"/>
        </w:rPr>
      </w:pPr>
    </w:p>
    <w:p w14:paraId="774F5335" w14:textId="79007EFC" w:rsidR="00043C0E" w:rsidRPr="00043C0E" w:rsidRDefault="00043C0E" w:rsidP="00043C0E">
      <w:pPr>
        <w:pStyle w:val="Heading2"/>
      </w:pPr>
      <w:r>
        <w:t>non-function keywords</w:t>
      </w:r>
    </w:p>
    <w:p w14:paraId="6B2C92FB" w14:textId="77777777" w:rsidR="00043C0E" w:rsidRDefault="00043C0E" w:rsidP="00043C0E">
      <w:pPr>
        <w:pStyle w:val="code-definition"/>
      </w:pPr>
      <w:r w:rsidRPr="00043C0E">
        <w:t>and</w:t>
      </w:r>
    </w:p>
    <w:p w14:paraId="29C99345" w14:textId="77777777" w:rsidR="00043C0E" w:rsidRDefault="00043C0E" w:rsidP="00043C0E">
      <w:pPr>
        <w:pStyle w:val="code-definition"/>
      </w:pPr>
      <w:r w:rsidRPr="00043C0E">
        <w:t>AUTOLOAD</w:t>
      </w:r>
    </w:p>
    <w:p w14:paraId="2EB0CB56" w14:textId="77777777" w:rsidR="00043C0E" w:rsidRDefault="00043C0E" w:rsidP="00043C0E">
      <w:pPr>
        <w:pStyle w:val="code-definition"/>
      </w:pPr>
      <w:r w:rsidRPr="00043C0E">
        <w:t>BEGIN</w:t>
      </w:r>
    </w:p>
    <w:p w14:paraId="5838BFBB" w14:textId="77777777" w:rsidR="00043C0E" w:rsidRDefault="00043C0E" w:rsidP="00043C0E">
      <w:pPr>
        <w:pStyle w:val="code-definition"/>
      </w:pPr>
      <w:r w:rsidRPr="00043C0E">
        <w:t>CHECK</w:t>
      </w:r>
    </w:p>
    <w:p w14:paraId="14F4B582" w14:textId="77777777" w:rsidR="00043C0E" w:rsidRDefault="00043C0E" w:rsidP="00043C0E">
      <w:pPr>
        <w:pStyle w:val="code-definition"/>
      </w:pPr>
      <w:r w:rsidRPr="00043C0E">
        <w:t>cmp</w:t>
      </w:r>
    </w:p>
    <w:p w14:paraId="02270FD1" w14:textId="77777777" w:rsidR="00043C0E" w:rsidRDefault="00043C0E" w:rsidP="00043C0E">
      <w:pPr>
        <w:pStyle w:val="code-definition"/>
      </w:pPr>
      <w:r w:rsidRPr="00043C0E">
        <w:t>CORE</w:t>
      </w:r>
    </w:p>
    <w:p w14:paraId="269B223E" w14:textId="77777777" w:rsidR="00043C0E" w:rsidRDefault="00043C0E" w:rsidP="00043C0E">
      <w:pPr>
        <w:pStyle w:val="code-definition"/>
      </w:pPr>
      <w:r w:rsidRPr="00043C0E">
        <w:t>__DATA__</w:t>
      </w:r>
    </w:p>
    <w:p w14:paraId="44A18DAB" w14:textId="77777777" w:rsidR="00043C0E" w:rsidRDefault="00043C0E" w:rsidP="00043C0E">
      <w:pPr>
        <w:pStyle w:val="code-definition"/>
      </w:pPr>
      <w:r w:rsidRPr="00043C0E">
        <w:t>default</w:t>
      </w:r>
    </w:p>
    <w:p w14:paraId="3C846CC8" w14:textId="77777777" w:rsidR="00043C0E" w:rsidRDefault="00043C0E" w:rsidP="00043C0E">
      <w:pPr>
        <w:pStyle w:val="code-definition"/>
      </w:pPr>
      <w:r w:rsidRPr="00043C0E">
        <w:t>DESTROY</w:t>
      </w:r>
    </w:p>
    <w:p w14:paraId="5985C9E3" w14:textId="77777777" w:rsidR="00043C0E" w:rsidRDefault="00043C0E" w:rsidP="00043C0E">
      <w:pPr>
        <w:pStyle w:val="code-definition"/>
      </w:pPr>
      <w:r w:rsidRPr="00043C0E">
        <w:t>else</w:t>
      </w:r>
    </w:p>
    <w:p w14:paraId="5253BA77" w14:textId="77777777" w:rsidR="00043C0E" w:rsidRDefault="00043C0E" w:rsidP="00043C0E">
      <w:pPr>
        <w:pStyle w:val="code-definition"/>
      </w:pPr>
      <w:r w:rsidRPr="00043C0E">
        <w:t>elseif</w:t>
      </w:r>
    </w:p>
    <w:p w14:paraId="6080D47D" w14:textId="77777777" w:rsidR="00043C0E" w:rsidRDefault="00043C0E" w:rsidP="00043C0E">
      <w:pPr>
        <w:pStyle w:val="code-definition"/>
      </w:pPr>
      <w:r w:rsidRPr="00043C0E">
        <w:t>elsif</w:t>
      </w:r>
    </w:p>
    <w:p w14:paraId="4569DA54" w14:textId="77777777" w:rsidR="00043C0E" w:rsidRDefault="00043C0E" w:rsidP="00043C0E">
      <w:pPr>
        <w:pStyle w:val="code-definition"/>
      </w:pPr>
      <w:r w:rsidRPr="00043C0E">
        <w:t>END</w:t>
      </w:r>
    </w:p>
    <w:p w14:paraId="07F44D35" w14:textId="77777777" w:rsidR="00043C0E" w:rsidRDefault="00043C0E" w:rsidP="00043C0E">
      <w:pPr>
        <w:pStyle w:val="code-definition"/>
      </w:pPr>
      <w:r w:rsidRPr="00043C0E">
        <w:t>__END__</w:t>
      </w:r>
    </w:p>
    <w:p w14:paraId="328B3C7E" w14:textId="77777777" w:rsidR="00043C0E" w:rsidRDefault="00043C0E" w:rsidP="00043C0E">
      <w:pPr>
        <w:pStyle w:val="code-definition"/>
      </w:pPr>
      <w:r w:rsidRPr="00043C0E">
        <w:t>eq</w:t>
      </w:r>
    </w:p>
    <w:p w14:paraId="2706A535" w14:textId="77777777" w:rsidR="00043C0E" w:rsidRDefault="00043C0E" w:rsidP="00043C0E">
      <w:pPr>
        <w:pStyle w:val="code-definition"/>
      </w:pPr>
      <w:r w:rsidRPr="00043C0E">
        <w:t>for</w:t>
      </w:r>
    </w:p>
    <w:p w14:paraId="7EC7E3F9" w14:textId="77777777" w:rsidR="00043C0E" w:rsidRDefault="00043C0E" w:rsidP="00043C0E">
      <w:pPr>
        <w:pStyle w:val="code-definition"/>
      </w:pPr>
      <w:r w:rsidRPr="00043C0E">
        <w:t>foreach</w:t>
      </w:r>
    </w:p>
    <w:p w14:paraId="221730F4" w14:textId="77777777" w:rsidR="00043C0E" w:rsidRDefault="00043C0E" w:rsidP="00043C0E">
      <w:pPr>
        <w:pStyle w:val="code-definition"/>
      </w:pPr>
      <w:r w:rsidRPr="00043C0E">
        <w:t>ge</w:t>
      </w:r>
    </w:p>
    <w:p w14:paraId="2FEEE05F" w14:textId="77777777" w:rsidR="00043C0E" w:rsidRDefault="00043C0E" w:rsidP="00043C0E">
      <w:pPr>
        <w:pStyle w:val="code-definition"/>
      </w:pPr>
      <w:r w:rsidRPr="00043C0E">
        <w:t>given</w:t>
      </w:r>
    </w:p>
    <w:p w14:paraId="659712FD" w14:textId="77777777" w:rsidR="00043C0E" w:rsidRDefault="00043C0E" w:rsidP="00043C0E">
      <w:pPr>
        <w:pStyle w:val="code-definition"/>
      </w:pPr>
      <w:r w:rsidRPr="00043C0E">
        <w:t>gt</w:t>
      </w:r>
    </w:p>
    <w:p w14:paraId="237294B0" w14:textId="77777777" w:rsidR="00043C0E" w:rsidRDefault="00043C0E" w:rsidP="00043C0E">
      <w:pPr>
        <w:pStyle w:val="code-definition"/>
      </w:pPr>
      <w:r w:rsidRPr="00043C0E">
        <w:t>if</w:t>
      </w:r>
    </w:p>
    <w:p w14:paraId="4915FE46" w14:textId="77777777" w:rsidR="00043C0E" w:rsidRDefault="00043C0E" w:rsidP="00043C0E">
      <w:pPr>
        <w:pStyle w:val="code-definition"/>
      </w:pPr>
      <w:r w:rsidRPr="00043C0E">
        <w:t>INIT</w:t>
      </w:r>
    </w:p>
    <w:p w14:paraId="0D022DE1" w14:textId="77777777" w:rsidR="00043C0E" w:rsidRDefault="00043C0E" w:rsidP="00043C0E">
      <w:pPr>
        <w:pStyle w:val="code-definition"/>
      </w:pPr>
      <w:r w:rsidRPr="00043C0E">
        <w:t>le</w:t>
      </w:r>
    </w:p>
    <w:p w14:paraId="62A713FE" w14:textId="77777777" w:rsidR="00043C0E" w:rsidRDefault="00043C0E" w:rsidP="00043C0E">
      <w:pPr>
        <w:pStyle w:val="code-definition"/>
      </w:pPr>
      <w:r w:rsidRPr="00043C0E">
        <w:t>lt</w:t>
      </w:r>
    </w:p>
    <w:p w14:paraId="136C58C4" w14:textId="77777777" w:rsidR="00043C0E" w:rsidRDefault="00043C0E" w:rsidP="00043C0E">
      <w:pPr>
        <w:pStyle w:val="code-definition"/>
      </w:pPr>
      <w:r w:rsidRPr="00043C0E">
        <w:t>ne</w:t>
      </w:r>
    </w:p>
    <w:p w14:paraId="06D7EDF1" w14:textId="77777777" w:rsidR="00043C0E" w:rsidRDefault="00043C0E" w:rsidP="00043C0E">
      <w:pPr>
        <w:pStyle w:val="code-definition"/>
      </w:pPr>
      <w:r w:rsidRPr="00043C0E">
        <w:t>not</w:t>
      </w:r>
    </w:p>
    <w:p w14:paraId="6EC940E8" w14:textId="77777777" w:rsidR="00043C0E" w:rsidRDefault="00043C0E" w:rsidP="00043C0E">
      <w:pPr>
        <w:pStyle w:val="code-definition"/>
      </w:pPr>
      <w:r w:rsidRPr="00043C0E">
        <w:t>or</w:t>
      </w:r>
    </w:p>
    <w:p w14:paraId="63317691" w14:textId="77777777" w:rsidR="00043C0E" w:rsidRDefault="00043C0E" w:rsidP="00043C0E">
      <w:pPr>
        <w:pStyle w:val="code-definition"/>
      </w:pPr>
      <w:r w:rsidRPr="00043C0E">
        <w:t>UNITCHECK</w:t>
      </w:r>
    </w:p>
    <w:p w14:paraId="5B356BE6" w14:textId="77777777" w:rsidR="00043C0E" w:rsidRDefault="00043C0E" w:rsidP="00043C0E">
      <w:pPr>
        <w:pStyle w:val="code-definition"/>
      </w:pPr>
      <w:r w:rsidRPr="00043C0E">
        <w:lastRenderedPageBreak/>
        <w:t>unless</w:t>
      </w:r>
    </w:p>
    <w:p w14:paraId="23D666AE" w14:textId="77777777" w:rsidR="00043C0E" w:rsidRDefault="00043C0E" w:rsidP="00043C0E">
      <w:pPr>
        <w:pStyle w:val="code-definition"/>
      </w:pPr>
      <w:r w:rsidRPr="00043C0E">
        <w:t>until</w:t>
      </w:r>
    </w:p>
    <w:p w14:paraId="78D441AC" w14:textId="77777777" w:rsidR="00043C0E" w:rsidRDefault="00043C0E" w:rsidP="00043C0E">
      <w:pPr>
        <w:pStyle w:val="code-definition"/>
      </w:pPr>
      <w:r w:rsidRPr="00043C0E">
        <w:t>when</w:t>
      </w:r>
    </w:p>
    <w:p w14:paraId="31101690" w14:textId="77777777" w:rsidR="00043C0E" w:rsidRDefault="00043C0E" w:rsidP="00043C0E">
      <w:pPr>
        <w:pStyle w:val="code-definition"/>
      </w:pPr>
      <w:r w:rsidRPr="00043C0E">
        <w:t>while</w:t>
      </w:r>
    </w:p>
    <w:p w14:paraId="324D8910" w14:textId="77777777" w:rsidR="00043C0E" w:rsidRDefault="00043C0E" w:rsidP="00043C0E">
      <w:pPr>
        <w:pStyle w:val="code-definition"/>
      </w:pPr>
      <w:r w:rsidRPr="00043C0E">
        <w:t>x</w:t>
      </w:r>
    </w:p>
    <w:p w14:paraId="4E30E0FB" w14:textId="63900241" w:rsidR="00043C0E" w:rsidRDefault="00043C0E" w:rsidP="00043C0E">
      <w:pPr>
        <w:pStyle w:val="code-definition"/>
      </w:pPr>
      <w:r w:rsidRPr="00043C0E">
        <w:t>xor</w:t>
      </w:r>
    </w:p>
    <w:p w14:paraId="26B3507B" w14:textId="77777777" w:rsidR="00043C0E" w:rsidRPr="00043C0E" w:rsidRDefault="00043C0E" w:rsidP="00043C0E">
      <w:pPr>
        <w:rPr>
          <w:lang w:eastAsia="zh-CN" w:bidi="hi-IN"/>
        </w:rPr>
      </w:pPr>
    </w:p>
    <w:p w14:paraId="64297130" w14:textId="77777777" w:rsidR="00043C0E" w:rsidRDefault="00043C0E" w:rsidP="00C50CA3">
      <w:pPr>
        <w:autoSpaceDN w:val="0"/>
        <w:textAlignment w:val="baseline"/>
      </w:pPr>
    </w:p>
    <w:p w14:paraId="0973A003" w14:textId="70C4C779" w:rsidR="00141CBE" w:rsidRPr="00C50CA3" w:rsidRDefault="00141CBE" w:rsidP="00C50CA3">
      <w:pPr>
        <w:autoSpaceDN w:val="0"/>
        <w:textAlignment w:val="baseline"/>
      </w:pPr>
      <w:r>
        <w:br w:type="page"/>
      </w:r>
    </w:p>
    <w:p w14:paraId="504114F4" w14:textId="5672B416" w:rsidR="00657C9B" w:rsidRDefault="00CD3772" w:rsidP="00657C9B">
      <w:pPr>
        <w:pStyle w:val="Heading1"/>
      </w:pPr>
      <w:hyperlink r:id="rId8" w:history="1">
        <w:bookmarkStart w:id="24" w:name="_Toc74598166"/>
        <w:r w:rsidR="00657C9B" w:rsidRPr="00E134A9">
          <w:rPr>
            <w:rStyle w:val="Hyperlink"/>
          </w:rPr>
          <w:t>special variables</w:t>
        </w:r>
        <w:bookmarkEnd w:id="24"/>
      </w:hyperlink>
    </w:p>
    <w:p w14:paraId="640BE21F" w14:textId="18D3571E" w:rsidR="00515A92" w:rsidRDefault="00515A92" w:rsidP="00515A92">
      <w:r>
        <w:t>Enable long variable names with:</w:t>
      </w:r>
    </w:p>
    <w:p w14:paraId="7EC1CF52" w14:textId="6E858540" w:rsidR="00515A92" w:rsidRDefault="00515A92" w:rsidP="00515A92">
      <w:pPr>
        <w:pStyle w:val="code-definition"/>
      </w:pPr>
      <w:r>
        <w:tab/>
        <w:t>use English;</w:t>
      </w:r>
    </w:p>
    <w:p w14:paraId="1355E250" w14:textId="60D7C67E" w:rsidR="00515A92" w:rsidRDefault="00515A92" w:rsidP="00515A92">
      <w:pPr>
        <w:rPr>
          <w:lang w:eastAsia="zh-CN" w:bidi="hi-IN"/>
        </w:rPr>
      </w:pPr>
    </w:p>
    <w:p w14:paraId="627F4C66" w14:textId="6CEB875F" w:rsidR="00515A92" w:rsidRDefault="00515A92" w:rsidP="00515A92">
      <w:pPr>
        <w:rPr>
          <w:lang w:eastAsia="zh-CN" w:bidi="hi-IN"/>
        </w:rPr>
      </w:pPr>
      <w:r>
        <w:rPr>
          <w:lang w:eastAsia="zh-CN" w:bidi="hi-IN"/>
        </w:rPr>
        <w:t xml:space="preserve">Behaviour of the default variable – the following pairs are all equivalent: </w:t>
      </w:r>
    </w:p>
    <w:p w14:paraId="48A2E016" w14:textId="77777777" w:rsidR="00515A92" w:rsidRPr="00205D1B" w:rsidRDefault="00515A92" w:rsidP="00515A92">
      <w:pPr>
        <w:pStyle w:val="code-definition"/>
        <w:ind w:firstLine="709"/>
        <w:rPr>
          <w:sz w:val="16"/>
          <w:szCs w:val="16"/>
        </w:rPr>
      </w:pPr>
      <w:r w:rsidRPr="00205D1B">
        <w:rPr>
          <w:sz w:val="16"/>
          <w:szCs w:val="16"/>
        </w:rPr>
        <w:t>while (&lt;&gt;) {...}</w:t>
      </w:r>
    </w:p>
    <w:p w14:paraId="2B7B8F93" w14:textId="0369FB7D" w:rsidR="00515A92" w:rsidRPr="00205D1B" w:rsidRDefault="00515A92" w:rsidP="00515A92">
      <w:pPr>
        <w:pStyle w:val="code-definition"/>
        <w:rPr>
          <w:sz w:val="16"/>
          <w:szCs w:val="16"/>
        </w:rPr>
      </w:pPr>
      <w:r w:rsidRPr="00205D1B">
        <w:rPr>
          <w:sz w:val="16"/>
          <w:szCs w:val="16"/>
        </w:rPr>
        <w:tab/>
        <w:t>while (defined($_ = &lt;&gt;)) {...}</w:t>
      </w:r>
    </w:p>
    <w:p w14:paraId="13E19100" w14:textId="77777777" w:rsidR="00515A92" w:rsidRPr="00205D1B" w:rsidRDefault="00515A92" w:rsidP="00515A92">
      <w:pPr>
        <w:rPr>
          <w:sz w:val="16"/>
          <w:szCs w:val="21"/>
          <w:lang w:eastAsia="zh-CN" w:bidi="hi-IN"/>
        </w:rPr>
      </w:pPr>
    </w:p>
    <w:p w14:paraId="3E3FBD3D" w14:textId="77777777" w:rsidR="00515A92" w:rsidRPr="00205D1B" w:rsidRDefault="00515A92" w:rsidP="00515A92">
      <w:pPr>
        <w:pStyle w:val="code-definition"/>
        <w:rPr>
          <w:sz w:val="16"/>
          <w:szCs w:val="16"/>
        </w:rPr>
      </w:pPr>
      <w:r w:rsidRPr="00205D1B">
        <w:rPr>
          <w:sz w:val="16"/>
          <w:szCs w:val="16"/>
        </w:rPr>
        <w:tab/>
        <w:t>/REGEX/</w:t>
      </w:r>
    </w:p>
    <w:p w14:paraId="2E4BA7E6" w14:textId="4F847561" w:rsidR="00515A92" w:rsidRPr="00205D1B" w:rsidRDefault="00515A92" w:rsidP="00515A92">
      <w:pPr>
        <w:pStyle w:val="code-definition"/>
        <w:rPr>
          <w:sz w:val="16"/>
          <w:szCs w:val="16"/>
        </w:rPr>
      </w:pPr>
      <w:r w:rsidRPr="00205D1B">
        <w:rPr>
          <w:sz w:val="16"/>
          <w:szCs w:val="16"/>
        </w:rPr>
        <w:tab/>
        <w:t>$_ =~ /REGEX/</w:t>
      </w:r>
    </w:p>
    <w:p w14:paraId="2797F5E9" w14:textId="77777777" w:rsidR="00515A92" w:rsidRPr="00205D1B" w:rsidRDefault="00515A92" w:rsidP="00515A92">
      <w:pPr>
        <w:rPr>
          <w:sz w:val="16"/>
          <w:szCs w:val="21"/>
          <w:lang w:eastAsia="zh-CN" w:bidi="hi-IN"/>
        </w:rPr>
      </w:pPr>
    </w:p>
    <w:p w14:paraId="2774FB1F" w14:textId="77777777" w:rsidR="00515A92" w:rsidRPr="00205D1B" w:rsidRDefault="00515A92" w:rsidP="00515A92">
      <w:pPr>
        <w:pStyle w:val="code-definition"/>
        <w:rPr>
          <w:sz w:val="16"/>
          <w:szCs w:val="16"/>
        </w:rPr>
      </w:pPr>
      <w:r w:rsidRPr="00205D1B">
        <w:rPr>
          <w:sz w:val="16"/>
          <w:szCs w:val="16"/>
        </w:rPr>
        <w:tab/>
        <w:t>tr/a-z/A-Z/</w:t>
      </w:r>
    </w:p>
    <w:p w14:paraId="4DD2A290" w14:textId="0BC1C629" w:rsidR="00515A92" w:rsidRPr="00205D1B" w:rsidRDefault="00515A92" w:rsidP="00515A92">
      <w:pPr>
        <w:pStyle w:val="code-definition"/>
        <w:rPr>
          <w:sz w:val="16"/>
          <w:szCs w:val="16"/>
        </w:rPr>
      </w:pPr>
      <w:r w:rsidRPr="00205D1B">
        <w:rPr>
          <w:sz w:val="16"/>
          <w:szCs w:val="16"/>
        </w:rPr>
        <w:tab/>
        <w:t>$_ =~ tr/a-z/A-Z/</w:t>
      </w:r>
    </w:p>
    <w:p w14:paraId="23DBD68F" w14:textId="77777777" w:rsidR="00515A92" w:rsidRPr="00205D1B" w:rsidRDefault="00515A92" w:rsidP="00515A92">
      <w:pPr>
        <w:rPr>
          <w:sz w:val="16"/>
          <w:szCs w:val="21"/>
          <w:lang w:eastAsia="zh-CN" w:bidi="hi-IN"/>
        </w:rPr>
      </w:pPr>
    </w:p>
    <w:p w14:paraId="24B34109" w14:textId="77777777" w:rsidR="00515A92" w:rsidRPr="00205D1B" w:rsidRDefault="00515A92" w:rsidP="00515A92">
      <w:pPr>
        <w:pStyle w:val="code-definition"/>
        <w:rPr>
          <w:sz w:val="16"/>
          <w:szCs w:val="16"/>
        </w:rPr>
      </w:pPr>
      <w:r w:rsidRPr="00205D1B">
        <w:rPr>
          <w:sz w:val="16"/>
          <w:szCs w:val="16"/>
        </w:rPr>
        <w:tab/>
        <w:t>chomp</w:t>
      </w:r>
    </w:p>
    <w:p w14:paraId="50E6A8CA" w14:textId="30DF591A" w:rsidR="00515A92" w:rsidRPr="00205D1B" w:rsidRDefault="00515A92" w:rsidP="00515A92">
      <w:pPr>
        <w:pStyle w:val="code-definition"/>
        <w:rPr>
          <w:sz w:val="16"/>
          <w:szCs w:val="16"/>
        </w:rPr>
      </w:pPr>
      <w:r w:rsidRPr="00205D1B">
        <w:rPr>
          <w:sz w:val="16"/>
          <w:szCs w:val="16"/>
        </w:rPr>
        <w:tab/>
        <w:t>chomp($_)</w:t>
      </w:r>
    </w:p>
    <w:p w14:paraId="2E91237E" w14:textId="77777777" w:rsidR="00515A92" w:rsidRPr="00515A92" w:rsidRDefault="00515A92" w:rsidP="00515A92">
      <w:pPr>
        <w:rPr>
          <w:lang w:eastAsia="zh-CN" w:bidi="hi-IN"/>
        </w:rPr>
      </w:pPr>
    </w:p>
    <w:p w14:paraId="06725F67" w14:textId="77B259DA" w:rsidR="00657C9B" w:rsidRDefault="00657C9B" w:rsidP="00657C9B">
      <w:pPr>
        <w:pStyle w:val="Heading2"/>
      </w:pPr>
      <w:bookmarkStart w:id="25" w:name="_Toc74598167"/>
      <w:r>
        <w:t>global scalars</w:t>
      </w:r>
      <w:bookmarkEnd w:id="25"/>
    </w:p>
    <w:p w14:paraId="00A587EA" w14:textId="130DE645" w:rsidR="00657C9B" w:rsidRDefault="00515A92" w:rsidP="00515A92">
      <w:pPr>
        <w:pStyle w:val="code-definition"/>
      </w:pPr>
      <w:r>
        <w:t>$_</w:t>
      </w:r>
      <w:r>
        <w:tab/>
        <w:t>$ARG</w:t>
      </w:r>
    </w:p>
    <w:p w14:paraId="29E34CA3" w14:textId="77777777" w:rsidR="00515A92" w:rsidRDefault="00515A92" w:rsidP="00515A92">
      <w:pPr>
        <w:rPr>
          <w:lang w:eastAsia="zh-CN" w:bidi="hi-IN"/>
        </w:rPr>
      </w:pPr>
      <w:r>
        <w:rPr>
          <w:lang w:eastAsia="zh-CN" w:bidi="hi-IN"/>
        </w:rPr>
        <w:t xml:space="preserve">The default input and pattern-searching space. </w:t>
      </w:r>
    </w:p>
    <w:p w14:paraId="22FF7FFE" w14:textId="6D26795C" w:rsidR="00515A92" w:rsidRDefault="00515A92">
      <w:pPr>
        <w:autoSpaceDN w:val="0"/>
        <w:textAlignment w:val="baseline"/>
      </w:pPr>
    </w:p>
    <w:p w14:paraId="780AAFC9" w14:textId="118E5829" w:rsidR="00515A92" w:rsidRDefault="00515A92" w:rsidP="00515A92">
      <w:pPr>
        <w:pStyle w:val="code-definition"/>
      </w:pPr>
      <w:r>
        <w:t>@_</w:t>
      </w:r>
      <w:r>
        <w:tab/>
        <w:t>@ARG</w:t>
      </w:r>
    </w:p>
    <w:p w14:paraId="1CD8D565" w14:textId="71F70C18" w:rsidR="00515A92" w:rsidRPr="00515A92" w:rsidRDefault="00515A92" w:rsidP="00515A92">
      <w:pPr>
        <w:rPr>
          <w:lang w:eastAsia="zh-CN" w:bidi="hi-IN"/>
        </w:rPr>
      </w:pPr>
      <w:r>
        <w:rPr>
          <w:lang w:eastAsia="zh-CN" w:bidi="hi-IN"/>
        </w:rPr>
        <w:t xml:space="preserve">In a subroutine, contains parameters passed to said subroutine, and is the default array for </w:t>
      </w:r>
      <w:proofErr w:type="gramStart"/>
      <w:r>
        <w:rPr>
          <w:i/>
          <w:iCs/>
          <w:lang w:eastAsia="zh-CN" w:bidi="hi-IN"/>
        </w:rPr>
        <w:t>pop(</w:t>
      </w:r>
      <w:proofErr w:type="gramEnd"/>
      <w:r>
        <w:rPr>
          <w:i/>
          <w:iCs/>
          <w:lang w:eastAsia="zh-CN" w:bidi="hi-IN"/>
        </w:rPr>
        <w:t>)</w:t>
      </w:r>
      <w:r>
        <w:rPr>
          <w:lang w:eastAsia="zh-CN" w:bidi="hi-IN"/>
        </w:rPr>
        <w:t xml:space="preserve"> and </w:t>
      </w:r>
      <w:r>
        <w:rPr>
          <w:i/>
          <w:iCs/>
          <w:lang w:eastAsia="zh-CN" w:bidi="hi-IN"/>
        </w:rPr>
        <w:t>shift()</w:t>
      </w:r>
    </w:p>
    <w:p w14:paraId="1E6D962A" w14:textId="2D97DFA5" w:rsidR="00515A92" w:rsidRDefault="00515A92">
      <w:pPr>
        <w:autoSpaceDN w:val="0"/>
        <w:textAlignment w:val="baseline"/>
      </w:pPr>
    </w:p>
    <w:p w14:paraId="366B7836" w14:textId="0D2EF69A" w:rsidR="00515A92" w:rsidRDefault="00515A92" w:rsidP="00515A92">
      <w:pPr>
        <w:pStyle w:val="code-definition"/>
      </w:pPr>
      <w:r>
        <w:t>$</w:t>
      </w:r>
      <w:r w:rsidR="003F32C9">
        <w:t>"</w:t>
      </w:r>
      <w:r>
        <w:tab/>
        <w:t>$LIST_SEPARATOR</w:t>
      </w:r>
    </w:p>
    <w:p w14:paraId="0A065E17" w14:textId="05918FB7" w:rsidR="00515A92" w:rsidRDefault="00515A92" w:rsidP="00515A92">
      <w:pPr>
        <w:rPr>
          <w:lang w:eastAsia="zh-CN" w:bidi="hi-IN"/>
        </w:rPr>
      </w:pPr>
      <w:r>
        <w:rPr>
          <w:lang w:eastAsia="zh-CN" w:bidi="hi-IN"/>
        </w:rPr>
        <w:t xml:space="preserve">When an array or array slice is interpolated, its elements are separated by this value. </w:t>
      </w:r>
    </w:p>
    <w:p w14:paraId="3C4312A8" w14:textId="77777777" w:rsidR="00A207E3" w:rsidRDefault="00A207E3" w:rsidP="00515A92">
      <w:pPr>
        <w:rPr>
          <w:lang w:eastAsia="zh-CN" w:bidi="hi-IN"/>
        </w:rPr>
      </w:pPr>
    </w:p>
    <w:p w14:paraId="0280DA78" w14:textId="77777777" w:rsidR="00A207E3" w:rsidRDefault="00A207E3" w:rsidP="00A207E3">
      <w:pPr>
        <w:pStyle w:val="code-definition"/>
      </w:pPr>
      <w:r>
        <w:t>$ARGV</w:t>
      </w:r>
    </w:p>
    <w:p w14:paraId="2449D65B" w14:textId="77777777" w:rsidR="00A207E3" w:rsidRPr="00271E14" w:rsidRDefault="00A207E3" w:rsidP="00A207E3">
      <w:pPr>
        <w:rPr>
          <w:lang w:eastAsia="zh-CN" w:bidi="hi-IN"/>
        </w:rPr>
      </w:pPr>
      <w:r>
        <w:rPr>
          <w:lang w:eastAsia="zh-CN" w:bidi="hi-IN"/>
        </w:rPr>
        <w:t>Name of current file when reading from &lt;&gt;</w:t>
      </w:r>
    </w:p>
    <w:p w14:paraId="3FB133B5" w14:textId="77777777" w:rsidR="00A207E3" w:rsidRDefault="00A207E3" w:rsidP="00A207E3">
      <w:pPr>
        <w:autoSpaceDN w:val="0"/>
        <w:textAlignment w:val="baseline"/>
      </w:pPr>
    </w:p>
    <w:p w14:paraId="0C197EA6" w14:textId="77777777" w:rsidR="00A207E3" w:rsidRDefault="00A207E3" w:rsidP="00A207E3">
      <w:pPr>
        <w:pStyle w:val="code-definition"/>
      </w:pPr>
      <w:r>
        <w:t>$,</w:t>
      </w:r>
      <w:r>
        <w:tab/>
        <w:t>$OFS</w:t>
      </w:r>
      <w:r>
        <w:tab/>
        <w:t>$OUTPUT_FIELD_SEPERATOR</w:t>
      </w:r>
    </w:p>
    <w:p w14:paraId="491C5C41" w14:textId="77777777" w:rsidR="00A207E3" w:rsidRDefault="00A207E3" w:rsidP="00A207E3">
      <w:pPr>
        <w:rPr>
          <w:lang w:eastAsia="zh-CN" w:bidi="hi-IN"/>
        </w:rPr>
      </w:pPr>
      <w:r>
        <w:rPr>
          <w:lang w:eastAsia="zh-CN" w:bidi="hi-IN"/>
        </w:rPr>
        <w:t xml:space="preserve">If defined, value is printed between each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600BFB0F" w14:textId="77777777" w:rsidR="00A207E3" w:rsidRDefault="00A207E3" w:rsidP="00A207E3">
      <w:pPr>
        <w:rPr>
          <w:lang w:eastAsia="zh-CN" w:bidi="hi-IN"/>
        </w:rPr>
      </w:pPr>
    </w:p>
    <w:p w14:paraId="46AB594C" w14:textId="77777777" w:rsidR="00A207E3" w:rsidRDefault="00A207E3" w:rsidP="00A207E3">
      <w:pPr>
        <w:pStyle w:val="code-definition"/>
      </w:pPr>
      <w:r>
        <w:t>$.</w:t>
      </w:r>
      <w:r>
        <w:tab/>
        <w:t>$NR</w:t>
      </w:r>
      <w:r>
        <w:tab/>
        <w:t>$INPUT_LINE_NUMBER</w:t>
      </w:r>
    </w:p>
    <w:p w14:paraId="368D9333" w14:textId="77777777" w:rsidR="00A207E3" w:rsidRDefault="00A207E3" w:rsidP="00A207E3">
      <w:pPr>
        <w:rPr>
          <w:lang w:eastAsia="zh-CN" w:bidi="hi-IN"/>
        </w:rPr>
      </w:pPr>
      <w:r>
        <w:rPr>
          <w:lang w:eastAsia="zh-CN" w:bidi="hi-IN"/>
        </w:rPr>
        <w:t>Current line-number for the last filehandle accessed</w:t>
      </w:r>
    </w:p>
    <w:p w14:paraId="7054D627" w14:textId="77777777" w:rsidR="00A207E3" w:rsidRDefault="00A207E3" w:rsidP="00A207E3">
      <w:pPr>
        <w:rPr>
          <w:lang w:eastAsia="zh-CN" w:bidi="hi-IN"/>
        </w:rPr>
      </w:pPr>
    </w:p>
    <w:p w14:paraId="01A89314" w14:textId="77777777" w:rsidR="00A207E3" w:rsidRDefault="00A207E3" w:rsidP="00A207E3">
      <w:pPr>
        <w:pStyle w:val="code-definition"/>
      </w:pPr>
      <w:r>
        <w:t>$/</w:t>
      </w:r>
      <w:r>
        <w:tab/>
        <w:t>$RS</w:t>
      </w:r>
      <w:r>
        <w:tab/>
        <w:t>$INPUT_RECORD_SEPARATOR</w:t>
      </w:r>
    </w:p>
    <w:p w14:paraId="3B1F11F3" w14:textId="5D4D642F" w:rsidR="00A207E3" w:rsidRPr="00A207E3" w:rsidRDefault="00A207E3" w:rsidP="00A207E3">
      <w:pPr>
        <w:rPr>
          <w:lang w:eastAsia="zh-CN" w:bidi="hi-IN"/>
        </w:rPr>
      </w:pPr>
      <w:r>
        <w:rPr>
          <w:lang w:eastAsia="zh-CN" w:bidi="hi-IN"/>
        </w:rPr>
        <w:t xml:space="preserve">Influences </w:t>
      </w:r>
      <w:proofErr w:type="spellStart"/>
      <w:r>
        <w:rPr>
          <w:lang w:eastAsia="zh-CN" w:bidi="hi-IN"/>
        </w:rPr>
        <w:t>perl</w:t>
      </w:r>
      <w:r w:rsidR="003F32C9">
        <w:rPr>
          <w:lang w:eastAsia="zh-CN" w:bidi="hi-IN"/>
        </w:rPr>
        <w:t>'</w:t>
      </w:r>
      <w:r>
        <w:rPr>
          <w:lang w:eastAsia="zh-CN" w:bidi="hi-IN"/>
        </w:rPr>
        <w:t>s</w:t>
      </w:r>
      <w:proofErr w:type="spellEnd"/>
      <w:r>
        <w:rPr>
          <w:lang w:eastAsia="zh-CN" w:bidi="hi-IN"/>
        </w:rPr>
        <w:t xml:space="preserve"> idea of what a </w:t>
      </w:r>
      <w:r w:rsidR="003F32C9">
        <w:rPr>
          <w:lang w:eastAsia="zh-CN" w:bidi="hi-IN"/>
        </w:rPr>
        <w:t>'</w:t>
      </w:r>
      <w:r>
        <w:rPr>
          <w:lang w:eastAsia="zh-CN" w:bidi="hi-IN"/>
        </w:rPr>
        <w:t>line</w:t>
      </w:r>
      <w:r w:rsidR="003F32C9">
        <w:rPr>
          <w:lang w:eastAsia="zh-CN" w:bidi="hi-IN"/>
        </w:rPr>
        <w:t>'</w:t>
      </w:r>
      <w:r>
        <w:rPr>
          <w:lang w:eastAsia="zh-CN" w:bidi="hi-IN"/>
        </w:rPr>
        <w:t xml:space="preserve"> is. Default is </w:t>
      </w:r>
      <w:r w:rsidR="003F32C9">
        <w:rPr>
          <w:i/>
          <w:iCs/>
          <w:lang w:eastAsia="zh-CN" w:bidi="hi-IN"/>
        </w:rPr>
        <w:t>'</w:t>
      </w:r>
      <w:r>
        <w:rPr>
          <w:i/>
          <w:iCs/>
          <w:lang w:eastAsia="zh-CN" w:bidi="hi-IN"/>
        </w:rPr>
        <w:t>\n</w:t>
      </w:r>
      <w:r w:rsidR="003F32C9">
        <w:rPr>
          <w:i/>
          <w:iCs/>
          <w:lang w:eastAsia="zh-CN" w:bidi="hi-IN"/>
        </w:rPr>
        <w:t>'</w:t>
      </w:r>
      <w:r w:rsidRPr="00A207E3">
        <w:rPr>
          <w:lang w:eastAsia="zh-CN" w:bidi="hi-IN"/>
        </w:rPr>
        <w:t>.</w:t>
      </w:r>
      <w:r>
        <w:rPr>
          <w:lang w:eastAsia="zh-CN" w:bidi="hi-IN"/>
        </w:rPr>
        <w:t xml:space="preserve"> Set to </w:t>
      </w:r>
      <w:r>
        <w:rPr>
          <w:i/>
          <w:iCs/>
          <w:lang w:eastAsia="zh-CN" w:bidi="hi-IN"/>
        </w:rPr>
        <w:t>undef</w:t>
      </w:r>
      <w:r>
        <w:rPr>
          <w:lang w:eastAsia="zh-CN" w:bidi="hi-IN"/>
        </w:rPr>
        <w:t xml:space="preserve"> to read to the end of the file as a line. Set to </w:t>
      </w:r>
      <w:r w:rsidR="003F32C9">
        <w:rPr>
          <w:i/>
          <w:iCs/>
          <w:lang w:eastAsia="zh-CN" w:bidi="hi-IN"/>
        </w:rPr>
        <w:t>""</w:t>
      </w:r>
      <w:r>
        <w:rPr>
          <w:lang w:eastAsia="zh-CN" w:bidi="hi-IN"/>
        </w:rPr>
        <w:t xml:space="preserve"> to read until blank line (and treat consecutive empty lines as a single empty line) as a line. Set to reference to number to read that many bytes as a line. Value is a string, not a regex. </w:t>
      </w:r>
    </w:p>
    <w:p w14:paraId="32006D26" w14:textId="77777777" w:rsidR="00A207E3" w:rsidRDefault="00A207E3" w:rsidP="00A207E3">
      <w:pPr>
        <w:autoSpaceDN w:val="0"/>
        <w:textAlignment w:val="baseline"/>
      </w:pPr>
    </w:p>
    <w:p w14:paraId="55680FE3" w14:textId="77777777" w:rsidR="00A207E3" w:rsidRDefault="00A207E3" w:rsidP="00A207E3">
      <w:pPr>
        <w:pStyle w:val="code-definition"/>
      </w:pPr>
      <w:r>
        <w:t>$\</w:t>
      </w:r>
      <w:r>
        <w:tab/>
        <w:t>$ORS</w:t>
      </w:r>
      <w:r>
        <w:tab/>
        <w:t>$OUTPUT_RECORD_SEPERATOR</w:t>
      </w:r>
    </w:p>
    <w:p w14:paraId="14366371" w14:textId="77777777" w:rsidR="00A207E3" w:rsidRDefault="00A207E3" w:rsidP="00A207E3">
      <w:pPr>
        <w:rPr>
          <w:lang w:eastAsia="zh-CN" w:bidi="hi-IN"/>
        </w:rPr>
      </w:pPr>
      <w:r>
        <w:rPr>
          <w:lang w:eastAsia="zh-CN" w:bidi="hi-IN"/>
        </w:rPr>
        <w:t xml:space="preserve">If defined, value is printed after last argument given to </w:t>
      </w:r>
      <w:proofErr w:type="gramStart"/>
      <w:r>
        <w:rPr>
          <w:i/>
          <w:iCs/>
          <w:lang w:eastAsia="zh-CN" w:bidi="hi-IN"/>
        </w:rPr>
        <w:t>print(</w:t>
      </w:r>
      <w:proofErr w:type="gramEnd"/>
      <w:r>
        <w:rPr>
          <w:i/>
          <w:iCs/>
          <w:lang w:eastAsia="zh-CN" w:bidi="hi-IN"/>
        </w:rPr>
        <w:t>)</w:t>
      </w:r>
      <w:r>
        <w:rPr>
          <w:lang w:eastAsia="zh-CN" w:bidi="hi-IN"/>
        </w:rPr>
        <w:t xml:space="preserve">. Default is </w:t>
      </w:r>
      <w:r>
        <w:rPr>
          <w:i/>
          <w:iCs/>
          <w:lang w:eastAsia="zh-CN" w:bidi="hi-IN"/>
        </w:rPr>
        <w:t>undef</w:t>
      </w:r>
      <w:r>
        <w:rPr>
          <w:lang w:eastAsia="zh-CN" w:bidi="hi-IN"/>
        </w:rPr>
        <w:t xml:space="preserve">. </w:t>
      </w:r>
    </w:p>
    <w:p w14:paraId="436AC298" w14:textId="71B81609" w:rsidR="00515A92" w:rsidRDefault="00515A92" w:rsidP="00515A92">
      <w:pPr>
        <w:rPr>
          <w:lang w:eastAsia="zh-CN" w:bidi="hi-IN"/>
        </w:rPr>
      </w:pPr>
    </w:p>
    <w:p w14:paraId="3E3248C9" w14:textId="15026287" w:rsidR="00515A92" w:rsidRDefault="00515A92" w:rsidP="00515A92">
      <w:pPr>
        <w:pStyle w:val="code-definition"/>
      </w:pPr>
      <w:r>
        <w:t>$$</w:t>
      </w:r>
      <w:r>
        <w:tab/>
        <w:t>$PID</w:t>
      </w:r>
      <w:r>
        <w:tab/>
        <w:t>$PROCESS_ID</w:t>
      </w:r>
    </w:p>
    <w:p w14:paraId="178A87D9" w14:textId="1ABCD154" w:rsidR="00515A92" w:rsidRDefault="00515A92" w:rsidP="00515A92">
      <w:pPr>
        <w:rPr>
          <w:lang w:eastAsia="zh-CN" w:bidi="hi-IN"/>
        </w:rPr>
      </w:pPr>
      <w:r>
        <w:rPr>
          <w:lang w:eastAsia="zh-CN" w:bidi="hi-IN"/>
        </w:rPr>
        <w:t xml:space="preserve">The process number of the </w:t>
      </w:r>
      <w:proofErr w:type="spellStart"/>
      <w:r>
        <w:rPr>
          <w:lang w:eastAsia="zh-CN" w:bidi="hi-IN"/>
        </w:rPr>
        <w:t>perl</w:t>
      </w:r>
      <w:proofErr w:type="spellEnd"/>
      <w:r>
        <w:rPr>
          <w:lang w:eastAsia="zh-CN" w:bidi="hi-IN"/>
        </w:rPr>
        <w:t xml:space="preserve"> running this script. Can be set (but doing so is discouraged) </w:t>
      </w:r>
    </w:p>
    <w:p w14:paraId="58B73950" w14:textId="081E9BF1" w:rsidR="00515A92" w:rsidRDefault="00515A92" w:rsidP="00515A92">
      <w:pPr>
        <w:rPr>
          <w:lang w:eastAsia="zh-CN" w:bidi="hi-IN"/>
        </w:rPr>
      </w:pPr>
    </w:p>
    <w:p w14:paraId="195112EB" w14:textId="7E2491EF" w:rsidR="00515A92" w:rsidRDefault="00515A92" w:rsidP="00515A92">
      <w:pPr>
        <w:pStyle w:val="code-definition"/>
      </w:pPr>
      <w:r>
        <w:t>$0</w:t>
      </w:r>
      <w:r>
        <w:tab/>
        <w:t>$PROGRAM_NAME</w:t>
      </w:r>
    </w:p>
    <w:p w14:paraId="5BFF6A05" w14:textId="1583138E" w:rsidR="00515A92" w:rsidRDefault="00515A92" w:rsidP="00515A92">
      <w:pPr>
        <w:rPr>
          <w:lang w:eastAsia="zh-CN" w:bidi="hi-IN"/>
        </w:rPr>
      </w:pPr>
      <w:r>
        <w:rPr>
          <w:lang w:eastAsia="zh-CN" w:bidi="hi-IN"/>
        </w:rPr>
        <w:t>Contains the name of the program being executed</w:t>
      </w:r>
    </w:p>
    <w:p w14:paraId="6091FCBC" w14:textId="5B99A371" w:rsidR="00205D1B" w:rsidRDefault="00205D1B" w:rsidP="00515A92">
      <w:pPr>
        <w:rPr>
          <w:lang w:eastAsia="zh-CN" w:bidi="hi-IN"/>
        </w:rPr>
      </w:pPr>
    </w:p>
    <w:p w14:paraId="30201C84" w14:textId="1201E292" w:rsidR="00205D1B" w:rsidRDefault="00205D1B" w:rsidP="00205D1B">
      <w:pPr>
        <w:pStyle w:val="code-definition"/>
      </w:pPr>
      <w:r>
        <w:t>$(</w:t>
      </w:r>
      <w:r>
        <w:tab/>
        <w:t>$GID</w:t>
      </w:r>
      <w:r>
        <w:tab/>
        <w:t>$REAL_GROUP_ID</w:t>
      </w:r>
    </w:p>
    <w:p w14:paraId="6D5DC1B2" w14:textId="6FF95876" w:rsidR="00205D1B" w:rsidRDefault="00205D1B" w:rsidP="00205D1B">
      <w:pPr>
        <w:rPr>
          <w:lang w:eastAsia="zh-CN" w:bidi="hi-IN"/>
        </w:rPr>
      </w:pPr>
      <w:r>
        <w:rPr>
          <w:lang w:eastAsia="zh-CN" w:bidi="hi-IN"/>
        </w:rPr>
        <w:t xml:space="preserve">The real gid of this process. If membership of multiple groups is supported, is a space separated list. </w:t>
      </w:r>
    </w:p>
    <w:p w14:paraId="4BC3904A" w14:textId="2883569A" w:rsidR="00205D1B" w:rsidRDefault="00205D1B" w:rsidP="00205D1B">
      <w:pPr>
        <w:rPr>
          <w:lang w:eastAsia="zh-CN" w:bidi="hi-IN"/>
        </w:rPr>
      </w:pPr>
    </w:p>
    <w:p w14:paraId="519E251D" w14:textId="41D6FE45" w:rsidR="00205D1B" w:rsidRDefault="00205D1B" w:rsidP="00205D1B">
      <w:pPr>
        <w:pStyle w:val="code-definition"/>
      </w:pPr>
      <w:r>
        <w:t>$)</w:t>
      </w:r>
      <w:r>
        <w:tab/>
        <w:t>$EGID</w:t>
      </w:r>
      <w:r>
        <w:tab/>
      </w:r>
      <w:r w:rsidR="00DD5A50">
        <w:tab/>
      </w:r>
      <w:r>
        <w:t>$EFFECTIVE_GROUP_ID</w:t>
      </w:r>
    </w:p>
    <w:p w14:paraId="3C8B0693" w14:textId="411FFC75" w:rsidR="00205D1B" w:rsidRDefault="00205D1B" w:rsidP="00205D1B">
      <w:pPr>
        <w:rPr>
          <w:lang w:eastAsia="zh-CN" w:bidi="hi-IN"/>
        </w:rPr>
      </w:pPr>
      <w:r>
        <w:rPr>
          <w:lang w:eastAsia="zh-CN" w:bidi="hi-IN"/>
        </w:rPr>
        <w:t xml:space="preserve">The effective gid of this process. If membership of multiple groups is supported, is a space separated list. </w:t>
      </w:r>
    </w:p>
    <w:p w14:paraId="0324E74E" w14:textId="39CA43CC" w:rsidR="00205D1B" w:rsidRDefault="00205D1B" w:rsidP="00205D1B">
      <w:pPr>
        <w:rPr>
          <w:lang w:eastAsia="zh-CN" w:bidi="hi-IN"/>
        </w:rPr>
      </w:pPr>
    </w:p>
    <w:p w14:paraId="1F97C640" w14:textId="61C43183" w:rsidR="00205D1B" w:rsidRDefault="00205D1B" w:rsidP="00205D1B">
      <w:pPr>
        <w:pStyle w:val="code-definition"/>
      </w:pPr>
      <w:r>
        <w:t>$&lt;</w:t>
      </w:r>
      <w:r>
        <w:tab/>
        <w:t>$UID</w:t>
      </w:r>
      <w:r>
        <w:tab/>
        <w:t>$REAL_USER_ID</w:t>
      </w:r>
    </w:p>
    <w:p w14:paraId="3EAC523F" w14:textId="674DAA8C" w:rsidR="00205D1B" w:rsidRDefault="00205D1B" w:rsidP="00205D1B">
      <w:pPr>
        <w:rPr>
          <w:lang w:eastAsia="zh-CN" w:bidi="hi-IN"/>
        </w:rPr>
      </w:pPr>
      <w:r>
        <w:rPr>
          <w:lang w:eastAsia="zh-CN" w:bidi="hi-IN"/>
        </w:rPr>
        <w:t xml:space="preserve">The real </w:t>
      </w:r>
      <w:proofErr w:type="spellStart"/>
      <w:r>
        <w:rPr>
          <w:lang w:eastAsia="zh-CN" w:bidi="hi-IN"/>
        </w:rPr>
        <w:t>uid</w:t>
      </w:r>
      <w:proofErr w:type="spellEnd"/>
      <w:r>
        <w:rPr>
          <w:lang w:eastAsia="zh-CN" w:bidi="hi-IN"/>
        </w:rPr>
        <w:t xml:space="preserve"> of this process</w:t>
      </w:r>
    </w:p>
    <w:p w14:paraId="2994AD67" w14:textId="47CD1B83" w:rsidR="00205D1B" w:rsidRDefault="00205D1B" w:rsidP="00205D1B">
      <w:pPr>
        <w:rPr>
          <w:lang w:eastAsia="zh-CN" w:bidi="hi-IN"/>
        </w:rPr>
      </w:pPr>
    </w:p>
    <w:p w14:paraId="22A55B4A" w14:textId="46FF0E5E" w:rsidR="00205D1B" w:rsidRDefault="00205D1B" w:rsidP="00205D1B">
      <w:pPr>
        <w:pStyle w:val="code-definition"/>
      </w:pPr>
      <w:r>
        <w:t>$&gt;</w:t>
      </w:r>
      <w:r>
        <w:tab/>
        <w:t>$EUID</w:t>
      </w:r>
      <w:r>
        <w:tab/>
      </w:r>
      <w:r w:rsidR="00DD5A50">
        <w:tab/>
      </w:r>
      <w:r>
        <w:t>$EFFECTIVE_USER_ID</w:t>
      </w:r>
    </w:p>
    <w:p w14:paraId="22ABEFEA" w14:textId="4BF5E684" w:rsidR="00205D1B" w:rsidRDefault="00205D1B" w:rsidP="00205D1B">
      <w:pPr>
        <w:rPr>
          <w:lang w:eastAsia="zh-CN" w:bidi="hi-IN"/>
        </w:rPr>
      </w:pPr>
      <w:r>
        <w:rPr>
          <w:lang w:eastAsia="zh-CN" w:bidi="hi-IN"/>
        </w:rPr>
        <w:t xml:space="preserve">The effective </w:t>
      </w:r>
      <w:proofErr w:type="spellStart"/>
      <w:r>
        <w:rPr>
          <w:lang w:eastAsia="zh-CN" w:bidi="hi-IN"/>
        </w:rPr>
        <w:t>uid</w:t>
      </w:r>
      <w:proofErr w:type="spellEnd"/>
      <w:r>
        <w:rPr>
          <w:lang w:eastAsia="zh-CN" w:bidi="hi-IN"/>
        </w:rPr>
        <w:t xml:space="preserve"> of this process</w:t>
      </w:r>
    </w:p>
    <w:p w14:paraId="33993770" w14:textId="17F0833B" w:rsidR="00205D1B" w:rsidRDefault="00205D1B" w:rsidP="00205D1B">
      <w:pPr>
        <w:rPr>
          <w:lang w:eastAsia="zh-CN" w:bidi="hi-IN"/>
        </w:rPr>
      </w:pPr>
    </w:p>
    <w:p w14:paraId="00E7231D" w14:textId="688D5363" w:rsidR="00205D1B" w:rsidRDefault="00205D1B" w:rsidP="00205D1B">
      <w:pPr>
        <w:pStyle w:val="code-definition"/>
      </w:pPr>
      <w:r>
        <w:t>$;</w:t>
      </w:r>
      <w:r>
        <w:tab/>
        <w:t>$SUBSEP</w:t>
      </w:r>
      <w:r>
        <w:tab/>
        <w:t>$SUBSCRIPT_SEPERATOR</w:t>
      </w:r>
    </w:p>
    <w:p w14:paraId="10C4DEE6" w14:textId="3BBC9031" w:rsidR="00205D1B" w:rsidRDefault="00205D1B" w:rsidP="00205D1B">
      <w:pPr>
        <w:rPr>
          <w:lang w:eastAsia="zh-CN" w:bidi="hi-IN"/>
        </w:rPr>
      </w:pPr>
      <w:r>
        <w:rPr>
          <w:lang w:eastAsia="zh-CN" w:bidi="hi-IN"/>
        </w:rPr>
        <w:t>The subscript separator for multidimensional array emulation</w:t>
      </w:r>
    </w:p>
    <w:p w14:paraId="4BF47115" w14:textId="7BA2FED4" w:rsidR="00205D1B" w:rsidRDefault="00205D1B" w:rsidP="00205D1B">
      <w:pPr>
        <w:rPr>
          <w:lang w:eastAsia="zh-CN" w:bidi="hi-IN"/>
        </w:rPr>
      </w:pPr>
    </w:p>
    <w:p w14:paraId="371700CE" w14:textId="776BFE5E" w:rsidR="00205D1B" w:rsidRDefault="00205D1B" w:rsidP="00205D1B">
      <w:pPr>
        <w:pStyle w:val="code-definition"/>
      </w:pPr>
      <w:r>
        <w:t>$a $b</w:t>
      </w:r>
    </w:p>
    <w:p w14:paraId="050A50D1" w14:textId="0666CCFF" w:rsidR="00205D1B" w:rsidRDefault="00205D1B" w:rsidP="00205D1B">
      <w:pPr>
        <w:rPr>
          <w:lang w:eastAsia="zh-CN" w:bidi="hi-IN"/>
        </w:rPr>
      </w:pPr>
      <w:r>
        <w:rPr>
          <w:lang w:eastAsia="zh-CN" w:bidi="hi-IN"/>
        </w:rPr>
        <w:t xml:space="preserve">Special variables used by </w:t>
      </w:r>
      <w:proofErr w:type="gramStart"/>
      <w:r>
        <w:rPr>
          <w:i/>
          <w:iCs/>
          <w:lang w:eastAsia="zh-CN" w:bidi="hi-IN"/>
        </w:rPr>
        <w:t>sort(</w:t>
      </w:r>
      <w:proofErr w:type="gramEnd"/>
      <w:r>
        <w:rPr>
          <w:i/>
          <w:iCs/>
          <w:lang w:eastAsia="zh-CN" w:bidi="hi-IN"/>
        </w:rPr>
        <w:t>)</w:t>
      </w:r>
    </w:p>
    <w:p w14:paraId="07D8109A" w14:textId="22E55105" w:rsidR="00205D1B" w:rsidRDefault="00205D1B" w:rsidP="00205D1B">
      <w:pPr>
        <w:pStyle w:val="code-definition"/>
      </w:pPr>
    </w:p>
    <w:p w14:paraId="5261F5DF" w14:textId="7D81CAE8" w:rsidR="00205D1B" w:rsidRDefault="00205D1B" w:rsidP="00205D1B">
      <w:pPr>
        <w:pStyle w:val="code-definition"/>
      </w:pPr>
      <w:r>
        <w:t>$]</w:t>
      </w:r>
      <w:r>
        <w:tab/>
        <w:t>$OLD_PERL_VERSION</w:t>
      </w:r>
    </w:p>
    <w:p w14:paraId="77521865" w14:textId="40F84225" w:rsidR="00205D1B" w:rsidRPr="00205D1B" w:rsidRDefault="00205D1B" w:rsidP="00205D1B">
      <w:pPr>
        <w:rPr>
          <w:lang w:eastAsia="zh-CN" w:bidi="hi-IN"/>
        </w:rPr>
      </w:pPr>
      <w:r>
        <w:rPr>
          <w:lang w:eastAsia="zh-CN" w:bidi="hi-IN"/>
        </w:rPr>
        <w:t xml:space="preserve">Version of </w:t>
      </w:r>
      <w:proofErr w:type="spellStart"/>
      <w:r>
        <w:rPr>
          <w:lang w:eastAsia="zh-CN" w:bidi="hi-IN"/>
        </w:rPr>
        <w:t>perl</w:t>
      </w:r>
      <w:proofErr w:type="spellEnd"/>
      <w:r>
        <w:rPr>
          <w:lang w:eastAsia="zh-CN" w:bidi="hi-IN"/>
        </w:rPr>
        <w:t xml:space="preserve"> interpreter, represented as a decimal </w:t>
      </w:r>
      <w:proofErr w:type="gramStart"/>
      <w:r>
        <w:rPr>
          <w:i/>
          <w:iCs/>
          <w:lang w:eastAsia="zh-CN" w:bidi="hi-IN"/>
        </w:rPr>
        <w:t>5.XXXYYY</w:t>
      </w:r>
      <w:proofErr w:type="gramEnd"/>
      <w:r>
        <w:rPr>
          <w:lang w:eastAsia="zh-CN" w:bidi="hi-IN"/>
        </w:rPr>
        <w:t xml:space="preserve">, where </w:t>
      </w:r>
      <w:r>
        <w:rPr>
          <w:i/>
          <w:iCs/>
          <w:lang w:eastAsia="zh-CN" w:bidi="hi-IN"/>
        </w:rPr>
        <w:t xml:space="preserve">XXX </w:t>
      </w:r>
      <w:r>
        <w:rPr>
          <w:lang w:eastAsia="zh-CN" w:bidi="hi-IN"/>
        </w:rPr>
        <w:t xml:space="preserve">and </w:t>
      </w:r>
      <w:r>
        <w:rPr>
          <w:i/>
          <w:iCs/>
          <w:lang w:eastAsia="zh-CN" w:bidi="hi-IN"/>
        </w:rPr>
        <w:t>YYY</w:t>
      </w:r>
      <w:r>
        <w:rPr>
          <w:lang w:eastAsia="zh-CN" w:bidi="hi-IN"/>
        </w:rPr>
        <w:t xml:space="preserve"> are the version/subversion</w:t>
      </w:r>
    </w:p>
    <w:p w14:paraId="259ED484" w14:textId="0F0E6654" w:rsidR="00515A92" w:rsidRDefault="00515A92">
      <w:pPr>
        <w:autoSpaceDN w:val="0"/>
        <w:textAlignment w:val="baseline"/>
      </w:pPr>
    </w:p>
    <w:p w14:paraId="367852AC" w14:textId="74BD4147" w:rsidR="00205D1B" w:rsidRDefault="00205D1B" w:rsidP="00205D1B">
      <w:pPr>
        <w:pStyle w:val="code-definition"/>
      </w:pPr>
      <w:r>
        <w:t>$^F</w:t>
      </w:r>
      <w:r>
        <w:tab/>
        <w:t>$SYSTEM_FD_MAX</w:t>
      </w:r>
    </w:p>
    <w:p w14:paraId="1B7E2DBE" w14:textId="59C5E43F" w:rsidR="00205D1B" w:rsidRDefault="00205D1B" w:rsidP="00205D1B">
      <w:pPr>
        <w:rPr>
          <w:lang w:eastAsia="zh-CN" w:bidi="hi-IN"/>
        </w:rPr>
      </w:pPr>
      <w:r>
        <w:rPr>
          <w:lang w:eastAsia="zh-CN" w:bidi="hi-IN"/>
        </w:rPr>
        <w:t xml:space="preserve">The maximum </w:t>
      </w:r>
      <w:r w:rsidR="00AD7CD7">
        <w:rPr>
          <w:lang w:eastAsia="zh-CN" w:bidi="hi-IN"/>
        </w:rPr>
        <w:t xml:space="preserve">(currently used) </w:t>
      </w:r>
      <w:r>
        <w:rPr>
          <w:lang w:eastAsia="zh-CN" w:bidi="hi-IN"/>
        </w:rPr>
        <w:t>system file descriptor (typically 2)</w:t>
      </w:r>
    </w:p>
    <w:p w14:paraId="17D22DB7" w14:textId="75307D60" w:rsidR="00C22B3C" w:rsidRDefault="00C22B3C" w:rsidP="00205D1B">
      <w:pPr>
        <w:rPr>
          <w:lang w:eastAsia="zh-CN" w:bidi="hi-IN"/>
        </w:rPr>
      </w:pPr>
    </w:p>
    <w:p w14:paraId="6046B90B" w14:textId="76970F5A" w:rsidR="00C22B3C" w:rsidRDefault="00C22B3C" w:rsidP="00C22B3C">
      <w:pPr>
        <w:pStyle w:val="code-definition"/>
      </w:pPr>
      <w:r>
        <w:t>$^I</w:t>
      </w:r>
      <w:r>
        <w:tab/>
        <w:t>$INPLACE_EDIT</w:t>
      </w:r>
    </w:p>
    <w:p w14:paraId="1C34E4F6" w14:textId="6A93643B" w:rsidR="00C22B3C" w:rsidRDefault="00C22B3C" w:rsidP="00C22B3C">
      <w:pPr>
        <w:rPr>
          <w:lang w:eastAsia="zh-CN" w:bidi="hi-IN"/>
        </w:rPr>
      </w:pPr>
      <w:r>
        <w:rPr>
          <w:lang w:eastAsia="zh-CN" w:bidi="hi-IN"/>
        </w:rPr>
        <w:t xml:space="preserve">Current value of the </w:t>
      </w:r>
      <w:proofErr w:type="spellStart"/>
      <w:r>
        <w:rPr>
          <w:lang w:eastAsia="zh-CN" w:bidi="hi-IN"/>
        </w:rPr>
        <w:t>inplace</w:t>
      </w:r>
      <w:proofErr w:type="spellEnd"/>
      <w:r>
        <w:rPr>
          <w:lang w:eastAsia="zh-CN" w:bidi="hi-IN"/>
        </w:rPr>
        <w:t xml:space="preserve">-edit </w:t>
      </w:r>
      <w:r w:rsidR="003F32C9">
        <w:rPr>
          <w:lang w:eastAsia="zh-CN" w:bidi="hi-IN"/>
        </w:rPr>
        <w:t>'</w:t>
      </w:r>
      <w:r>
        <w:rPr>
          <w:lang w:eastAsia="zh-CN" w:bidi="hi-IN"/>
        </w:rPr>
        <w:t>-</w:t>
      </w:r>
      <w:proofErr w:type="spellStart"/>
      <w:r>
        <w:rPr>
          <w:lang w:eastAsia="zh-CN" w:bidi="hi-IN"/>
        </w:rPr>
        <w:t>i</w:t>
      </w:r>
      <w:proofErr w:type="spellEnd"/>
      <w:r w:rsidR="003F32C9">
        <w:rPr>
          <w:lang w:eastAsia="zh-CN" w:bidi="hi-IN"/>
        </w:rPr>
        <w:t>'</w:t>
      </w:r>
      <w:r>
        <w:rPr>
          <w:lang w:eastAsia="zh-CN" w:bidi="hi-IN"/>
        </w:rPr>
        <w:t xml:space="preserve"> option. Set to </w:t>
      </w:r>
      <w:r>
        <w:rPr>
          <w:i/>
          <w:iCs/>
          <w:lang w:eastAsia="zh-CN" w:bidi="hi-IN"/>
        </w:rPr>
        <w:t>undef</w:t>
      </w:r>
      <w:r>
        <w:rPr>
          <w:lang w:eastAsia="zh-CN" w:bidi="hi-IN"/>
        </w:rPr>
        <w:t xml:space="preserve"> to disable </w:t>
      </w:r>
      <w:proofErr w:type="spellStart"/>
      <w:r>
        <w:rPr>
          <w:lang w:eastAsia="zh-CN" w:bidi="hi-IN"/>
        </w:rPr>
        <w:t>inplace</w:t>
      </w:r>
      <w:proofErr w:type="spellEnd"/>
      <w:r>
        <w:rPr>
          <w:lang w:eastAsia="zh-CN" w:bidi="hi-IN"/>
        </w:rPr>
        <w:t xml:space="preserve"> editing. </w:t>
      </w:r>
    </w:p>
    <w:p w14:paraId="22B1C1D2" w14:textId="186555BB" w:rsidR="00C22B3C" w:rsidRDefault="00C22B3C" w:rsidP="00C22B3C">
      <w:pPr>
        <w:rPr>
          <w:lang w:eastAsia="zh-CN" w:bidi="hi-IN"/>
        </w:rPr>
      </w:pPr>
    </w:p>
    <w:p w14:paraId="0296A281" w14:textId="7E55F191" w:rsidR="00C22B3C" w:rsidRDefault="00C22B3C" w:rsidP="00C22B3C">
      <w:pPr>
        <w:pStyle w:val="code-definition"/>
      </w:pPr>
      <w:r>
        <w:t>$^M</w:t>
      </w:r>
    </w:p>
    <w:p w14:paraId="42213A8B" w14:textId="4EDBC091" w:rsidR="00C22B3C" w:rsidRDefault="00C22B3C" w:rsidP="00C22B3C">
      <w:pPr>
        <w:rPr>
          <w:lang w:eastAsia="zh-CN" w:bidi="hi-IN"/>
        </w:rPr>
      </w:pPr>
      <w:r>
        <w:rPr>
          <w:lang w:eastAsia="zh-CN" w:bidi="hi-IN"/>
        </w:rPr>
        <w:t>Emergency memory pool</w:t>
      </w:r>
    </w:p>
    <w:p w14:paraId="5F77678C" w14:textId="02CC3CC8" w:rsidR="00152623" w:rsidRDefault="00152623" w:rsidP="00C22B3C">
      <w:pPr>
        <w:rPr>
          <w:lang w:eastAsia="zh-CN" w:bidi="hi-IN"/>
        </w:rPr>
      </w:pPr>
    </w:p>
    <w:p w14:paraId="70446CBE" w14:textId="732BDC6B" w:rsidR="00152623" w:rsidRDefault="00152623" w:rsidP="00152623">
      <w:pPr>
        <w:pStyle w:val="code-definition"/>
      </w:pPr>
      <w:r>
        <w:t>$^O</w:t>
      </w:r>
      <w:r>
        <w:tab/>
        <w:t>$OSNAME</w:t>
      </w:r>
    </w:p>
    <w:p w14:paraId="74B3FC90" w14:textId="64AC35DA" w:rsidR="00152623" w:rsidRPr="00152623" w:rsidRDefault="00152623" w:rsidP="00152623">
      <w:pPr>
        <w:rPr>
          <w:lang w:eastAsia="zh-CN" w:bidi="hi-IN"/>
        </w:rPr>
      </w:pPr>
      <w:r>
        <w:rPr>
          <w:lang w:eastAsia="zh-CN" w:bidi="hi-IN"/>
        </w:rPr>
        <w:t xml:space="preserve">The name of the OS under which this copy of </w:t>
      </w:r>
      <w:proofErr w:type="spellStart"/>
      <w:r>
        <w:rPr>
          <w:lang w:eastAsia="zh-CN" w:bidi="hi-IN"/>
        </w:rPr>
        <w:t>perl</w:t>
      </w:r>
      <w:proofErr w:type="spellEnd"/>
      <w:r>
        <w:rPr>
          <w:lang w:eastAsia="zh-CN" w:bidi="hi-IN"/>
        </w:rPr>
        <w:t xml:space="preserve"> was built</w:t>
      </w:r>
    </w:p>
    <w:p w14:paraId="7A42CB10" w14:textId="527DDB43" w:rsidR="00205D1B" w:rsidRDefault="00205D1B">
      <w:pPr>
        <w:autoSpaceDN w:val="0"/>
        <w:textAlignment w:val="baseline"/>
      </w:pPr>
    </w:p>
    <w:p w14:paraId="415189BC" w14:textId="2F085218" w:rsidR="00152623" w:rsidRDefault="00152623" w:rsidP="00152623">
      <w:pPr>
        <w:pStyle w:val="code-definition"/>
      </w:pPr>
      <w:r>
        <w:t>$^T</w:t>
      </w:r>
      <w:r>
        <w:tab/>
        <w:t>$BASETIME</w:t>
      </w:r>
    </w:p>
    <w:p w14:paraId="6D421EF5" w14:textId="75DE46E7" w:rsidR="00152623" w:rsidRDefault="00152623" w:rsidP="00152623">
      <w:pPr>
        <w:rPr>
          <w:lang w:eastAsia="zh-CN" w:bidi="hi-IN"/>
        </w:rPr>
      </w:pPr>
      <w:r>
        <w:rPr>
          <w:lang w:eastAsia="zh-CN" w:bidi="hi-IN"/>
        </w:rPr>
        <w:t>The time (in seconds since epoch) at which program began running</w:t>
      </w:r>
    </w:p>
    <w:p w14:paraId="6B52F6FD" w14:textId="68DA377A" w:rsidR="00152623" w:rsidRDefault="00152623" w:rsidP="00152623">
      <w:pPr>
        <w:rPr>
          <w:lang w:eastAsia="zh-CN" w:bidi="hi-IN"/>
        </w:rPr>
      </w:pPr>
    </w:p>
    <w:p w14:paraId="168F2EFF" w14:textId="1ACCEED8" w:rsidR="00152623" w:rsidRDefault="00152623" w:rsidP="00152623">
      <w:pPr>
        <w:pStyle w:val="code-definition"/>
      </w:pPr>
      <w:r>
        <w:t>$^V</w:t>
      </w:r>
      <w:r>
        <w:tab/>
        <w:t>$PERL_VERSION</w:t>
      </w:r>
    </w:p>
    <w:p w14:paraId="42F39FC6" w14:textId="77AEA95F" w:rsidR="00152623" w:rsidRDefault="00152623" w:rsidP="00152623">
      <w:pPr>
        <w:rPr>
          <w:lang w:eastAsia="zh-CN" w:bidi="hi-IN"/>
        </w:rPr>
      </w:pPr>
      <w:r>
        <w:rPr>
          <w:lang w:eastAsia="zh-CN" w:bidi="hi-IN"/>
        </w:rPr>
        <w:t xml:space="preserve">The revision, version, and subversion of the </w:t>
      </w:r>
      <w:proofErr w:type="spellStart"/>
      <w:r>
        <w:rPr>
          <w:lang w:eastAsia="zh-CN" w:bidi="hi-IN"/>
        </w:rPr>
        <w:t>perl</w:t>
      </w:r>
      <w:proofErr w:type="spellEnd"/>
      <w:r>
        <w:rPr>
          <w:lang w:eastAsia="zh-CN" w:bidi="hi-IN"/>
        </w:rPr>
        <w:t xml:space="preserve"> interpreter, as a version object (use </w:t>
      </w:r>
      <w:r>
        <w:rPr>
          <w:i/>
          <w:iCs/>
          <w:lang w:eastAsia="zh-CN" w:bidi="hi-IN"/>
        </w:rPr>
        <w:t>$]</w:t>
      </w:r>
      <w:r>
        <w:rPr>
          <w:lang w:eastAsia="zh-CN" w:bidi="hi-IN"/>
        </w:rPr>
        <w:t xml:space="preserve"> for decimal representation) </w:t>
      </w:r>
    </w:p>
    <w:p w14:paraId="02A49E6C" w14:textId="005E40EC" w:rsidR="00152623" w:rsidRDefault="00152623" w:rsidP="00152623">
      <w:pPr>
        <w:rPr>
          <w:lang w:eastAsia="zh-CN" w:bidi="hi-IN"/>
        </w:rPr>
      </w:pPr>
    </w:p>
    <w:p w14:paraId="3AED4D3E" w14:textId="46E96475" w:rsidR="00152623" w:rsidRDefault="00152623" w:rsidP="00152623">
      <w:pPr>
        <w:pStyle w:val="code-definition"/>
      </w:pPr>
      <w:r>
        <w:t>$^X</w:t>
      </w:r>
      <w:r>
        <w:tab/>
        <w:t>$EXECUTABLE_NAME</w:t>
      </w:r>
    </w:p>
    <w:p w14:paraId="02BFC52F" w14:textId="358615AB" w:rsidR="00152623" w:rsidRPr="00152623" w:rsidRDefault="00152623" w:rsidP="00152623">
      <w:pPr>
        <w:rPr>
          <w:lang w:eastAsia="zh-CN" w:bidi="hi-IN"/>
        </w:rPr>
      </w:pPr>
      <w:r>
        <w:rPr>
          <w:lang w:eastAsia="zh-CN" w:bidi="hi-IN"/>
        </w:rPr>
        <w:t xml:space="preserve">The (relative or absolute) path of the </w:t>
      </w:r>
      <w:proofErr w:type="spellStart"/>
      <w:r>
        <w:rPr>
          <w:lang w:eastAsia="zh-CN" w:bidi="hi-IN"/>
        </w:rPr>
        <w:t>perl</w:t>
      </w:r>
      <w:proofErr w:type="spellEnd"/>
      <w:r>
        <w:rPr>
          <w:lang w:eastAsia="zh-CN" w:bidi="hi-IN"/>
        </w:rPr>
        <w:t xml:space="preserve"> executable, or alternatively the string used to invoke </w:t>
      </w:r>
      <w:proofErr w:type="spellStart"/>
      <w:r>
        <w:rPr>
          <w:lang w:eastAsia="zh-CN" w:bidi="hi-IN"/>
        </w:rPr>
        <w:t>perl</w:t>
      </w:r>
      <w:proofErr w:type="spellEnd"/>
    </w:p>
    <w:p w14:paraId="3EED7315" w14:textId="2FB18474" w:rsidR="00152623" w:rsidRDefault="00152623">
      <w:pPr>
        <w:autoSpaceDN w:val="0"/>
        <w:textAlignment w:val="baseline"/>
      </w:pPr>
    </w:p>
    <w:p w14:paraId="79CC6746" w14:textId="491DC14A" w:rsidR="00A207E3" w:rsidRDefault="00A207E3" w:rsidP="00A207E3">
      <w:pPr>
        <w:pStyle w:val="code-definition"/>
      </w:pPr>
      <w:r>
        <w:t>$|</w:t>
      </w:r>
      <w:r>
        <w:tab/>
        <w:t>$OUTPUT_AUTOFLUSH</w:t>
      </w:r>
    </w:p>
    <w:p w14:paraId="158D149E" w14:textId="4932ED68" w:rsidR="00A207E3" w:rsidRPr="00A207E3" w:rsidRDefault="00A207E3" w:rsidP="00A207E3">
      <w:pPr>
        <w:rPr>
          <w:lang w:eastAsia="zh-CN" w:bidi="hi-IN"/>
        </w:rPr>
      </w:pPr>
      <w:r>
        <w:rPr>
          <w:lang w:eastAsia="zh-CN" w:bidi="hi-IN"/>
        </w:rPr>
        <w:t xml:space="preserve">If </w:t>
      </w:r>
      <w:r w:rsidR="006E3883">
        <w:rPr>
          <w:lang w:eastAsia="zh-CN" w:bidi="hi-IN"/>
        </w:rPr>
        <w:t>nonzero, forces a flush after every write or print for the currently selected output channel. Default is 0 (note that a value of zero doesn</w:t>
      </w:r>
      <w:r w:rsidR="003F32C9">
        <w:rPr>
          <w:lang w:eastAsia="zh-CN" w:bidi="hi-IN"/>
        </w:rPr>
        <w:t>'</w:t>
      </w:r>
      <w:r w:rsidR="006E3883">
        <w:rPr>
          <w:lang w:eastAsia="zh-CN" w:bidi="hi-IN"/>
        </w:rPr>
        <w:t xml:space="preserve">t necessarily mean output channel is buffered). Does not </w:t>
      </w:r>
      <w:proofErr w:type="spellStart"/>
      <w:proofErr w:type="gramStart"/>
      <w:r w:rsidR="006E3883">
        <w:rPr>
          <w:lang w:eastAsia="zh-CN" w:bidi="hi-IN"/>
        </w:rPr>
        <w:t>effect</w:t>
      </w:r>
      <w:proofErr w:type="spellEnd"/>
      <w:proofErr w:type="gramEnd"/>
      <w:r w:rsidR="006E3883">
        <w:rPr>
          <w:lang w:eastAsia="zh-CN" w:bidi="hi-IN"/>
        </w:rPr>
        <w:t xml:space="preserve"> input buffering </w:t>
      </w:r>
    </w:p>
    <w:p w14:paraId="501FB37B" w14:textId="6B631528" w:rsidR="00A207E3" w:rsidRDefault="00A207E3" w:rsidP="00A207E3">
      <w:pPr>
        <w:rPr>
          <w:lang w:eastAsia="zh-CN" w:bidi="hi-IN"/>
        </w:rPr>
      </w:pPr>
    </w:p>
    <w:p w14:paraId="532F9C49" w14:textId="2496E655" w:rsidR="006E3883" w:rsidRDefault="006E3883" w:rsidP="006E3883">
      <w:pPr>
        <w:pStyle w:val="code-definition"/>
      </w:pPr>
      <w:r>
        <w:t>${^LAST_FH}</w:t>
      </w:r>
    </w:p>
    <w:p w14:paraId="4C0EFF41" w14:textId="3BFC1CBE" w:rsidR="006E3883" w:rsidRPr="006E3883" w:rsidRDefault="006E3883" w:rsidP="006E3883">
      <w:pPr>
        <w:rPr>
          <w:lang w:eastAsia="zh-CN" w:bidi="hi-IN"/>
        </w:rPr>
      </w:pPr>
      <w:r>
        <w:rPr>
          <w:lang w:eastAsia="zh-CN" w:bidi="hi-IN"/>
        </w:rPr>
        <w:t xml:space="preserve">Reference to the last read filehandle. Set by </w:t>
      </w:r>
      <w:r w:rsidRPr="006E3883">
        <w:rPr>
          <w:i/>
          <w:iCs/>
          <w:lang w:eastAsia="zh-CN" w:bidi="hi-IN"/>
        </w:rPr>
        <w:t>&lt;HANDLE&gt;</w:t>
      </w:r>
      <w:r>
        <w:rPr>
          <w:lang w:eastAsia="zh-CN" w:bidi="hi-IN"/>
        </w:rPr>
        <w:t xml:space="preserve">, </w:t>
      </w:r>
      <w:proofErr w:type="spellStart"/>
      <w:proofErr w:type="gramStart"/>
      <w:r>
        <w:rPr>
          <w:i/>
          <w:iCs/>
          <w:lang w:eastAsia="zh-CN" w:bidi="hi-IN"/>
        </w:rPr>
        <w:t>readline</w:t>
      </w:r>
      <w:proofErr w:type="spellEnd"/>
      <w:r>
        <w:rPr>
          <w:i/>
          <w:iCs/>
          <w:lang w:eastAsia="zh-CN" w:bidi="hi-IN"/>
        </w:rPr>
        <w:t>(</w:t>
      </w:r>
      <w:proofErr w:type="gramEnd"/>
      <w:r>
        <w:rPr>
          <w:i/>
          <w:iCs/>
          <w:lang w:eastAsia="zh-CN" w:bidi="hi-IN"/>
        </w:rPr>
        <w:t>)</w:t>
      </w:r>
      <w:r>
        <w:rPr>
          <w:lang w:eastAsia="zh-CN" w:bidi="hi-IN"/>
        </w:rPr>
        <w:t xml:space="preserve">, </w:t>
      </w:r>
      <w:r>
        <w:rPr>
          <w:i/>
          <w:iCs/>
          <w:lang w:eastAsia="zh-CN" w:bidi="hi-IN"/>
        </w:rPr>
        <w:t>tell()</w:t>
      </w:r>
      <w:r>
        <w:rPr>
          <w:lang w:eastAsia="zh-CN" w:bidi="hi-IN"/>
        </w:rPr>
        <w:t xml:space="preserve">, </w:t>
      </w:r>
      <w:proofErr w:type="spellStart"/>
      <w:r>
        <w:rPr>
          <w:i/>
          <w:iCs/>
          <w:lang w:eastAsia="zh-CN" w:bidi="hi-IN"/>
        </w:rPr>
        <w:t>eof</w:t>
      </w:r>
      <w:proofErr w:type="spellEnd"/>
      <w:r>
        <w:rPr>
          <w:i/>
          <w:iCs/>
          <w:lang w:eastAsia="zh-CN" w:bidi="hi-IN"/>
        </w:rPr>
        <w:t>()</w:t>
      </w:r>
      <w:r>
        <w:rPr>
          <w:lang w:eastAsia="zh-CN" w:bidi="hi-IN"/>
        </w:rPr>
        <w:t xml:space="preserve">, and </w:t>
      </w:r>
      <w:r>
        <w:rPr>
          <w:i/>
          <w:iCs/>
          <w:lang w:eastAsia="zh-CN" w:bidi="hi-IN"/>
        </w:rPr>
        <w:t>seek()</w:t>
      </w:r>
      <w:r>
        <w:rPr>
          <w:lang w:eastAsia="zh-CN" w:bidi="hi-IN"/>
        </w:rPr>
        <w:t xml:space="preserve">. </w:t>
      </w:r>
    </w:p>
    <w:p w14:paraId="5BEEF8D5" w14:textId="77777777" w:rsidR="00A207E3" w:rsidRDefault="00A207E3">
      <w:pPr>
        <w:autoSpaceDN w:val="0"/>
        <w:textAlignment w:val="baseline"/>
      </w:pPr>
    </w:p>
    <w:p w14:paraId="63C76689" w14:textId="2C408000" w:rsidR="00657C9B" w:rsidRDefault="00657C9B" w:rsidP="00657C9B">
      <w:pPr>
        <w:pStyle w:val="Heading2"/>
      </w:pPr>
      <w:bookmarkStart w:id="26" w:name="_Toc74598168"/>
      <w:r>
        <w:t>global arrays</w:t>
      </w:r>
      <w:bookmarkEnd w:id="26"/>
    </w:p>
    <w:p w14:paraId="13259E3C" w14:textId="55E128E4" w:rsidR="00657C9B" w:rsidRDefault="00AD7CD7" w:rsidP="00AD7CD7">
      <w:pPr>
        <w:pStyle w:val="code-definition"/>
      </w:pPr>
      <w:r>
        <w:t>@F</w:t>
      </w:r>
    </w:p>
    <w:p w14:paraId="39EA944F" w14:textId="1135D574" w:rsidR="00AD7CD7" w:rsidRDefault="00AD7CD7" w:rsidP="00AD7CD7">
      <w:pPr>
        <w:rPr>
          <w:lang w:eastAsia="zh-CN" w:bidi="hi-IN"/>
        </w:rPr>
      </w:pPr>
      <w:r>
        <w:rPr>
          <w:lang w:eastAsia="zh-CN" w:bidi="hi-IN"/>
        </w:rPr>
        <w:t xml:space="preserve">Contains the fields of each line when </w:t>
      </w:r>
      <w:proofErr w:type="spellStart"/>
      <w:r>
        <w:rPr>
          <w:lang w:eastAsia="zh-CN" w:bidi="hi-IN"/>
        </w:rPr>
        <w:t>autosplit</w:t>
      </w:r>
      <w:proofErr w:type="spellEnd"/>
      <w:r>
        <w:rPr>
          <w:lang w:eastAsia="zh-CN" w:bidi="hi-IN"/>
        </w:rPr>
        <w:t xml:space="preserve"> </w:t>
      </w:r>
      <w:r w:rsidR="003F32C9">
        <w:rPr>
          <w:lang w:eastAsia="zh-CN" w:bidi="hi-IN"/>
        </w:rPr>
        <w:t>'</w:t>
      </w:r>
      <w:r>
        <w:rPr>
          <w:lang w:eastAsia="zh-CN" w:bidi="hi-IN"/>
        </w:rPr>
        <w:t>-a</w:t>
      </w:r>
      <w:r w:rsidR="003F32C9">
        <w:rPr>
          <w:lang w:eastAsia="zh-CN" w:bidi="hi-IN"/>
        </w:rPr>
        <w:t>'</w:t>
      </w:r>
      <w:r>
        <w:rPr>
          <w:lang w:eastAsia="zh-CN" w:bidi="hi-IN"/>
        </w:rPr>
        <w:t xml:space="preserve"> is enabled </w:t>
      </w:r>
    </w:p>
    <w:p w14:paraId="5BDF3912" w14:textId="1D9D553D" w:rsidR="00AD7CD7" w:rsidRDefault="00AD7CD7" w:rsidP="00AD7CD7">
      <w:pPr>
        <w:rPr>
          <w:lang w:eastAsia="zh-CN" w:bidi="hi-IN"/>
        </w:rPr>
      </w:pPr>
    </w:p>
    <w:p w14:paraId="37DBB5A4" w14:textId="049F9BF3" w:rsidR="00AD7CD7" w:rsidRDefault="00AD7CD7" w:rsidP="00AD7CD7">
      <w:pPr>
        <w:pStyle w:val="code-definition"/>
      </w:pPr>
      <w:r>
        <w:t>@INC</w:t>
      </w:r>
    </w:p>
    <w:p w14:paraId="7A2E766A" w14:textId="478D6824" w:rsidR="00AD7CD7" w:rsidRDefault="00AD7CD7" w:rsidP="00AD7CD7">
      <w:pPr>
        <w:rPr>
          <w:lang w:eastAsia="zh-CN" w:bidi="hi-IN"/>
        </w:rPr>
      </w:pPr>
      <w:r>
        <w:rPr>
          <w:lang w:eastAsia="zh-CN" w:bidi="hi-IN"/>
        </w:rPr>
        <w:t xml:space="preserve">List of places that </w:t>
      </w:r>
      <w:r>
        <w:rPr>
          <w:i/>
          <w:iCs/>
          <w:lang w:eastAsia="zh-CN" w:bidi="hi-IN"/>
        </w:rPr>
        <w:t>do</w:t>
      </w:r>
      <w:r>
        <w:rPr>
          <w:lang w:eastAsia="zh-CN" w:bidi="hi-IN"/>
        </w:rPr>
        <w:t xml:space="preserve">, </w:t>
      </w:r>
      <w:r>
        <w:rPr>
          <w:i/>
          <w:iCs/>
          <w:lang w:eastAsia="zh-CN" w:bidi="hi-IN"/>
        </w:rPr>
        <w:t>require</w:t>
      </w:r>
      <w:r>
        <w:rPr>
          <w:lang w:eastAsia="zh-CN" w:bidi="hi-IN"/>
        </w:rPr>
        <w:t xml:space="preserve">, and </w:t>
      </w:r>
      <w:r>
        <w:rPr>
          <w:i/>
          <w:iCs/>
          <w:lang w:eastAsia="zh-CN" w:bidi="hi-IN"/>
        </w:rPr>
        <w:t>use</w:t>
      </w:r>
      <w:r>
        <w:rPr>
          <w:lang w:eastAsia="zh-CN" w:bidi="hi-IN"/>
        </w:rPr>
        <w:t xml:space="preserve"> operators look for their library files. Consists of any arguments given with -I, followed by default </w:t>
      </w:r>
      <w:proofErr w:type="spellStart"/>
      <w:r>
        <w:rPr>
          <w:lang w:eastAsia="zh-CN" w:bidi="hi-IN"/>
        </w:rPr>
        <w:t>perl</w:t>
      </w:r>
      <w:proofErr w:type="spellEnd"/>
      <w:r>
        <w:rPr>
          <w:lang w:eastAsia="zh-CN" w:bidi="hi-IN"/>
        </w:rPr>
        <w:t xml:space="preserve"> library.</w:t>
      </w:r>
    </w:p>
    <w:p w14:paraId="16E0FF47" w14:textId="50AE043C" w:rsidR="00C22B3C" w:rsidRDefault="00C22B3C" w:rsidP="00AD7CD7">
      <w:pPr>
        <w:rPr>
          <w:lang w:eastAsia="zh-CN" w:bidi="hi-IN"/>
        </w:rPr>
      </w:pPr>
    </w:p>
    <w:p w14:paraId="1AF8FE81" w14:textId="0671531E" w:rsidR="00C22B3C" w:rsidRDefault="00271E14" w:rsidP="00271E14">
      <w:pPr>
        <w:pStyle w:val="code-definition"/>
      </w:pPr>
      <w:r>
        <w:t>@ARGV</w:t>
      </w:r>
    </w:p>
    <w:p w14:paraId="448E6BCE" w14:textId="43BD66E7" w:rsidR="00271E14" w:rsidRPr="00271E14" w:rsidRDefault="00271E14" w:rsidP="00271E14">
      <w:pPr>
        <w:rPr>
          <w:lang w:eastAsia="zh-CN" w:bidi="hi-IN"/>
        </w:rPr>
      </w:pPr>
      <w:r>
        <w:rPr>
          <w:lang w:eastAsia="zh-CN" w:bidi="hi-IN"/>
        </w:rPr>
        <w:t xml:space="preserve">Command line arguments intended for script. Note that </w:t>
      </w:r>
      <w:r>
        <w:rPr>
          <w:i/>
          <w:iCs/>
          <w:lang w:eastAsia="zh-CN" w:bidi="hi-IN"/>
        </w:rPr>
        <w:t>$</w:t>
      </w:r>
      <w:proofErr w:type="gramStart"/>
      <w:r>
        <w:rPr>
          <w:i/>
          <w:iCs/>
          <w:lang w:eastAsia="zh-CN" w:bidi="hi-IN"/>
        </w:rPr>
        <w:t>ARGV[</w:t>
      </w:r>
      <w:proofErr w:type="gramEnd"/>
      <w:r>
        <w:rPr>
          <w:i/>
          <w:iCs/>
          <w:lang w:eastAsia="zh-CN" w:bidi="hi-IN"/>
        </w:rPr>
        <w:t>0]</w:t>
      </w:r>
      <w:r>
        <w:rPr>
          <w:lang w:eastAsia="zh-CN" w:bidi="hi-IN"/>
        </w:rPr>
        <w:t xml:space="preserve"> is the first argument, not the program name. </w:t>
      </w:r>
    </w:p>
    <w:p w14:paraId="7EAEE00B" w14:textId="77777777" w:rsidR="00657C9B" w:rsidRDefault="00657C9B">
      <w:pPr>
        <w:autoSpaceDN w:val="0"/>
        <w:textAlignment w:val="baseline"/>
      </w:pPr>
    </w:p>
    <w:p w14:paraId="04A91C3D" w14:textId="347CCEB3" w:rsidR="00657C9B" w:rsidRDefault="00657C9B" w:rsidP="00657C9B">
      <w:pPr>
        <w:pStyle w:val="Heading2"/>
      </w:pPr>
      <w:bookmarkStart w:id="27" w:name="_Toc74598169"/>
      <w:r>
        <w:t>global hashes</w:t>
      </w:r>
      <w:bookmarkEnd w:id="27"/>
    </w:p>
    <w:p w14:paraId="1532443F" w14:textId="4D8FF64C" w:rsidR="00657C9B" w:rsidRDefault="00205D1B" w:rsidP="00205D1B">
      <w:pPr>
        <w:pStyle w:val="code-definition"/>
      </w:pPr>
      <w:r>
        <w:t>%ENV</w:t>
      </w:r>
    </w:p>
    <w:p w14:paraId="4CE495B2" w14:textId="784FA7CD" w:rsidR="00205D1B" w:rsidRPr="00205D1B" w:rsidRDefault="00205D1B" w:rsidP="00205D1B">
      <w:pPr>
        <w:rPr>
          <w:lang w:eastAsia="zh-CN" w:bidi="hi-IN"/>
        </w:rPr>
      </w:pPr>
      <w:r>
        <w:rPr>
          <w:lang w:eastAsia="zh-CN" w:bidi="hi-IN"/>
        </w:rPr>
        <w:t xml:space="preserve">Contains current shell environment. Any changes are inherited by child processes created by </w:t>
      </w:r>
      <w:proofErr w:type="gramStart"/>
      <w:r>
        <w:rPr>
          <w:i/>
          <w:iCs/>
          <w:lang w:eastAsia="zh-CN" w:bidi="hi-IN"/>
        </w:rPr>
        <w:t>fork(</w:t>
      </w:r>
      <w:proofErr w:type="gramEnd"/>
      <w:r>
        <w:rPr>
          <w:i/>
          <w:iCs/>
          <w:lang w:eastAsia="zh-CN" w:bidi="hi-IN"/>
        </w:rPr>
        <w:t>)</w:t>
      </w:r>
    </w:p>
    <w:p w14:paraId="6D48161F" w14:textId="68F7B4D0" w:rsidR="00657C9B" w:rsidRDefault="00657C9B">
      <w:pPr>
        <w:autoSpaceDN w:val="0"/>
        <w:textAlignment w:val="baseline"/>
      </w:pPr>
    </w:p>
    <w:p w14:paraId="01E07BB0" w14:textId="7232B35F" w:rsidR="00AD7CD7" w:rsidRDefault="00AD7CD7" w:rsidP="00AD7CD7">
      <w:pPr>
        <w:pStyle w:val="code-definition"/>
      </w:pPr>
      <w:r>
        <w:t>%INC</w:t>
      </w:r>
    </w:p>
    <w:p w14:paraId="1E183927" w14:textId="3D9AD3E6" w:rsidR="00AD7CD7" w:rsidRDefault="00AD7CD7" w:rsidP="00AD7CD7">
      <w:pPr>
        <w:rPr>
          <w:lang w:eastAsia="zh-CN" w:bidi="hi-IN"/>
        </w:rPr>
      </w:pPr>
      <w:r>
        <w:rPr>
          <w:lang w:eastAsia="zh-CN" w:bidi="hi-IN"/>
        </w:rPr>
        <w:t xml:space="preserve">Entries for each filename included via </w:t>
      </w:r>
      <w:r>
        <w:rPr>
          <w:i/>
          <w:iCs/>
          <w:lang w:eastAsia="zh-CN" w:bidi="hi-IN"/>
        </w:rPr>
        <w:t>do</w:t>
      </w:r>
      <w:r>
        <w:rPr>
          <w:lang w:eastAsia="zh-CN" w:bidi="hi-IN"/>
        </w:rPr>
        <w:t xml:space="preserve">, </w:t>
      </w:r>
      <w:r>
        <w:rPr>
          <w:i/>
          <w:iCs/>
          <w:lang w:eastAsia="zh-CN" w:bidi="hi-IN"/>
        </w:rPr>
        <w:t>require</w:t>
      </w:r>
      <w:r>
        <w:rPr>
          <w:lang w:eastAsia="zh-CN" w:bidi="hi-IN"/>
        </w:rPr>
        <w:t xml:space="preserve">, or </w:t>
      </w:r>
      <w:r>
        <w:rPr>
          <w:i/>
          <w:iCs/>
          <w:lang w:eastAsia="zh-CN" w:bidi="hi-IN"/>
        </w:rPr>
        <w:t>use</w:t>
      </w:r>
      <w:r>
        <w:rPr>
          <w:lang w:eastAsia="zh-CN" w:bidi="hi-IN"/>
        </w:rPr>
        <w:t xml:space="preserve"> operators, </w:t>
      </w:r>
      <w:r w:rsidR="00C22B3C">
        <w:rPr>
          <w:lang w:eastAsia="zh-CN" w:bidi="hi-IN"/>
        </w:rPr>
        <w:t xml:space="preserve">with the filenames as keys, and path of corresponding file as values. For files loaded via a hook, the &lt;name of the?&gt; hook is used as the key instead. </w:t>
      </w:r>
    </w:p>
    <w:p w14:paraId="77BFE103" w14:textId="172834B7" w:rsidR="00152623" w:rsidRDefault="00152623" w:rsidP="00AD7CD7">
      <w:pPr>
        <w:rPr>
          <w:lang w:eastAsia="zh-CN" w:bidi="hi-IN"/>
        </w:rPr>
      </w:pPr>
    </w:p>
    <w:p w14:paraId="7C7B176F" w14:textId="66211EF9" w:rsidR="00152623" w:rsidRDefault="00152623" w:rsidP="00152623">
      <w:pPr>
        <w:pStyle w:val="code-definition"/>
      </w:pPr>
      <w:r>
        <w:t>%SIG</w:t>
      </w:r>
    </w:p>
    <w:p w14:paraId="1FAE31F1" w14:textId="32787719" w:rsidR="00152623" w:rsidRPr="00152623" w:rsidRDefault="00152623" w:rsidP="00152623">
      <w:pPr>
        <w:rPr>
          <w:lang w:eastAsia="zh-CN" w:bidi="hi-IN"/>
        </w:rPr>
      </w:pPr>
      <w:r>
        <w:rPr>
          <w:lang w:eastAsia="zh-CN" w:bidi="hi-IN"/>
        </w:rPr>
        <w:t>Contains signal handlers</w:t>
      </w:r>
    </w:p>
    <w:p w14:paraId="3ECE4712" w14:textId="77777777" w:rsidR="00AD7CD7" w:rsidRDefault="00AD7CD7">
      <w:pPr>
        <w:autoSpaceDN w:val="0"/>
        <w:textAlignment w:val="baseline"/>
      </w:pPr>
    </w:p>
    <w:p w14:paraId="2A0AA66E" w14:textId="2E9B446D" w:rsidR="00657C9B" w:rsidRDefault="00657C9B" w:rsidP="00657C9B">
      <w:pPr>
        <w:pStyle w:val="Heading2"/>
      </w:pPr>
      <w:bookmarkStart w:id="28" w:name="_Toc74598170"/>
      <w:r>
        <w:t>global filehandles</w:t>
      </w:r>
      <w:bookmarkEnd w:id="28"/>
    </w:p>
    <w:p w14:paraId="04650ECD" w14:textId="44C63962" w:rsidR="00657C9B" w:rsidRDefault="00271E14" w:rsidP="00271E14">
      <w:pPr>
        <w:pStyle w:val="code-definition"/>
      </w:pPr>
      <w:r>
        <w:t>ARGV</w:t>
      </w:r>
    </w:p>
    <w:p w14:paraId="03944B2F" w14:textId="46D58D5F" w:rsidR="00271E14" w:rsidRPr="00271E14" w:rsidRDefault="00271E14" w:rsidP="00271E14">
      <w:pPr>
        <w:rPr>
          <w:lang w:eastAsia="zh-CN" w:bidi="hi-IN"/>
        </w:rPr>
      </w:pPr>
      <w:r>
        <w:rPr>
          <w:lang w:eastAsia="zh-CN" w:bidi="hi-IN"/>
        </w:rPr>
        <w:t xml:space="preserve">Filehandle that iterates over command line arguments in </w:t>
      </w:r>
      <w:r w:rsidRPr="00271E14">
        <w:rPr>
          <w:i/>
          <w:iCs/>
          <w:lang w:eastAsia="zh-CN" w:bidi="hi-IN"/>
        </w:rPr>
        <w:t>@ARGV</w:t>
      </w:r>
    </w:p>
    <w:p w14:paraId="06B0AE74" w14:textId="099D4B4F" w:rsidR="00657C9B" w:rsidRDefault="00657C9B">
      <w:pPr>
        <w:autoSpaceDN w:val="0"/>
        <w:textAlignment w:val="baseline"/>
      </w:pPr>
    </w:p>
    <w:p w14:paraId="725EC859" w14:textId="086F751B" w:rsidR="00271E14" w:rsidRDefault="00271E14" w:rsidP="00271E14">
      <w:pPr>
        <w:pStyle w:val="code-definition"/>
      </w:pPr>
      <w:r>
        <w:lastRenderedPageBreak/>
        <w:t>ARGVOUT</w:t>
      </w:r>
    </w:p>
    <w:p w14:paraId="59532D7B" w14:textId="1C6FB223" w:rsidR="00271E14" w:rsidRDefault="00271E14">
      <w:pPr>
        <w:autoSpaceDN w:val="0"/>
        <w:textAlignment w:val="baseline"/>
      </w:pPr>
      <w:r>
        <w:t xml:space="preserve">Filehandle that points to the currently open output file when doing </w:t>
      </w:r>
      <w:proofErr w:type="spellStart"/>
      <w:r>
        <w:t>inplace</w:t>
      </w:r>
      <w:proofErr w:type="spellEnd"/>
      <w:r>
        <w:t xml:space="preserve">-editing </w:t>
      </w:r>
      <w:r w:rsidR="003F32C9">
        <w:t>'</w:t>
      </w:r>
      <w:r>
        <w:t>-</w:t>
      </w:r>
      <w:proofErr w:type="spellStart"/>
      <w:r>
        <w:t>i</w:t>
      </w:r>
      <w:proofErr w:type="spellEnd"/>
      <w:r w:rsidR="003F32C9">
        <w:t>'</w:t>
      </w:r>
    </w:p>
    <w:p w14:paraId="2CDC5F49" w14:textId="24D39639" w:rsidR="00271E14" w:rsidRDefault="00271E14">
      <w:pPr>
        <w:autoSpaceDN w:val="0"/>
        <w:textAlignment w:val="baseline"/>
      </w:pPr>
    </w:p>
    <w:p w14:paraId="29DB4004" w14:textId="66C69E30" w:rsidR="00E134A9" w:rsidRDefault="00E134A9" w:rsidP="00E134A9">
      <w:pPr>
        <w:pStyle w:val="code-definition"/>
      </w:pPr>
      <w:r>
        <w:t>STDIN</w:t>
      </w:r>
    </w:p>
    <w:p w14:paraId="786345B3" w14:textId="6CAF8F78" w:rsidR="00E134A9" w:rsidRDefault="00E134A9" w:rsidP="00E134A9">
      <w:pPr>
        <w:pStyle w:val="code-definition"/>
      </w:pPr>
      <w:r>
        <w:t>STDOUT</w:t>
      </w:r>
    </w:p>
    <w:p w14:paraId="2CDB5BF1" w14:textId="03290115" w:rsidR="00E134A9" w:rsidRDefault="00E134A9" w:rsidP="00E134A9">
      <w:pPr>
        <w:pStyle w:val="code-definition"/>
      </w:pPr>
      <w:r>
        <w:t>STDERR</w:t>
      </w:r>
    </w:p>
    <w:p w14:paraId="571B40AB" w14:textId="3A4132D4" w:rsidR="00E134A9" w:rsidRDefault="00E134A9" w:rsidP="00E134A9">
      <w:pPr>
        <w:rPr>
          <w:lang w:eastAsia="zh-CN" w:bidi="hi-IN"/>
        </w:rPr>
      </w:pPr>
      <w:r>
        <w:rPr>
          <w:lang w:eastAsia="zh-CN" w:bidi="hi-IN"/>
        </w:rPr>
        <w:t>Filehandles for standard input/output/error</w:t>
      </w:r>
    </w:p>
    <w:p w14:paraId="32079AA2" w14:textId="77777777" w:rsidR="00E134A9" w:rsidRDefault="00E134A9" w:rsidP="00E134A9">
      <w:pPr>
        <w:rPr>
          <w:lang w:eastAsia="zh-CN" w:bidi="hi-IN"/>
        </w:rPr>
      </w:pPr>
    </w:p>
    <w:p w14:paraId="731160A8" w14:textId="5DEBB6E4" w:rsidR="00E134A9" w:rsidRDefault="00E134A9" w:rsidP="00E134A9">
      <w:pPr>
        <w:pStyle w:val="code-definition"/>
      </w:pPr>
      <w:r>
        <w:t>DATA</w:t>
      </w:r>
    </w:p>
    <w:p w14:paraId="36D42E48" w14:textId="4807A51F" w:rsidR="00E134A9" w:rsidRPr="00E134A9" w:rsidRDefault="00E134A9" w:rsidP="00E134A9">
      <w:pPr>
        <w:rPr>
          <w:lang w:eastAsia="zh-CN" w:bidi="hi-IN"/>
        </w:rPr>
      </w:pPr>
      <w:r>
        <w:rPr>
          <w:lang w:eastAsia="zh-CN" w:bidi="hi-IN"/>
        </w:rPr>
        <w:t xml:space="preserve">Filehandle for anything following </w:t>
      </w:r>
      <w:r>
        <w:rPr>
          <w:i/>
          <w:iCs/>
          <w:lang w:eastAsia="zh-CN" w:bidi="hi-IN"/>
        </w:rPr>
        <w:t>__END__</w:t>
      </w:r>
      <w:r>
        <w:rPr>
          <w:lang w:eastAsia="zh-CN" w:bidi="hi-IN"/>
        </w:rPr>
        <w:t xml:space="preserve"> or </w:t>
      </w:r>
      <w:r>
        <w:rPr>
          <w:i/>
          <w:iCs/>
          <w:lang w:eastAsia="zh-CN" w:bidi="hi-IN"/>
        </w:rPr>
        <w:t>__DATA__</w:t>
      </w:r>
    </w:p>
    <w:p w14:paraId="436AB3D7" w14:textId="77777777" w:rsidR="00E134A9" w:rsidRDefault="00E134A9" w:rsidP="00E134A9">
      <w:pPr>
        <w:rPr>
          <w:lang w:eastAsia="zh-CN" w:bidi="hi-IN"/>
        </w:rPr>
      </w:pPr>
    </w:p>
    <w:p w14:paraId="7933212F" w14:textId="59D83F48" w:rsidR="00E134A9" w:rsidRDefault="00E134A9" w:rsidP="00E134A9">
      <w:pPr>
        <w:pStyle w:val="code-definition"/>
      </w:pPr>
      <w:r>
        <w:t xml:space="preserve">_ </w:t>
      </w:r>
      <w:r w:rsidRPr="00E134A9">
        <w:rPr>
          <w:rFonts w:ascii="Times New Roman" w:hAnsi="Times New Roman" w:cs="Times New Roman"/>
        </w:rPr>
        <w:t>(underscore)</w:t>
      </w:r>
    </w:p>
    <w:p w14:paraId="3A5D03AF" w14:textId="5469B3E5" w:rsidR="00E134A9" w:rsidRPr="00E134A9" w:rsidRDefault="00E134A9" w:rsidP="00E134A9">
      <w:pPr>
        <w:rPr>
          <w:lang w:eastAsia="zh-CN" w:bidi="hi-IN"/>
        </w:rPr>
      </w:pPr>
      <w:r>
        <w:rPr>
          <w:lang w:eastAsia="zh-CN" w:bidi="hi-IN"/>
        </w:rPr>
        <w:t xml:space="preserve">Filehandle used to cache the information from the last </w:t>
      </w:r>
      <w:r>
        <w:rPr>
          <w:i/>
          <w:iCs/>
          <w:lang w:eastAsia="zh-CN" w:bidi="hi-IN"/>
        </w:rPr>
        <w:t>stat</w:t>
      </w:r>
      <w:r>
        <w:rPr>
          <w:lang w:eastAsia="zh-CN" w:bidi="hi-IN"/>
        </w:rPr>
        <w:t xml:space="preserve">, </w:t>
      </w:r>
      <w:proofErr w:type="spellStart"/>
      <w:r>
        <w:rPr>
          <w:i/>
          <w:iCs/>
          <w:lang w:eastAsia="zh-CN" w:bidi="hi-IN"/>
        </w:rPr>
        <w:t>lstat</w:t>
      </w:r>
      <w:proofErr w:type="spellEnd"/>
      <w:r>
        <w:rPr>
          <w:lang w:eastAsia="zh-CN" w:bidi="hi-IN"/>
        </w:rPr>
        <w:t>, or file test operator</w:t>
      </w:r>
    </w:p>
    <w:p w14:paraId="6C472CE2" w14:textId="77777777" w:rsidR="00E134A9" w:rsidRDefault="00E134A9">
      <w:pPr>
        <w:autoSpaceDN w:val="0"/>
        <w:textAlignment w:val="baseline"/>
      </w:pPr>
    </w:p>
    <w:p w14:paraId="55FB3195" w14:textId="7F8374D7" w:rsidR="00657C9B" w:rsidRDefault="00657C9B" w:rsidP="003476D4">
      <w:pPr>
        <w:pStyle w:val="Heading2"/>
      </w:pPr>
      <w:bookmarkStart w:id="29" w:name="_Toc74598171"/>
      <w:r>
        <w:t>global constants</w:t>
      </w:r>
      <w:bookmarkEnd w:id="29"/>
    </w:p>
    <w:p w14:paraId="796FF42D" w14:textId="00D7A882" w:rsidR="006E3883" w:rsidRDefault="00E134A9" w:rsidP="00E134A9">
      <w:pPr>
        <w:pStyle w:val="code-definition"/>
      </w:pPr>
      <w:r>
        <w:t>__END__</w:t>
      </w:r>
    </w:p>
    <w:p w14:paraId="6C68337A" w14:textId="288BCE35" w:rsidR="00B80D2D" w:rsidRDefault="00B80D2D" w:rsidP="00B80D2D">
      <w:pPr>
        <w:rPr>
          <w:lang w:eastAsia="zh-CN" w:bidi="hi-IN"/>
        </w:rPr>
      </w:pPr>
      <w:r>
        <w:rPr>
          <w:lang w:eastAsia="zh-CN" w:bidi="hi-IN"/>
        </w:rPr>
        <w:t xml:space="preserve">Indicates logical end of program. Any following text is ignored, but readable via DATA filehandle. </w:t>
      </w:r>
    </w:p>
    <w:p w14:paraId="3282A685" w14:textId="77777777" w:rsidR="00B80D2D" w:rsidRPr="00B80D2D" w:rsidRDefault="00B80D2D" w:rsidP="00B80D2D">
      <w:pPr>
        <w:rPr>
          <w:lang w:eastAsia="zh-CN" w:bidi="hi-IN"/>
        </w:rPr>
      </w:pPr>
    </w:p>
    <w:p w14:paraId="3B776622" w14:textId="167291CF" w:rsidR="00E134A9" w:rsidRDefault="00E134A9" w:rsidP="00E134A9">
      <w:pPr>
        <w:pStyle w:val="code-definition"/>
      </w:pPr>
      <w:r>
        <w:t>__FILE__</w:t>
      </w:r>
    </w:p>
    <w:p w14:paraId="445081C6" w14:textId="1C80C9AD" w:rsidR="00B80D2D" w:rsidRDefault="00B80D2D" w:rsidP="00B80D2D">
      <w:pPr>
        <w:rPr>
          <w:lang w:eastAsia="zh-CN" w:bidi="hi-IN"/>
        </w:rPr>
      </w:pPr>
      <w:r>
        <w:rPr>
          <w:lang w:eastAsia="zh-CN" w:bidi="hi-IN"/>
        </w:rPr>
        <w:t xml:space="preserve">Represent the filename at the point in program where it is used. Not interpolated into strings. </w:t>
      </w:r>
    </w:p>
    <w:p w14:paraId="1A3D37B5" w14:textId="77777777" w:rsidR="00B80D2D" w:rsidRPr="00B80D2D" w:rsidRDefault="00B80D2D" w:rsidP="00B80D2D">
      <w:pPr>
        <w:rPr>
          <w:lang w:eastAsia="zh-CN" w:bidi="hi-IN"/>
        </w:rPr>
      </w:pPr>
    </w:p>
    <w:p w14:paraId="5CA47870" w14:textId="13C5AE05" w:rsidR="00E134A9" w:rsidRDefault="00E134A9" w:rsidP="00E134A9">
      <w:pPr>
        <w:pStyle w:val="code-definition"/>
      </w:pPr>
      <w:r>
        <w:t>__LINE__</w:t>
      </w:r>
    </w:p>
    <w:p w14:paraId="21B1A3D3" w14:textId="37BE82FE" w:rsidR="00B80D2D" w:rsidRDefault="00B80D2D" w:rsidP="00B80D2D">
      <w:pPr>
        <w:rPr>
          <w:lang w:eastAsia="zh-CN" w:bidi="hi-IN"/>
        </w:rPr>
      </w:pPr>
      <w:r>
        <w:rPr>
          <w:lang w:eastAsia="zh-CN" w:bidi="hi-IN"/>
        </w:rPr>
        <w:t xml:space="preserve">Represents the current line number. Not interpolated into strings. </w:t>
      </w:r>
    </w:p>
    <w:p w14:paraId="482FA5BE" w14:textId="77777777" w:rsidR="00B80D2D" w:rsidRPr="00B80D2D" w:rsidRDefault="00B80D2D" w:rsidP="00B80D2D">
      <w:pPr>
        <w:rPr>
          <w:lang w:eastAsia="zh-CN" w:bidi="hi-IN"/>
        </w:rPr>
      </w:pPr>
    </w:p>
    <w:p w14:paraId="48AA7F19" w14:textId="22B426E3" w:rsidR="00E134A9" w:rsidRDefault="00E134A9" w:rsidP="00E134A9">
      <w:pPr>
        <w:pStyle w:val="code-definition"/>
      </w:pPr>
      <w:r>
        <w:t>__PACKAGE__</w:t>
      </w:r>
    </w:p>
    <w:p w14:paraId="7444996B" w14:textId="0E286E11" w:rsidR="00B80D2D" w:rsidRPr="00B80D2D" w:rsidRDefault="00B80D2D" w:rsidP="00B80D2D">
      <w:pPr>
        <w:rPr>
          <w:lang w:eastAsia="zh-CN" w:bidi="hi-IN"/>
        </w:rPr>
      </w:pPr>
      <w:r>
        <w:rPr>
          <w:lang w:eastAsia="zh-CN" w:bidi="hi-IN"/>
        </w:rPr>
        <w:t xml:space="preserve">Represents the current package name at compile time, or undefined if there is no current package. Not interpolated into strings. </w:t>
      </w:r>
    </w:p>
    <w:p w14:paraId="7E598D74" w14:textId="77777777" w:rsidR="00E134A9" w:rsidRPr="00E134A9" w:rsidRDefault="00E134A9" w:rsidP="00E134A9">
      <w:pPr>
        <w:rPr>
          <w:lang w:eastAsia="zh-CN" w:bidi="hi-IN"/>
        </w:rPr>
      </w:pPr>
    </w:p>
    <w:p w14:paraId="4FDF784E" w14:textId="4B7E0765" w:rsidR="006E3883" w:rsidRDefault="006E3883" w:rsidP="006E3883">
      <w:pPr>
        <w:pStyle w:val="Heading2"/>
      </w:pPr>
      <w:bookmarkStart w:id="30" w:name="_Toc74598172"/>
      <w:r>
        <w:t>format variables</w:t>
      </w:r>
      <w:bookmarkEnd w:id="30"/>
    </w:p>
    <w:p w14:paraId="52A22D0A" w14:textId="77777777" w:rsidR="006E3883" w:rsidRDefault="006E3883" w:rsidP="006E3883">
      <w:pPr>
        <w:pStyle w:val="code-definition"/>
      </w:pPr>
      <w:r>
        <w:t>$^A</w:t>
      </w:r>
      <w:r>
        <w:tab/>
        <w:t>$ACCUMULATOR</w:t>
      </w:r>
    </w:p>
    <w:p w14:paraId="32A6A895" w14:textId="7C45C579" w:rsidR="006E3883" w:rsidRPr="00E134A9" w:rsidRDefault="00E134A9" w:rsidP="006E3883">
      <w:pPr>
        <w:rPr>
          <w:lang w:eastAsia="zh-CN" w:bidi="hi-IN"/>
        </w:rPr>
      </w:pPr>
      <w:r>
        <w:rPr>
          <w:lang w:eastAsia="zh-CN" w:bidi="hi-IN"/>
        </w:rPr>
        <w:t xml:space="preserve">Current value of the </w:t>
      </w:r>
      <w:proofErr w:type="gramStart"/>
      <w:r>
        <w:rPr>
          <w:i/>
          <w:iCs/>
          <w:lang w:eastAsia="zh-CN" w:bidi="hi-IN"/>
        </w:rPr>
        <w:t>write(</w:t>
      </w:r>
      <w:proofErr w:type="gramEnd"/>
      <w:r>
        <w:rPr>
          <w:i/>
          <w:iCs/>
          <w:lang w:eastAsia="zh-CN" w:bidi="hi-IN"/>
        </w:rPr>
        <w:t>)</w:t>
      </w:r>
      <w:r>
        <w:rPr>
          <w:lang w:eastAsia="zh-CN" w:bidi="hi-IN"/>
        </w:rPr>
        <w:t xml:space="preserve"> accumulator for </w:t>
      </w:r>
      <w:r>
        <w:rPr>
          <w:i/>
          <w:iCs/>
          <w:lang w:eastAsia="zh-CN" w:bidi="hi-IN"/>
        </w:rPr>
        <w:t>format()</w:t>
      </w:r>
      <w:r>
        <w:rPr>
          <w:lang w:eastAsia="zh-CN" w:bidi="hi-IN"/>
        </w:rPr>
        <w:t xml:space="preserve"> lines</w:t>
      </w:r>
    </w:p>
    <w:p w14:paraId="36EE2D62" w14:textId="77777777" w:rsidR="00E134A9" w:rsidRDefault="00E134A9" w:rsidP="006E3883">
      <w:pPr>
        <w:rPr>
          <w:lang w:eastAsia="zh-CN" w:bidi="hi-IN"/>
        </w:rPr>
      </w:pPr>
    </w:p>
    <w:p w14:paraId="3E9E2EB3" w14:textId="77777777" w:rsidR="006E3883" w:rsidRDefault="006E3883" w:rsidP="006E3883">
      <w:pPr>
        <w:pStyle w:val="code-definition"/>
      </w:pPr>
      <w:r>
        <w:t>$^L</w:t>
      </w:r>
      <w:r>
        <w:tab/>
        <w:t>$FORMAT_FORMFEED</w:t>
      </w:r>
    </w:p>
    <w:p w14:paraId="5572694F" w14:textId="347F0001" w:rsidR="006E3883" w:rsidRPr="00DD4A36" w:rsidRDefault="00DD4A36" w:rsidP="006E3883">
      <w:pPr>
        <w:rPr>
          <w:lang w:eastAsia="zh-CN" w:bidi="hi-IN"/>
        </w:rPr>
      </w:pPr>
      <w:r>
        <w:rPr>
          <w:lang w:eastAsia="zh-CN" w:bidi="hi-IN"/>
        </w:rPr>
        <w:t xml:space="preserve">What formats output as a form feed. Default is </w:t>
      </w:r>
      <w:r w:rsidR="003F32C9">
        <w:rPr>
          <w:lang w:eastAsia="zh-CN" w:bidi="hi-IN"/>
        </w:rPr>
        <w:t>'</w:t>
      </w:r>
      <w:r>
        <w:rPr>
          <w:lang w:eastAsia="zh-CN" w:bidi="hi-IN"/>
        </w:rPr>
        <w:t>\f</w:t>
      </w:r>
      <w:r w:rsidR="003F32C9">
        <w:rPr>
          <w:lang w:eastAsia="zh-CN" w:bidi="hi-IN"/>
        </w:rPr>
        <w:t>'</w:t>
      </w:r>
      <w:r>
        <w:rPr>
          <w:lang w:eastAsia="zh-CN" w:bidi="hi-IN"/>
        </w:rPr>
        <w:t xml:space="preserve">. </w:t>
      </w:r>
    </w:p>
    <w:p w14:paraId="2492DE79" w14:textId="77777777" w:rsidR="00E134A9" w:rsidRDefault="00E134A9" w:rsidP="006E3883">
      <w:pPr>
        <w:rPr>
          <w:lang w:eastAsia="zh-CN" w:bidi="hi-IN"/>
        </w:rPr>
      </w:pPr>
    </w:p>
    <w:p w14:paraId="213EE533" w14:textId="77777777" w:rsidR="006E3883" w:rsidRDefault="006E3883" w:rsidP="006E3883">
      <w:pPr>
        <w:pStyle w:val="code-definition"/>
      </w:pPr>
      <w:r>
        <w:t>$%</w:t>
      </w:r>
      <w:r>
        <w:tab/>
        <w:t>$FORMAT_PAGE_NUMBER</w:t>
      </w:r>
    </w:p>
    <w:p w14:paraId="04EBA5C8" w14:textId="1D0CF156" w:rsidR="006E3883" w:rsidRDefault="00DD4A36" w:rsidP="006E3883">
      <w:pPr>
        <w:rPr>
          <w:lang w:eastAsia="zh-CN" w:bidi="hi-IN"/>
        </w:rPr>
      </w:pPr>
      <w:r>
        <w:rPr>
          <w:lang w:eastAsia="zh-CN" w:bidi="hi-IN"/>
        </w:rPr>
        <w:t>The current page number of currently selected output channel</w:t>
      </w:r>
    </w:p>
    <w:p w14:paraId="45BCB43F" w14:textId="77777777" w:rsidR="00DD4A36" w:rsidRDefault="00DD4A36" w:rsidP="006E3883">
      <w:pPr>
        <w:rPr>
          <w:lang w:eastAsia="zh-CN" w:bidi="hi-IN"/>
        </w:rPr>
      </w:pPr>
    </w:p>
    <w:p w14:paraId="12A19D36" w14:textId="1EC974A8" w:rsidR="006E3883" w:rsidRDefault="006E3883" w:rsidP="006E3883">
      <w:pPr>
        <w:pStyle w:val="code-definition"/>
      </w:pPr>
      <w:r>
        <w:t>$-</w:t>
      </w:r>
      <w:r>
        <w:tab/>
        <w:t>$FORMAT_LINES_LEFT</w:t>
      </w:r>
    </w:p>
    <w:p w14:paraId="6B977DF8" w14:textId="1F1BC25A" w:rsidR="00DD4A36" w:rsidRDefault="00DD4A36" w:rsidP="006E3883">
      <w:pPr>
        <w:rPr>
          <w:lang w:eastAsia="zh-CN" w:bidi="hi-IN"/>
        </w:rPr>
      </w:pPr>
      <w:r>
        <w:rPr>
          <w:lang w:eastAsia="zh-CN" w:bidi="hi-IN"/>
        </w:rPr>
        <w:t>Number of lines left of the page of the currently selected output channel</w:t>
      </w:r>
    </w:p>
    <w:p w14:paraId="02F2BA7F" w14:textId="77777777" w:rsidR="00DD4A36" w:rsidRDefault="00DD4A36" w:rsidP="006E3883">
      <w:pPr>
        <w:rPr>
          <w:lang w:eastAsia="zh-CN" w:bidi="hi-IN"/>
        </w:rPr>
      </w:pPr>
    </w:p>
    <w:p w14:paraId="14F688BA" w14:textId="416A83FB" w:rsidR="006E3883" w:rsidRDefault="006E3883" w:rsidP="006E3883">
      <w:pPr>
        <w:pStyle w:val="code-definition"/>
      </w:pPr>
      <w:r>
        <w:t>$:</w:t>
      </w:r>
      <w:r>
        <w:tab/>
        <w:t>$FORMAT_LINE_BREAK_CHARACTERS</w:t>
      </w:r>
    </w:p>
    <w:p w14:paraId="2E5607F4" w14:textId="7DA0003F" w:rsidR="006E3883" w:rsidRPr="00DD4A36" w:rsidRDefault="00DD4A36" w:rsidP="006E3883">
      <w:pPr>
        <w:rPr>
          <w:lang w:eastAsia="zh-CN" w:bidi="hi-IN"/>
        </w:rPr>
      </w:pPr>
      <w:r>
        <w:rPr>
          <w:lang w:eastAsia="zh-CN" w:bidi="hi-IN"/>
        </w:rPr>
        <w:t xml:space="preserve">The set of characters after which a string may be broken to fill continuation fields (starting with </w:t>
      </w:r>
      <w:r>
        <w:rPr>
          <w:i/>
          <w:iCs/>
          <w:lang w:eastAsia="zh-CN" w:bidi="hi-IN"/>
        </w:rPr>
        <w:t>^</w:t>
      </w:r>
      <w:r>
        <w:rPr>
          <w:lang w:eastAsia="zh-CN" w:bidi="hi-IN"/>
        </w:rPr>
        <w:t xml:space="preserve">) in a format. Default is </w:t>
      </w:r>
      <w:r w:rsidR="003F32C9">
        <w:rPr>
          <w:i/>
          <w:iCs/>
          <w:lang w:eastAsia="zh-CN" w:bidi="hi-IN"/>
        </w:rPr>
        <w:t>'</w:t>
      </w:r>
      <w:r>
        <w:rPr>
          <w:i/>
          <w:iCs/>
          <w:lang w:eastAsia="zh-CN" w:bidi="hi-IN"/>
        </w:rPr>
        <w:t xml:space="preserve"> \n-</w:t>
      </w:r>
      <w:r w:rsidR="003F32C9">
        <w:rPr>
          <w:i/>
          <w:iCs/>
          <w:lang w:eastAsia="zh-CN" w:bidi="hi-IN"/>
        </w:rPr>
        <w:t>'</w:t>
      </w:r>
      <w:r>
        <w:rPr>
          <w:lang w:eastAsia="zh-CN" w:bidi="hi-IN"/>
        </w:rPr>
        <w:t xml:space="preserve"> (space, newline, hyphen). </w:t>
      </w:r>
    </w:p>
    <w:p w14:paraId="02B30985" w14:textId="77777777" w:rsidR="00DD4A36" w:rsidRDefault="00DD4A36" w:rsidP="006E3883">
      <w:pPr>
        <w:rPr>
          <w:lang w:eastAsia="zh-CN" w:bidi="hi-IN"/>
        </w:rPr>
      </w:pPr>
    </w:p>
    <w:p w14:paraId="6FF27C70" w14:textId="4D60AA29" w:rsidR="006E3883" w:rsidRDefault="006E3883" w:rsidP="006E3883">
      <w:pPr>
        <w:pStyle w:val="code-definition"/>
      </w:pPr>
      <w:r>
        <w:t>$=</w:t>
      </w:r>
      <w:r>
        <w:tab/>
        <w:t>$FORMAT_LINES_PER_PAGE</w:t>
      </w:r>
    </w:p>
    <w:p w14:paraId="106CD2A5" w14:textId="445BCE1F" w:rsidR="006E3883" w:rsidRDefault="00DD4A36" w:rsidP="006E3883">
      <w:pPr>
        <w:rPr>
          <w:lang w:eastAsia="zh-CN" w:bidi="hi-IN"/>
        </w:rPr>
      </w:pPr>
      <w:r>
        <w:rPr>
          <w:lang w:eastAsia="zh-CN" w:bidi="hi-IN"/>
        </w:rPr>
        <w:t xml:space="preserve">The current page length (printable lines) of the currently selected output channel. Default is 60. </w:t>
      </w:r>
    </w:p>
    <w:p w14:paraId="0F699292" w14:textId="77777777" w:rsidR="00DD4A36" w:rsidRDefault="00DD4A36" w:rsidP="006E3883">
      <w:pPr>
        <w:rPr>
          <w:lang w:eastAsia="zh-CN" w:bidi="hi-IN"/>
        </w:rPr>
      </w:pPr>
    </w:p>
    <w:p w14:paraId="73AB6F85" w14:textId="1A618932" w:rsidR="006E3883" w:rsidRDefault="006E3883" w:rsidP="006E3883">
      <w:pPr>
        <w:pStyle w:val="code-definition"/>
      </w:pPr>
      <w:r>
        <w:t>$^</w:t>
      </w:r>
      <w:r>
        <w:tab/>
        <w:t>$FORMAT_TOP_NAME</w:t>
      </w:r>
    </w:p>
    <w:p w14:paraId="2AD91091" w14:textId="586A9237" w:rsidR="006E3883" w:rsidRPr="00DD4A36" w:rsidRDefault="00DD4A36" w:rsidP="006E3883">
      <w:pPr>
        <w:rPr>
          <w:lang w:eastAsia="zh-CN" w:bidi="hi-IN"/>
        </w:rPr>
      </w:pPr>
      <w:r>
        <w:rPr>
          <w:lang w:eastAsia="zh-CN" w:bidi="hi-IN"/>
        </w:rPr>
        <w:t xml:space="preserve">The name of the current top-of-page format for the currently selected output channel. Default is the name of the filehandle with </w:t>
      </w:r>
      <w:r w:rsidR="003F32C9">
        <w:rPr>
          <w:i/>
          <w:iCs/>
          <w:lang w:eastAsia="zh-CN" w:bidi="hi-IN"/>
        </w:rPr>
        <w:t>'</w:t>
      </w:r>
      <w:r>
        <w:rPr>
          <w:i/>
          <w:iCs/>
          <w:lang w:eastAsia="zh-CN" w:bidi="hi-IN"/>
        </w:rPr>
        <w:t>_TOP</w:t>
      </w:r>
      <w:r w:rsidR="003F32C9">
        <w:rPr>
          <w:i/>
          <w:iCs/>
          <w:lang w:eastAsia="zh-CN" w:bidi="hi-IN"/>
        </w:rPr>
        <w:t>'</w:t>
      </w:r>
      <w:r>
        <w:rPr>
          <w:lang w:eastAsia="zh-CN" w:bidi="hi-IN"/>
        </w:rPr>
        <w:t xml:space="preserve"> appended. </w:t>
      </w:r>
    </w:p>
    <w:p w14:paraId="2EC3F45E" w14:textId="77777777" w:rsidR="00DD4A36" w:rsidRDefault="00DD4A36" w:rsidP="006E3883">
      <w:pPr>
        <w:rPr>
          <w:lang w:eastAsia="zh-CN" w:bidi="hi-IN"/>
        </w:rPr>
      </w:pPr>
    </w:p>
    <w:p w14:paraId="6BCC65CE" w14:textId="50B36610" w:rsidR="006E3883" w:rsidRDefault="006E3883" w:rsidP="006E3883">
      <w:pPr>
        <w:pStyle w:val="code-definition"/>
      </w:pPr>
      <w:r>
        <w:t>$~</w:t>
      </w:r>
      <w:r>
        <w:tab/>
        <w:t>$FORMAT_NAME</w:t>
      </w:r>
    </w:p>
    <w:p w14:paraId="0D5F4590" w14:textId="1147A688" w:rsidR="006E3883" w:rsidRDefault="00DD4A36" w:rsidP="006E3883">
      <w:pPr>
        <w:rPr>
          <w:lang w:eastAsia="zh-CN" w:bidi="hi-IN"/>
        </w:rPr>
      </w:pPr>
      <w:r>
        <w:rPr>
          <w:lang w:eastAsia="zh-CN" w:bidi="hi-IN"/>
        </w:rPr>
        <w:t xml:space="preserve">The name of the current report format for the currently selected output channel. Default is the name of the filehandle. </w:t>
      </w:r>
    </w:p>
    <w:p w14:paraId="5EE123CD" w14:textId="77777777" w:rsidR="006E3883" w:rsidRPr="006E3883" w:rsidRDefault="006E3883" w:rsidP="006E3883">
      <w:pPr>
        <w:rPr>
          <w:lang w:eastAsia="zh-CN" w:bidi="hi-IN"/>
        </w:rPr>
      </w:pPr>
    </w:p>
    <w:p w14:paraId="338DCCFE" w14:textId="085992A9" w:rsidR="006E3883" w:rsidRPr="006E3883" w:rsidRDefault="006E3883" w:rsidP="006E3883">
      <w:pPr>
        <w:pStyle w:val="Heading2"/>
      </w:pPr>
      <w:bookmarkStart w:id="31" w:name="_Toc74598173"/>
      <w:r>
        <w:t>error variables</w:t>
      </w:r>
      <w:bookmarkEnd w:id="31"/>
    </w:p>
    <w:p w14:paraId="1F55605E" w14:textId="77777777" w:rsidR="00381B7C" w:rsidRDefault="00381B7C" w:rsidP="00381B7C">
      <w:pPr>
        <w:pStyle w:val="code-definition"/>
      </w:pPr>
      <w:r>
        <w:t>$!</w:t>
      </w:r>
      <w:r>
        <w:tab/>
        <w:t>$ERRNO</w:t>
      </w:r>
      <w:r>
        <w:tab/>
        <w:t>$OS_ERROR</w:t>
      </w:r>
    </w:p>
    <w:p w14:paraId="295EC50D" w14:textId="77777777" w:rsidR="00381B7C" w:rsidRPr="00DD4A36" w:rsidRDefault="00381B7C" w:rsidP="00381B7C">
      <w:pPr>
        <w:rPr>
          <w:lang w:eastAsia="zh-CN" w:bidi="hi-IN"/>
        </w:rPr>
      </w:pPr>
      <w:r>
        <w:rPr>
          <w:lang w:eastAsia="zh-CN" w:bidi="hi-IN"/>
        </w:rPr>
        <w:t xml:space="preserve">Current value of the C </w:t>
      </w:r>
      <w:proofErr w:type="spellStart"/>
      <w:r>
        <w:rPr>
          <w:i/>
          <w:iCs/>
          <w:lang w:eastAsia="zh-CN" w:bidi="hi-IN"/>
        </w:rPr>
        <w:t>errno</w:t>
      </w:r>
      <w:proofErr w:type="spellEnd"/>
      <w:r>
        <w:rPr>
          <w:lang w:eastAsia="zh-CN" w:bidi="hi-IN"/>
        </w:rPr>
        <w:t xml:space="preserve"> integer value. When referenced as a string, yields the message corresponding to </w:t>
      </w:r>
      <w:proofErr w:type="spellStart"/>
      <w:r>
        <w:rPr>
          <w:i/>
          <w:iCs/>
          <w:lang w:eastAsia="zh-CN" w:bidi="hi-IN"/>
        </w:rPr>
        <w:t>errno</w:t>
      </w:r>
      <w:proofErr w:type="spellEnd"/>
      <w:r>
        <w:rPr>
          <w:lang w:eastAsia="zh-CN" w:bidi="hi-IN"/>
        </w:rPr>
        <w:t xml:space="preserve">. </w:t>
      </w:r>
    </w:p>
    <w:p w14:paraId="33BA4177" w14:textId="77777777" w:rsidR="00381B7C" w:rsidRDefault="00381B7C" w:rsidP="00381B7C">
      <w:pPr>
        <w:rPr>
          <w:lang w:eastAsia="zh-CN" w:bidi="hi-IN"/>
        </w:rPr>
      </w:pPr>
    </w:p>
    <w:p w14:paraId="0B6E3F7C" w14:textId="77777777" w:rsidR="00381B7C" w:rsidRDefault="00381B7C" w:rsidP="00381B7C">
      <w:pPr>
        <w:pStyle w:val="code-definition"/>
      </w:pPr>
      <w:r>
        <w:t>%!</w:t>
      </w:r>
      <w:r>
        <w:tab/>
        <w:t>%ERRNO</w:t>
      </w:r>
      <w:r>
        <w:tab/>
        <w:t>%OS_ERROR</w:t>
      </w:r>
    </w:p>
    <w:p w14:paraId="1F8635F1" w14:textId="77777777" w:rsidR="00381B7C" w:rsidRPr="00381B7C" w:rsidRDefault="00381B7C" w:rsidP="00381B7C">
      <w:pPr>
        <w:rPr>
          <w:lang w:eastAsia="zh-CN" w:bidi="hi-IN"/>
        </w:rPr>
      </w:pPr>
      <w:r>
        <w:rPr>
          <w:lang w:eastAsia="zh-CN" w:bidi="hi-IN"/>
        </w:rPr>
        <w:t xml:space="preserve">Each element of </w:t>
      </w:r>
      <w:r>
        <w:rPr>
          <w:i/>
          <w:iCs/>
          <w:lang w:eastAsia="zh-CN" w:bidi="hi-IN"/>
        </w:rPr>
        <w:t>%!</w:t>
      </w:r>
      <w:r>
        <w:rPr>
          <w:lang w:eastAsia="zh-CN" w:bidi="hi-IN"/>
        </w:rPr>
        <w:t xml:space="preserve"> Is true only if </w:t>
      </w:r>
      <w:r>
        <w:rPr>
          <w:i/>
          <w:iCs/>
          <w:lang w:eastAsia="zh-CN" w:bidi="hi-IN"/>
        </w:rPr>
        <w:t xml:space="preserve">$! </w:t>
      </w:r>
      <w:r>
        <w:rPr>
          <w:lang w:eastAsia="zh-CN" w:bidi="hi-IN"/>
        </w:rPr>
        <w:t>is set to that value</w:t>
      </w:r>
    </w:p>
    <w:p w14:paraId="7AD0135F" w14:textId="77777777" w:rsidR="00381B7C" w:rsidRDefault="00381B7C" w:rsidP="00381B7C">
      <w:pPr>
        <w:rPr>
          <w:lang w:eastAsia="zh-CN" w:bidi="hi-IN"/>
        </w:rPr>
      </w:pPr>
    </w:p>
    <w:p w14:paraId="1B8425E4" w14:textId="77777777" w:rsidR="00381B7C" w:rsidRDefault="00381B7C" w:rsidP="00381B7C">
      <w:pPr>
        <w:pStyle w:val="code-definition"/>
      </w:pPr>
      <w:r>
        <w:t>$?</w:t>
      </w:r>
      <w:r>
        <w:tab/>
        <w:t>$CHILD_ERROR</w:t>
      </w:r>
    </w:p>
    <w:p w14:paraId="37AE5167" w14:textId="77777777" w:rsidR="00381B7C" w:rsidRPr="00381B7C" w:rsidRDefault="00381B7C" w:rsidP="00381B7C">
      <w:pPr>
        <w:rPr>
          <w:lang w:eastAsia="zh-CN" w:bidi="hi-IN"/>
        </w:rPr>
      </w:pPr>
      <w:r>
        <w:rPr>
          <w:lang w:eastAsia="zh-CN" w:bidi="hi-IN"/>
        </w:rPr>
        <w:t xml:space="preserve">The status returned by the last pipe close, backtick command, successful call to </w:t>
      </w:r>
      <w:proofErr w:type="gramStart"/>
      <w:r>
        <w:rPr>
          <w:i/>
          <w:iCs/>
          <w:lang w:eastAsia="zh-CN" w:bidi="hi-IN"/>
        </w:rPr>
        <w:t>wait(</w:t>
      </w:r>
      <w:proofErr w:type="gramEnd"/>
      <w:r>
        <w:rPr>
          <w:i/>
          <w:iCs/>
          <w:lang w:eastAsia="zh-CN" w:bidi="hi-IN"/>
        </w:rPr>
        <w:t xml:space="preserve">) </w:t>
      </w:r>
      <w:r>
        <w:rPr>
          <w:lang w:eastAsia="zh-CN" w:bidi="hi-IN"/>
        </w:rPr>
        <w:t xml:space="preserve">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T</w:t>
      </w:r>
      <w:r w:rsidRPr="00381B7C">
        <w:rPr>
          <w:lang w:eastAsia="zh-CN" w:bidi="hi-IN"/>
        </w:rPr>
        <w:t>he exit value of the subprocess is really (</w:t>
      </w:r>
      <w:r w:rsidRPr="00381B7C">
        <w:rPr>
          <w:i/>
          <w:iCs/>
          <w:lang w:eastAsia="zh-CN" w:bidi="hi-IN"/>
        </w:rPr>
        <w:t>$? &gt;&gt; 8</w:t>
      </w:r>
      <w:r w:rsidRPr="00381B7C">
        <w:rPr>
          <w:lang w:eastAsia="zh-CN" w:bidi="hi-IN"/>
        </w:rPr>
        <w:t xml:space="preserve">), and </w:t>
      </w:r>
      <w:r w:rsidRPr="00381B7C">
        <w:rPr>
          <w:i/>
          <w:iCs/>
          <w:lang w:eastAsia="zh-CN" w:bidi="hi-IN"/>
        </w:rPr>
        <w:t>$? &amp; 127</w:t>
      </w:r>
      <w:r w:rsidRPr="00381B7C">
        <w:rPr>
          <w:lang w:eastAsia="zh-CN" w:bidi="hi-IN"/>
        </w:rPr>
        <w:t xml:space="preserve"> gives which signal, if any, the process died from, and </w:t>
      </w:r>
      <w:r w:rsidRPr="00381B7C">
        <w:rPr>
          <w:i/>
          <w:iCs/>
          <w:lang w:eastAsia="zh-CN" w:bidi="hi-IN"/>
        </w:rPr>
        <w:t>$? &amp; 128</w:t>
      </w:r>
      <w:r w:rsidRPr="00381B7C">
        <w:rPr>
          <w:lang w:eastAsia="zh-CN" w:bidi="hi-IN"/>
        </w:rPr>
        <w:t xml:space="preserve"> reports whether there was a core dump.</w:t>
      </w:r>
    </w:p>
    <w:p w14:paraId="79A9545C" w14:textId="77777777" w:rsidR="00B80D2D" w:rsidRDefault="00B80D2D" w:rsidP="00381B7C">
      <w:pPr>
        <w:rPr>
          <w:lang w:eastAsia="zh-CN" w:bidi="hi-IN"/>
        </w:rPr>
      </w:pPr>
    </w:p>
    <w:p w14:paraId="7F22FC0D" w14:textId="77777777" w:rsidR="00381B7C" w:rsidRDefault="00381B7C" w:rsidP="00381B7C">
      <w:pPr>
        <w:pStyle w:val="code-definition"/>
      </w:pPr>
      <w:r>
        <w:t>$@</w:t>
      </w:r>
      <w:r>
        <w:tab/>
        <w:t>$EVAL_ERROR</w:t>
      </w:r>
    </w:p>
    <w:p w14:paraId="7C2C7DCC" w14:textId="77777777" w:rsidR="00381B7C" w:rsidRPr="00381B7C" w:rsidRDefault="00381B7C" w:rsidP="00381B7C">
      <w:pPr>
        <w:rPr>
          <w:lang w:eastAsia="zh-CN" w:bidi="hi-IN"/>
        </w:rPr>
      </w:pPr>
      <w:r>
        <w:rPr>
          <w:lang w:eastAsia="zh-CN" w:bidi="hi-IN"/>
        </w:rPr>
        <w:t xml:space="preserve">The </w:t>
      </w:r>
      <w:proofErr w:type="spellStart"/>
      <w:r>
        <w:rPr>
          <w:lang w:eastAsia="zh-CN" w:bidi="hi-IN"/>
        </w:rPr>
        <w:t>perl</w:t>
      </w:r>
      <w:proofErr w:type="spellEnd"/>
      <w:r>
        <w:rPr>
          <w:lang w:eastAsia="zh-CN" w:bidi="hi-IN"/>
        </w:rPr>
        <w:t xml:space="preserve"> error from the last </w:t>
      </w:r>
      <w:r>
        <w:rPr>
          <w:i/>
          <w:iCs/>
          <w:lang w:eastAsia="zh-CN" w:bidi="hi-IN"/>
        </w:rPr>
        <w:t>eval</w:t>
      </w:r>
      <w:r>
        <w:rPr>
          <w:lang w:eastAsia="zh-CN" w:bidi="hi-IN"/>
        </w:rPr>
        <w:t xml:space="preserve"> operator, </w:t>
      </w:r>
      <w:proofErr w:type="spellStart"/>
      <w:r>
        <w:rPr>
          <w:lang w:eastAsia="zh-CN" w:bidi="hi-IN"/>
        </w:rPr>
        <w:t>i.e</w:t>
      </w:r>
      <w:proofErr w:type="spellEnd"/>
      <w:r>
        <w:rPr>
          <w:lang w:eastAsia="zh-CN" w:bidi="hi-IN"/>
        </w:rPr>
        <w:t xml:space="preserve">: the last exception that was caught. </w:t>
      </w:r>
    </w:p>
    <w:p w14:paraId="7EF886B9" w14:textId="77777777" w:rsidR="00381B7C" w:rsidRDefault="00381B7C" w:rsidP="00E134A9">
      <w:pPr>
        <w:pStyle w:val="code-definition"/>
      </w:pPr>
    </w:p>
    <w:p w14:paraId="356F5DDC" w14:textId="30C48A40" w:rsidR="00657C9B" w:rsidRDefault="00E134A9" w:rsidP="00E134A9">
      <w:pPr>
        <w:pStyle w:val="code-definition"/>
      </w:pPr>
      <w:r>
        <w:t>${^CHILD_ERROR_NATIVE}</w:t>
      </w:r>
    </w:p>
    <w:p w14:paraId="2CAB83CE" w14:textId="36DB3B9E" w:rsidR="00E134A9" w:rsidRPr="00DD4A36" w:rsidRDefault="00DD4A36" w:rsidP="00E134A9">
      <w:pPr>
        <w:rPr>
          <w:lang w:eastAsia="zh-CN" w:bidi="hi-IN"/>
        </w:rPr>
      </w:pPr>
      <w:r>
        <w:rPr>
          <w:lang w:eastAsia="zh-CN" w:bidi="hi-IN"/>
        </w:rPr>
        <w:t xml:space="preserve">The native status returned by the last pipe close, backtick command, successful call to </w:t>
      </w:r>
      <w:proofErr w:type="gramStart"/>
      <w:r>
        <w:rPr>
          <w:i/>
          <w:iCs/>
          <w:lang w:eastAsia="zh-CN" w:bidi="hi-IN"/>
        </w:rPr>
        <w:t>wait(</w:t>
      </w:r>
      <w:proofErr w:type="gramEnd"/>
      <w:r>
        <w:rPr>
          <w:i/>
          <w:iCs/>
          <w:lang w:eastAsia="zh-CN" w:bidi="hi-IN"/>
        </w:rPr>
        <w:t>)</w:t>
      </w:r>
      <w:r>
        <w:rPr>
          <w:lang w:eastAsia="zh-CN" w:bidi="hi-IN"/>
        </w:rPr>
        <w:t xml:space="preserve"> or </w:t>
      </w:r>
      <w:proofErr w:type="spellStart"/>
      <w:r>
        <w:rPr>
          <w:i/>
          <w:iCs/>
          <w:lang w:eastAsia="zh-CN" w:bidi="hi-IN"/>
        </w:rPr>
        <w:t>waitpid</w:t>
      </w:r>
      <w:proofErr w:type="spellEnd"/>
      <w:r>
        <w:rPr>
          <w:i/>
          <w:iCs/>
          <w:lang w:eastAsia="zh-CN" w:bidi="hi-IN"/>
        </w:rPr>
        <w:t>()</w:t>
      </w:r>
      <w:r>
        <w:rPr>
          <w:lang w:eastAsia="zh-CN" w:bidi="hi-IN"/>
        </w:rPr>
        <w:t xml:space="preserve">, or from </w:t>
      </w:r>
      <w:r>
        <w:rPr>
          <w:i/>
          <w:iCs/>
          <w:lang w:eastAsia="zh-CN" w:bidi="hi-IN"/>
        </w:rPr>
        <w:t>system()</w:t>
      </w:r>
      <w:r>
        <w:rPr>
          <w:lang w:eastAsia="zh-CN" w:bidi="hi-IN"/>
        </w:rPr>
        <w:t xml:space="preserve">. </w:t>
      </w:r>
    </w:p>
    <w:p w14:paraId="2F704FFB" w14:textId="77777777" w:rsidR="00DD4A36" w:rsidRDefault="00DD4A36" w:rsidP="00E134A9">
      <w:pPr>
        <w:rPr>
          <w:lang w:eastAsia="zh-CN" w:bidi="hi-IN"/>
        </w:rPr>
      </w:pPr>
    </w:p>
    <w:p w14:paraId="65943EB5" w14:textId="273EABEB" w:rsidR="00E134A9" w:rsidRDefault="00E134A9" w:rsidP="00E134A9">
      <w:pPr>
        <w:pStyle w:val="code-definition"/>
      </w:pPr>
      <w:r>
        <w:t>$^E</w:t>
      </w:r>
      <w:r>
        <w:tab/>
        <w:t>$EXTENDED_OS_ERROR</w:t>
      </w:r>
    </w:p>
    <w:p w14:paraId="2A56178F" w14:textId="7C30CBE4" w:rsidR="00E134A9" w:rsidRDefault="00DD4A36" w:rsidP="00E134A9">
      <w:pPr>
        <w:rPr>
          <w:lang w:eastAsia="zh-CN" w:bidi="hi-IN"/>
        </w:rPr>
      </w:pPr>
      <w:r>
        <w:rPr>
          <w:lang w:eastAsia="zh-CN" w:bidi="hi-IN"/>
        </w:rPr>
        <w:t>Error information specific to the current OS</w:t>
      </w:r>
    </w:p>
    <w:p w14:paraId="54D616AD" w14:textId="77777777" w:rsidR="00DD4A36" w:rsidRDefault="00DD4A36" w:rsidP="00E134A9">
      <w:pPr>
        <w:rPr>
          <w:lang w:eastAsia="zh-CN" w:bidi="hi-IN"/>
        </w:rPr>
      </w:pPr>
    </w:p>
    <w:p w14:paraId="02E42F40" w14:textId="6A285463" w:rsidR="00E134A9" w:rsidRDefault="00E134A9" w:rsidP="00E134A9">
      <w:pPr>
        <w:pStyle w:val="code-definition"/>
      </w:pPr>
      <w:r>
        <w:t>$^S</w:t>
      </w:r>
      <w:r>
        <w:tab/>
        <w:t>$EXCEPTIONS_BEING_CAUGHT</w:t>
      </w:r>
    </w:p>
    <w:p w14:paraId="283A59B8" w14:textId="1A09A19B" w:rsidR="00E134A9" w:rsidRDefault="00DD4A36" w:rsidP="00E134A9">
      <w:pPr>
        <w:rPr>
          <w:lang w:eastAsia="zh-CN" w:bidi="hi-IN"/>
        </w:rPr>
      </w:pPr>
      <w:r>
        <w:rPr>
          <w:lang w:eastAsia="zh-CN" w:bidi="hi-IN"/>
        </w:rPr>
        <w:t>Current state of the interpreter</w:t>
      </w:r>
    </w:p>
    <w:p w14:paraId="6C8D920D" w14:textId="77777777" w:rsidR="00DD4A36" w:rsidRDefault="00DD4A36" w:rsidP="00E134A9">
      <w:pPr>
        <w:rPr>
          <w:lang w:eastAsia="zh-CN" w:bidi="hi-IN"/>
        </w:rPr>
      </w:pPr>
    </w:p>
    <w:p w14:paraId="095D6882" w14:textId="0085EE95" w:rsidR="00E134A9" w:rsidRDefault="00E134A9" w:rsidP="00E134A9">
      <w:pPr>
        <w:pStyle w:val="code-definition"/>
      </w:pPr>
      <w:r>
        <w:t>$^W</w:t>
      </w:r>
      <w:r>
        <w:tab/>
        <w:t>$WARNING</w:t>
      </w:r>
    </w:p>
    <w:p w14:paraId="2D1E791C" w14:textId="1CFAECD7" w:rsidR="00E134A9" w:rsidRDefault="00DD4A36" w:rsidP="00E134A9">
      <w:pPr>
        <w:rPr>
          <w:lang w:eastAsia="zh-CN" w:bidi="hi-IN"/>
        </w:rPr>
      </w:pPr>
      <w:r>
        <w:rPr>
          <w:lang w:eastAsia="zh-CN" w:bidi="hi-IN"/>
        </w:rPr>
        <w:t xml:space="preserve">The current value of the warning switch, true if </w:t>
      </w:r>
      <w:r w:rsidR="003F32C9">
        <w:rPr>
          <w:lang w:eastAsia="zh-CN" w:bidi="hi-IN"/>
        </w:rPr>
        <w:t>'</w:t>
      </w:r>
      <w:r>
        <w:rPr>
          <w:lang w:eastAsia="zh-CN" w:bidi="hi-IN"/>
        </w:rPr>
        <w:t>-w</w:t>
      </w:r>
      <w:r w:rsidR="003F32C9">
        <w:rPr>
          <w:lang w:eastAsia="zh-CN" w:bidi="hi-IN"/>
        </w:rPr>
        <w:t>'</w:t>
      </w:r>
      <w:r>
        <w:rPr>
          <w:lang w:eastAsia="zh-CN" w:bidi="hi-IN"/>
        </w:rPr>
        <w:t xml:space="preserve"> was used, modifiable</w:t>
      </w:r>
    </w:p>
    <w:p w14:paraId="2461B137" w14:textId="77777777" w:rsidR="00B80D2D" w:rsidRDefault="00B80D2D" w:rsidP="00E134A9">
      <w:pPr>
        <w:rPr>
          <w:lang w:eastAsia="zh-CN" w:bidi="hi-IN"/>
        </w:rPr>
      </w:pPr>
    </w:p>
    <w:p w14:paraId="2AA4D4A3" w14:textId="0AF7E3D8" w:rsidR="00E134A9" w:rsidRDefault="00E134A9" w:rsidP="00E134A9">
      <w:pPr>
        <w:pStyle w:val="code-definition"/>
      </w:pPr>
      <w:r>
        <w:t>${^WARNING_BITS}</w:t>
      </w:r>
    </w:p>
    <w:p w14:paraId="62EC83C6" w14:textId="7CD76828" w:rsidR="00E134A9" w:rsidRPr="00DD4A36" w:rsidRDefault="00DD4A36" w:rsidP="00E134A9">
      <w:pPr>
        <w:rPr>
          <w:lang w:eastAsia="zh-CN" w:bidi="hi-IN"/>
        </w:rPr>
      </w:pPr>
      <w:r>
        <w:rPr>
          <w:lang w:eastAsia="zh-CN" w:bidi="hi-IN"/>
        </w:rPr>
        <w:t xml:space="preserve">The current set of checks enabled by the </w:t>
      </w:r>
      <w:r>
        <w:rPr>
          <w:i/>
          <w:iCs/>
          <w:lang w:eastAsia="zh-CN" w:bidi="hi-IN"/>
        </w:rPr>
        <w:t>use warnings</w:t>
      </w:r>
      <w:r>
        <w:rPr>
          <w:lang w:eastAsia="zh-CN" w:bidi="hi-IN"/>
        </w:rPr>
        <w:t xml:space="preserve"> pragma</w:t>
      </w:r>
    </w:p>
    <w:p w14:paraId="42892301" w14:textId="77777777" w:rsidR="006E3883" w:rsidRDefault="006E3883">
      <w:pPr>
        <w:autoSpaceDN w:val="0"/>
        <w:textAlignment w:val="baseline"/>
      </w:pPr>
    </w:p>
    <w:p w14:paraId="25B20481" w14:textId="64F160D7" w:rsidR="006E3883" w:rsidRDefault="006E3883" w:rsidP="006E3883">
      <w:pPr>
        <w:pStyle w:val="Heading2"/>
      </w:pPr>
      <w:bookmarkStart w:id="32" w:name="_Toc74598174"/>
      <w:r>
        <w:t>interpreter state variables</w:t>
      </w:r>
      <w:bookmarkEnd w:id="32"/>
    </w:p>
    <w:p w14:paraId="3DC78C2D" w14:textId="68D867ED" w:rsidR="006E3883" w:rsidRDefault="00E134A9" w:rsidP="00E134A9">
      <w:pPr>
        <w:pStyle w:val="code-definition"/>
      </w:pPr>
      <w:r>
        <w:t>$^C</w:t>
      </w:r>
      <w:r>
        <w:tab/>
        <w:t>$COMPILING</w:t>
      </w:r>
    </w:p>
    <w:p w14:paraId="5117E808" w14:textId="3C3F3DA9" w:rsidR="00E134A9" w:rsidRDefault="00381B7C" w:rsidP="00E134A9">
      <w:pPr>
        <w:rPr>
          <w:lang w:eastAsia="zh-CN" w:bidi="hi-IN"/>
        </w:rPr>
      </w:pPr>
      <w:r>
        <w:rPr>
          <w:lang w:eastAsia="zh-CN" w:bidi="hi-IN"/>
        </w:rPr>
        <w:t xml:space="preserve">Current value of flag associated with </w:t>
      </w:r>
      <w:r w:rsidR="003F32C9">
        <w:rPr>
          <w:lang w:eastAsia="zh-CN" w:bidi="hi-IN"/>
        </w:rPr>
        <w:t>'</w:t>
      </w:r>
      <w:r>
        <w:rPr>
          <w:lang w:eastAsia="zh-CN" w:bidi="hi-IN"/>
        </w:rPr>
        <w:t>-c</w:t>
      </w:r>
      <w:r w:rsidR="003F32C9">
        <w:rPr>
          <w:lang w:eastAsia="zh-CN" w:bidi="hi-IN"/>
        </w:rPr>
        <w:t>'</w:t>
      </w:r>
    </w:p>
    <w:p w14:paraId="0C2BF9AD" w14:textId="77777777" w:rsidR="00381B7C" w:rsidRDefault="00381B7C" w:rsidP="00E134A9">
      <w:pPr>
        <w:rPr>
          <w:lang w:eastAsia="zh-CN" w:bidi="hi-IN"/>
        </w:rPr>
      </w:pPr>
    </w:p>
    <w:p w14:paraId="701029EF" w14:textId="07323C46" w:rsidR="00E134A9" w:rsidRDefault="00E134A9" w:rsidP="00E134A9">
      <w:pPr>
        <w:pStyle w:val="code-definition"/>
      </w:pPr>
      <w:r>
        <w:t>$^D</w:t>
      </w:r>
      <w:r>
        <w:tab/>
        <w:t>$DEBUGGING</w:t>
      </w:r>
    </w:p>
    <w:p w14:paraId="27BED1E3" w14:textId="23D64786" w:rsidR="00381B7C" w:rsidRDefault="00381B7C" w:rsidP="00E134A9">
      <w:pPr>
        <w:rPr>
          <w:lang w:eastAsia="zh-CN" w:bidi="hi-IN"/>
        </w:rPr>
      </w:pPr>
      <w:r>
        <w:rPr>
          <w:lang w:eastAsia="zh-CN" w:bidi="hi-IN"/>
        </w:rPr>
        <w:t xml:space="preserve">Current value of debugging flags </w:t>
      </w:r>
      <w:r w:rsidR="003F32C9">
        <w:rPr>
          <w:lang w:eastAsia="zh-CN" w:bidi="hi-IN"/>
        </w:rPr>
        <w:t>'</w:t>
      </w:r>
      <w:r>
        <w:rPr>
          <w:lang w:eastAsia="zh-CN" w:bidi="hi-IN"/>
        </w:rPr>
        <w:t>-D</w:t>
      </w:r>
      <w:r w:rsidR="003F32C9">
        <w:rPr>
          <w:lang w:eastAsia="zh-CN" w:bidi="hi-IN"/>
        </w:rPr>
        <w:t>'</w:t>
      </w:r>
    </w:p>
    <w:p w14:paraId="1CEC49DB" w14:textId="77777777" w:rsidR="00381B7C" w:rsidRDefault="00381B7C" w:rsidP="00E134A9">
      <w:pPr>
        <w:rPr>
          <w:lang w:eastAsia="zh-CN" w:bidi="hi-IN"/>
        </w:rPr>
      </w:pPr>
    </w:p>
    <w:p w14:paraId="79F5A106" w14:textId="7361E9D7" w:rsidR="00E134A9" w:rsidRDefault="00E134A9" w:rsidP="00E134A9">
      <w:pPr>
        <w:pStyle w:val="code-definition"/>
      </w:pPr>
      <w:r>
        <w:t>${^GLOBAL_PHASE}</w:t>
      </w:r>
    </w:p>
    <w:p w14:paraId="0E54C09D" w14:textId="3B2A88B9" w:rsidR="00E134A9" w:rsidRDefault="00381B7C" w:rsidP="00E134A9">
      <w:pPr>
        <w:rPr>
          <w:lang w:eastAsia="zh-CN" w:bidi="hi-IN"/>
        </w:rPr>
      </w:pPr>
      <w:r>
        <w:rPr>
          <w:lang w:eastAsia="zh-CN" w:bidi="hi-IN"/>
        </w:rPr>
        <w:t xml:space="preserve">Current pause of the </w:t>
      </w:r>
      <w:proofErr w:type="spellStart"/>
      <w:r>
        <w:rPr>
          <w:lang w:eastAsia="zh-CN" w:bidi="hi-IN"/>
        </w:rPr>
        <w:t>perl</w:t>
      </w:r>
      <w:proofErr w:type="spellEnd"/>
      <w:r>
        <w:rPr>
          <w:lang w:eastAsia="zh-CN" w:bidi="hi-IN"/>
        </w:rPr>
        <w:t xml:space="preserve"> interpreter. Possible values </w:t>
      </w:r>
      <w:proofErr w:type="gramStart"/>
      <w:r>
        <w:rPr>
          <w:lang w:eastAsia="zh-CN" w:bidi="hi-IN"/>
        </w:rPr>
        <w:t>are:</w:t>
      </w:r>
      <w:proofErr w:type="gramEnd"/>
      <w:r>
        <w:rPr>
          <w:lang w:eastAsia="zh-CN" w:bidi="hi-IN"/>
        </w:rPr>
        <w:t xml:space="preserve"> CONSTRUCT, START, CHECK, INIT, RUN, END, DESTRUCT. </w:t>
      </w:r>
    </w:p>
    <w:p w14:paraId="554BC64C" w14:textId="77777777" w:rsidR="00381B7C" w:rsidRDefault="00381B7C" w:rsidP="00E134A9">
      <w:pPr>
        <w:rPr>
          <w:lang w:eastAsia="zh-CN" w:bidi="hi-IN"/>
        </w:rPr>
      </w:pPr>
    </w:p>
    <w:p w14:paraId="6B7236C6" w14:textId="3E32C3B2" w:rsidR="00E134A9" w:rsidRDefault="00E134A9" w:rsidP="00E134A9">
      <w:pPr>
        <w:pStyle w:val="code-definition"/>
      </w:pPr>
      <w:r>
        <w:t>$^H</w:t>
      </w:r>
    </w:p>
    <w:p w14:paraId="3C8A508B" w14:textId="2465D1FA" w:rsidR="00E134A9" w:rsidRDefault="00381B7C" w:rsidP="00E134A9">
      <w:pPr>
        <w:rPr>
          <w:lang w:eastAsia="zh-CN" w:bidi="hi-IN"/>
        </w:rPr>
      </w:pPr>
      <w:r>
        <w:rPr>
          <w:lang w:eastAsia="zh-CN" w:bidi="hi-IN"/>
        </w:rPr>
        <w:t xml:space="preserve">For internal use. Contains compile-time hints for the </w:t>
      </w:r>
      <w:proofErr w:type="spellStart"/>
      <w:r>
        <w:rPr>
          <w:lang w:eastAsia="zh-CN" w:bidi="hi-IN"/>
        </w:rPr>
        <w:t>perl</w:t>
      </w:r>
      <w:proofErr w:type="spellEnd"/>
      <w:r>
        <w:rPr>
          <w:lang w:eastAsia="zh-CN" w:bidi="hi-IN"/>
        </w:rPr>
        <w:t xml:space="preserve"> interpreter. </w:t>
      </w:r>
    </w:p>
    <w:p w14:paraId="511490E9" w14:textId="77777777" w:rsidR="00381B7C" w:rsidRDefault="00381B7C" w:rsidP="00E134A9">
      <w:pPr>
        <w:rPr>
          <w:lang w:eastAsia="zh-CN" w:bidi="hi-IN"/>
        </w:rPr>
      </w:pPr>
    </w:p>
    <w:p w14:paraId="78535806" w14:textId="2C2A9D69" w:rsidR="00381B7C" w:rsidRDefault="00E134A9" w:rsidP="00B80D2D">
      <w:pPr>
        <w:pStyle w:val="code-definition"/>
      </w:pPr>
      <w:r>
        <w:t>%^H</w:t>
      </w:r>
    </w:p>
    <w:p w14:paraId="445F1E46" w14:textId="0F5DC177" w:rsidR="00381B7C" w:rsidRPr="00254207" w:rsidRDefault="00254207" w:rsidP="00E134A9">
      <w:pPr>
        <w:rPr>
          <w:lang w:eastAsia="zh-CN" w:bidi="hi-IN"/>
        </w:rPr>
      </w:pPr>
      <w:r>
        <w:rPr>
          <w:lang w:eastAsia="zh-CN" w:bidi="hi-IN"/>
        </w:rPr>
        <w:t xml:space="preserve">Provides the same scoping semantics as </w:t>
      </w:r>
      <w:r>
        <w:rPr>
          <w:i/>
          <w:iCs/>
          <w:lang w:eastAsia="zh-CN" w:bidi="hi-IN"/>
        </w:rPr>
        <w:t>$^H</w:t>
      </w:r>
      <w:r>
        <w:rPr>
          <w:lang w:eastAsia="zh-CN" w:bidi="hi-IN"/>
        </w:rPr>
        <w:t xml:space="preserve"> – can be used for implementation of lexically scoped pragmas</w:t>
      </w:r>
    </w:p>
    <w:p w14:paraId="31DD1E2F" w14:textId="77777777" w:rsidR="00031CF9" w:rsidRDefault="00031CF9" w:rsidP="00E134A9">
      <w:pPr>
        <w:rPr>
          <w:lang w:eastAsia="zh-CN" w:bidi="hi-IN"/>
        </w:rPr>
      </w:pPr>
    </w:p>
    <w:p w14:paraId="00905572" w14:textId="162F020B" w:rsidR="00E134A9" w:rsidRDefault="00E134A9" w:rsidP="00E134A9">
      <w:pPr>
        <w:pStyle w:val="code-definition"/>
      </w:pPr>
      <w:r>
        <w:t>${^OPEN}</w:t>
      </w:r>
    </w:p>
    <w:p w14:paraId="048FF464" w14:textId="77777777" w:rsidR="00381B7C" w:rsidRPr="00381B7C" w:rsidRDefault="00381B7C" w:rsidP="00381B7C">
      <w:pPr>
        <w:rPr>
          <w:lang w:eastAsia="zh-CN" w:bidi="hi-IN"/>
        </w:rPr>
      </w:pPr>
      <w:r>
        <w:rPr>
          <w:lang w:eastAsia="zh-CN" w:bidi="hi-IN"/>
        </w:rPr>
        <w:t xml:space="preserve">For internal use. String, describing input and output layers, separated by </w:t>
      </w:r>
      <w:r>
        <w:rPr>
          <w:i/>
          <w:iCs/>
          <w:lang w:eastAsia="zh-CN" w:bidi="hi-IN"/>
        </w:rPr>
        <w:t>\0</w:t>
      </w:r>
      <w:r>
        <w:rPr>
          <w:lang w:eastAsia="zh-CN" w:bidi="hi-IN"/>
        </w:rPr>
        <w:t xml:space="preserve"> byte. </w:t>
      </w:r>
    </w:p>
    <w:p w14:paraId="246E1FC3" w14:textId="2FC5456C" w:rsidR="00E134A9" w:rsidRDefault="00E134A9" w:rsidP="00E134A9">
      <w:pPr>
        <w:rPr>
          <w:lang w:eastAsia="zh-CN" w:bidi="hi-IN"/>
        </w:rPr>
      </w:pPr>
    </w:p>
    <w:p w14:paraId="3E0501F2" w14:textId="161B7D4E" w:rsidR="00E134A9" w:rsidRDefault="00381B7C" w:rsidP="00E134A9">
      <w:pPr>
        <w:pStyle w:val="code-definition"/>
      </w:pPr>
      <w:r>
        <w:t>$^P</w:t>
      </w:r>
      <w:r>
        <w:tab/>
      </w:r>
      <w:r w:rsidR="00E134A9">
        <w:t>$PERLDB</w:t>
      </w:r>
    </w:p>
    <w:p w14:paraId="4F239F2B" w14:textId="13BCD9FD" w:rsidR="00E134A9" w:rsidRDefault="00381B7C" w:rsidP="00E134A9">
      <w:pPr>
        <w:rPr>
          <w:lang w:eastAsia="zh-CN" w:bidi="hi-IN"/>
        </w:rPr>
      </w:pPr>
      <w:r>
        <w:rPr>
          <w:lang w:eastAsia="zh-CN" w:bidi="hi-IN"/>
        </w:rPr>
        <w:t xml:space="preserve">For internal use. Variable for debugging support. </w:t>
      </w:r>
    </w:p>
    <w:p w14:paraId="4A003106" w14:textId="04657D70" w:rsidR="00E134A9" w:rsidRDefault="00E134A9" w:rsidP="00E134A9">
      <w:pPr>
        <w:rPr>
          <w:lang w:eastAsia="zh-CN" w:bidi="hi-IN"/>
        </w:rPr>
      </w:pPr>
    </w:p>
    <w:p w14:paraId="4489E563" w14:textId="6A433227" w:rsidR="00E134A9" w:rsidRDefault="00E134A9" w:rsidP="00E134A9">
      <w:pPr>
        <w:pStyle w:val="code-definition"/>
      </w:pPr>
      <w:r>
        <w:t>${^TAINT}</w:t>
      </w:r>
    </w:p>
    <w:p w14:paraId="2EE8043F" w14:textId="7AD69FFC" w:rsidR="00E134A9" w:rsidRDefault="00381B7C" w:rsidP="00E134A9">
      <w:pPr>
        <w:rPr>
          <w:lang w:eastAsia="zh-CN" w:bidi="hi-IN"/>
        </w:rPr>
      </w:pPr>
      <w:r>
        <w:rPr>
          <w:lang w:eastAsia="zh-CN" w:bidi="hi-IN"/>
        </w:rPr>
        <w:t xml:space="preserve">One if taint mode </w:t>
      </w:r>
      <w:r w:rsidR="003F32C9">
        <w:rPr>
          <w:lang w:eastAsia="zh-CN" w:bidi="hi-IN"/>
        </w:rPr>
        <w:t>'</w:t>
      </w:r>
      <w:r>
        <w:rPr>
          <w:lang w:eastAsia="zh-CN" w:bidi="hi-IN"/>
        </w:rPr>
        <w:t>-T</w:t>
      </w:r>
      <w:r w:rsidR="003F32C9">
        <w:rPr>
          <w:lang w:eastAsia="zh-CN" w:bidi="hi-IN"/>
        </w:rPr>
        <w:t>'</w:t>
      </w:r>
      <w:r>
        <w:rPr>
          <w:lang w:eastAsia="zh-CN" w:bidi="hi-IN"/>
        </w:rPr>
        <w:t xml:space="preserve"> is on, zero if it off, minus-one for only taint warnings </w:t>
      </w:r>
      <w:r w:rsidR="003F32C9">
        <w:rPr>
          <w:lang w:eastAsia="zh-CN" w:bidi="hi-IN"/>
        </w:rPr>
        <w:t>'</w:t>
      </w:r>
      <w:r>
        <w:rPr>
          <w:lang w:eastAsia="zh-CN" w:bidi="hi-IN"/>
        </w:rPr>
        <w:t>-t</w:t>
      </w:r>
      <w:r w:rsidR="003F32C9">
        <w:rPr>
          <w:lang w:eastAsia="zh-CN" w:bidi="hi-IN"/>
        </w:rPr>
        <w:t>'</w:t>
      </w:r>
      <w:r>
        <w:rPr>
          <w:lang w:eastAsia="zh-CN" w:bidi="hi-IN"/>
        </w:rPr>
        <w:t xml:space="preserve"> </w:t>
      </w:r>
    </w:p>
    <w:p w14:paraId="5106201F" w14:textId="77777777" w:rsidR="00381B7C" w:rsidRDefault="00381B7C" w:rsidP="00E134A9">
      <w:pPr>
        <w:rPr>
          <w:lang w:eastAsia="zh-CN" w:bidi="hi-IN"/>
        </w:rPr>
      </w:pPr>
    </w:p>
    <w:p w14:paraId="587FE3BB" w14:textId="77C3FB5D" w:rsidR="00E134A9" w:rsidRDefault="00E134A9" w:rsidP="00E134A9">
      <w:pPr>
        <w:pStyle w:val="code-definition"/>
      </w:pPr>
      <w:r>
        <w:t>${^SAFE_LOCALES}</w:t>
      </w:r>
    </w:p>
    <w:p w14:paraId="348F28F4" w14:textId="6176E6A8" w:rsidR="00E134A9" w:rsidRDefault="00381B7C" w:rsidP="00E134A9">
      <w:pPr>
        <w:rPr>
          <w:lang w:eastAsia="zh-CN" w:bidi="hi-IN"/>
        </w:rPr>
      </w:pPr>
      <w:r>
        <w:rPr>
          <w:lang w:eastAsia="zh-CN" w:bidi="hi-IN"/>
        </w:rPr>
        <w:t>One if safe locale operations are available, zero otherwise</w:t>
      </w:r>
    </w:p>
    <w:p w14:paraId="6BEFA2B4" w14:textId="77777777" w:rsidR="00381B7C" w:rsidRDefault="00381B7C" w:rsidP="00E134A9">
      <w:pPr>
        <w:rPr>
          <w:lang w:eastAsia="zh-CN" w:bidi="hi-IN"/>
        </w:rPr>
      </w:pPr>
    </w:p>
    <w:p w14:paraId="1E6CADFB" w14:textId="0BED3DAC" w:rsidR="00E134A9" w:rsidRDefault="00E134A9" w:rsidP="00E134A9">
      <w:pPr>
        <w:pStyle w:val="code-definition"/>
      </w:pPr>
      <w:r>
        <w:t>${^UNICODE}</w:t>
      </w:r>
    </w:p>
    <w:p w14:paraId="27639AB8" w14:textId="0DAE7746" w:rsidR="00E134A9" w:rsidRDefault="00381B7C" w:rsidP="00E134A9">
      <w:pPr>
        <w:rPr>
          <w:lang w:eastAsia="zh-CN" w:bidi="hi-IN"/>
        </w:rPr>
      </w:pPr>
      <w:r>
        <w:rPr>
          <w:lang w:eastAsia="zh-CN" w:bidi="hi-IN"/>
        </w:rPr>
        <w:t xml:space="preserve">Perl Unicode settings </w:t>
      </w:r>
      <w:r w:rsidR="003F32C9">
        <w:rPr>
          <w:lang w:eastAsia="zh-CN" w:bidi="hi-IN"/>
        </w:rPr>
        <w:t>'</w:t>
      </w:r>
      <w:r>
        <w:rPr>
          <w:lang w:eastAsia="zh-CN" w:bidi="hi-IN"/>
        </w:rPr>
        <w:t>-C</w:t>
      </w:r>
      <w:r w:rsidR="003F32C9">
        <w:rPr>
          <w:lang w:eastAsia="zh-CN" w:bidi="hi-IN"/>
        </w:rPr>
        <w:t>'</w:t>
      </w:r>
    </w:p>
    <w:p w14:paraId="0635F33D" w14:textId="77777777" w:rsidR="00381B7C" w:rsidRDefault="00381B7C" w:rsidP="00E134A9">
      <w:pPr>
        <w:rPr>
          <w:lang w:eastAsia="zh-CN" w:bidi="hi-IN"/>
        </w:rPr>
      </w:pPr>
    </w:p>
    <w:p w14:paraId="53A79E0C" w14:textId="33332BE0" w:rsidR="00E134A9" w:rsidRDefault="00E134A9" w:rsidP="00E134A9">
      <w:pPr>
        <w:pStyle w:val="code-definition"/>
      </w:pPr>
      <w:r>
        <w:t>${^UTF8CACHE}</w:t>
      </w:r>
    </w:p>
    <w:p w14:paraId="4D26FF0D" w14:textId="72A8AD4E" w:rsidR="00E134A9" w:rsidRDefault="00381B7C" w:rsidP="00E134A9">
      <w:pPr>
        <w:rPr>
          <w:lang w:eastAsia="zh-CN" w:bidi="hi-IN"/>
        </w:rPr>
      </w:pPr>
      <w:r>
        <w:rPr>
          <w:lang w:eastAsia="zh-CN" w:bidi="hi-IN"/>
        </w:rPr>
        <w:t xml:space="preserve">State of internal UTF-8 offset caching code. One if on (default), zero if off, minus-one for debugging. </w:t>
      </w:r>
    </w:p>
    <w:p w14:paraId="146ABC75" w14:textId="77777777" w:rsidR="00031CF9" w:rsidRDefault="00031CF9" w:rsidP="00E134A9">
      <w:pPr>
        <w:rPr>
          <w:lang w:eastAsia="zh-CN" w:bidi="hi-IN"/>
        </w:rPr>
      </w:pPr>
    </w:p>
    <w:p w14:paraId="3F138B59" w14:textId="509DCADB" w:rsidR="00E134A9" w:rsidRPr="00E134A9" w:rsidRDefault="00E134A9" w:rsidP="00E134A9">
      <w:pPr>
        <w:pStyle w:val="code-definition"/>
      </w:pPr>
      <w:r>
        <w:t>${^UTF8LOCALE}</w:t>
      </w:r>
    </w:p>
    <w:p w14:paraId="45754841" w14:textId="3A9ABD8C" w:rsidR="006E3883" w:rsidRDefault="00381B7C">
      <w:pPr>
        <w:autoSpaceDN w:val="0"/>
        <w:textAlignment w:val="baseline"/>
      </w:pPr>
      <w:r>
        <w:t xml:space="preserve">Whether UTF-8 locale was detected by </w:t>
      </w:r>
      <w:proofErr w:type="spellStart"/>
      <w:r>
        <w:t>perl</w:t>
      </w:r>
      <w:proofErr w:type="spellEnd"/>
      <w:r>
        <w:t xml:space="preserve"> at </w:t>
      </w:r>
      <w:proofErr w:type="spellStart"/>
      <w:r>
        <w:t>startup</w:t>
      </w:r>
      <w:proofErr w:type="spellEnd"/>
      <w:r w:rsidR="00841947">
        <w:t xml:space="preserve"> </w:t>
      </w:r>
      <w:r w:rsidR="003F32C9">
        <w:t>'</w:t>
      </w:r>
      <w:r w:rsidR="00841947">
        <w:t>-CL</w:t>
      </w:r>
      <w:r w:rsidR="003F32C9">
        <w:t>'</w:t>
      </w:r>
    </w:p>
    <w:p w14:paraId="433A46CB" w14:textId="77777777" w:rsidR="00E134A9" w:rsidRDefault="00E134A9">
      <w:pPr>
        <w:autoSpaceDN w:val="0"/>
        <w:textAlignment w:val="baseline"/>
      </w:pPr>
    </w:p>
    <w:p w14:paraId="76A753AE" w14:textId="7896A8F9" w:rsidR="006E3883" w:rsidRDefault="006E3883" w:rsidP="006E3883">
      <w:pPr>
        <w:pStyle w:val="Heading2"/>
      </w:pPr>
      <w:bookmarkStart w:id="33" w:name="_Toc74598175"/>
      <w:r>
        <w:t>deprecated</w:t>
      </w:r>
      <w:r w:rsidR="00116B0B">
        <w:t>/</w:t>
      </w:r>
      <w:r>
        <w:t>removed variables</w:t>
      </w:r>
      <w:bookmarkEnd w:id="33"/>
    </w:p>
    <w:p w14:paraId="129A0A34" w14:textId="459369DF" w:rsidR="00657C9B" w:rsidRDefault="00E134A9" w:rsidP="00E134A9">
      <w:pPr>
        <w:pStyle w:val="code-definition"/>
      </w:pPr>
      <w:r>
        <w:t>$#</w:t>
      </w:r>
    </w:p>
    <w:p w14:paraId="43516727" w14:textId="0E5F5DBB" w:rsidR="00E134A9" w:rsidRDefault="00841947" w:rsidP="00E134A9">
      <w:pPr>
        <w:rPr>
          <w:lang w:eastAsia="zh-CN" w:bidi="hi-IN"/>
        </w:rPr>
      </w:pPr>
      <w:r>
        <w:rPr>
          <w:lang w:eastAsia="zh-CN" w:bidi="hi-IN"/>
        </w:rPr>
        <w:t>Format printed numbers Deprecated in Perl 5, removed in 5.10.</w:t>
      </w:r>
    </w:p>
    <w:p w14:paraId="0323ADA8" w14:textId="77777777" w:rsidR="00841947" w:rsidRDefault="00841947" w:rsidP="00E134A9">
      <w:pPr>
        <w:rPr>
          <w:lang w:eastAsia="zh-CN" w:bidi="hi-IN"/>
        </w:rPr>
      </w:pPr>
    </w:p>
    <w:p w14:paraId="05A5B6FA" w14:textId="1741A332" w:rsidR="00E134A9" w:rsidRDefault="00E134A9" w:rsidP="00E134A9">
      <w:pPr>
        <w:pStyle w:val="code-definition"/>
      </w:pPr>
      <w:r>
        <w:t>$*</w:t>
      </w:r>
    </w:p>
    <w:p w14:paraId="4C1E78FA" w14:textId="52D85ED3" w:rsidR="00E134A9" w:rsidRDefault="00841947" w:rsidP="00E134A9">
      <w:pPr>
        <w:rPr>
          <w:lang w:eastAsia="zh-CN" w:bidi="hi-IN"/>
        </w:rPr>
      </w:pPr>
      <w:r>
        <w:rPr>
          <w:lang w:eastAsia="zh-CN" w:bidi="hi-IN"/>
        </w:rPr>
        <w:t xml:space="preserve">Enable multiline matching. Deprecated in Perl 5, removed in 5.10. </w:t>
      </w:r>
    </w:p>
    <w:p w14:paraId="51BAA84E" w14:textId="77777777" w:rsidR="00B80D2D" w:rsidRDefault="00B80D2D" w:rsidP="00E134A9">
      <w:pPr>
        <w:rPr>
          <w:lang w:eastAsia="zh-CN" w:bidi="hi-IN"/>
        </w:rPr>
      </w:pPr>
    </w:p>
    <w:p w14:paraId="3D0131EA" w14:textId="4CB3397A" w:rsidR="00E134A9" w:rsidRDefault="00E134A9" w:rsidP="00E134A9">
      <w:pPr>
        <w:pStyle w:val="code-definition"/>
      </w:pPr>
      <w:r>
        <w:t>$[</w:t>
      </w:r>
    </w:p>
    <w:p w14:paraId="1EC2F86B" w14:textId="77777777" w:rsidR="00116B0B" w:rsidRDefault="00841947">
      <w:pPr>
        <w:autoSpaceDN w:val="0"/>
        <w:textAlignment w:val="baseline"/>
      </w:pPr>
      <w:r>
        <w:t xml:space="preserve">What is the index of the first element of an array (0 for zero indexing, 1 for one </w:t>
      </w:r>
      <w:proofErr w:type="gramStart"/>
      <w:r>
        <w:t>indexing.</w:t>
      </w:r>
      <w:proofErr w:type="gramEnd"/>
      <w:r>
        <w:t xml:space="preserve"> Deprecated in </w:t>
      </w:r>
      <w:proofErr w:type="spellStart"/>
      <w:r>
        <w:t>perl</w:t>
      </w:r>
      <w:proofErr w:type="spellEnd"/>
      <w:r>
        <w:t xml:space="preserve"> 5.12, has no effect as of 5.30. </w:t>
      </w:r>
    </w:p>
    <w:p w14:paraId="49AA8B4F" w14:textId="6B14F9E0" w:rsidR="00657C9B" w:rsidRDefault="00657C9B">
      <w:pPr>
        <w:autoSpaceDN w:val="0"/>
        <w:textAlignment w:val="baseline"/>
        <w:rPr>
          <w:rFonts w:ascii="SF Mono" w:eastAsia="Roboto Mono" w:hAnsi="SF Mono" w:cs="Roboto Mono"/>
          <w:b/>
          <w:bCs/>
          <w:kern w:val="3"/>
          <w:sz w:val="22"/>
          <w:szCs w:val="28"/>
          <w:lang w:eastAsia="zh-CN" w:bidi="hi-IN"/>
        </w:rPr>
      </w:pPr>
      <w:r>
        <w:br w:type="page"/>
      </w:r>
    </w:p>
    <w:p w14:paraId="0FFD0B71" w14:textId="78F2E72B" w:rsidR="007B1E8C" w:rsidRDefault="007B1E8C" w:rsidP="007B1E8C">
      <w:pPr>
        <w:pStyle w:val="Heading1"/>
      </w:pPr>
      <w:bookmarkStart w:id="34" w:name="_Toc74598176"/>
      <w:r>
        <w:lastRenderedPageBreak/>
        <w:t>input/output</w:t>
      </w:r>
      <w:bookmarkEnd w:id="34"/>
    </w:p>
    <w:p w14:paraId="47D5E11A" w14:textId="0602B0E2" w:rsidR="00EA2556" w:rsidRDefault="00EA2556" w:rsidP="00EA2556">
      <w:pPr>
        <w:autoSpaceDN w:val="0"/>
        <w:textAlignment w:val="baseline"/>
      </w:pPr>
      <w:r>
        <w:t xml:space="preserve">Evaluating </w:t>
      </w:r>
      <w:r>
        <w:rPr>
          <w:i/>
          <w:iCs/>
        </w:rPr>
        <w:t>&lt;STDIN&gt;</w:t>
      </w:r>
      <w:r>
        <w:t xml:space="preserve"> (or other line-input operator) in a scalar context returns the next line of input. </w:t>
      </w:r>
    </w:p>
    <w:p w14:paraId="73296CD9" w14:textId="77777777" w:rsidR="00EA2556" w:rsidRDefault="00EA2556" w:rsidP="00EA2556">
      <w:pPr>
        <w:autoSpaceDN w:val="0"/>
        <w:textAlignment w:val="baseline"/>
      </w:pPr>
      <w:r>
        <w:t>Standard use in a loop is:</w:t>
      </w:r>
    </w:p>
    <w:p w14:paraId="1741A8D6" w14:textId="77777777" w:rsidR="00EA2556" w:rsidRDefault="00EA2556" w:rsidP="00EA2556">
      <w:pPr>
        <w:pStyle w:val="code-definition"/>
      </w:pPr>
      <w:r>
        <w:t>while (&lt;STDIN&gt;) { ... }</w:t>
      </w:r>
    </w:p>
    <w:p w14:paraId="4CF6D1B7" w14:textId="77777777" w:rsidR="00EA2556" w:rsidRDefault="00EA2556" w:rsidP="00EA2556">
      <w:r>
        <w:t xml:space="preserve">Which is equivalent to: </w:t>
      </w:r>
    </w:p>
    <w:p w14:paraId="33D82742" w14:textId="77777777" w:rsidR="00EA2556" w:rsidRPr="00EA2556" w:rsidRDefault="00EA2556" w:rsidP="00EA2556">
      <w:pPr>
        <w:pStyle w:val="code-definition"/>
      </w:pPr>
      <w:r>
        <w:t>while (defined($_ = &lt;STDIN&gt;)) { ... }</w:t>
      </w:r>
    </w:p>
    <w:p w14:paraId="0666D749" w14:textId="77777777" w:rsidR="00EA2556" w:rsidRDefault="00EA2556" w:rsidP="00EA2556">
      <w:pPr>
        <w:autoSpaceDN w:val="0"/>
        <w:textAlignment w:val="baseline"/>
      </w:pPr>
    </w:p>
    <w:p w14:paraId="5315DB8E" w14:textId="2DF0D536" w:rsidR="00EA2556" w:rsidRDefault="00EA2556" w:rsidP="00EA2556">
      <w:pPr>
        <w:autoSpaceDN w:val="0"/>
        <w:textAlignment w:val="baseline"/>
      </w:pPr>
      <w:r>
        <w:t xml:space="preserve">Evaluating line-input operator in list context gives all remaining lines as a list. </w:t>
      </w:r>
    </w:p>
    <w:p w14:paraId="0B304DD0" w14:textId="5725EC31" w:rsidR="00D63B09" w:rsidRDefault="00D63B09" w:rsidP="00EA2556">
      <w:pPr>
        <w:autoSpaceDN w:val="0"/>
        <w:textAlignment w:val="baseline"/>
      </w:pPr>
    </w:p>
    <w:p w14:paraId="64E30684" w14:textId="7689C819" w:rsidR="00D63B09" w:rsidRDefault="00D63B09" w:rsidP="00EA2556">
      <w:pPr>
        <w:autoSpaceDN w:val="0"/>
        <w:textAlignment w:val="baseline"/>
      </w:pPr>
      <w:r>
        <w:t xml:space="preserve">The following lines are all equivalent: </w:t>
      </w:r>
    </w:p>
    <w:p w14:paraId="4E7E31CF" w14:textId="77777777" w:rsidR="00D63B09" w:rsidRPr="00D63B09" w:rsidRDefault="00D63B09" w:rsidP="00D63B09">
      <w:pPr>
        <w:pStyle w:val="code-definition"/>
        <w:ind w:firstLine="709"/>
        <w:rPr>
          <w:sz w:val="16"/>
          <w:szCs w:val="16"/>
        </w:rPr>
      </w:pPr>
      <w:r w:rsidRPr="00D63B09">
        <w:rPr>
          <w:sz w:val="16"/>
          <w:szCs w:val="16"/>
        </w:rPr>
        <w:t>while (defined($_ = &lt;STDIN&gt;)) { print; }</w:t>
      </w:r>
    </w:p>
    <w:p w14:paraId="5A49A9A4" w14:textId="77777777" w:rsidR="00D63B09" w:rsidRPr="00D63B09" w:rsidRDefault="00D63B09" w:rsidP="00D63B09">
      <w:pPr>
        <w:pStyle w:val="code-definition"/>
        <w:ind w:firstLine="709"/>
        <w:rPr>
          <w:sz w:val="16"/>
          <w:szCs w:val="16"/>
        </w:rPr>
      </w:pPr>
      <w:r w:rsidRPr="00D63B09">
        <w:rPr>
          <w:sz w:val="16"/>
          <w:szCs w:val="16"/>
        </w:rPr>
        <w:t>while ($_ = &lt;STDIN&gt;) { print; }</w:t>
      </w:r>
    </w:p>
    <w:p w14:paraId="56FDD171" w14:textId="77777777" w:rsidR="00D63B09" w:rsidRPr="00D63B09" w:rsidRDefault="00D63B09" w:rsidP="00D63B09">
      <w:pPr>
        <w:pStyle w:val="code-definition"/>
        <w:ind w:firstLine="709"/>
        <w:rPr>
          <w:sz w:val="16"/>
          <w:szCs w:val="16"/>
        </w:rPr>
      </w:pPr>
      <w:r w:rsidRPr="00D63B09">
        <w:rPr>
          <w:sz w:val="16"/>
          <w:szCs w:val="16"/>
        </w:rPr>
        <w:t>while (&lt;STDIN&gt;) { print; }</w:t>
      </w:r>
    </w:p>
    <w:p w14:paraId="6258C639" w14:textId="77777777" w:rsidR="00D63B09" w:rsidRPr="00D63B09" w:rsidRDefault="00D63B09" w:rsidP="00D63B09">
      <w:pPr>
        <w:pStyle w:val="code-definition"/>
        <w:ind w:firstLine="709"/>
        <w:rPr>
          <w:sz w:val="16"/>
          <w:szCs w:val="16"/>
        </w:rPr>
      </w:pPr>
      <w:r w:rsidRPr="00D63B09">
        <w:rPr>
          <w:sz w:val="16"/>
          <w:szCs w:val="16"/>
        </w:rPr>
        <w:t>for (;&lt;STDIN&gt;;) { print; }</w:t>
      </w:r>
    </w:p>
    <w:p w14:paraId="02B96150" w14:textId="77777777" w:rsidR="00D63B09" w:rsidRPr="00D63B09" w:rsidRDefault="00D63B09" w:rsidP="00D63B09">
      <w:pPr>
        <w:pStyle w:val="code-definition"/>
        <w:ind w:firstLine="709"/>
        <w:rPr>
          <w:sz w:val="16"/>
          <w:szCs w:val="16"/>
        </w:rPr>
      </w:pPr>
      <w:r w:rsidRPr="00D63B09">
        <w:rPr>
          <w:sz w:val="16"/>
          <w:szCs w:val="16"/>
        </w:rPr>
        <w:t>print while defined($_ = &lt;STDIN&gt;);</w:t>
      </w:r>
    </w:p>
    <w:p w14:paraId="1CD6DD0E" w14:textId="77777777" w:rsidR="00D63B09" w:rsidRPr="00D63B09" w:rsidRDefault="00D63B09" w:rsidP="00D63B09">
      <w:pPr>
        <w:pStyle w:val="code-definition"/>
        <w:ind w:firstLine="709"/>
        <w:rPr>
          <w:sz w:val="16"/>
          <w:szCs w:val="16"/>
        </w:rPr>
      </w:pPr>
      <w:r w:rsidRPr="00D63B09">
        <w:rPr>
          <w:sz w:val="16"/>
          <w:szCs w:val="16"/>
        </w:rPr>
        <w:t>print while ($_ = &lt;STDIN&gt;);</w:t>
      </w:r>
    </w:p>
    <w:p w14:paraId="1ECE65CA" w14:textId="79EB3541" w:rsidR="00D63B09" w:rsidRPr="00D63B09" w:rsidRDefault="00D63B09" w:rsidP="00D63B09">
      <w:pPr>
        <w:pStyle w:val="code-definition"/>
        <w:ind w:firstLine="709"/>
        <w:rPr>
          <w:sz w:val="16"/>
          <w:szCs w:val="16"/>
        </w:rPr>
      </w:pPr>
      <w:r w:rsidRPr="00D63B09">
        <w:rPr>
          <w:sz w:val="16"/>
          <w:szCs w:val="16"/>
        </w:rPr>
        <w:t>print while &lt;STDIN&gt;;</w:t>
      </w:r>
    </w:p>
    <w:p w14:paraId="645518DB" w14:textId="3508FE5A" w:rsidR="00EA2556" w:rsidRDefault="00EA2556" w:rsidP="00EA2556"/>
    <w:p w14:paraId="35128A54" w14:textId="4F7DC088" w:rsidR="00744300" w:rsidRPr="00744300" w:rsidRDefault="00744300" w:rsidP="00EA2556">
      <w:r>
        <w:t xml:space="preserve">A filehandle should never be separated from any subsequent arguments with </w:t>
      </w:r>
      <w:r>
        <w:rPr>
          <w:i/>
          <w:iCs/>
        </w:rPr>
        <w:t>','</w:t>
      </w:r>
      <w:r>
        <w:t xml:space="preserve">. </w:t>
      </w:r>
    </w:p>
    <w:p w14:paraId="09631603" w14:textId="77777777" w:rsidR="00744300" w:rsidRDefault="00744300" w:rsidP="00EA2556"/>
    <w:p w14:paraId="0B1B1422" w14:textId="008BF331" w:rsidR="00EA2556" w:rsidRDefault="00EA2556" w:rsidP="00EA2556">
      <w:pPr>
        <w:pStyle w:val="Heading2"/>
      </w:pPr>
      <w:bookmarkStart w:id="35" w:name="_Toc74598177"/>
      <w:r>
        <w:t>built-in filehandles</w:t>
      </w:r>
      <w:bookmarkEnd w:id="35"/>
    </w:p>
    <w:p w14:paraId="10BE418A" w14:textId="3D562BB4" w:rsidR="00EA2556" w:rsidRPr="006457C2" w:rsidRDefault="00D6761A" w:rsidP="00EA2556">
      <w:r>
        <w:t>STDIN</w:t>
      </w:r>
      <w:r w:rsidR="006457C2">
        <w:t xml:space="preserve"> (also </w:t>
      </w:r>
      <w:r w:rsidR="003F32C9" w:rsidRPr="003A2C56">
        <w:rPr>
          <w:i/>
          <w:iCs/>
        </w:rPr>
        <w:t>'</w:t>
      </w:r>
      <w:r w:rsidR="006457C2" w:rsidRPr="003A2C56">
        <w:rPr>
          <w:i/>
          <w:iCs/>
        </w:rPr>
        <w:t>-</w:t>
      </w:r>
      <w:r w:rsidR="003F32C9" w:rsidRPr="003A2C56">
        <w:rPr>
          <w:i/>
          <w:iCs/>
        </w:rPr>
        <w:t>'</w:t>
      </w:r>
      <w:r w:rsidR="006457C2">
        <w:t xml:space="preserve">) </w:t>
      </w:r>
    </w:p>
    <w:p w14:paraId="009C0591" w14:textId="5EA2AFA2" w:rsidR="00D6761A" w:rsidRPr="003A2C56" w:rsidRDefault="00D6761A" w:rsidP="00EA2556">
      <w:r>
        <w:t>STDOUT</w:t>
      </w:r>
      <w:r w:rsidR="003A2C56">
        <w:t xml:space="preserve"> (also </w:t>
      </w:r>
      <w:r w:rsidR="003A2C56">
        <w:rPr>
          <w:i/>
          <w:iCs/>
        </w:rPr>
        <w:t>'&gt;-'</w:t>
      </w:r>
      <w:r w:rsidR="003A2C56">
        <w:t xml:space="preserve">) </w:t>
      </w:r>
    </w:p>
    <w:p w14:paraId="5C1BBB91" w14:textId="3557A4B4" w:rsidR="00D6761A" w:rsidRDefault="00D6761A" w:rsidP="00EA2556">
      <w:r>
        <w:t>STDERR</w:t>
      </w:r>
    </w:p>
    <w:p w14:paraId="7E566FEB" w14:textId="41378BEC" w:rsidR="00D6761A" w:rsidRDefault="00D6761A" w:rsidP="00EA2556">
      <w:r>
        <w:t>DATA</w:t>
      </w:r>
    </w:p>
    <w:p w14:paraId="0AFFA199" w14:textId="113CC14B" w:rsidR="00D6761A" w:rsidRDefault="00D6761A" w:rsidP="00EA2556">
      <w:r>
        <w:t>ARGV</w:t>
      </w:r>
    </w:p>
    <w:p w14:paraId="5778F0FA" w14:textId="6FCD6833" w:rsidR="00EA2556" w:rsidRDefault="00D6761A" w:rsidP="00EA2556">
      <w:r>
        <w:t>ARGVOUT</w:t>
      </w:r>
    </w:p>
    <w:p w14:paraId="30F2D22D" w14:textId="2238B737" w:rsidR="007B3AB2" w:rsidRDefault="007B3AB2">
      <w:pPr>
        <w:autoSpaceDN w:val="0"/>
        <w:textAlignment w:val="baseline"/>
      </w:pPr>
    </w:p>
    <w:p w14:paraId="74D978E4" w14:textId="4ABBA583" w:rsidR="003A2C56" w:rsidRDefault="003A2C56" w:rsidP="003A2C56">
      <w:pPr>
        <w:pStyle w:val="Heading2"/>
      </w:pPr>
      <w:r>
        <w:t>filehandles as variables</w:t>
      </w:r>
    </w:p>
    <w:p w14:paraId="4F90BF96" w14:textId="1BC9629E" w:rsidR="003A2C56" w:rsidRDefault="003A2C56">
      <w:pPr>
        <w:autoSpaceDN w:val="0"/>
        <w:textAlignment w:val="baseline"/>
      </w:pPr>
    </w:p>
    <w:p w14:paraId="17D8FA94" w14:textId="77777777" w:rsidR="003A2C56" w:rsidRDefault="003A2C56">
      <w:pPr>
        <w:autoSpaceDN w:val="0"/>
        <w:textAlignment w:val="baseline"/>
      </w:pPr>
    </w:p>
    <w:p w14:paraId="7827C6DF" w14:textId="2046582C" w:rsidR="008A6AAC" w:rsidRDefault="008A6AAC" w:rsidP="008A6AAC">
      <w:pPr>
        <w:pStyle w:val="Heading2"/>
      </w:pPr>
      <w:bookmarkStart w:id="36" w:name="_Toc74598178"/>
      <w:r>
        <w:t>variable in format string</w:t>
      </w:r>
      <w:bookmarkEnd w:id="36"/>
    </w:p>
    <w:p w14:paraId="435087D4" w14:textId="12C040E2" w:rsidR="008A6AAC" w:rsidRPr="008A6AAC" w:rsidRDefault="008A6AAC" w:rsidP="008A6AAC">
      <w:r>
        <w:t xml:space="preserve">Specify a variable in a string that is otherwise surrounded with </w:t>
      </w:r>
      <w:r>
        <w:rPr>
          <w:i/>
          <w:iCs/>
        </w:rPr>
        <w:t>${var}</w:t>
      </w:r>
      <w:r>
        <w:t xml:space="preserve">, for example, a </w:t>
      </w:r>
      <w:proofErr w:type="spellStart"/>
      <w:r>
        <w:t>printf</w:t>
      </w:r>
      <w:proofErr w:type="spellEnd"/>
      <w:r>
        <w:t xml:space="preserve"> format string with a variable width: </w:t>
      </w:r>
    </w:p>
    <w:p w14:paraId="6BB6FDC6" w14:textId="69C846C9" w:rsidR="008A6AAC" w:rsidRPr="008A6AAC" w:rsidRDefault="008A6AAC" w:rsidP="008A6AAC">
      <w:pPr>
        <w:pStyle w:val="code-definition"/>
        <w:ind w:firstLine="709"/>
      </w:pPr>
      <w:r>
        <w:t>%${field_width}s</w:t>
      </w:r>
    </w:p>
    <w:p w14:paraId="1539E6BC" w14:textId="77777777" w:rsidR="004560E9" w:rsidRDefault="004560E9">
      <w:pPr>
        <w:autoSpaceDN w:val="0"/>
        <w:textAlignment w:val="baseline"/>
      </w:pPr>
    </w:p>
    <w:p w14:paraId="32067558" w14:textId="0A4B4843" w:rsidR="00FB00DE" w:rsidRDefault="00FB00DE" w:rsidP="00FB00DE">
      <w:pPr>
        <w:pStyle w:val="Heading2"/>
      </w:pPr>
      <w:bookmarkStart w:id="37" w:name="_Toc74598179"/>
      <w:r>
        <w:t>diamond operator</w:t>
      </w:r>
      <w:r w:rsidR="00BB410D">
        <w:t xml:space="preserve"> &lt;&gt;</w:t>
      </w:r>
      <w:bookmarkEnd w:id="37"/>
    </w:p>
    <w:p w14:paraId="601AE3B8" w14:textId="5A3CBCE8" w:rsidR="00D6761A" w:rsidRDefault="006457C2">
      <w:pPr>
        <w:autoSpaceDN w:val="0"/>
        <w:textAlignment w:val="baseline"/>
      </w:pPr>
      <w:r>
        <w:t xml:space="preserve">The diamond operator reads line-by-line from each of the files specified as arguments to the </w:t>
      </w:r>
      <w:proofErr w:type="spellStart"/>
      <w:r>
        <w:t>perl</w:t>
      </w:r>
      <w:proofErr w:type="spellEnd"/>
      <w:r>
        <w:t xml:space="preserve"> program, that is, from each value of </w:t>
      </w:r>
      <w:r>
        <w:rPr>
          <w:i/>
          <w:iCs/>
        </w:rPr>
        <w:t>@ARGV</w:t>
      </w:r>
      <w:r>
        <w:t xml:space="preserve">, or from standard-input if no such files are specified. Like all line-input operators, it returns a single line at a time in a scalar context, or a list of all lines in a list context. </w:t>
      </w:r>
    </w:p>
    <w:p w14:paraId="0F46E0C0" w14:textId="2D28D2DC" w:rsidR="004560E9" w:rsidRDefault="004560E9">
      <w:pPr>
        <w:autoSpaceDN w:val="0"/>
        <w:textAlignment w:val="baseline"/>
      </w:pPr>
    </w:p>
    <w:p w14:paraId="122E02BD" w14:textId="3CC1D90E" w:rsidR="004560E9" w:rsidRPr="006457C2" w:rsidRDefault="004560E9">
      <w:pPr>
        <w:autoSpaceDN w:val="0"/>
        <w:textAlignment w:val="baseline"/>
      </w:pPr>
      <w:r>
        <w:t xml:space="preserve">The diamond operator treats filename </w:t>
      </w:r>
      <w:r w:rsidR="003F32C9">
        <w:t>'</w:t>
      </w:r>
      <w:r>
        <w:t>-</w:t>
      </w:r>
      <w:r w:rsidR="003F32C9">
        <w:t>'</w:t>
      </w:r>
      <w:r>
        <w:t xml:space="preserve"> as standard input. </w:t>
      </w:r>
    </w:p>
    <w:p w14:paraId="00C895FB" w14:textId="77777777" w:rsidR="006457C2" w:rsidRDefault="006457C2">
      <w:pPr>
        <w:autoSpaceDN w:val="0"/>
        <w:textAlignment w:val="baseline"/>
      </w:pPr>
    </w:p>
    <w:p w14:paraId="1C6FA260" w14:textId="26D0B05F" w:rsidR="00982A6C" w:rsidRDefault="006457C2">
      <w:pPr>
        <w:autoSpaceDN w:val="0"/>
        <w:textAlignment w:val="baseline"/>
      </w:pPr>
      <w:r>
        <w:t xml:space="preserve">The current file being read by the diamond operator is given by </w:t>
      </w:r>
      <w:r w:rsidRPr="006457C2">
        <w:rPr>
          <w:i/>
          <w:iCs/>
        </w:rPr>
        <w:t>$ARGV</w:t>
      </w:r>
      <w:r>
        <w:t xml:space="preserve">. </w:t>
      </w:r>
      <w:r w:rsidR="00982A6C" w:rsidRPr="006457C2">
        <w:t>When</w:t>
      </w:r>
      <w:r w:rsidR="00982A6C">
        <w:t xml:space="preserve"> reading multiple files with the diamond operator, </w:t>
      </w:r>
      <w:r>
        <w:t xml:space="preserve">the line number </w:t>
      </w:r>
      <w:r>
        <w:rPr>
          <w:i/>
          <w:iCs/>
        </w:rPr>
        <w:t>$.</w:t>
      </w:r>
      <w:r>
        <w:t xml:space="preserve"> is not reset for each file.</w:t>
      </w:r>
      <w:r w:rsidR="004D0C4A">
        <w:t xml:space="preserve"> This can be fixed by closing each file, </w:t>
      </w:r>
      <w:r w:rsidR="004D0C4A">
        <w:rPr>
          <w:i/>
          <w:iCs/>
        </w:rPr>
        <w:t>ARGV</w:t>
      </w:r>
      <w:r w:rsidR="004D0C4A">
        <w:t xml:space="preserve">, upon reaching </w:t>
      </w:r>
      <w:proofErr w:type="spellStart"/>
      <w:r w:rsidR="004D0C4A">
        <w:rPr>
          <w:i/>
          <w:iCs/>
        </w:rPr>
        <w:t>eof</w:t>
      </w:r>
      <w:proofErr w:type="spellEnd"/>
      <w:r w:rsidR="004D0C4A">
        <w:t>:</w:t>
      </w:r>
    </w:p>
    <w:p w14:paraId="610F1C97" w14:textId="33DEA032" w:rsidR="004D0C4A" w:rsidRPr="004D0C4A" w:rsidRDefault="004D0C4A" w:rsidP="004D0C4A">
      <w:pPr>
        <w:pStyle w:val="code-definition"/>
        <w:ind w:firstLine="709"/>
      </w:pPr>
      <w:r>
        <w:t>while (&lt;&gt;) { ... } continue { close ARGV if eof; }</w:t>
      </w:r>
    </w:p>
    <w:p w14:paraId="6F404C81" w14:textId="77777777" w:rsidR="00D6761A" w:rsidRDefault="00D6761A">
      <w:pPr>
        <w:autoSpaceDN w:val="0"/>
        <w:textAlignment w:val="baseline"/>
      </w:pPr>
    </w:p>
    <w:p w14:paraId="3FBBCCA6" w14:textId="27CC3506" w:rsidR="00D6761A" w:rsidRDefault="00D6761A">
      <w:pPr>
        <w:autoSpaceDN w:val="0"/>
        <w:textAlignment w:val="baseline"/>
      </w:pPr>
      <w:r>
        <w:t xml:space="preserve">Generally, using the diamond operator in more than one place is </w:t>
      </w:r>
      <w:bookmarkStart w:id="38" w:name="OLE_LINK1"/>
      <w:bookmarkStart w:id="39" w:name="OLE_LINK2"/>
      <w:r>
        <w:t xml:space="preserve">indicative </w:t>
      </w:r>
      <w:bookmarkEnd w:id="38"/>
      <w:bookmarkEnd w:id="39"/>
      <w:r>
        <w:t xml:space="preserve">of a mistake. </w:t>
      </w:r>
    </w:p>
    <w:p w14:paraId="28F84F8D" w14:textId="77777777" w:rsidR="00D6761A" w:rsidRDefault="00D6761A">
      <w:pPr>
        <w:autoSpaceDN w:val="0"/>
        <w:textAlignment w:val="baseline"/>
      </w:pPr>
    </w:p>
    <w:p w14:paraId="3E63EA3D" w14:textId="59D38BD5" w:rsidR="00EA2556" w:rsidRPr="00EA2556" w:rsidRDefault="00EA2556">
      <w:pPr>
        <w:autoSpaceDN w:val="0"/>
        <w:textAlignment w:val="baseline"/>
      </w:pPr>
      <w:r>
        <w:t xml:space="preserve">Double diamond </w:t>
      </w:r>
      <w:r w:rsidR="003F32C9">
        <w:t>'</w:t>
      </w:r>
      <w:r>
        <w:rPr>
          <w:i/>
          <w:iCs/>
        </w:rPr>
        <w:t>&lt;&lt;&gt;&gt;</w:t>
      </w:r>
      <w:r w:rsidR="003F32C9">
        <w:rPr>
          <w:i/>
          <w:iCs/>
        </w:rPr>
        <w:t>'</w:t>
      </w:r>
      <w:r>
        <w:t xml:space="preserve">: Functions like diamond </w:t>
      </w:r>
      <w:proofErr w:type="gramStart"/>
      <w:r>
        <w:t>operator, but</w:t>
      </w:r>
      <w:proofErr w:type="gramEnd"/>
      <w:r>
        <w:t xml:space="preserve"> prevents </w:t>
      </w:r>
      <w:proofErr w:type="spellStart"/>
      <w:r>
        <w:t>perl</w:t>
      </w:r>
      <w:proofErr w:type="spellEnd"/>
      <w:r>
        <w:t xml:space="preserve"> performing </w:t>
      </w:r>
      <w:r w:rsidR="003F32C9">
        <w:t>'</w:t>
      </w:r>
      <w:r>
        <w:t>pipe-open</w:t>
      </w:r>
      <w:r w:rsidR="003F32C9">
        <w:t>'</w:t>
      </w:r>
      <w:r>
        <w:t xml:space="preserve"> should a filename contain the special character </w:t>
      </w:r>
      <w:r w:rsidR="003F32C9">
        <w:t>'</w:t>
      </w:r>
      <w:r>
        <w:t>|</w:t>
      </w:r>
      <w:r w:rsidR="003F32C9">
        <w:t>'</w:t>
      </w:r>
      <w:r>
        <w:t>.</w:t>
      </w:r>
      <w:r w:rsidR="004560E9">
        <w:t xml:space="preserve"> </w:t>
      </w:r>
      <w:r w:rsidR="00BB410D">
        <w:t xml:space="preserve">Note that double-diamond does not interpret </w:t>
      </w:r>
      <w:r w:rsidR="003F32C9">
        <w:t>'</w:t>
      </w:r>
      <w:r w:rsidR="00BB410D">
        <w:t>-</w:t>
      </w:r>
      <w:r w:rsidR="003F32C9">
        <w:t>'</w:t>
      </w:r>
      <w:r w:rsidR="00BB410D">
        <w:t xml:space="preserve"> as standard input. </w:t>
      </w:r>
    </w:p>
    <w:p w14:paraId="06C4827B" w14:textId="77777777" w:rsidR="007B3AB2" w:rsidRDefault="007B3AB2">
      <w:pPr>
        <w:autoSpaceDN w:val="0"/>
        <w:textAlignment w:val="baseline"/>
      </w:pPr>
    </w:p>
    <w:p w14:paraId="3BCE6946" w14:textId="51B9F3C7" w:rsidR="007B3AB2" w:rsidRDefault="007B3AB2" w:rsidP="007B3AB2">
      <w:pPr>
        <w:pStyle w:val="Heading2"/>
      </w:pPr>
      <w:bookmarkStart w:id="40" w:name="_Toc74598180"/>
      <w:r>
        <w:t>input/output functions</w:t>
      </w:r>
      <w:bookmarkEnd w:id="40"/>
    </w:p>
    <w:p w14:paraId="6D5C29EC" w14:textId="77777777" w:rsidR="00AA5346" w:rsidRDefault="00AA5346" w:rsidP="00AA5346">
      <w:pPr>
        <w:pStyle w:val="code-definition"/>
      </w:pPr>
      <w:r>
        <w:t>open(</w:t>
      </w:r>
      <w:r>
        <w:rPr>
          <w:i/>
          <w:iCs/>
          <w:sz w:val="18"/>
          <w:szCs w:val="18"/>
        </w:rPr>
        <w:t>Filehandle, Mode, Expr</w:t>
      </w:r>
      <w:r>
        <w:t>)</w:t>
      </w:r>
    </w:p>
    <w:p w14:paraId="03C13AD9" w14:textId="77777777" w:rsidR="00AA5346" w:rsidRDefault="00AA5346" w:rsidP="00AA5346">
      <w:pPr>
        <w:pStyle w:val="code-definition"/>
      </w:pPr>
      <w:r>
        <w:t>open(</w:t>
      </w:r>
      <w:r>
        <w:rPr>
          <w:i/>
          <w:iCs/>
          <w:sz w:val="18"/>
          <w:szCs w:val="18"/>
        </w:rPr>
        <w:t>Filehandle, Mode, Expr, List</w:t>
      </w:r>
      <w:r>
        <w:t>)</w:t>
      </w:r>
    </w:p>
    <w:p w14:paraId="26FB50E7" w14:textId="77777777" w:rsidR="00AA5346" w:rsidRDefault="00AA5346" w:rsidP="00AA5346">
      <w:pPr>
        <w:pStyle w:val="code-definition"/>
      </w:pPr>
      <w:r>
        <w:t>open(</w:t>
      </w:r>
      <w:r>
        <w:rPr>
          <w:i/>
          <w:iCs/>
          <w:sz w:val="18"/>
          <w:szCs w:val="18"/>
        </w:rPr>
        <w:t>Filehandle, Mode, Reference</w:t>
      </w:r>
      <w:r>
        <w:t>)</w:t>
      </w:r>
    </w:p>
    <w:p w14:paraId="125B7EFE" w14:textId="77777777" w:rsidR="00AA5346" w:rsidRDefault="00AA5346" w:rsidP="00AA5346">
      <w:pPr>
        <w:pStyle w:val="code-definition"/>
      </w:pPr>
      <w:r>
        <w:t>open(</w:t>
      </w:r>
      <w:r>
        <w:rPr>
          <w:i/>
          <w:iCs/>
          <w:sz w:val="18"/>
          <w:szCs w:val="18"/>
        </w:rPr>
        <w:t>Filehandle, Expr</w:t>
      </w:r>
      <w:r>
        <w:t>)</w:t>
      </w:r>
    </w:p>
    <w:p w14:paraId="5B239E47" w14:textId="77777777" w:rsidR="00AA5346" w:rsidRDefault="00AA5346" w:rsidP="00AA5346">
      <w:pPr>
        <w:pStyle w:val="code-definition"/>
      </w:pPr>
      <w:r>
        <w:t>open(</w:t>
      </w:r>
      <w:r>
        <w:rPr>
          <w:i/>
          <w:iCs/>
          <w:sz w:val="18"/>
          <w:szCs w:val="18"/>
        </w:rPr>
        <w:t>Filehandle</w:t>
      </w:r>
      <w:r>
        <w:t>)</w:t>
      </w:r>
    </w:p>
    <w:p w14:paraId="007BF8FE" w14:textId="77777777" w:rsidR="00AA5346" w:rsidRDefault="00AA5346" w:rsidP="00AA5346">
      <w:pPr>
        <w:ind w:left="700"/>
        <w:rPr>
          <w:lang w:eastAsia="zh-CN" w:bidi="hi-IN"/>
        </w:rPr>
      </w:pPr>
      <w:r>
        <w:rPr>
          <w:lang w:eastAsia="zh-CN" w:bidi="hi-IN"/>
        </w:rPr>
        <w:t xml:space="preserve">Associates an internal </w:t>
      </w:r>
      <w:r>
        <w:rPr>
          <w:i/>
          <w:iCs/>
          <w:lang w:eastAsia="zh-CN" w:bidi="hi-IN"/>
        </w:rPr>
        <w:t>Filehandle</w:t>
      </w:r>
      <w:r>
        <w:rPr>
          <w:lang w:eastAsia="zh-CN" w:bidi="hi-IN"/>
        </w:rPr>
        <w:t xml:space="preserve"> with the external file specified by </w:t>
      </w:r>
      <w:r>
        <w:rPr>
          <w:i/>
          <w:iCs/>
          <w:lang w:eastAsia="zh-CN" w:bidi="hi-IN"/>
        </w:rPr>
        <w:t>Expr</w:t>
      </w:r>
      <w:r>
        <w:rPr>
          <w:lang w:eastAsia="zh-CN" w:bidi="hi-IN"/>
        </w:rPr>
        <w:t xml:space="preserve">, which can be used to perform I/O on that file. The special filenames </w:t>
      </w:r>
      <w:r>
        <w:rPr>
          <w:i/>
          <w:iCs/>
          <w:lang w:eastAsia="zh-CN" w:bidi="hi-IN"/>
        </w:rPr>
        <w:t>'-</w:t>
      </w:r>
      <w:r w:rsidRPr="003A2C56">
        <w:rPr>
          <w:lang w:eastAsia="zh-CN" w:bidi="hi-IN"/>
        </w:rPr>
        <w:t>'</w:t>
      </w:r>
      <w:r>
        <w:rPr>
          <w:lang w:eastAsia="zh-CN" w:bidi="hi-IN"/>
        </w:rPr>
        <w:t xml:space="preserve"> and </w:t>
      </w:r>
      <w:r>
        <w:rPr>
          <w:i/>
          <w:iCs/>
          <w:lang w:eastAsia="zh-CN" w:bidi="hi-IN"/>
        </w:rPr>
        <w:t>'&gt;-</w:t>
      </w:r>
      <w:r w:rsidRPr="003A2C56">
        <w:rPr>
          <w:lang w:eastAsia="zh-CN" w:bidi="hi-IN"/>
        </w:rPr>
        <w:t>'</w:t>
      </w:r>
      <w:r>
        <w:rPr>
          <w:lang w:eastAsia="zh-CN" w:bidi="hi-IN"/>
        </w:rPr>
        <w:t xml:space="preserve"> denote standard input/output respectively. </w:t>
      </w:r>
    </w:p>
    <w:p w14:paraId="2F0BCAAB" w14:textId="77777777" w:rsidR="00AA5346" w:rsidRDefault="00AA5346" w:rsidP="00AA5346">
      <w:pPr>
        <w:ind w:left="700"/>
        <w:rPr>
          <w:lang w:eastAsia="zh-CN" w:bidi="hi-IN"/>
        </w:rPr>
      </w:pPr>
      <w:r w:rsidRPr="003A2C56">
        <w:rPr>
          <w:lang w:eastAsia="zh-CN" w:bidi="hi-IN"/>
        </w:rPr>
        <w:lastRenderedPageBreak/>
        <w:t>Alternatively</w:t>
      </w:r>
      <w:r>
        <w:rPr>
          <w:lang w:eastAsia="zh-CN" w:bidi="hi-IN"/>
        </w:rPr>
        <w:t xml:space="preserve">, </w:t>
      </w:r>
      <w:r>
        <w:rPr>
          <w:i/>
          <w:iCs/>
          <w:lang w:eastAsia="zh-CN" w:bidi="hi-IN"/>
        </w:rPr>
        <w:t>Expr</w:t>
      </w:r>
      <w:r>
        <w:rPr>
          <w:lang w:eastAsia="zh-CN" w:bidi="hi-IN"/>
        </w:rPr>
        <w:t xml:space="preserve"> can specify an external command, or a </w:t>
      </w:r>
      <w:r>
        <w:rPr>
          <w:i/>
          <w:iCs/>
          <w:lang w:eastAsia="zh-CN" w:bidi="hi-IN"/>
        </w:rPr>
        <w:t>Reference</w:t>
      </w:r>
      <w:r>
        <w:rPr>
          <w:lang w:eastAsia="zh-CN" w:bidi="hi-IN"/>
        </w:rPr>
        <w:t xml:space="preserve"> to a scalar, to open a filehandle on command or in-memory scalar respectively. </w:t>
      </w:r>
      <w:r>
        <w:rPr>
          <w:i/>
          <w:iCs/>
          <w:lang w:eastAsia="zh-CN" w:bidi="hi-IN"/>
        </w:rPr>
        <w:t>Mode</w:t>
      </w:r>
      <w:r>
        <w:rPr>
          <w:lang w:eastAsia="zh-CN" w:bidi="hi-IN"/>
        </w:rPr>
        <w:t xml:space="preserve"> specifies access mode and (optionally) encoding format to use, see 'open-modes'. If </w:t>
      </w:r>
      <w:r>
        <w:rPr>
          <w:i/>
          <w:iCs/>
          <w:lang w:eastAsia="zh-CN" w:bidi="hi-IN"/>
        </w:rPr>
        <w:t>Expr</w:t>
      </w:r>
      <w:r>
        <w:rPr>
          <w:lang w:eastAsia="zh-CN" w:bidi="hi-IN"/>
        </w:rPr>
        <w:t xml:space="preserve"> begins with </w:t>
      </w:r>
      <w:r>
        <w:rPr>
          <w:i/>
          <w:iCs/>
          <w:lang w:eastAsia="zh-CN" w:bidi="hi-IN"/>
        </w:rPr>
        <w:t>'&gt;&amp;'</w:t>
      </w:r>
      <w:r>
        <w:rPr>
          <w:lang w:eastAsia="zh-CN" w:bidi="hi-IN"/>
        </w:rPr>
        <w:t xml:space="preserve">, then the rest of the string is interpreted as the filename, or file descriptor if numeric. Use </w:t>
      </w:r>
      <w:r>
        <w:rPr>
          <w:i/>
          <w:iCs/>
          <w:lang w:eastAsia="zh-CN" w:bidi="hi-IN"/>
        </w:rPr>
        <w:t>undef</w:t>
      </w:r>
      <w:r>
        <w:rPr>
          <w:lang w:eastAsia="zh-CN" w:bidi="hi-IN"/>
        </w:rPr>
        <w:t xml:space="preserve"> as value for </w:t>
      </w:r>
      <w:r>
        <w:rPr>
          <w:i/>
          <w:iCs/>
          <w:lang w:eastAsia="zh-CN" w:bidi="hi-IN"/>
        </w:rPr>
        <w:t>Expr</w:t>
      </w:r>
      <w:r>
        <w:rPr>
          <w:lang w:eastAsia="zh-CN" w:bidi="hi-IN"/>
        </w:rPr>
        <w:t xml:space="preserve"> to create an anonymous temporary file (which should be used with mode </w:t>
      </w:r>
      <w:r>
        <w:rPr>
          <w:i/>
          <w:iCs/>
          <w:lang w:eastAsia="zh-CN" w:bidi="hi-IN"/>
        </w:rPr>
        <w:t>'+&gt;'</w:t>
      </w:r>
      <w:r>
        <w:rPr>
          <w:lang w:eastAsia="zh-CN" w:bidi="hi-IN"/>
        </w:rPr>
        <w:t xml:space="preserve">), for which </w:t>
      </w:r>
      <w:proofErr w:type="gramStart"/>
      <w:r>
        <w:rPr>
          <w:i/>
          <w:iCs/>
          <w:lang w:eastAsia="zh-CN" w:bidi="hi-IN"/>
        </w:rPr>
        <w:t>seek(</w:t>
      </w:r>
      <w:proofErr w:type="gramEnd"/>
      <w:r>
        <w:rPr>
          <w:i/>
          <w:iCs/>
          <w:lang w:eastAsia="zh-CN" w:bidi="hi-IN"/>
        </w:rPr>
        <w:t>)</w:t>
      </w:r>
      <w:r>
        <w:rPr>
          <w:lang w:eastAsia="zh-CN" w:bidi="hi-IN"/>
        </w:rPr>
        <w:t xml:space="preserve"> will need to be done before reading. An in-memory file is treated as an octet string (and must therefore not contain any code points over </w:t>
      </w:r>
      <w:r>
        <w:rPr>
          <w:i/>
          <w:iCs/>
          <w:lang w:eastAsia="zh-CN" w:bidi="hi-IN"/>
        </w:rPr>
        <w:t>0xFF</w:t>
      </w:r>
      <w:r>
        <w:rPr>
          <w:lang w:eastAsia="zh-CN" w:bidi="hi-IN"/>
        </w:rPr>
        <w:t xml:space="preserve"> unless opened with truncation). Opening a file does not (usually) lock it in </w:t>
      </w:r>
      <w:proofErr w:type="spellStart"/>
      <w:r>
        <w:rPr>
          <w:lang w:eastAsia="zh-CN" w:bidi="hi-IN"/>
        </w:rPr>
        <w:t>perl</w:t>
      </w:r>
      <w:proofErr w:type="spellEnd"/>
      <w:r>
        <w:rPr>
          <w:lang w:eastAsia="zh-CN" w:bidi="hi-IN"/>
        </w:rPr>
        <w:t xml:space="preserve">. Note that </w:t>
      </w:r>
      <w:r>
        <w:rPr>
          <w:i/>
          <w:iCs/>
          <w:lang w:eastAsia="zh-CN" w:bidi="hi-IN"/>
        </w:rPr>
        <w:t>'open'</w:t>
      </w:r>
      <w:r>
        <w:rPr>
          <w:lang w:eastAsia="zh-CN" w:bidi="hi-IN"/>
        </w:rPr>
        <w:t xml:space="preserve"> may also refer to the module of the same name. Returns some defined value upon success, or </w:t>
      </w:r>
      <w:r>
        <w:rPr>
          <w:i/>
          <w:iCs/>
          <w:lang w:eastAsia="zh-CN" w:bidi="hi-IN"/>
        </w:rPr>
        <w:t>undef</w:t>
      </w:r>
      <w:r>
        <w:rPr>
          <w:lang w:eastAsia="zh-CN" w:bidi="hi-IN"/>
        </w:rPr>
        <w:t xml:space="preserve"> on failure and set </w:t>
      </w:r>
      <w:proofErr w:type="gramStart"/>
      <w:r>
        <w:rPr>
          <w:i/>
          <w:iCs/>
          <w:lang w:eastAsia="zh-CN" w:bidi="hi-IN"/>
        </w:rPr>
        <w:t>$!</w:t>
      </w:r>
      <w:r>
        <w:rPr>
          <w:lang w:eastAsia="zh-CN" w:bidi="hi-IN"/>
        </w:rPr>
        <w:t>.</w:t>
      </w:r>
      <w:proofErr w:type="gramEnd"/>
      <w:r>
        <w:rPr>
          <w:lang w:eastAsia="zh-CN" w:bidi="hi-IN"/>
        </w:rPr>
        <w:t xml:space="preserve"> Calls to </w:t>
      </w:r>
      <w:proofErr w:type="gramStart"/>
      <w:r>
        <w:rPr>
          <w:i/>
          <w:iCs/>
          <w:lang w:eastAsia="zh-CN" w:bidi="hi-IN"/>
        </w:rPr>
        <w:t>open(</w:t>
      </w:r>
      <w:proofErr w:type="gramEnd"/>
      <w:r>
        <w:rPr>
          <w:i/>
          <w:iCs/>
          <w:lang w:eastAsia="zh-CN" w:bidi="hi-IN"/>
        </w:rPr>
        <w:t>)</w:t>
      </w:r>
      <w:r>
        <w:rPr>
          <w:lang w:eastAsia="zh-CN" w:bidi="hi-IN"/>
        </w:rPr>
        <w:t xml:space="preserve"> should have an accompanying call to </w:t>
      </w:r>
      <w:r>
        <w:rPr>
          <w:i/>
          <w:iCs/>
          <w:lang w:eastAsia="zh-CN" w:bidi="hi-IN"/>
        </w:rPr>
        <w:t>close()</w:t>
      </w:r>
      <w:r>
        <w:rPr>
          <w:lang w:eastAsia="zh-CN" w:bidi="hi-IN"/>
        </w:rPr>
        <w:t xml:space="preserve">. </w:t>
      </w:r>
    </w:p>
    <w:p w14:paraId="3089AB37" w14:textId="5E69F457" w:rsidR="00AA5346" w:rsidRDefault="00AA5346" w:rsidP="00AA5346">
      <w:pPr>
        <w:ind w:left="700"/>
        <w:rPr>
          <w:lang w:eastAsia="zh-CN" w:bidi="hi-IN"/>
        </w:rPr>
      </w:pPr>
      <w:r>
        <w:rPr>
          <w:lang w:eastAsia="zh-CN" w:bidi="hi-IN"/>
        </w:rPr>
        <w:t xml:space="preserve">Calling </w:t>
      </w:r>
      <w:proofErr w:type="gramStart"/>
      <w:r>
        <w:rPr>
          <w:i/>
          <w:iCs/>
          <w:lang w:eastAsia="zh-CN" w:bidi="hi-IN"/>
        </w:rPr>
        <w:t>open(</w:t>
      </w:r>
      <w:proofErr w:type="gramEnd"/>
      <w:r>
        <w:rPr>
          <w:i/>
          <w:iCs/>
          <w:lang w:eastAsia="zh-CN" w:bidi="hi-IN"/>
        </w:rPr>
        <w:t>)</w:t>
      </w:r>
      <w:r>
        <w:rPr>
          <w:lang w:eastAsia="zh-CN" w:bidi="hi-IN"/>
        </w:rPr>
        <w:t xml:space="preserve"> with two arguments, and a pipe character | preceding or following the command of the second argument is a piped-open, as is calling </w:t>
      </w:r>
      <w:r>
        <w:rPr>
          <w:i/>
          <w:iCs/>
          <w:lang w:eastAsia="zh-CN" w:bidi="hi-IN"/>
        </w:rPr>
        <w:t>open()</w:t>
      </w:r>
      <w:r>
        <w:rPr>
          <w:lang w:eastAsia="zh-CN" w:bidi="hi-IN"/>
        </w:rPr>
        <w:t xml:space="preserve"> with three or more arguments where the second argument (mode) is (read filehandle) '-|' or (write filehandle) '|-'. A piped-open launches a concurrent (parallel) child process. See: piped-open. </w:t>
      </w:r>
    </w:p>
    <w:p w14:paraId="668A93FC" w14:textId="330E8FB3" w:rsidR="00AA5346" w:rsidRDefault="00AA5346" w:rsidP="00AA5346">
      <w:pPr>
        <w:rPr>
          <w:lang w:eastAsia="zh-CN" w:bidi="hi-IN"/>
        </w:rPr>
      </w:pPr>
    </w:p>
    <w:p w14:paraId="51858E20" w14:textId="77777777" w:rsidR="00AA5346" w:rsidRDefault="00AA5346" w:rsidP="00AA5346">
      <w:pPr>
        <w:pStyle w:val="code-definition"/>
      </w:pPr>
      <w:r>
        <w:t xml:space="preserve">print </w:t>
      </w:r>
      <w:r>
        <w:rPr>
          <w:i/>
          <w:iCs/>
          <w:sz w:val="18"/>
          <w:szCs w:val="18"/>
        </w:rPr>
        <w:t>Filehandle List</w:t>
      </w:r>
    </w:p>
    <w:p w14:paraId="0BAA3865" w14:textId="77777777" w:rsidR="00AA5346" w:rsidRDefault="00AA5346" w:rsidP="00AA5346">
      <w:pPr>
        <w:pStyle w:val="code-definition"/>
      </w:pPr>
      <w:r>
        <w:t xml:space="preserve">print </w:t>
      </w:r>
      <w:r>
        <w:rPr>
          <w:i/>
          <w:iCs/>
          <w:sz w:val="18"/>
          <w:szCs w:val="18"/>
        </w:rPr>
        <w:t>Filehandle</w:t>
      </w:r>
    </w:p>
    <w:p w14:paraId="1C423B35" w14:textId="77777777" w:rsidR="00AA5346" w:rsidRDefault="00AA5346" w:rsidP="00AA5346">
      <w:pPr>
        <w:pStyle w:val="code-definition"/>
      </w:pPr>
      <w:r>
        <w:t xml:space="preserve">print </w:t>
      </w:r>
      <w:r>
        <w:rPr>
          <w:i/>
          <w:iCs/>
          <w:sz w:val="18"/>
          <w:szCs w:val="18"/>
        </w:rPr>
        <w:t>List</w:t>
      </w:r>
    </w:p>
    <w:p w14:paraId="33E622CB" w14:textId="77777777" w:rsidR="00AA5346" w:rsidRPr="00E855E1" w:rsidRDefault="00AA5346" w:rsidP="00AA5346">
      <w:pPr>
        <w:pStyle w:val="code-definition"/>
      </w:pPr>
      <w:r>
        <w:t>print</w:t>
      </w:r>
    </w:p>
    <w:p w14:paraId="1ED1849D" w14:textId="77777777" w:rsidR="00AA5346" w:rsidRDefault="00AA5346" w:rsidP="00AA5346">
      <w:pPr>
        <w:ind w:left="700"/>
        <w:rPr>
          <w:lang w:eastAsia="zh-CN" w:bidi="hi-IN"/>
        </w:rPr>
      </w:pPr>
      <w:r>
        <w:rPr>
          <w:lang w:eastAsia="zh-CN" w:bidi="hi-IN"/>
        </w:rPr>
        <w:t xml:space="preserve">Print a string or a list of strings. </w:t>
      </w:r>
      <w:r>
        <w:rPr>
          <w:i/>
          <w:iCs/>
          <w:lang w:eastAsia="zh-CN" w:bidi="hi-IN"/>
        </w:rPr>
        <w:t>Filehandle</w:t>
      </w:r>
      <w:r>
        <w:rPr>
          <w:lang w:eastAsia="zh-CN" w:bidi="hi-IN"/>
        </w:rPr>
        <w:t xml:space="preserve"> may be a scalar variable containing the name of a reference to the filehandle. If </w:t>
      </w:r>
      <w:r>
        <w:rPr>
          <w:i/>
          <w:iCs/>
          <w:lang w:eastAsia="zh-CN" w:bidi="hi-IN"/>
        </w:rPr>
        <w:t>Filehandle</w:t>
      </w:r>
      <w:r>
        <w:rPr>
          <w:lang w:eastAsia="zh-CN" w:bidi="hi-IN"/>
        </w:rPr>
        <w:t xml:space="preserve"> is omitted, default to last selected (with </w:t>
      </w:r>
      <w:proofErr w:type="gramStart"/>
      <w:r>
        <w:rPr>
          <w:i/>
          <w:iCs/>
          <w:lang w:eastAsia="zh-CN" w:bidi="hi-IN"/>
        </w:rPr>
        <w:t>select(</w:t>
      </w:r>
      <w:proofErr w:type="gramEnd"/>
      <w:r>
        <w:rPr>
          <w:i/>
          <w:iCs/>
          <w:lang w:eastAsia="zh-CN" w:bidi="hi-IN"/>
        </w:rPr>
        <w:t>)</w:t>
      </w:r>
      <w:r>
        <w:rPr>
          <w:lang w:eastAsia="zh-CN" w:bidi="hi-IN"/>
        </w:rPr>
        <w:t xml:space="preserve">) filehandle, defaults to standard-output. If </w:t>
      </w:r>
      <w:r>
        <w:rPr>
          <w:i/>
          <w:iCs/>
          <w:lang w:eastAsia="zh-CN" w:bidi="hi-IN"/>
        </w:rPr>
        <w:t>List</w:t>
      </w:r>
      <w:r>
        <w:rPr>
          <w:lang w:eastAsia="zh-CN" w:bidi="hi-IN"/>
        </w:rPr>
        <w:t xml:space="preserve"> is omitted, default to </w:t>
      </w:r>
      <w:r>
        <w:rPr>
          <w:i/>
          <w:iCs/>
          <w:lang w:eastAsia="zh-CN" w:bidi="hi-IN"/>
        </w:rPr>
        <w:t>$_</w:t>
      </w:r>
      <w:r>
        <w:rPr>
          <w:lang w:eastAsia="zh-CN" w:bidi="hi-IN"/>
        </w:rPr>
        <w:t xml:space="preserve"> (if </w:t>
      </w:r>
      <w:r>
        <w:rPr>
          <w:i/>
          <w:iCs/>
          <w:lang w:eastAsia="zh-CN" w:bidi="hi-IN"/>
        </w:rPr>
        <w:t xml:space="preserve">Filehandle </w:t>
      </w:r>
      <w:r>
        <w:rPr>
          <w:lang w:eastAsia="zh-CN" w:bidi="hi-IN"/>
        </w:rPr>
        <w:t xml:space="preserve">is a </w:t>
      </w:r>
      <w:proofErr w:type="spellStart"/>
      <w:r>
        <w:rPr>
          <w:lang w:eastAsia="zh-CN" w:bidi="hi-IN"/>
        </w:rPr>
        <w:t>bareword</w:t>
      </w:r>
      <w:proofErr w:type="spellEnd"/>
      <w:r>
        <w:rPr>
          <w:lang w:eastAsia="zh-CN" w:bidi="hi-IN"/>
        </w:rPr>
        <w:t xml:space="preserve">, not indirect, filehandle, like </w:t>
      </w:r>
      <w:r>
        <w:rPr>
          <w:i/>
          <w:iCs/>
          <w:lang w:eastAsia="zh-CN" w:bidi="hi-IN"/>
        </w:rPr>
        <w:t>'FH'</w:t>
      </w:r>
      <w:r>
        <w:rPr>
          <w:lang w:eastAsia="zh-CN" w:bidi="hi-IN"/>
        </w:rPr>
        <w:t xml:space="preserve">, and not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in the latter case </w:t>
      </w:r>
      <w:r>
        <w:rPr>
          <w:i/>
          <w:iCs/>
          <w:lang w:eastAsia="zh-CN" w:bidi="hi-IN"/>
        </w:rPr>
        <w:t>List</w:t>
      </w:r>
      <w:r>
        <w:rPr>
          <w:lang w:eastAsia="zh-CN" w:bidi="hi-IN"/>
        </w:rPr>
        <w:t xml:space="preserve"> is required). The current value of </w:t>
      </w:r>
      <w:r>
        <w:rPr>
          <w:i/>
          <w:iCs/>
          <w:lang w:eastAsia="zh-CN" w:bidi="hi-IN"/>
        </w:rPr>
        <w:t xml:space="preserve">$, </w:t>
      </w:r>
      <w:r>
        <w:rPr>
          <w:lang w:eastAsia="zh-CN" w:bidi="hi-IN"/>
        </w:rPr>
        <w:t xml:space="preserve">(OFS) is printed between each list item, the current value of </w:t>
      </w:r>
      <w:r>
        <w:rPr>
          <w:i/>
          <w:iCs/>
          <w:lang w:eastAsia="zh-CN" w:bidi="hi-IN"/>
        </w:rPr>
        <w:t>$\</w:t>
      </w:r>
      <w:r>
        <w:rPr>
          <w:lang w:eastAsia="zh-CN" w:bidi="hi-IN"/>
        </w:rPr>
        <w:t xml:space="preserve"> (ORS) is printed after the entire list. Printing to closed pipe or socket will generate </w:t>
      </w:r>
      <w:r>
        <w:rPr>
          <w:i/>
          <w:iCs/>
          <w:lang w:eastAsia="zh-CN" w:bidi="hi-IN"/>
        </w:rPr>
        <w:t xml:space="preserve">SIGPIPE </w:t>
      </w:r>
      <w:r>
        <w:rPr>
          <w:lang w:eastAsia="zh-CN" w:bidi="hi-IN"/>
        </w:rPr>
        <w:t xml:space="preserve">signal. </w:t>
      </w:r>
    </w:p>
    <w:p w14:paraId="66D93DB8" w14:textId="77777777" w:rsidR="00AA5346" w:rsidRPr="008A00FE" w:rsidRDefault="00AA5346" w:rsidP="00AA5346">
      <w:pPr>
        <w:ind w:left="700"/>
        <w:rPr>
          <w:lang w:eastAsia="zh-CN" w:bidi="hi-IN"/>
        </w:rPr>
      </w:pPr>
      <w:r>
        <w:rPr>
          <w:lang w:eastAsia="zh-CN" w:bidi="hi-IN"/>
        </w:rPr>
        <w:t xml:space="preserve">Do not use a comma after </w:t>
      </w:r>
      <w:r>
        <w:rPr>
          <w:i/>
          <w:iCs/>
          <w:lang w:eastAsia="zh-CN" w:bidi="hi-IN"/>
        </w:rPr>
        <w:t>Filehandle</w:t>
      </w:r>
      <w:r>
        <w:rPr>
          <w:lang w:eastAsia="zh-CN" w:bidi="hi-IN"/>
        </w:rPr>
        <w:t xml:space="preserve">. Perl will produce a warning when a comma follows a </w:t>
      </w:r>
      <w:proofErr w:type="spellStart"/>
      <w:r>
        <w:rPr>
          <w:lang w:eastAsia="zh-CN" w:bidi="hi-IN"/>
        </w:rPr>
        <w:t>bareword</w:t>
      </w:r>
      <w:proofErr w:type="spellEnd"/>
      <w:r>
        <w:rPr>
          <w:lang w:eastAsia="zh-CN" w:bidi="hi-IN"/>
        </w:rPr>
        <w:t xml:space="preserve"> filehandle, but not a &lt;variable&gt; filehandle. </w:t>
      </w:r>
    </w:p>
    <w:p w14:paraId="3721AF02" w14:textId="77777777" w:rsidR="00AA5346" w:rsidRDefault="00AA5346" w:rsidP="00AA5346">
      <w:pPr>
        <w:ind w:left="700"/>
        <w:rPr>
          <w:lang w:eastAsia="zh-CN" w:bidi="hi-IN"/>
        </w:rPr>
      </w:pPr>
      <w:r>
        <w:rPr>
          <w:lang w:eastAsia="zh-CN" w:bidi="hi-IN"/>
        </w:rPr>
        <w:t xml:space="preserve">Note that if </w:t>
      </w:r>
      <w:r>
        <w:rPr>
          <w:i/>
          <w:iCs/>
          <w:lang w:eastAsia="zh-CN" w:bidi="hi-IN"/>
        </w:rPr>
        <w:t xml:space="preserve">print </w:t>
      </w:r>
      <w:r>
        <w:rPr>
          <w:lang w:eastAsia="zh-CN" w:bidi="hi-IN"/>
        </w:rPr>
        <w:t>is followed by '</w:t>
      </w:r>
      <w:r>
        <w:rPr>
          <w:i/>
          <w:iCs/>
          <w:lang w:eastAsia="zh-CN" w:bidi="hi-IN"/>
        </w:rPr>
        <w:t>('</w:t>
      </w:r>
      <w:r>
        <w:rPr>
          <w:lang w:eastAsia="zh-CN" w:bidi="hi-IN"/>
        </w:rPr>
        <w:t xml:space="preserve">, the closing </w:t>
      </w:r>
      <w:r>
        <w:rPr>
          <w:i/>
          <w:iCs/>
          <w:lang w:eastAsia="zh-CN" w:bidi="hi-IN"/>
        </w:rPr>
        <w:t>')</w:t>
      </w:r>
      <w:r w:rsidRPr="007A3AD2">
        <w:rPr>
          <w:lang w:eastAsia="zh-CN" w:bidi="hi-IN"/>
        </w:rPr>
        <w:t>'</w:t>
      </w:r>
      <w:r>
        <w:rPr>
          <w:lang w:eastAsia="zh-CN" w:bidi="hi-IN"/>
        </w:rPr>
        <w:t xml:space="preserve"> will terminate arguments to </w:t>
      </w:r>
      <w:proofErr w:type="gramStart"/>
      <w:r>
        <w:rPr>
          <w:i/>
          <w:iCs/>
          <w:lang w:eastAsia="zh-CN" w:bidi="hi-IN"/>
        </w:rPr>
        <w:t>print(</w:t>
      </w:r>
      <w:proofErr w:type="gramEnd"/>
      <w:r>
        <w:rPr>
          <w:i/>
          <w:iCs/>
          <w:lang w:eastAsia="zh-CN" w:bidi="hi-IN"/>
        </w:rPr>
        <w:t>)</w:t>
      </w:r>
      <w:r>
        <w:rPr>
          <w:lang w:eastAsia="zh-CN" w:bidi="hi-IN"/>
        </w:rPr>
        <w:t xml:space="preserve"> &lt;…&gt; - t</w:t>
      </w:r>
      <w:r w:rsidRPr="007A3AD2">
        <w:rPr>
          <w:lang w:eastAsia="zh-CN" w:bidi="hi-IN"/>
        </w:rPr>
        <w:t>hat</w:t>
      </w:r>
      <w:r>
        <w:rPr>
          <w:lang w:eastAsia="zh-CN" w:bidi="hi-IN"/>
        </w:rPr>
        <w:t xml:space="preserve"> is, </w:t>
      </w:r>
      <w:r>
        <w:rPr>
          <w:i/>
          <w:iCs/>
          <w:lang w:eastAsia="zh-CN" w:bidi="hi-IN"/>
        </w:rPr>
        <w:t xml:space="preserve">print() </w:t>
      </w:r>
      <w:r>
        <w:rPr>
          <w:lang w:eastAsia="zh-CN" w:bidi="hi-IN"/>
        </w:rPr>
        <w:t>uses indirect object syntax, the following are not equivalent:</w:t>
      </w:r>
    </w:p>
    <w:p w14:paraId="2243C089" w14:textId="77777777" w:rsidR="00AA5346" w:rsidRPr="00A776F5" w:rsidRDefault="00AA5346" w:rsidP="00AA5346">
      <w:pPr>
        <w:pStyle w:val="code-definition"/>
        <w:rPr>
          <w:sz w:val="16"/>
          <w:szCs w:val="16"/>
        </w:rPr>
      </w:pPr>
      <w:r w:rsidRPr="00A776F5">
        <w:rPr>
          <w:sz w:val="16"/>
          <w:szCs w:val="16"/>
        </w:rPr>
        <w:tab/>
      </w:r>
      <w:r w:rsidRPr="00A776F5">
        <w:rPr>
          <w:sz w:val="16"/>
          <w:szCs w:val="16"/>
        </w:rPr>
        <w:tab/>
        <w:t>print($fh, List)  # prints ($fh, List) to stdout</w:t>
      </w:r>
    </w:p>
    <w:p w14:paraId="1C3E1553" w14:textId="77777777" w:rsidR="00AA5346" w:rsidRDefault="00AA5346" w:rsidP="00AA5346">
      <w:pPr>
        <w:pStyle w:val="code-definition"/>
        <w:rPr>
          <w:sz w:val="16"/>
          <w:szCs w:val="16"/>
        </w:rPr>
      </w:pPr>
      <w:r w:rsidRPr="00A776F5">
        <w:rPr>
          <w:sz w:val="16"/>
          <w:szCs w:val="16"/>
        </w:rPr>
        <w:tab/>
      </w:r>
      <w:r w:rsidRPr="00A776F5">
        <w:rPr>
          <w:sz w:val="16"/>
          <w:szCs w:val="16"/>
        </w:rPr>
        <w:tab/>
        <w:t>print $fh List    # prints List to $fh</w:t>
      </w:r>
    </w:p>
    <w:p w14:paraId="14C4C48E" w14:textId="77777777" w:rsidR="00AA5346" w:rsidRDefault="00AA5346" w:rsidP="00AA5346">
      <w:pPr>
        <w:rPr>
          <w:lang w:eastAsia="zh-CN" w:bidi="hi-IN"/>
        </w:rPr>
      </w:pPr>
      <w:r>
        <w:rPr>
          <w:lang w:eastAsia="zh-CN" w:bidi="hi-IN"/>
        </w:rPr>
        <w:tab/>
        <w:t xml:space="preserve">Instead, the following are equivalent: </w:t>
      </w:r>
    </w:p>
    <w:p w14:paraId="5BB5464A" w14:textId="77777777" w:rsidR="00AA5346" w:rsidRDefault="00AA5346" w:rsidP="00AA5346">
      <w:pPr>
        <w:pStyle w:val="code-definition"/>
        <w:rPr>
          <w:sz w:val="16"/>
          <w:szCs w:val="16"/>
        </w:rPr>
      </w:pPr>
      <w:r>
        <w:rPr>
          <w:sz w:val="16"/>
          <w:szCs w:val="16"/>
        </w:rPr>
        <w:tab/>
      </w:r>
      <w:r>
        <w:rPr>
          <w:sz w:val="16"/>
          <w:szCs w:val="16"/>
        </w:rPr>
        <w:tab/>
        <w:t>print $fh List</w:t>
      </w:r>
    </w:p>
    <w:p w14:paraId="50AB8F4E" w14:textId="55F3F726" w:rsidR="00AA5346" w:rsidRPr="00AA5346" w:rsidRDefault="00AA5346" w:rsidP="00AA5346">
      <w:pPr>
        <w:pStyle w:val="code-definition"/>
        <w:ind w:left="709" w:firstLine="709"/>
        <w:rPr>
          <w:sz w:val="16"/>
          <w:szCs w:val="16"/>
        </w:rPr>
      </w:pPr>
      <w:r>
        <w:rPr>
          <w:sz w:val="16"/>
          <w:szCs w:val="16"/>
        </w:rPr>
        <w:t>$fh-&gt;print(List)</w:t>
      </w:r>
    </w:p>
    <w:p w14:paraId="4B748E57" w14:textId="77777777" w:rsidR="00AA5346" w:rsidRPr="00AA5346" w:rsidRDefault="00AA5346" w:rsidP="00AA5346">
      <w:pPr>
        <w:rPr>
          <w:lang w:eastAsia="zh-CN" w:bidi="hi-IN"/>
        </w:rPr>
      </w:pPr>
    </w:p>
    <w:p w14:paraId="78A96BEE" w14:textId="29334FD0" w:rsidR="007B3AB2" w:rsidRDefault="007B3AB2" w:rsidP="007B3AB2">
      <w:pPr>
        <w:pStyle w:val="code-definition"/>
      </w:pPr>
      <w:r>
        <w:t>binmode(</w:t>
      </w:r>
      <w:r w:rsidR="003E0D2C">
        <w:rPr>
          <w:i/>
          <w:iCs/>
          <w:sz w:val="18"/>
          <w:szCs w:val="18"/>
        </w:rPr>
        <w:t>Filehandle[, Layer]</w:t>
      </w:r>
      <w:r>
        <w:t>)</w:t>
      </w:r>
    </w:p>
    <w:p w14:paraId="1446642E" w14:textId="2B5D0DA6" w:rsidR="003E0D2C" w:rsidRPr="00E56729" w:rsidRDefault="00E56729" w:rsidP="00E56729">
      <w:pPr>
        <w:ind w:left="700"/>
        <w:rPr>
          <w:lang w:eastAsia="zh-CN" w:bidi="hi-IN"/>
        </w:rPr>
      </w:pPr>
      <w:r>
        <w:rPr>
          <w:lang w:eastAsia="zh-CN" w:bidi="hi-IN"/>
        </w:rPr>
        <w:t xml:space="preserve">Arrange for </w:t>
      </w:r>
      <w:r>
        <w:rPr>
          <w:i/>
          <w:iCs/>
          <w:lang w:eastAsia="zh-CN" w:bidi="hi-IN"/>
        </w:rPr>
        <w:t>Filehandle</w:t>
      </w:r>
      <w:r>
        <w:rPr>
          <w:lang w:eastAsia="zh-CN" w:bidi="hi-IN"/>
        </w:rPr>
        <w:t xml:space="preserve"> to be read/written in binary or text mode as per </w:t>
      </w:r>
      <w:r>
        <w:rPr>
          <w:i/>
          <w:iCs/>
          <w:lang w:eastAsia="zh-CN" w:bidi="hi-IN"/>
        </w:rPr>
        <w:t>Layer</w:t>
      </w:r>
      <w:r>
        <w:rPr>
          <w:lang w:eastAsia="zh-CN" w:bidi="hi-IN"/>
        </w:rPr>
        <w:t xml:space="preserve">. If </w:t>
      </w:r>
      <w:r>
        <w:rPr>
          <w:i/>
          <w:iCs/>
          <w:lang w:eastAsia="zh-CN" w:bidi="hi-IN"/>
        </w:rPr>
        <w:t>Filehandle</w:t>
      </w:r>
      <w:r>
        <w:rPr>
          <w:lang w:eastAsia="zh-CN" w:bidi="hi-IN"/>
        </w:rPr>
        <w:t xml:space="preserve"> is an expression, the result is taken as the name of the filehandle. Returns true on success, otherwise return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r>
        <w:rPr>
          <w:lang w:eastAsia="zh-CN" w:bidi="hi-IN"/>
        </w:rPr>
        <w:t xml:space="preserve"> Defaults to binary mode if </w:t>
      </w:r>
      <w:r>
        <w:rPr>
          <w:i/>
          <w:iCs/>
          <w:lang w:eastAsia="zh-CN" w:bidi="hi-IN"/>
        </w:rPr>
        <w:t>Layer</w:t>
      </w:r>
      <w:r>
        <w:rPr>
          <w:lang w:eastAsia="zh-CN" w:bidi="hi-IN"/>
        </w:rPr>
        <w:t xml:space="preserve"> is omitted. Options for </w:t>
      </w:r>
      <w:r>
        <w:rPr>
          <w:i/>
          <w:iCs/>
          <w:lang w:eastAsia="zh-CN" w:bidi="hi-IN"/>
        </w:rPr>
        <w:t>Layer</w:t>
      </w:r>
      <w:r>
        <w:rPr>
          <w:lang w:eastAsia="zh-CN" w:bidi="hi-IN"/>
        </w:rPr>
        <w:t xml:space="preserve"> are called I/O layers, and include: </w:t>
      </w:r>
      <w:proofErr w:type="gramStart"/>
      <w:r w:rsidR="003F32C9">
        <w:rPr>
          <w:i/>
          <w:iCs/>
          <w:lang w:eastAsia="zh-CN" w:bidi="hi-IN"/>
        </w:rPr>
        <w:t>'</w:t>
      </w:r>
      <w:r>
        <w:rPr>
          <w:i/>
          <w:iCs/>
          <w:lang w:eastAsia="zh-CN" w:bidi="hi-IN"/>
        </w:rPr>
        <w:t>:raw</w:t>
      </w:r>
      <w:proofErr w:type="gramEnd"/>
      <w:r w:rsidR="003F32C9">
        <w:rPr>
          <w:i/>
          <w:iCs/>
          <w:lang w:eastAsia="zh-CN" w:bidi="hi-IN"/>
        </w:rPr>
        <w:t>'</w:t>
      </w:r>
      <w:r>
        <w:rPr>
          <w:lang w:eastAsia="zh-CN" w:bidi="hi-IN"/>
        </w:rPr>
        <w:t xml:space="preserve"> (binary) </w:t>
      </w:r>
      <w:r w:rsidR="003F32C9">
        <w:rPr>
          <w:i/>
          <w:iCs/>
          <w:lang w:eastAsia="zh-CN" w:bidi="hi-IN"/>
        </w:rPr>
        <w:t>'</w:t>
      </w:r>
      <w:r>
        <w:rPr>
          <w:i/>
          <w:iCs/>
          <w:lang w:eastAsia="zh-CN" w:bidi="hi-IN"/>
        </w:rPr>
        <w:t>:bytes</w:t>
      </w:r>
      <w:r w:rsidR="003F32C9">
        <w:rPr>
          <w:i/>
          <w:iCs/>
          <w:lang w:eastAsia="zh-CN" w:bidi="hi-IN"/>
        </w:rPr>
        <w:t>'</w:t>
      </w:r>
      <w:r>
        <w:rPr>
          <w:lang w:eastAsia="zh-CN" w:bidi="hi-IN"/>
        </w:rPr>
        <w:t xml:space="preserve">, </w:t>
      </w:r>
      <w:r w:rsidR="003F32C9">
        <w:rPr>
          <w:i/>
          <w:iCs/>
          <w:lang w:eastAsia="zh-CN" w:bidi="hi-IN"/>
        </w:rPr>
        <w:t>'</w:t>
      </w:r>
      <w:r>
        <w:rPr>
          <w:i/>
          <w:iCs/>
          <w:lang w:eastAsia="zh-CN" w:bidi="hi-IN"/>
        </w:rPr>
        <w:t>:utf8</w:t>
      </w:r>
      <w:r w:rsidR="003F32C9">
        <w:rPr>
          <w:i/>
          <w:iCs/>
          <w:lang w:eastAsia="zh-CN" w:bidi="hi-IN"/>
        </w:rPr>
        <w:t>'</w:t>
      </w:r>
      <w:r>
        <w:rPr>
          <w:lang w:eastAsia="zh-CN" w:bidi="hi-IN"/>
        </w:rPr>
        <w:t xml:space="preserve">, and others. </w:t>
      </w:r>
    </w:p>
    <w:p w14:paraId="5AF726CB" w14:textId="77777777" w:rsidR="003E0D2C" w:rsidRPr="003E0D2C" w:rsidRDefault="003E0D2C" w:rsidP="003E0D2C">
      <w:pPr>
        <w:rPr>
          <w:lang w:eastAsia="zh-CN" w:bidi="hi-IN"/>
        </w:rPr>
      </w:pPr>
    </w:p>
    <w:p w14:paraId="169E90EF" w14:textId="327F976B" w:rsidR="007B3AB2" w:rsidRDefault="007B3AB2" w:rsidP="007B3AB2">
      <w:pPr>
        <w:pStyle w:val="code-definition"/>
      </w:pPr>
      <w:r>
        <w:t>close(</w:t>
      </w:r>
      <w:r w:rsidR="00E56729">
        <w:rPr>
          <w:i/>
          <w:iCs/>
          <w:sz w:val="18"/>
          <w:szCs w:val="18"/>
        </w:rPr>
        <w:t>Filehandle</w:t>
      </w:r>
      <w:r>
        <w:t>)</w:t>
      </w:r>
    </w:p>
    <w:p w14:paraId="47F45A10" w14:textId="6A280B10" w:rsidR="00E56729" w:rsidRPr="00CD1679" w:rsidRDefault="00E56729" w:rsidP="00E56729">
      <w:pPr>
        <w:ind w:left="700"/>
        <w:rPr>
          <w:lang w:eastAsia="zh-CN" w:bidi="hi-IN"/>
        </w:rPr>
      </w:pPr>
      <w:r>
        <w:rPr>
          <w:lang w:eastAsia="zh-CN" w:bidi="hi-IN"/>
        </w:rPr>
        <w:t xml:space="preserve">Closes the file or pipe associated with the filehandle, flushes IO buffers, reset the line counter </w:t>
      </w:r>
      <w:r>
        <w:rPr>
          <w:i/>
          <w:iCs/>
          <w:lang w:eastAsia="zh-CN" w:bidi="hi-IN"/>
        </w:rPr>
        <w:t>$.</w:t>
      </w:r>
      <w:r>
        <w:rPr>
          <w:lang w:eastAsia="zh-CN" w:bidi="hi-IN"/>
        </w:rPr>
        <w:t xml:space="preserve">, and close system file descriptor. Returns true on success, or upon error false and set </w:t>
      </w:r>
      <w:proofErr w:type="spellStart"/>
      <w:r>
        <w:rPr>
          <w:lang w:eastAsia="zh-CN" w:bidi="hi-IN"/>
        </w:rPr>
        <w:t>errno</w:t>
      </w:r>
      <w:proofErr w:type="spellEnd"/>
      <w:r>
        <w:rPr>
          <w:lang w:eastAsia="zh-CN" w:bidi="hi-IN"/>
        </w:rPr>
        <w:t xml:space="preserve"> </w:t>
      </w:r>
      <w:proofErr w:type="gramStart"/>
      <w:r>
        <w:rPr>
          <w:i/>
          <w:iCs/>
          <w:lang w:eastAsia="zh-CN" w:bidi="hi-IN"/>
        </w:rPr>
        <w:t>$!</w:t>
      </w:r>
      <w:r>
        <w:rPr>
          <w:lang w:eastAsia="zh-CN" w:bidi="hi-IN"/>
        </w:rPr>
        <w:t>.</w:t>
      </w:r>
      <w:proofErr w:type="gramEnd"/>
      <w:r>
        <w:rPr>
          <w:lang w:eastAsia="zh-CN" w:bidi="hi-IN"/>
        </w:rPr>
        <w:t xml:space="preserve"> Closing a pipe waits for processing executing on pipe to exit,</w:t>
      </w:r>
      <w:r w:rsidR="00CD1679">
        <w:rPr>
          <w:lang w:eastAsia="zh-CN" w:bidi="hi-IN"/>
        </w:rPr>
        <w:t xml:space="preserve"> unless it is open in another thread, in which case function will return true without waiting for the child process to terminate. Closing read end of pipe before writing is complete results in writer receiving a </w:t>
      </w:r>
      <w:r w:rsidR="00CD1679">
        <w:rPr>
          <w:i/>
          <w:iCs/>
          <w:lang w:eastAsia="zh-CN" w:bidi="hi-IN"/>
        </w:rPr>
        <w:t>SIGPIPE</w:t>
      </w:r>
      <w:r w:rsidR="00CD1679">
        <w:rPr>
          <w:lang w:eastAsia="zh-CN" w:bidi="hi-IN"/>
        </w:rPr>
        <w:t xml:space="preserve">. </w:t>
      </w:r>
    </w:p>
    <w:p w14:paraId="3CFD74DC" w14:textId="77777777" w:rsidR="00E56729" w:rsidRPr="00E56729" w:rsidRDefault="00E56729" w:rsidP="00E56729">
      <w:pPr>
        <w:rPr>
          <w:lang w:eastAsia="zh-CN" w:bidi="hi-IN"/>
        </w:rPr>
      </w:pPr>
    </w:p>
    <w:p w14:paraId="5C2AE3E2" w14:textId="760E286A" w:rsidR="007B3AB2" w:rsidRDefault="007B3AB2" w:rsidP="007B3AB2">
      <w:pPr>
        <w:pStyle w:val="code-definition"/>
      </w:pPr>
      <w:r>
        <w:t>closedir(</w:t>
      </w:r>
      <w:r w:rsidR="00CD1679">
        <w:rPr>
          <w:i/>
          <w:iCs/>
          <w:sz w:val="18"/>
          <w:szCs w:val="18"/>
        </w:rPr>
        <w:t>Dirhandle</w:t>
      </w:r>
      <w:r>
        <w:t>)</w:t>
      </w:r>
    </w:p>
    <w:p w14:paraId="55CC6DF9" w14:textId="632FF742" w:rsidR="00CD1679" w:rsidRPr="00CD1679" w:rsidRDefault="00CD1679" w:rsidP="00CD1679">
      <w:pPr>
        <w:rPr>
          <w:lang w:eastAsia="zh-CN" w:bidi="hi-IN"/>
        </w:rPr>
      </w:pPr>
      <w:r>
        <w:rPr>
          <w:lang w:eastAsia="zh-CN" w:bidi="hi-IN"/>
        </w:rPr>
        <w:tab/>
        <w:t xml:space="preserve">Close a directory opened by </w:t>
      </w:r>
      <w:proofErr w:type="spellStart"/>
      <w:proofErr w:type="gramStart"/>
      <w:r>
        <w:rPr>
          <w:i/>
          <w:iCs/>
          <w:lang w:eastAsia="zh-CN" w:bidi="hi-IN"/>
        </w:rPr>
        <w:t>opendir</w:t>
      </w:r>
      <w:proofErr w:type="spellEnd"/>
      <w:r>
        <w:rPr>
          <w:i/>
          <w:iCs/>
          <w:lang w:eastAsia="zh-CN" w:bidi="hi-IN"/>
        </w:rPr>
        <w:t>(</w:t>
      </w:r>
      <w:proofErr w:type="gramEnd"/>
      <w:r>
        <w:rPr>
          <w:i/>
          <w:iCs/>
          <w:lang w:eastAsia="zh-CN" w:bidi="hi-IN"/>
        </w:rPr>
        <w:t>)</w:t>
      </w:r>
      <w:r>
        <w:rPr>
          <w:lang w:eastAsia="zh-CN" w:bidi="hi-IN"/>
        </w:rPr>
        <w:t xml:space="preserve"> and return the success of said operation. </w:t>
      </w:r>
    </w:p>
    <w:p w14:paraId="0A7418B3" w14:textId="77777777" w:rsidR="00CD1679" w:rsidRPr="00CD1679" w:rsidRDefault="00CD1679" w:rsidP="00CD1679">
      <w:pPr>
        <w:rPr>
          <w:lang w:eastAsia="zh-CN" w:bidi="hi-IN"/>
        </w:rPr>
      </w:pPr>
    </w:p>
    <w:p w14:paraId="747544BE" w14:textId="576F914B" w:rsidR="007B3AB2" w:rsidRDefault="007B3AB2" w:rsidP="007B3AB2">
      <w:pPr>
        <w:pStyle w:val="code-definition"/>
      </w:pPr>
      <w:r>
        <w:t>bdmclose(</w:t>
      </w:r>
      <w:r w:rsidR="00CD1679">
        <w:rPr>
          <w:i/>
          <w:iCs/>
          <w:sz w:val="18"/>
          <w:szCs w:val="18"/>
        </w:rPr>
        <w:t>Hash</w:t>
      </w:r>
      <w:r>
        <w:t>)</w:t>
      </w:r>
    </w:p>
    <w:p w14:paraId="6E25CC79" w14:textId="578D6774" w:rsidR="00CD1679" w:rsidRPr="00CD1679" w:rsidRDefault="00CD1679" w:rsidP="00CD1679">
      <w:pPr>
        <w:rPr>
          <w:lang w:eastAsia="zh-CN" w:bidi="hi-IN"/>
        </w:rPr>
      </w:pPr>
      <w:r>
        <w:rPr>
          <w:lang w:eastAsia="zh-CN" w:bidi="hi-IN"/>
        </w:rPr>
        <w:tab/>
        <w:t xml:space="preserve">Break the binding between a BDM file and a hash. Superseded by function </w:t>
      </w:r>
      <w:proofErr w:type="gramStart"/>
      <w:r>
        <w:rPr>
          <w:i/>
          <w:iCs/>
          <w:lang w:eastAsia="zh-CN" w:bidi="hi-IN"/>
        </w:rPr>
        <w:t>untie(</w:t>
      </w:r>
      <w:proofErr w:type="gramEnd"/>
      <w:r>
        <w:rPr>
          <w:i/>
          <w:iCs/>
          <w:lang w:eastAsia="zh-CN" w:bidi="hi-IN"/>
        </w:rPr>
        <w:t>)</w:t>
      </w:r>
      <w:r>
        <w:rPr>
          <w:lang w:eastAsia="zh-CN" w:bidi="hi-IN"/>
        </w:rPr>
        <w:t xml:space="preserve">. </w:t>
      </w:r>
    </w:p>
    <w:p w14:paraId="2C78140E" w14:textId="77777777" w:rsidR="00CD1679" w:rsidRPr="00CD1679" w:rsidRDefault="00CD1679" w:rsidP="00CD1679">
      <w:pPr>
        <w:rPr>
          <w:lang w:eastAsia="zh-CN" w:bidi="hi-IN"/>
        </w:rPr>
      </w:pPr>
    </w:p>
    <w:p w14:paraId="51DB1F97" w14:textId="16460455" w:rsidR="007B3AB2" w:rsidRDefault="007B3AB2" w:rsidP="007B3AB2">
      <w:pPr>
        <w:pStyle w:val="code-definition"/>
      </w:pPr>
      <w:r>
        <w:t>bdmopen(</w:t>
      </w:r>
      <w:r w:rsidR="00CD1679">
        <w:rPr>
          <w:i/>
          <w:iCs/>
          <w:sz w:val="18"/>
          <w:szCs w:val="18"/>
        </w:rPr>
        <w:t>Hash, Dbname, Mask</w:t>
      </w:r>
      <w:r>
        <w:t>)</w:t>
      </w:r>
    </w:p>
    <w:p w14:paraId="7208AE6D" w14:textId="109F8A9F" w:rsidR="00CD1679" w:rsidRPr="00CD1679" w:rsidRDefault="00CD1679" w:rsidP="00CD1679">
      <w:pPr>
        <w:ind w:firstLine="709"/>
        <w:rPr>
          <w:lang w:eastAsia="zh-CN" w:bidi="hi-IN"/>
        </w:rPr>
      </w:pPr>
      <w:r>
        <w:rPr>
          <w:lang w:eastAsia="zh-CN" w:bidi="hi-IN"/>
        </w:rPr>
        <w:t xml:space="preserve">Bind a DBM, NDBM, SDBM, GDBM, or </w:t>
      </w:r>
      <w:proofErr w:type="spellStart"/>
      <w:r>
        <w:rPr>
          <w:lang w:eastAsia="zh-CN" w:bidi="hi-IN"/>
        </w:rPr>
        <w:t>Berkely</w:t>
      </w:r>
      <w:proofErr w:type="spellEnd"/>
      <w:r>
        <w:rPr>
          <w:lang w:eastAsia="zh-CN" w:bidi="hi-IN"/>
        </w:rPr>
        <w:t xml:space="preserve">-DB file to a hash. Superseded by function </w:t>
      </w:r>
      <w:proofErr w:type="gramStart"/>
      <w:r>
        <w:rPr>
          <w:i/>
          <w:iCs/>
          <w:lang w:eastAsia="zh-CN" w:bidi="hi-IN"/>
        </w:rPr>
        <w:t>tie(</w:t>
      </w:r>
      <w:proofErr w:type="gramEnd"/>
      <w:r>
        <w:rPr>
          <w:i/>
          <w:iCs/>
          <w:lang w:eastAsia="zh-CN" w:bidi="hi-IN"/>
        </w:rPr>
        <w:t>)</w:t>
      </w:r>
      <w:r>
        <w:rPr>
          <w:lang w:eastAsia="zh-CN" w:bidi="hi-IN"/>
        </w:rPr>
        <w:t xml:space="preserve">. </w:t>
      </w:r>
    </w:p>
    <w:p w14:paraId="63D9C93F" w14:textId="77777777" w:rsidR="00CD1679" w:rsidRPr="00CD1679" w:rsidRDefault="00CD1679" w:rsidP="00CD1679">
      <w:pPr>
        <w:rPr>
          <w:lang w:eastAsia="zh-CN" w:bidi="hi-IN"/>
        </w:rPr>
      </w:pPr>
    </w:p>
    <w:p w14:paraId="6588792E" w14:textId="33606B92" w:rsidR="007B3AB2" w:rsidRDefault="007B3AB2" w:rsidP="007B3AB2">
      <w:pPr>
        <w:pStyle w:val="code-definition"/>
      </w:pPr>
      <w:r>
        <w:t>eof(</w:t>
      </w:r>
      <w:r w:rsidR="00F85AFC">
        <w:rPr>
          <w:i/>
          <w:iCs/>
          <w:sz w:val="18"/>
          <w:szCs w:val="18"/>
        </w:rPr>
        <w:t>Filehandle</w:t>
      </w:r>
      <w:r>
        <w:t>)</w:t>
      </w:r>
    </w:p>
    <w:p w14:paraId="38060C44" w14:textId="6B18700C" w:rsidR="00F85AFC" w:rsidRPr="00377EFB" w:rsidRDefault="00F85AFC" w:rsidP="00F85AFC">
      <w:pPr>
        <w:ind w:left="700"/>
        <w:rPr>
          <w:lang w:eastAsia="zh-CN" w:bidi="hi-IN"/>
        </w:rPr>
      </w:pPr>
      <w:r>
        <w:rPr>
          <w:lang w:eastAsia="zh-CN" w:bidi="hi-IN"/>
        </w:rPr>
        <w:t xml:space="preserve">Return 1 if the next read on </w:t>
      </w:r>
      <w:r>
        <w:rPr>
          <w:i/>
          <w:iCs/>
          <w:lang w:eastAsia="zh-CN" w:bidi="hi-IN"/>
        </w:rPr>
        <w:t>Filehandle</w:t>
      </w:r>
      <w:r>
        <w:rPr>
          <w:lang w:eastAsia="zh-CN" w:bidi="hi-IN"/>
        </w:rPr>
        <w:t xml:space="preserve"> will return end-of-file, or if it is not open. If </w:t>
      </w:r>
      <w:r>
        <w:rPr>
          <w:i/>
          <w:iCs/>
          <w:lang w:eastAsia="zh-CN" w:bidi="hi-IN"/>
        </w:rPr>
        <w:t>Filehandle</w:t>
      </w:r>
      <w:r>
        <w:rPr>
          <w:lang w:eastAsia="zh-CN" w:bidi="hi-IN"/>
        </w:rPr>
        <w:t xml:space="preserve"> is not given and parenthesis not used, that is </w:t>
      </w:r>
      <w:r w:rsidR="003F32C9">
        <w:rPr>
          <w:i/>
          <w:iCs/>
          <w:lang w:eastAsia="zh-CN" w:bidi="hi-IN"/>
        </w:rPr>
        <w:t>'</w:t>
      </w:r>
      <w:proofErr w:type="spellStart"/>
      <w:r>
        <w:rPr>
          <w:i/>
          <w:iCs/>
          <w:lang w:eastAsia="zh-CN" w:bidi="hi-IN"/>
        </w:rPr>
        <w:t>eof</w:t>
      </w:r>
      <w:proofErr w:type="spellEnd"/>
      <w:r w:rsidR="003F32C9">
        <w:rPr>
          <w:i/>
          <w:iCs/>
          <w:lang w:eastAsia="zh-CN" w:bidi="hi-IN"/>
        </w:rPr>
        <w:t>'</w:t>
      </w:r>
      <w:r>
        <w:rPr>
          <w:lang w:eastAsia="zh-CN" w:bidi="hi-IN"/>
        </w:rPr>
        <w:t xml:space="preserve">, use the last file read. For empty parentheses, that is,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lang w:eastAsia="zh-CN" w:bidi="hi-IN"/>
        </w:rPr>
        <w:t>'</w:t>
      </w:r>
      <w:r>
        <w:rPr>
          <w:i/>
          <w:iCs/>
          <w:lang w:eastAsia="zh-CN" w:bidi="hi-IN"/>
        </w:rPr>
        <w:t xml:space="preserve">, </w:t>
      </w:r>
      <w:r>
        <w:rPr>
          <w:lang w:eastAsia="zh-CN" w:bidi="hi-IN"/>
        </w:rPr>
        <w:t xml:space="preserve">refer to the pseudofile accessed via the diamond operator, </w:t>
      </w:r>
      <w:r w:rsidR="003F32C9">
        <w:rPr>
          <w:i/>
          <w:iCs/>
          <w:lang w:eastAsia="zh-CN" w:bidi="hi-IN"/>
        </w:rPr>
        <w:t>'</w:t>
      </w:r>
      <w:r>
        <w:rPr>
          <w:i/>
          <w:iCs/>
          <w:lang w:eastAsia="zh-CN" w:bidi="hi-IN"/>
        </w:rPr>
        <w:t>&lt;&gt;</w:t>
      </w:r>
      <w:r w:rsidR="003F32C9">
        <w:rPr>
          <w:i/>
          <w:iCs/>
          <w:lang w:eastAsia="zh-CN" w:bidi="hi-IN"/>
        </w:rPr>
        <w:t>'</w:t>
      </w:r>
      <w:r>
        <w:rPr>
          <w:lang w:eastAsia="zh-CN" w:bidi="hi-IN"/>
        </w:rPr>
        <w:t xml:space="preserve">. If </w:t>
      </w:r>
      <w:r w:rsidR="003F32C9">
        <w:rPr>
          <w:i/>
          <w:iCs/>
          <w:lang w:eastAsia="zh-CN" w:bidi="hi-IN"/>
        </w:rPr>
        <w:t>'</w:t>
      </w:r>
      <w:proofErr w:type="spellStart"/>
      <w:proofErr w:type="gramStart"/>
      <w:r>
        <w:rPr>
          <w:i/>
          <w:iCs/>
          <w:lang w:eastAsia="zh-CN" w:bidi="hi-IN"/>
        </w:rPr>
        <w:t>eof</w:t>
      </w:r>
      <w:proofErr w:type="spellEnd"/>
      <w:r>
        <w:rPr>
          <w:i/>
          <w:iCs/>
          <w:lang w:eastAsia="zh-CN" w:bidi="hi-IN"/>
        </w:rPr>
        <w:t>(</w:t>
      </w:r>
      <w:proofErr w:type="gramEnd"/>
      <w:r>
        <w:rPr>
          <w:i/>
          <w:iCs/>
          <w:lang w:eastAsia="zh-CN" w:bidi="hi-IN"/>
        </w:rPr>
        <w:t>)</w:t>
      </w:r>
      <w:r w:rsidR="003F32C9">
        <w:rPr>
          <w:i/>
          <w:iCs/>
          <w:lang w:eastAsia="zh-CN" w:bidi="hi-IN"/>
        </w:rPr>
        <w:t>'</w:t>
      </w:r>
      <w:r>
        <w:rPr>
          <w:lang w:eastAsia="zh-CN" w:bidi="hi-IN"/>
        </w:rPr>
        <w:t xml:space="preserve"> is called after </w:t>
      </w:r>
      <w:r w:rsidR="003F32C9">
        <w:rPr>
          <w:i/>
          <w:iCs/>
          <w:lang w:eastAsia="zh-CN" w:bidi="hi-IN"/>
        </w:rPr>
        <w:t>'</w:t>
      </w:r>
      <w:r w:rsidR="00377EFB">
        <w:rPr>
          <w:i/>
          <w:iCs/>
          <w:lang w:eastAsia="zh-CN" w:bidi="hi-IN"/>
        </w:rPr>
        <w:t>&lt;&gt;</w:t>
      </w:r>
      <w:r w:rsidR="003F32C9">
        <w:rPr>
          <w:i/>
          <w:iCs/>
          <w:lang w:eastAsia="zh-CN" w:bidi="hi-IN"/>
        </w:rPr>
        <w:t>'</w:t>
      </w:r>
      <w:r w:rsidR="00377EFB">
        <w:rPr>
          <w:lang w:eastAsia="zh-CN" w:bidi="hi-IN"/>
        </w:rPr>
        <w:t xml:space="preserve"> has returned end-of-file, it will default to (new) </w:t>
      </w:r>
      <w:r w:rsidR="00377EFB">
        <w:rPr>
          <w:i/>
          <w:iCs/>
          <w:lang w:eastAsia="zh-CN" w:bidi="hi-IN"/>
        </w:rPr>
        <w:t>@ARGV</w:t>
      </w:r>
      <w:r w:rsidR="00377EFB">
        <w:rPr>
          <w:lang w:eastAsia="zh-CN" w:bidi="hi-IN"/>
        </w:rPr>
        <w:t xml:space="preserve"> list, and should that be empty, therefore to standard-input. In a </w:t>
      </w:r>
      <w:r w:rsidR="003F32C9">
        <w:rPr>
          <w:i/>
          <w:iCs/>
          <w:lang w:eastAsia="zh-CN" w:bidi="hi-IN"/>
        </w:rPr>
        <w:t>'</w:t>
      </w:r>
      <w:r w:rsidR="00377EFB">
        <w:rPr>
          <w:i/>
          <w:iCs/>
          <w:lang w:eastAsia="zh-CN" w:bidi="hi-IN"/>
        </w:rPr>
        <w:t xml:space="preserve">while (&lt;&gt;) </w:t>
      </w:r>
      <w:proofErr w:type="gramStart"/>
      <w:r w:rsidR="00377EFB">
        <w:rPr>
          <w:i/>
          <w:iCs/>
          <w:lang w:eastAsia="zh-CN" w:bidi="hi-IN"/>
        </w:rPr>
        <w:t>{ ...</w:t>
      </w:r>
      <w:proofErr w:type="gramEnd"/>
      <w:r w:rsidR="00377EFB">
        <w:rPr>
          <w:i/>
          <w:iCs/>
          <w:lang w:eastAsia="zh-CN" w:bidi="hi-IN"/>
        </w:rPr>
        <w:t xml:space="preserve"> }</w:t>
      </w:r>
      <w:r w:rsidR="003F32C9">
        <w:rPr>
          <w:i/>
          <w:iCs/>
          <w:lang w:eastAsia="zh-CN" w:bidi="hi-IN"/>
        </w:rPr>
        <w:t>'</w:t>
      </w:r>
      <w:r w:rsidR="00377EFB">
        <w:rPr>
          <w:i/>
          <w:iCs/>
          <w:lang w:eastAsia="zh-CN" w:bidi="hi-IN"/>
        </w:rPr>
        <w:t xml:space="preserve"> </w:t>
      </w:r>
      <w:r w:rsidR="00377EFB">
        <w:rPr>
          <w:lang w:eastAsia="zh-CN" w:bidi="hi-IN"/>
        </w:rPr>
        <w:t xml:space="preserve">loop, </w:t>
      </w:r>
      <w:r w:rsidR="003F32C9">
        <w:rPr>
          <w:i/>
          <w:iCs/>
          <w:lang w:eastAsia="zh-CN" w:bidi="hi-IN"/>
        </w:rPr>
        <w:t>'</w:t>
      </w:r>
      <w:proofErr w:type="spellStart"/>
      <w:r w:rsidR="00377EFB">
        <w:rPr>
          <w:i/>
          <w:iCs/>
          <w:lang w:eastAsia="zh-CN" w:bidi="hi-IN"/>
        </w:rPr>
        <w:t>eof</w:t>
      </w:r>
      <w:proofErr w:type="spellEnd"/>
      <w:r w:rsidR="003F32C9">
        <w:rPr>
          <w:i/>
          <w:iCs/>
          <w:lang w:eastAsia="zh-CN" w:bidi="hi-IN"/>
        </w:rPr>
        <w:t>'</w:t>
      </w:r>
      <w:r w:rsidR="00377EFB">
        <w:rPr>
          <w:lang w:eastAsia="zh-CN" w:bidi="hi-IN"/>
        </w:rPr>
        <w:t xml:space="preserve">, or </w:t>
      </w:r>
      <w:r w:rsidR="003F32C9">
        <w:rPr>
          <w:i/>
          <w:iCs/>
          <w:lang w:eastAsia="zh-CN" w:bidi="hi-IN"/>
        </w:rPr>
        <w:t>'</w:t>
      </w:r>
      <w:proofErr w:type="spellStart"/>
      <w:r w:rsidR="00377EFB">
        <w:rPr>
          <w:i/>
          <w:iCs/>
          <w:lang w:eastAsia="zh-CN" w:bidi="hi-IN"/>
        </w:rPr>
        <w:t>eof</w:t>
      </w:r>
      <w:proofErr w:type="spellEnd"/>
      <w:r w:rsidR="00377EFB">
        <w:rPr>
          <w:i/>
          <w:iCs/>
          <w:lang w:eastAsia="zh-CN" w:bidi="hi-IN"/>
        </w:rPr>
        <w:t>(ARGV)</w:t>
      </w:r>
      <w:r w:rsidR="003F32C9">
        <w:rPr>
          <w:i/>
          <w:iCs/>
          <w:lang w:eastAsia="zh-CN" w:bidi="hi-IN"/>
        </w:rPr>
        <w:t>'</w:t>
      </w:r>
      <w:r w:rsidR="00377EFB">
        <w:rPr>
          <w:lang w:eastAsia="zh-CN" w:bidi="hi-IN"/>
        </w:rPr>
        <w:t xml:space="preserve"> can detect the end of each file, whereas </w:t>
      </w:r>
      <w:r w:rsidR="003F32C9">
        <w:rPr>
          <w:i/>
          <w:iCs/>
          <w:lang w:eastAsia="zh-CN" w:bidi="hi-IN"/>
        </w:rPr>
        <w:t>'</w:t>
      </w:r>
      <w:proofErr w:type="spellStart"/>
      <w:r w:rsidR="00377EFB">
        <w:rPr>
          <w:i/>
          <w:iCs/>
          <w:lang w:eastAsia="zh-CN" w:bidi="hi-IN"/>
        </w:rPr>
        <w:t>eof</w:t>
      </w:r>
      <w:proofErr w:type="spellEnd"/>
      <w:r w:rsidR="00377EFB">
        <w:rPr>
          <w:i/>
          <w:iCs/>
          <w:lang w:eastAsia="zh-CN" w:bidi="hi-IN"/>
        </w:rPr>
        <w:t>()</w:t>
      </w:r>
      <w:r w:rsidR="003F32C9">
        <w:rPr>
          <w:i/>
          <w:iCs/>
          <w:lang w:eastAsia="zh-CN" w:bidi="hi-IN"/>
        </w:rPr>
        <w:t>'</w:t>
      </w:r>
      <w:r w:rsidR="00377EFB">
        <w:rPr>
          <w:lang w:eastAsia="zh-CN" w:bidi="hi-IN"/>
        </w:rPr>
        <w:t xml:space="preserve"> will detect the end of the last file only. </w:t>
      </w:r>
    </w:p>
    <w:p w14:paraId="430B3186" w14:textId="77777777" w:rsidR="00F85AFC" w:rsidRPr="00F85AFC" w:rsidRDefault="00F85AFC" w:rsidP="00F85AFC">
      <w:pPr>
        <w:rPr>
          <w:lang w:eastAsia="zh-CN" w:bidi="hi-IN"/>
        </w:rPr>
      </w:pPr>
    </w:p>
    <w:p w14:paraId="18ED4896" w14:textId="04F1A777" w:rsidR="00377EFB" w:rsidRDefault="00377EFB" w:rsidP="007B3AB2">
      <w:pPr>
        <w:pStyle w:val="code-definition"/>
      </w:pPr>
      <w:r>
        <w:lastRenderedPageBreak/>
        <w:t>fileno(</w:t>
      </w:r>
      <w:r>
        <w:rPr>
          <w:i/>
          <w:iCs/>
          <w:sz w:val="18"/>
          <w:szCs w:val="18"/>
        </w:rPr>
        <w:t>Dirhandle</w:t>
      </w:r>
      <w:r>
        <w:t>)</w:t>
      </w:r>
    </w:p>
    <w:p w14:paraId="3F9DD2B8" w14:textId="37036959" w:rsidR="007B3AB2" w:rsidRDefault="007B3AB2" w:rsidP="007B3AB2">
      <w:pPr>
        <w:pStyle w:val="code-definition"/>
      </w:pPr>
      <w:r>
        <w:t>fileno(</w:t>
      </w:r>
      <w:r w:rsidR="00377EFB">
        <w:rPr>
          <w:i/>
          <w:iCs/>
          <w:sz w:val="18"/>
          <w:szCs w:val="18"/>
        </w:rPr>
        <w:t>Filehandle</w:t>
      </w:r>
      <w:r>
        <w:t>)</w:t>
      </w:r>
    </w:p>
    <w:p w14:paraId="6523E57D" w14:textId="5C19D4B9" w:rsidR="00377EFB" w:rsidRPr="00377EFB" w:rsidRDefault="00377EFB" w:rsidP="00377EFB">
      <w:pPr>
        <w:ind w:left="700"/>
        <w:rPr>
          <w:lang w:eastAsia="zh-CN" w:bidi="hi-IN"/>
        </w:rPr>
      </w:pPr>
      <w:r>
        <w:rPr>
          <w:lang w:eastAsia="zh-CN" w:bidi="hi-IN"/>
        </w:rPr>
        <w:t xml:space="preserve">Return the file descriptor number (as used by C and POSIX) for a file or directory handle, or undefined for an unopen filehandle. If there is no real file descriptor at OS level (such as filehandle connected to memory object via </w:t>
      </w:r>
      <w:proofErr w:type="gramStart"/>
      <w:r>
        <w:rPr>
          <w:i/>
          <w:iCs/>
          <w:lang w:eastAsia="zh-CN" w:bidi="hi-IN"/>
        </w:rPr>
        <w:t>open(</w:t>
      </w:r>
      <w:proofErr w:type="gramEnd"/>
      <w:r>
        <w:rPr>
          <w:i/>
          <w:iCs/>
          <w:lang w:eastAsia="zh-CN" w:bidi="hi-IN"/>
        </w:rPr>
        <w:t>)</w:t>
      </w:r>
      <w:r>
        <w:rPr>
          <w:lang w:eastAsia="zh-CN" w:bidi="hi-IN"/>
        </w:rPr>
        <w:t xml:space="preserve"> with a reference for third argument), minus-one is returned. If </w:t>
      </w:r>
      <w:r>
        <w:rPr>
          <w:i/>
          <w:iCs/>
          <w:lang w:eastAsia="zh-CN" w:bidi="hi-IN"/>
        </w:rPr>
        <w:t>Filehandle</w:t>
      </w:r>
      <w:r>
        <w:rPr>
          <w:lang w:eastAsia="zh-CN" w:bidi="hi-IN"/>
        </w:rPr>
        <w:t xml:space="preserve"> is an expression, the value is taken as an indirect filehandle. Returns </w:t>
      </w:r>
      <w:r>
        <w:rPr>
          <w:i/>
          <w:iCs/>
          <w:lang w:eastAsia="zh-CN" w:bidi="hi-IN"/>
        </w:rPr>
        <w:t>undef</w:t>
      </w:r>
      <w:r>
        <w:rPr>
          <w:lang w:eastAsia="zh-CN" w:bidi="hi-IN"/>
        </w:rPr>
        <w:t xml:space="preserve"> on systems without file descriptor support (and sets </w:t>
      </w:r>
      <w:r>
        <w:rPr>
          <w:i/>
          <w:iCs/>
          <w:lang w:eastAsia="zh-CN" w:bidi="hi-IN"/>
        </w:rPr>
        <w:t>$!</w:t>
      </w:r>
      <w:r>
        <w:rPr>
          <w:lang w:eastAsia="zh-CN" w:bidi="hi-IN"/>
        </w:rPr>
        <w:t xml:space="preserve">). </w:t>
      </w:r>
    </w:p>
    <w:p w14:paraId="6B436788" w14:textId="77777777" w:rsidR="00377EFB" w:rsidRPr="00377EFB" w:rsidRDefault="00377EFB" w:rsidP="00377EFB">
      <w:pPr>
        <w:rPr>
          <w:lang w:eastAsia="zh-CN" w:bidi="hi-IN"/>
        </w:rPr>
      </w:pPr>
    </w:p>
    <w:p w14:paraId="24A9C419" w14:textId="12EDA02E" w:rsidR="007B3AB2" w:rsidRDefault="007B3AB2" w:rsidP="007B3AB2">
      <w:pPr>
        <w:pStyle w:val="code-definition"/>
      </w:pPr>
      <w:r>
        <w:t>flock(</w:t>
      </w:r>
      <w:r w:rsidR="00377EFB">
        <w:rPr>
          <w:i/>
          <w:iCs/>
          <w:sz w:val="18"/>
          <w:szCs w:val="18"/>
        </w:rPr>
        <w:t>Filehandle, Operation</w:t>
      </w:r>
      <w:r>
        <w:t>)</w:t>
      </w:r>
    </w:p>
    <w:p w14:paraId="0BB7410E" w14:textId="2EF7DDD9" w:rsidR="00377EFB" w:rsidRPr="00E855E1" w:rsidRDefault="00377EFB" w:rsidP="00E855E1">
      <w:pPr>
        <w:ind w:left="700"/>
        <w:rPr>
          <w:i/>
          <w:iCs/>
          <w:lang w:eastAsia="zh-CN" w:bidi="hi-IN"/>
        </w:rPr>
      </w:pPr>
      <w:r>
        <w:rPr>
          <w:lang w:eastAsia="zh-CN" w:bidi="hi-IN"/>
        </w:rPr>
        <w:t xml:space="preserve">Call Unix file-lock </w:t>
      </w:r>
      <w:proofErr w:type="gramStart"/>
      <w:r>
        <w:rPr>
          <w:i/>
          <w:iCs/>
          <w:lang w:eastAsia="zh-CN" w:bidi="hi-IN"/>
        </w:rPr>
        <w:t>flock(</w:t>
      </w:r>
      <w:proofErr w:type="gramEnd"/>
      <w:r>
        <w:rPr>
          <w:i/>
          <w:iCs/>
          <w:lang w:eastAsia="zh-CN" w:bidi="hi-IN"/>
        </w:rPr>
        <w:t>)</w:t>
      </w:r>
      <w:r>
        <w:rPr>
          <w:lang w:eastAsia="zh-CN" w:bidi="hi-IN"/>
        </w:rPr>
        <w:t xml:space="preserve"> on </w:t>
      </w:r>
      <w:r>
        <w:rPr>
          <w:i/>
          <w:iCs/>
          <w:lang w:eastAsia="zh-CN" w:bidi="hi-IN"/>
        </w:rPr>
        <w:t>Filehandle</w:t>
      </w:r>
      <w:r>
        <w:rPr>
          <w:lang w:eastAsia="zh-CN" w:bidi="hi-IN"/>
        </w:rPr>
        <w:t xml:space="preserve">, returning true or false depending on success. </w:t>
      </w:r>
      <w:r w:rsidR="00E855E1">
        <w:rPr>
          <w:lang w:eastAsia="zh-CN" w:bidi="hi-IN"/>
        </w:rPr>
        <w:t xml:space="preserve">Function may wait indefinitely </w:t>
      </w:r>
      <w:r>
        <w:rPr>
          <w:lang w:eastAsia="zh-CN" w:bidi="hi-IN"/>
        </w:rPr>
        <w:t xml:space="preserve">Note that the </w:t>
      </w:r>
      <w:r>
        <w:rPr>
          <w:i/>
          <w:iCs/>
          <w:lang w:eastAsia="zh-CN" w:bidi="hi-IN"/>
        </w:rPr>
        <w:t>flock</w:t>
      </w:r>
      <w:r>
        <w:rPr>
          <w:lang w:eastAsia="zh-CN" w:bidi="hi-IN"/>
        </w:rPr>
        <w:t xml:space="preserve"> file-lock is an advisory lock</w:t>
      </w:r>
      <w:r w:rsidR="00E855E1">
        <w:rPr>
          <w:lang w:eastAsia="zh-CN" w:bidi="hi-IN"/>
        </w:rPr>
        <w:t xml:space="preserve"> – programs that do not also use it may modify files locked with it. Filehandle is flushed before being either locked or unlocked. </w:t>
      </w:r>
    </w:p>
    <w:p w14:paraId="1CA42244" w14:textId="77777777" w:rsidR="00377EFB" w:rsidRPr="00377EFB" w:rsidRDefault="00377EFB" w:rsidP="00377EFB">
      <w:pPr>
        <w:rPr>
          <w:lang w:eastAsia="zh-CN" w:bidi="hi-IN"/>
        </w:rPr>
      </w:pPr>
    </w:p>
    <w:p w14:paraId="1FD4B219" w14:textId="1FE415A2" w:rsidR="007B3AB2" w:rsidRDefault="00E855E1" w:rsidP="007B3AB2">
      <w:pPr>
        <w:pStyle w:val="code-definition"/>
      </w:pPr>
      <w:r>
        <w:t>F</w:t>
      </w:r>
      <w:r w:rsidR="007B3AB2">
        <w:t>ormat</w:t>
      </w:r>
    </w:p>
    <w:p w14:paraId="75E5D67B" w14:textId="6677585B" w:rsidR="00E855E1" w:rsidRDefault="00E855E1" w:rsidP="00E855E1">
      <w:pPr>
        <w:rPr>
          <w:lang w:eastAsia="zh-CN" w:bidi="hi-IN"/>
        </w:rPr>
      </w:pPr>
      <w:r>
        <w:rPr>
          <w:lang w:eastAsia="zh-CN" w:bidi="hi-IN"/>
        </w:rPr>
        <w:tab/>
        <w:t xml:space="preserve">Declare a picture format for use by the write function. </w:t>
      </w:r>
    </w:p>
    <w:p w14:paraId="063F01CF" w14:textId="77777777" w:rsidR="00E855E1" w:rsidRPr="00E855E1" w:rsidRDefault="00E855E1" w:rsidP="00E855E1">
      <w:pPr>
        <w:rPr>
          <w:lang w:eastAsia="zh-CN" w:bidi="hi-IN"/>
        </w:rPr>
      </w:pPr>
    </w:p>
    <w:p w14:paraId="3DC139B5" w14:textId="1FCBD5A2" w:rsidR="007B3AB2" w:rsidRDefault="007B3AB2" w:rsidP="007B3AB2">
      <w:pPr>
        <w:pStyle w:val="code-definition"/>
      </w:pPr>
      <w:r>
        <w:t>getc(</w:t>
      </w:r>
      <w:r w:rsidR="00E855E1">
        <w:rPr>
          <w:i/>
          <w:iCs/>
          <w:sz w:val="18"/>
          <w:szCs w:val="18"/>
        </w:rPr>
        <w:t>Filehandle</w:t>
      </w:r>
      <w:r>
        <w:t>)</w:t>
      </w:r>
    </w:p>
    <w:p w14:paraId="1C4F514B" w14:textId="464E5FE1" w:rsidR="00E855E1" w:rsidRDefault="00E855E1" w:rsidP="00E855E1">
      <w:pPr>
        <w:ind w:left="700"/>
        <w:rPr>
          <w:lang w:eastAsia="zh-CN" w:bidi="hi-IN"/>
        </w:rPr>
      </w:pPr>
      <w:r>
        <w:rPr>
          <w:lang w:eastAsia="zh-CN" w:bidi="hi-IN"/>
        </w:rPr>
        <w:t xml:space="preserve">Return the next character from the input file attached to </w:t>
      </w:r>
      <w:r>
        <w:rPr>
          <w:i/>
          <w:iCs/>
          <w:lang w:eastAsia="zh-CN" w:bidi="hi-IN"/>
        </w:rPr>
        <w:t>Filehandle</w:t>
      </w:r>
      <w:r>
        <w:rPr>
          <w:lang w:eastAsia="zh-CN" w:bidi="hi-IN"/>
        </w:rPr>
        <w:t xml:space="preserve">, or </w:t>
      </w:r>
      <w:r>
        <w:rPr>
          <w:i/>
          <w:iCs/>
          <w:lang w:eastAsia="zh-CN" w:bidi="hi-IN"/>
        </w:rPr>
        <w:t>undef</w:t>
      </w:r>
      <w:r>
        <w:rPr>
          <w:lang w:eastAsia="zh-CN" w:bidi="hi-IN"/>
        </w:rPr>
        <w:t xml:space="preserve"> for end-of-file or error (setting </w:t>
      </w:r>
      <w:r>
        <w:rPr>
          <w:i/>
          <w:iCs/>
          <w:lang w:eastAsia="zh-CN" w:bidi="hi-IN"/>
        </w:rPr>
        <w:t>$!</w:t>
      </w:r>
      <w:r>
        <w:rPr>
          <w:lang w:eastAsia="zh-CN" w:bidi="hi-IN"/>
        </w:rPr>
        <w:t xml:space="preserve"> in the latter case). If </w:t>
      </w:r>
      <w:r>
        <w:rPr>
          <w:i/>
          <w:iCs/>
          <w:lang w:eastAsia="zh-CN" w:bidi="hi-IN"/>
        </w:rPr>
        <w:t>Filehandle</w:t>
      </w:r>
      <w:r>
        <w:rPr>
          <w:lang w:eastAsia="zh-CN" w:bidi="hi-IN"/>
        </w:rPr>
        <w:t xml:space="preserve"> is not given, use standard-input. Can be used to fetch single characters from user without waiting for an Enter. </w:t>
      </w:r>
    </w:p>
    <w:p w14:paraId="47C122D0" w14:textId="77777777" w:rsidR="00AA5346" w:rsidRPr="00E855E1" w:rsidRDefault="00AA5346" w:rsidP="00AA5346">
      <w:pPr>
        <w:rPr>
          <w:lang w:eastAsia="zh-CN" w:bidi="hi-IN"/>
        </w:rPr>
      </w:pPr>
    </w:p>
    <w:p w14:paraId="320FE51E" w14:textId="332201D2" w:rsidR="00E9146A" w:rsidRDefault="00E9146A" w:rsidP="007B3AB2">
      <w:pPr>
        <w:pStyle w:val="code-definition"/>
      </w:pPr>
      <w:r>
        <w:t>printf(</w:t>
      </w:r>
      <w:r>
        <w:rPr>
          <w:i/>
          <w:iCs/>
          <w:sz w:val="18"/>
          <w:szCs w:val="18"/>
        </w:rPr>
        <w:t>Filehandle, Format, List</w:t>
      </w:r>
      <w:r>
        <w:t>)</w:t>
      </w:r>
    </w:p>
    <w:p w14:paraId="1D9A9F46" w14:textId="0469D4EF" w:rsidR="00E9146A" w:rsidRDefault="00E9146A" w:rsidP="007B3AB2">
      <w:pPr>
        <w:pStyle w:val="code-definition"/>
      </w:pPr>
      <w:r>
        <w:t>printf(</w:t>
      </w:r>
      <w:r>
        <w:rPr>
          <w:i/>
          <w:iCs/>
          <w:sz w:val="18"/>
          <w:szCs w:val="18"/>
        </w:rPr>
        <w:t>Filehandle</w:t>
      </w:r>
      <w:r>
        <w:t>)</w:t>
      </w:r>
    </w:p>
    <w:p w14:paraId="18FDF825" w14:textId="2B3DA011" w:rsidR="00E9146A" w:rsidRDefault="00E9146A" w:rsidP="007B3AB2">
      <w:pPr>
        <w:pStyle w:val="code-definition"/>
      </w:pPr>
      <w:r>
        <w:t>printf(</w:t>
      </w:r>
      <w:r>
        <w:rPr>
          <w:i/>
          <w:iCs/>
          <w:sz w:val="18"/>
          <w:szCs w:val="18"/>
        </w:rPr>
        <w:t>Format, List</w:t>
      </w:r>
      <w:r>
        <w:t>)</w:t>
      </w:r>
    </w:p>
    <w:p w14:paraId="0F39739F" w14:textId="763273BB" w:rsidR="007B3AB2" w:rsidRDefault="007B3AB2" w:rsidP="007B3AB2">
      <w:pPr>
        <w:pStyle w:val="code-definition"/>
      </w:pPr>
      <w:r>
        <w:t>printf()</w:t>
      </w:r>
    </w:p>
    <w:p w14:paraId="088EB8AF" w14:textId="040B88DB" w:rsidR="00E9146A" w:rsidRPr="00D90850" w:rsidRDefault="00E9146A" w:rsidP="00D90850">
      <w:pPr>
        <w:ind w:left="700"/>
        <w:rPr>
          <w:lang w:eastAsia="zh-CN" w:bidi="hi-IN"/>
        </w:rPr>
      </w:pPr>
      <w:r>
        <w:rPr>
          <w:lang w:eastAsia="zh-CN" w:bidi="hi-IN"/>
        </w:rPr>
        <w:t xml:space="preserve">Prints string resolved by </w:t>
      </w:r>
      <w:proofErr w:type="gramStart"/>
      <w:r w:rsidR="00D90850">
        <w:rPr>
          <w:i/>
          <w:iCs/>
          <w:lang w:eastAsia="zh-CN" w:bidi="hi-IN"/>
        </w:rPr>
        <w:t>sprint(</w:t>
      </w:r>
      <w:proofErr w:type="gramEnd"/>
      <w:r w:rsidR="00D90850">
        <w:rPr>
          <w:i/>
          <w:iCs/>
          <w:lang w:eastAsia="zh-CN" w:bidi="hi-IN"/>
        </w:rPr>
        <w:t>Format, List)</w:t>
      </w:r>
      <w:r w:rsidR="00D90850">
        <w:rPr>
          <w:lang w:eastAsia="zh-CN" w:bidi="hi-IN"/>
        </w:rPr>
        <w:t xml:space="preserve">, without </w:t>
      </w:r>
      <w:r w:rsidR="00D90850">
        <w:rPr>
          <w:i/>
          <w:iCs/>
          <w:lang w:eastAsia="zh-CN" w:bidi="hi-IN"/>
        </w:rPr>
        <w:t>$\</w:t>
      </w:r>
      <w:r w:rsidR="00D90850">
        <w:rPr>
          <w:lang w:eastAsia="zh-CN" w:bidi="hi-IN"/>
        </w:rPr>
        <w:t xml:space="preserve"> (ORS) as </w:t>
      </w:r>
      <w:r w:rsidR="00D90850">
        <w:rPr>
          <w:i/>
          <w:iCs/>
          <w:lang w:eastAsia="zh-CN" w:bidi="hi-IN"/>
        </w:rPr>
        <w:t>print()</w:t>
      </w:r>
      <w:r w:rsidR="00D90850">
        <w:rPr>
          <w:lang w:eastAsia="zh-CN" w:bidi="hi-IN"/>
        </w:rPr>
        <w:t xml:space="preserve"> does. </w:t>
      </w:r>
      <w:r w:rsidR="00D90850">
        <w:rPr>
          <w:i/>
          <w:iCs/>
          <w:lang w:eastAsia="zh-CN" w:bidi="hi-IN"/>
        </w:rPr>
        <w:t>Format</w:t>
      </w:r>
      <w:r w:rsidR="00D90850">
        <w:rPr>
          <w:lang w:eastAsia="zh-CN" w:bidi="hi-IN"/>
        </w:rPr>
        <w:t xml:space="preserve"> is a </w:t>
      </w:r>
      <w:proofErr w:type="spellStart"/>
      <w:r w:rsidR="00D90850">
        <w:rPr>
          <w:lang w:eastAsia="zh-CN" w:bidi="hi-IN"/>
        </w:rPr>
        <w:t>printf</w:t>
      </w:r>
      <w:proofErr w:type="spellEnd"/>
      <w:r w:rsidR="00D90850">
        <w:rPr>
          <w:lang w:eastAsia="zh-CN" w:bidi="hi-IN"/>
        </w:rPr>
        <w:t xml:space="preserve"> format string, and </w:t>
      </w:r>
      <w:r w:rsidR="00D90850">
        <w:rPr>
          <w:i/>
          <w:iCs/>
          <w:lang w:eastAsia="zh-CN" w:bidi="hi-IN"/>
        </w:rPr>
        <w:t>List</w:t>
      </w:r>
      <w:r w:rsidR="00D90850">
        <w:rPr>
          <w:lang w:eastAsia="zh-CN" w:bidi="hi-IN"/>
        </w:rPr>
        <w:t xml:space="preserve"> contains variables to be resolved in said string. </w:t>
      </w:r>
    </w:p>
    <w:p w14:paraId="7FEA8075" w14:textId="77777777" w:rsidR="00E9146A" w:rsidRPr="00E9146A" w:rsidRDefault="00E9146A" w:rsidP="00E9146A">
      <w:pPr>
        <w:rPr>
          <w:lang w:eastAsia="zh-CN" w:bidi="hi-IN"/>
        </w:rPr>
      </w:pPr>
    </w:p>
    <w:p w14:paraId="395E33EC" w14:textId="21004EF2" w:rsidR="00D90850" w:rsidRDefault="00D90850" w:rsidP="007B3AB2">
      <w:pPr>
        <w:pStyle w:val="code-definition"/>
      </w:pPr>
      <w:r>
        <w:t>read(</w:t>
      </w:r>
      <w:r>
        <w:rPr>
          <w:i/>
          <w:iCs/>
          <w:sz w:val="18"/>
          <w:szCs w:val="18"/>
        </w:rPr>
        <w:t>Filehandle, Scalar, Length, Offset</w:t>
      </w:r>
      <w:r>
        <w:t>)</w:t>
      </w:r>
    </w:p>
    <w:p w14:paraId="2A156145" w14:textId="7D995952" w:rsidR="007B3AB2" w:rsidRDefault="007B3AB2" w:rsidP="007B3AB2">
      <w:pPr>
        <w:pStyle w:val="code-definition"/>
      </w:pPr>
      <w:r>
        <w:t>read(</w:t>
      </w:r>
      <w:r w:rsidR="00D90850">
        <w:rPr>
          <w:i/>
          <w:iCs/>
          <w:sz w:val="18"/>
          <w:szCs w:val="18"/>
        </w:rPr>
        <w:t>Filehandle, Scalar, Length</w:t>
      </w:r>
      <w:r>
        <w:t>)</w:t>
      </w:r>
    </w:p>
    <w:p w14:paraId="643E6A47" w14:textId="5F63BA49" w:rsidR="00D90850" w:rsidRPr="00D90850" w:rsidRDefault="00D90850" w:rsidP="00D90850">
      <w:pPr>
        <w:ind w:left="700"/>
        <w:rPr>
          <w:lang w:eastAsia="zh-CN" w:bidi="hi-IN"/>
        </w:rPr>
      </w:pPr>
      <w:r>
        <w:rPr>
          <w:lang w:eastAsia="zh-CN" w:bidi="hi-IN"/>
        </w:rPr>
        <w:t xml:space="preserve">Attempt to read </w:t>
      </w:r>
      <w:r>
        <w:rPr>
          <w:i/>
          <w:iCs/>
          <w:lang w:eastAsia="zh-CN" w:bidi="hi-IN"/>
        </w:rPr>
        <w:t>Length</w:t>
      </w:r>
      <w:r>
        <w:rPr>
          <w:lang w:eastAsia="zh-CN" w:bidi="hi-IN"/>
        </w:rPr>
        <w:t xml:space="preserve"> characters of data into variable </w:t>
      </w:r>
      <w:r>
        <w:rPr>
          <w:i/>
          <w:iCs/>
          <w:lang w:eastAsia="zh-CN" w:bidi="hi-IN"/>
        </w:rPr>
        <w:t>Scalar</w:t>
      </w:r>
      <w:r>
        <w:rPr>
          <w:lang w:eastAsia="zh-CN" w:bidi="hi-IN"/>
        </w:rPr>
        <w:t xml:space="preserve"> from the specified </w:t>
      </w:r>
      <w:r>
        <w:rPr>
          <w:i/>
          <w:iCs/>
          <w:lang w:eastAsia="zh-CN" w:bidi="hi-IN"/>
        </w:rPr>
        <w:t>Filehandle</w:t>
      </w:r>
      <w:r>
        <w:rPr>
          <w:lang w:eastAsia="zh-CN" w:bidi="hi-IN"/>
        </w:rPr>
        <w:t xml:space="preserve">. Returns number of characters read, zero for end-of-file, or </w:t>
      </w:r>
      <w:r>
        <w:rPr>
          <w:i/>
          <w:iCs/>
          <w:lang w:eastAsia="zh-CN" w:bidi="hi-IN"/>
        </w:rPr>
        <w:t>undef</w:t>
      </w:r>
      <w:r>
        <w:rPr>
          <w:lang w:eastAsia="zh-CN" w:bidi="hi-IN"/>
        </w:rPr>
        <w:t xml:space="preserve"> (and set </w:t>
      </w:r>
      <w:r>
        <w:rPr>
          <w:i/>
          <w:iCs/>
          <w:lang w:eastAsia="zh-CN" w:bidi="hi-IN"/>
        </w:rPr>
        <w:t>$!</w:t>
      </w:r>
      <w:r>
        <w:rPr>
          <w:lang w:eastAsia="zh-CN" w:bidi="hi-IN"/>
        </w:rPr>
        <w:t xml:space="preserve">) in case of an error. </w:t>
      </w:r>
      <w:r>
        <w:rPr>
          <w:i/>
          <w:iCs/>
          <w:lang w:eastAsia="zh-CN" w:bidi="hi-IN"/>
        </w:rPr>
        <w:t>Scalar</w:t>
      </w:r>
      <w:r>
        <w:rPr>
          <w:lang w:eastAsia="zh-CN" w:bidi="hi-IN"/>
        </w:rPr>
        <w:t xml:space="preserve"> will be grown or shrunk so that the last character read is the last character of </w:t>
      </w:r>
      <w:r>
        <w:rPr>
          <w:i/>
          <w:iCs/>
          <w:lang w:eastAsia="zh-CN" w:bidi="hi-IN"/>
        </w:rPr>
        <w:t>Scalar</w:t>
      </w:r>
      <w:r>
        <w:rPr>
          <w:lang w:eastAsia="zh-CN" w:bidi="hi-IN"/>
        </w:rPr>
        <w:t xml:space="preserve">. If given </w:t>
      </w:r>
      <w:r>
        <w:rPr>
          <w:i/>
          <w:iCs/>
          <w:lang w:eastAsia="zh-CN" w:bidi="hi-IN"/>
        </w:rPr>
        <w:t>Offset</w:t>
      </w:r>
      <w:r>
        <w:rPr>
          <w:lang w:eastAsia="zh-CN" w:bidi="hi-IN"/>
        </w:rPr>
        <w:t xml:space="preserve">, read data at position after beginning. A negative </w:t>
      </w:r>
      <w:r>
        <w:rPr>
          <w:i/>
          <w:iCs/>
          <w:lang w:eastAsia="zh-CN" w:bidi="hi-IN"/>
        </w:rPr>
        <w:t>Offset</w:t>
      </w:r>
      <w:r>
        <w:rPr>
          <w:lang w:eastAsia="zh-CN" w:bidi="hi-IN"/>
        </w:rPr>
        <w:t xml:space="preserve"> specifies placement at that many characters from the end of the string. A </w:t>
      </w:r>
      <w:r w:rsidR="003F32C9">
        <w:rPr>
          <w:lang w:eastAsia="zh-CN" w:bidi="hi-IN"/>
        </w:rPr>
        <w:t>'</w:t>
      </w:r>
      <w:r>
        <w:rPr>
          <w:lang w:eastAsia="zh-CN" w:bidi="hi-IN"/>
        </w:rPr>
        <w:t>character</w:t>
      </w:r>
      <w:r w:rsidR="003F32C9">
        <w:rPr>
          <w:lang w:eastAsia="zh-CN" w:bidi="hi-IN"/>
        </w:rPr>
        <w:t>'</w:t>
      </w:r>
      <w:r>
        <w:rPr>
          <w:lang w:eastAsia="zh-CN" w:bidi="hi-IN"/>
        </w:rPr>
        <w:t xml:space="preserve"> is a byte by default, but if </w:t>
      </w:r>
      <w:r>
        <w:rPr>
          <w:i/>
          <w:iCs/>
          <w:lang w:eastAsia="zh-CN" w:bidi="hi-IN"/>
        </w:rPr>
        <w:t>Filehandle</w:t>
      </w:r>
      <w:r>
        <w:rPr>
          <w:lang w:eastAsia="zh-CN" w:bidi="hi-IN"/>
        </w:rPr>
        <w:t xml:space="preserve"> is open with </w:t>
      </w:r>
      <w:proofErr w:type="gramStart"/>
      <w:r w:rsidR="003F32C9">
        <w:rPr>
          <w:i/>
          <w:iCs/>
          <w:lang w:eastAsia="zh-CN" w:bidi="hi-IN"/>
        </w:rPr>
        <w:t>'</w:t>
      </w:r>
      <w:r>
        <w:rPr>
          <w:i/>
          <w:iCs/>
          <w:lang w:eastAsia="zh-CN" w:bidi="hi-IN"/>
        </w:rPr>
        <w:t>:utf</w:t>
      </w:r>
      <w:proofErr w:type="gramEnd"/>
      <w:r>
        <w:rPr>
          <w:i/>
          <w:iCs/>
          <w:lang w:eastAsia="zh-CN" w:bidi="hi-IN"/>
        </w:rPr>
        <w:t>8</w:t>
      </w:r>
      <w:r w:rsidR="003F32C9">
        <w:rPr>
          <w:i/>
          <w:iCs/>
          <w:lang w:eastAsia="zh-CN" w:bidi="hi-IN"/>
        </w:rPr>
        <w:t>'</w:t>
      </w:r>
      <w:r>
        <w:rPr>
          <w:lang w:eastAsia="zh-CN" w:bidi="hi-IN"/>
        </w:rPr>
        <w:t xml:space="preserve"> layer, UTF8-encoded Unicode characters are used. </w:t>
      </w:r>
    </w:p>
    <w:p w14:paraId="19FA721C" w14:textId="77777777" w:rsidR="00D90850" w:rsidRPr="00D90850" w:rsidRDefault="00D90850" w:rsidP="00D90850">
      <w:pPr>
        <w:rPr>
          <w:lang w:eastAsia="zh-CN" w:bidi="hi-IN"/>
        </w:rPr>
      </w:pPr>
    </w:p>
    <w:p w14:paraId="11416AFD" w14:textId="06CB954C" w:rsidR="007B3AB2" w:rsidRDefault="007B3AB2" w:rsidP="007B3AB2">
      <w:pPr>
        <w:pStyle w:val="code-definition"/>
      </w:pPr>
      <w:r>
        <w:t>readdir(</w:t>
      </w:r>
      <w:r w:rsidR="00D90850">
        <w:rPr>
          <w:i/>
          <w:iCs/>
          <w:sz w:val="18"/>
          <w:szCs w:val="18"/>
        </w:rPr>
        <w:t>Dirhandle</w:t>
      </w:r>
      <w:r>
        <w:t>)</w:t>
      </w:r>
    </w:p>
    <w:p w14:paraId="66CEEE62" w14:textId="3C7F8FA8" w:rsidR="00D90850" w:rsidRPr="00DD0567" w:rsidRDefault="00DD0567" w:rsidP="00DD0567">
      <w:pPr>
        <w:ind w:left="700"/>
        <w:rPr>
          <w:lang w:eastAsia="zh-CN" w:bidi="hi-IN"/>
        </w:rPr>
      </w:pPr>
      <w:r>
        <w:rPr>
          <w:lang w:eastAsia="zh-CN" w:bidi="hi-IN"/>
        </w:rPr>
        <w:t>In a scalar context, r</w:t>
      </w:r>
      <w:r w:rsidR="00D90850">
        <w:rPr>
          <w:lang w:eastAsia="zh-CN" w:bidi="hi-IN"/>
        </w:rPr>
        <w:t xml:space="preserve">eturn the next directory entry for a directory opened by </w:t>
      </w:r>
      <w:proofErr w:type="spellStart"/>
      <w:proofErr w:type="gramStart"/>
      <w:r w:rsidR="00D90850">
        <w:rPr>
          <w:i/>
          <w:iCs/>
          <w:lang w:eastAsia="zh-CN" w:bidi="hi-IN"/>
        </w:rPr>
        <w:t>opendir</w:t>
      </w:r>
      <w:proofErr w:type="spellEnd"/>
      <w:r w:rsidR="00D90850">
        <w:rPr>
          <w:i/>
          <w:iCs/>
          <w:lang w:eastAsia="zh-CN" w:bidi="hi-IN"/>
        </w:rPr>
        <w:t>(</w:t>
      </w:r>
      <w:proofErr w:type="gramEnd"/>
      <w:r w:rsidR="00D90850">
        <w:rPr>
          <w:i/>
          <w:iCs/>
          <w:lang w:eastAsia="zh-CN" w:bidi="hi-IN"/>
        </w:rPr>
        <w:t>)</w:t>
      </w:r>
      <w:r>
        <w:rPr>
          <w:lang w:eastAsia="zh-CN" w:bidi="hi-IN"/>
        </w:rPr>
        <w:t xml:space="preserve">, or </w:t>
      </w:r>
      <w:r>
        <w:rPr>
          <w:i/>
          <w:iCs/>
          <w:lang w:eastAsia="zh-CN" w:bidi="hi-IN"/>
        </w:rPr>
        <w:t>undef</w:t>
      </w:r>
      <w:r>
        <w:rPr>
          <w:lang w:eastAsia="zh-CN" w:bidi="hi-IN"/>
        </w:rPr>
        <w:t xml:space="preserve"> if there are no more</w:t>
      </w:r>
      <w:r w:rsidR="00D90850">
        <w:rPr>
          <w:lang w:eastAsia="zh-CN" w:bidi="hi-IN"/>
        </w:rPr>
        <w:t xml:space="preserve">. </w:t>
      </w:r>
      <w:r>
        <w:rPr>
          <w:lang w:eastAsia="zh-CN" w:bidi="hi-IN"/>
        </w:rPr>
        <w:t xml:space="preserve">In a list context, returns all the remaining entries in the directory, or an empty list if there are no more. If </w:t>
      </w:r>
      <w:proofErr w:type="spellStart"/>
      <w:r>
        <w:rPr>
          <w:i/>
          <w:iCs/>
          <w:lang w:eastAsia="zh-CN" w:bidi="hi-IN"/>
        </w:rPr>
        <w:t>Dirhandle</w:t>
      </w:r>
      <w:proofErr w:type="spellEnd"/>
      <w:r>
        <w:rPr>
          <w:lang w:eastAsia="zh-CN" w:bidi="hi-IN"/>
        </w:rPr>
        <w:t xml:space="preserve"> is not the current directory, the directory path will need to be prefixed to the entries before they are used in most operations. </w:t>
      </w:r>
    </w:p>
    <w:p w14:paraId="1AD72166" w14:textId="77777777" w:rsidR="00D90850" w:rsidRPr="00D90850" w:rsidRDefault="00D90850" w:rsidP="00D90850">
      <w:pPr>
        <w:rPr>
          <w:lang w:eastAsia="zh-CN" w:bidi="hi-IN"/>
        </w:rPr>
      </w:pPr>
    </w:p>
    <w:p w14:paraId="7C42D47C" w14:textId="6D5A6060" w:rsidR="004F1824" w:rsidRDefault="004F1824" w:rsidP="007B3AB2">
      <w:pPr>
        <w:pStyle w:val="code-definition"/>
      </w:pPr>
      <w:r>
        <w:t>readline(</w:t>
      </w:r>
      <w:r>
        <w:rPr>
          <w:i/>
          <w:iCs/>
          <w:sz w:val="18"/>
          <w:szCs w:val="18"/>
        </w:rPr>
        <w:t>Expr</w:t>
      </w:r>
      <w:r>
        <w:t>)</w:t>
      </w:r>
    </w:p>
    <w:p w14:paraId="15B21400" w14:textId="3F303567" w:rsidR="007B3AB2" w:rsidRDefault="007B3AB2" w:rsidP="007B3AB2">
      <w:pPr>
        <w:pStyle w:val="code-definition"/>
      </w:pPr>
      <w:bookmarkStart w:id="41" w:name="OLE_LINK3"/>
      <w:bookmarkStart w:id="42" w:name="OLE_LINK4"/>
      <w:r>
        <w:t>readline()</w:t>
      </w:r>
    </w:p>
    <w:p w14:paraId="377D7893" w14:textId="067C4C7F" w:rsidR="004F1824" w:rsidRPr="004F1824" w:rsidRDefault="004F1824" w:rsidP="004F1824">
      <w:pPr>
        <w:ind w:left="700"/>
        <w:rPr>
          <w:lang w:eastAsia="zh-CN" w:bidi="hi-IN"/>
        </w:rPr>
      </w:pPr>
      <w:r>
        <w:rPr>
          <w:lang w:eastAsia="zh-CN" w:bidi="hi-IN"/>
        </w:rPr>
        <w:t xml:space="preserve">Reads from the filehandle whose </w:t>
      </w:r>
      <w:proofErr w:type="spellStart"/>
      <w:r>
        <w:rPr>
          <w:lang w:eastAsia="zh-CN" w:bidi="hi-IN"/>
        </w:rPr>
        <w:t>typeglob</w:t>
      </w:r>
      <w:proofErr w:type="spellEnd"/>
      <w:r>
        <w:rPr>
          <w:lang w:eastAsia="zh-CN" w:bidi="hi-IN"/>
        </w:rPr>
        <w:t xml:space="preserve"> is contained in </w:t>
      </w:r>
      <w:r>
        <w:rPr>
          <w:i/>
          <w:iCs/>
          <w:lang w:eastAsia="zh-CN" w:bidi="hi-IN"/>
        </w:rPr>
        <w:t>Expr</w:t>
      </w:r>
      <w:r>
        <w:rPr>
          <w:lang w:eastAsia="zh-CN" w:bidi="hi-IN"/>
        </w:rPr>
        <w:t xml:space="preserve"> (or </w:t>
      </w:r>
      <w:r>
        <w:rPr>
          <w:i/>
          <w:iCs/>
          <w:lang w:eastAsia="zh-CN" w:bidi="hi-IN"/>
        </w:rPr>
        <w:t>*ARGV</w:t>
      </w:r>
      <w:r>
        <w:rPr>
          <w:lang w:eastAsia="zh-CN" w:bidi="hi-IN"/>
        </w:rPr>
        <w:t xml:space="preserve"> if </w:t>
      </w:r>
      <w:r>
        <w:rPr>
          <w:i/>
          <w:iCs/>
          <w:lang w:eastAsia="zh-CN" w:bidi="hi-IN"/>
        </w:rPr>
        <w:t>Expr</w:t>
      </w:r>
      <w:r>
        <w:rPr>
          <w:lang w:eastAsia="zh-CN" w:bidi="hi-IN"/>
        </w:rPr>
        <w:t xml:space="preserve"> is not provided). In a scalar context, reads and returns the next line until end-of-file is reached, whereupon the next call returns </w:t>
      </w:r>
      <w:r>
        <w:rPr>
          <w:i/>
          <w:iCs/>
          <w:lang w:eastAsia="zh-CN" w:bidi="hi-IN"/>
        </w:rPr>
        <w:t>undef</w:t>
      </w:r>
      <w:r>
        <w:rPr>
          <w:lang w:eastAsia="zh-CN" w:bidi="hi-IN"/>
        </w:rPr>
        <w:t xml:space="preserve">. In a list context, reads until end-of-file is reached and returns a list of lines. The definition of a line is given by </w:t>
      </w:r>
      <w:r>
        <w:rPr>
          <w:i/>
          <w:iCs/>
          <w:lang w:eastAsia="zh-CN" w:bidi="hi-IN"/>
        </w:rPr>
        <w:t xml:space="preserve">$/ </w:t>
      </w:r>
      <w:r>
        <w:rPr>
          <w:lang w:eastAsia="zh-CN" w:bidi="hi-IN"/>
        </w:rPr>
        <w:t xml:space="preserve">(IRS). If </w:t>
      </w:r>
      <w:r>
        <w:rPr>
          <w:i/>
          <w:iCs/>
          <w:lang w:eastAsia="zh-CN" w:bidi="hi-IN"/>
        </w:rPr>
        <w:t>$/</w:t>
      </w:r>
      <w:r>
        <w:rPr>
          <w:lang w:eastAsia="zh-CN" w:bidi="hi-IN"/>
        </w:rPr>
        <w:t xml:space="preserve"> is </w:t>
      </w:r>
      <w:r>
        <w:rPr>
          <w:i/>
          <w:iCs/>
          <w:lang w:eastAsia="zh-CN" w:bidi="hi-IN"/>
        </w:rPr>
        <w:t>undef</w:t>
      </w:r>
      <w:r>
        <w:rPr>
          <w:lang w:eastAsia="zh-CN" w:bidi="hi-IN"/>
        </w:rPr>
        <w:t>, the entire file is read (Slurp mode). This is the function which implements the line-input operator, that is, the following are equivalent:</w:t>
      </w:r>
    </w:p>
    <w:bookmarkEnd w:id="41"/>
    <w:bookmarkEnd w:id="42"/>
    <w:p w14:paraId="78244E22" w14:textId="0E43BD8B" w:rsidR="00DD0567" w:rsidRPr="004F1824" w:rsidRDefault="004F1824" w:rsidP="004F1824">
      <w:pPr>
        <w:pStyle w:val="code-definition"/>
        <w:rPr>
          <w:sz w:val="16"/>
          <w:szCs w:val="16"/>
        </w:rPr>
      </w:pPr>
      <w:r w:rsidRPr="004F1824">
        <w:rPr>
          <w:sz w:val="16"/>
          <w:szCs w:val="16"/>
        </w:rPr>
        <w:tab/>
      </w:r>
      <w:r w:rsidRPr="004F1824">
        <w:rPr>
          <w:sz w:val="16"/>
          <w:szCs w:val="16"/>
        </w:rPr>
        <w:tab/>
        <w:t>my $line = &lt;STDIN&gt;;</w:t>
      </w:r>
    </w:p>
    <w:p w14:paraId="57CB311F" w14:textId="5B782868" w:rsidR="004F1824" w:rsidRPr="004F1824" w:rsidRDefault="004F1824" w:rsidP="004F1824">
      <w:pPr>
        <w:pStyle w:val="code-definition"/>
        <w:rPr>
          <w:sz w:val="16"/>
          <w:szCs w:val="16"/>
        </w:rPr>
      </w:pPr>
      <w:r w:rsidRPr="004F1824">
        <w:rPr>
          <w:sz w:val="16"/>
          <w:szCs w:val="16"/>
        </w:rPr>
        <w:tab/>
      </w:r>
      <w:r w:rsidRPr="004F1824">
        <w:rPr>
          <w:sz w:val="16"/>
          <w:szCs w:val="16"/>
        </w:rPr>
        <w:tab/>
        <w:t>my $line = readline(STDIN);</w:t>
      </w:r>
    </w:p>
    <w:p w14:paraId="722E686B" w14:textId="77777777" w:rsidR="00DD0567" w:rsidRPr="00DD0567" w:rsidRDefault="00DD0567" w:rsidP="00DD0567">
      <w:pPr>
        <w:rPr>
          <w:lang w:eastAsia="zh-CN" w:bidi="hi-IN"/>
        </w:rPr>
      </w:pPr>
    </w:p>
    <w:p w14:paraId="6BB5FE4B" w14:textId="5A9A3145" w:rsidR="007B3AB2" w:rsidRDefault="007B3AB2" w:rsidP="007B3AB2">
      <w:pPr>
        <w:pStyle w:val="code-definition"/>
      </w:pPr>
      <w:r>
        <w:t>rewinddir(</w:t>
      </w:r>
      <w:r w:rsidR="00E8728A">
        <w:rPr>
          <w:i/>
          <w:iCs/>
          <w:sz w:val="18"/>
          <w:szCs w:val="18"/>
        </w:rPr>
        <w:t>Dirhandle</w:t>
      </w:r>
      <w:r>
        <w:t>)</w:t>
      </w:r>
    </w:p>
    <w:p w14:paraId="3D4E9A9E" w14:textId="19DBA2AC" w:rsidR="004F1824" w:rsidRPr="00900C58" w:rsidRDefault="00E8728A" w:rsidP="004F1824">
      <w:pPr>
        <w:rPr>
          <w:lang w:eastAsia="zh-CN" w:bidi="hi-IN"/>
        </w:rPr>
      </w:pPr>
      <w:r>
        <w:rPr>
          <w:lang w:eastAsia="zh-CN" w:bidi="hi-IN"/>
        </w:rPr>
        <w:tab/>
      </w:r>
      <w:r w:rsidR="00BE4377">
        <w:rPr>
          <w:lang w:eastAsia="zh-CN" w:bidi="hi-IN"/>
        </w:rPr>
        <w:t>Set t</w:t>
      </w:r>
      <w:r w:rsidR="00900C58">
        <w:rPr>
          <w:lang w:eastAsia="zh-CN" w:bidi="hi-IN"/>
        </w:rPr>
        <w:t xml:space="preserve">he current position of </w:t>
      </w:r>
      <w:proofErr w:type="spellStart"/>
      <w:r w:rsidR="00900C58">
        <w:rPr>
          <w:i/>
          <w:iCs/>
          <w:lang w:eastAsia="zh-CN" w:bidi="hi-IN"/>
        </w:rPr>
        <w:t>Dirhandle</w:t>
      </w:r>
      <w:proofErr w:type="spellEnd"/>
      <w:r w:rsidR="00900C58">
        <w:rPr>
          <w:lang w:eastAsia="zh-CN" w:bidi="hi-IN"/>
        </w:rPr>
        <w:t xml:space="preserve"> to the beginning of the directory for the </w:t>
      </w:r>
      <w:proofErr w:type="spellStart"/>
      <w:proofErr w:type="gramStart"/>
      <w:r w:rsidR="00900C58">
        <w:rPr>
          <w:i/>
          <w:iCs/>
          <w:lang w:eastAsia="zh-CN" w:bidi="hi-IN"/>
        </w:rPr>
        <w:t>readdir</w:t>
      </w:r>
      <w:proofErr w:type="spellEnd"/>
      <w:r w:rsidR="00900C58">
        <w:rPr>
          <w:i/>
          <w:iCs/>
          <w:lang w:eastAsia="zh-CN" w:bidi="hi-IN"/>
        </w:rPr>
        <w:t>(</w:t>
      </w:r>
      <w:proofErr w:type="gramEnd"/>
      <w:r w:rsidR="00900C58">
        <w:rPr>
          <w:i/>
          <w:iCs/>
          <w:lang w:eastAsia="zh-CN" w:bidi="hi-IN"/>
        </w:rPr>
        <w:t>)</w:t>
      </w:r>
      <w:r w:rsidR="00900C58">
        <w:rPr>
          <w:lang w:eastAsia="zh-CN" w:bidi="hi-IN"/>
        </w:rPr>
        <w:t xml:space="preserve"> routine</w:t>
      </w:r>
    </w:p>
    <w:p w14:paraId="74A86100" w14:textId="77777777" w:rsidR="004F1824" w:rsidRPr="004F1824" w:rsidRDefault="004F1824" w:rsidP="004F1824">
      <w:pPr>
        <w:rPr>
          <w:lang w:eastAsia="zh-CN" w:bidi="hi-IN"/>
        </w:rPr>
      </w:pPr>
    </w:p>
    <w:p w14:paraId="29E132D6" w14:textId="6F2F436C" w:rsidR="00900C58" w:rsidRDefault="00900C58" w:rsidP="007B3AB2">
      <w:pPr>
        <w:pStyle w:val="code-definition"/>
      </w:pPr>
      <w:bookmarkStart w:id="43" w:name="OLE_LINK15"/>
      <w:bookmarkStart w:id="44" w:name="OLE_LINK16"/>
      <w:r>
        <w:t>say(</w:t>
      </w:r>
      <w:r>
        <w:rPr>
          <w:i/>
          <w:iCs/>
          <w:sz w:val="18"/>
          <w:szCs w:val="18"/>
        </w:rPr>
        <w:t>Filehandle, List</w:t>
      </w:r>
      <w:r>
        <w:t>)</w:t>
      </w:r>
    </w:p>
    <w:p w14:paraId="44BF46A3" w14:textId="0D9FDB37" w:rsidR="00900C58" w:rsidRDefault="00900C58" w:rsidP="007B3AB2">
      <w:pPr>
        <w:pStyle w:val="code-definition"/>
      </w:pPr>
      <w:r>
        <w:t>say(</w:t>
      </w:r>
      <w:r>
        <w:rPr>
          <w:i/>
          <w:iCs/>
          <w:sz w:val="18"/>
          <w:szCs w:val="18"/>
        </w:rPr>
        <w:t>Filehandle</w:t>
      </w:r>
      <w:r>
        <w:t>)</w:t>
      </w:r>
    </w:p>
    <w:p w14:paraId="10EE73C3" w14:textId="6B2CAB94" w:rsidR="00900C58" w:rsidRDefault="00900C58" w:rsidP="007B3AB2">
      <w:pPr>
        <w:pStyle w:val="code-definition"/>
      </w:pPr>
      <w:r>
        <w:t>say(</w:t>
      </w:r>
      <w:r>
        <w:rPr>
          <w:i/>
          <w:iCs/>
          <w:sz w:val="18"/>
          <w:szCs w:val="18"/>
        </w:rPr>
        <w:t>List</w:t>
      </w:r>
      <w:r>
        <w:t>)</w:t>
      </w:r>
    </w:p>
    <w:p w14:paraId="3FE96939" w14:textId="3D94CFA3" w:rsidR="007B3AB2" w:rsidRDefault="007B3AB2" w:rsidP="007B3AB2">
      <w:pPr>
        <w:pStyle w:val="code-definition"/>
      </w:pPr>
      <w:r>
        <w:t>say()</w:t>
      </w:r>
    </w:p>
    <w:bookmarkEnd w:id="43"/>
    <w:bookmarkEnd w:id="44"/>
    <w:p w14:paraId="7F4DA01F" w14:textId="4CE562B4" w:rsidR="00900C58" w:rsidRPr="00900C58" w:rsidRDefault="00900C58" w:rsidP="00900C58">
      <w:pPr>
        <w:ind w:left="700"/>
        <w:rPr>
          <w:lang w:eastAsia="zh-CN" w:bidi="hi-IN"/>
        </w:rPr>
      </w:pPr>
      <w:r>
        <w:rPr>
          <w:lang w:eastAsia="zh-CN" w:bidi="hi-IN"/>
        </w:rPr>
        <w:t xml:space="preserve">Like </w:t>
      </w:r>
      <w:proofErr w:type="gramStart"/>
      <w:r>
        <w:rPr>
          <w:i/>
          <w:iCs/>
          <w:lang w:eastAsia="zh-CN" w:bidi="hi-IN"/>
        </w:rPr>
        <w:t>print(</w:t>
      </w:r>
      <w:proofErr w:type="gramEnd"/>
      <w:r>
        <w:rPr>
          <w:i/>
          <w:iCs/>
          <w:lang w:eastAsia="zh-CN" w:bidi="hi-IN"/>
        </w:rPr>
        <w:t>)</w:t>
      </w:r>
      <w:r>
        <w:rPr>
          <w:lang w:eastAsia="zh-CN" w:bidi="hi-IN"/>
        </w:rPr>
        <w:t xml:space="preserve">, but include newline at end of values of </w:t>
      </w:r>
      <w:r>
        <w:rPr>
          <w:i/>
          <w:iCs/>
          <w:lang w:eastAsia="zh-CN" w:bidi="hi-IN"/>
        </w:rPr>
        <w:t>List</w:t>
      </w:r>
      <w:r>
        <w:rPr>
          <w:lang w:eastAsia="zh-CN" w:bidi="hi-IN"/>
        </w:rPr>
        <w:t xml:space="preserve">, irrespective of value of </w:t>
      </w:r>
      <w:r>
        <w:rPr>
          <w:i/>
          <w:iCs/>
          <w:lang w:eastAsia="zh-CN" w:bidi="hi-IN"/>
        </w:rPr>
        <w:t>$\</w:t>
      </w:r>
      <w:r>
        <w:rPr>
          <w:lang w:eastAsia="zh-CN" w:bidi="hi-IN"/>
        </w:rPr>
        <w:t xml:space="preserve"> (ORS). If </w:t>
      </w:r>
      <w:r>
        <w:rPr>
          <w:i/>
          <w:iCs/>
          <w:lang w:eastAsia="zh-CN" w:bidi="hi-IN"/>
        </w:rPr>
        <w:t>List</w:t>
      </w:r>
      <w:r>
        <w:rPr>
          <w:lang w:eastAsia="zh-CN" w:bidi="hi-IN"/>
        </w:rPr>
        <w:t xml:space="preserve"> is not given, </w:t>
      </w:r>
      <w:r>
        <w:rPr>
          <w:i/>
          <w:iCs/>
          <w:lang w:eastAsia="zh-CN" w:bidi="hi-IN"/>
        </w:rPr>
        <w:t>$_</w:t>
      </w:r>
      <w:r>
        <w:rPr>
          <w:lang w:eastAsia="zh-CN" w:bidi="hi-IN"/>
        </w:rPr>
        <w:t xml:space="preserve"> is used (in which case </w:t>
      </w:r>
      <w:r>
        <w:rPr>
          <w:i/>
          <w:iCs/>
          <w:lang w:eastAsia="zh-CN" w:bidi="hi-IN"/>
        </w:rPr>
        <w:t>Filehandle</w:t>
      </w:r>
      <w:r>
        <w:rPr>
          <w:lang w:eastAsia="zh-CN" w:bidi="hi-IN"/>
        </w:rPr>
        <w:t xml:space="preserve"> must be a </w:t>
      </w:r>
      <w:proofErr w:type="spellStart"/>
      <w:r>
        <w:rPr>
          <w:lang w:eastAsia="zh-CN" w:bidi="hi-IN"/>
        </w:rPr>
        <w:t>bareword</w:t>
      </w:r>
      <w:proofErr w:type="spellEnd"/>
      <w:r>
        <w:rPr>
          <w:lang w:eastAsia="zh-CN" w:bidi="hi-IN"/>
        </w:rPr>
        <w:t xml:space="preserve"> filehandle like </w:t>
      </w:r>
      <w:r>
        <w:rPr>
          <w:i/>
          <w:iCs/>
          <w:lang w:eastAsia="zh-CN" w:bidi="hi-IN"/>
        </w:rPr>
        <w:t>'FH'</w:t>
      </w:r>
      <w:r>
        <w:rPr>
          <w:lang w:eastAsia="zh-CN" w:bidi="hi-IN"/>
        </w:rPr>
        <w:t xml:space="preserve">, not an indirect one like </w:t>
      </w:r>
      <w:r>
        <w:rPr>
          <w:i/>
          <w:iCs/>
          <w:lang w:eastAsia="zh-CN" w:bidi="hi-IN"/>
        </w:rPr>
        <w:t>'$</w:t>
      </w:r>
      <w:proofErr w:type="spellStart"/>
      <w:r>
        <w:rPr>
          <w:i/>
          <w:iCs/>
          <w:lang w:eastAsia="zh-CN" w:bidi="hi-IN"/>
        </w:rPr>
        <w:t>fh</w:t>
      </w:r>
      <w:proofErr w:type="spellEnd"/>
      <w:r>
        <w:rPr>
          <w:i/>
          <w:iCs/>
          <w:lang w:eastAsia="zh-CN" w:bidi="hi-IN"/>
        </w:rPr>
        <w:t>'</w:t>
      </w:r>
      <w:r>
        <w:rPr>
          <w:lang w:eastAsia="zh-CN" w:bidi="hi-IN"/>
        </w:rPr>
        <w:t xml:space="preserve">. Must be enabled with </w:t>
      </w:r>
      <w:r>
        <w:rPr>
          <w:i/>
          <w:iCs/>
          <w:lang w:eastAsia="zh-CN" w:bidi="hi-IN"/>
        </w:rPr>
        <w:t xml:space="preserve">'use feature 'say'' </w:t>
      </w:r>
      <w:r>
        <w:rPr>
          <w:lang w:eastAsia="zh-CN" w:bidi="hi-IN"/>
        </w:rPr>
        <w:t xml:space="preserve">or </w:t>
      </w:r>
      <w:r>
        <w:rPr>
          <w:i/>
          <w:iCs/>
          <w:lang w:eastAsia="zh-CN" w:bidi="hi-IN"/>
        </w:rPr>
        <w:t>'use v5.10'</w:t>
      </w:r>
      <w:r>
        <w:rPr>
          <w:lang w:eastAsia="zh-CN" w:bidi="hi-IN"/>
        </w:rPr>
        <w:t xml:space="preserve"> (or higher). </w:t>
      </w:r>
    </w:p>
    <w:p w14:paraId="34349FAA" w14:textId="77777777" w:rsidR="00900C58" w:rsidRPr="00900C58" w:rsidRDefault="00900C58" w:rsidP="00900C58">
      <w:pPr>
        <w:rPr>
          <w:lang w:eastAsia="zh-CN" w:bidi="hi-IN"/>
        </w:rPr>
      </w:pPr>
    </w:p>
    <w:p w14:paraId="787691C9" w14:textId="77024C35" w:rsidR="007B3AB2" w:rsidRDefault="007B3AB2" w:rsidP="007B3AB2">
      <w:pPr>
        <w:pStyle w:val="code-definition"/>
      </w:pPr>
      <w:r>
        <w:t>seek(</w:t>
      </w:r>
      <w:r w:rsidR="00900C58">
        <w:rPr>
          <w:i/>
          <w:iCs/>
          <w:sz w:val="18"/>
          <w:szCs w:val="18"/>
        </w:rPr>
        <w:t>Filehandle, Position, Whence</w:t>
      </w:r>
      <w:r>
        <w:t>)</w:t>
      </w:r>
    </w:p>
    <w:p w14:paraId="38B80917" w14:textId="36BE453A" w:rsidR="00900C58" w:rsidRPr="00906152" w:rsidRDefault="00900C58" w:rsidP="00906152">
      <w:pPr>
        <w:ind w:left="700"/>
        <w:rPr>
          <w:lang w:eastAsia="zh-CN" w:bidi="hi-IN"/>
        </w:rPr>
      </w:pPr>
      <w:r>
        <w:rPr>
          <w:lang w:eastAsia="zh-CN" w:bidi="hi-IN"/>
        </w:rPr>
        <w:t xml:space="preserve">Sets </w:t>
      </w:r>
      <w:r>
        <w:rPr>
          <w:i/>
          <w:iCs/>
          <w:lang w:eastAsia="zh-CN" w:bidi="hi-IN"/>
        </w:rPr>
        <w:t>Filehandle</w:t>
      </w:r>
      <w:r>
        <w:rPr>
          <w:lang w:eastAsia="zh-CN" w:bidi="hi-IN"/>
        </w:rPr>
        <w:t xml:space="preserve">-s position, like the C function </w:t>
      </w:r>
      <w:r>
        <w:rPr>
          <w:i/>
          <w:iCs/>
          <w:lang w:eastAsia="zh-CN" w:bidi="hi-IN"/>
        </w:rPr>
        <w:t>'</w:t>
      </w:r>
      <w:proofErr w:type="spellStart"/>
      <w:proofErr w:type="gramStart"/>
      <w:r>
        <w:rPr>
          <w:i/>
          <w:iCs/>
          <w:lang w:eastAsia="zh-CN" w:bidi="hi-IN"/>
        </w:rPr>
        <w:t>fseek</w:t>
      </w:r>
      <w:proofErr w:type="spellEnd"/>
      <w:r>
        <w:rPr>
          <w:i/>
          <w:iCs/>
          <w:lang w:eastAsia="zh-CN" w:bidi="hi-IN"/>
        </w:rPr>
        <w:t>(</w:t>
      </w:r>
      <w:proofErr w:type="gramEnd"/>
      <w:r>
        <w:rPr>
          <w:i/>
          <w:iCs/>
          <w:lang w:eastAsia="zh-CN" w:bidi="hi-IN"/>
        </w:rPr>
        <w:t>)'</w:t>
      </w:r>
      <w:r>
        <w:rPr>
          <w:lang w:eastAsia="zh-CN" w:bidi="hi-IN"/>
        </w:rPr>
        <w:t xml:space="preserve">. </w:t>
      </w:r>
      <w:r w:rsidR="00906152">
        <w:rPr>
          <w:i/>
          <w:iCs/>
          <w:lang w:eastAsia="zh-CN" w:bidi="hi-IN"/>
        </w:rPr>
        <w:t>Filehandle</w:t>
      </w:r>
      <w:r w:rsidR="00906152">
        <w:rPr>
          <w:lang w:eastAsia="zh-CN" w:bidi="hi-IN"/>
        </w:rPr>
        <w:t xml:space="preserve"> may be an expression whose value gives the name of the filehandle. </w:t>
      </w:r>
      <w:bookmarkStart w:id="45" w:name="OLE_LINK21"/>
      <w:bookmarkStart w:id="46" w:name="OLE_LINK22"/>
      <w:r w:rsidR="00906152">
        <w:rPr>
          <w:lang w:eastAsia="zh-CN" w:bidi="hi-IN"/>
        </w:rPr>
        <w:t xml:space="preserve">Values of </w:t>
      </w:r>
      <w:r w:rsidR="00906152">
        <w:rPr>
          <w:i/>
          <w:iCs/>
          <w:lang w:eastAsia="zh-CN" w:bidi="hi-IN"/>
        </w:rPr>
        <w:t>Whence:</w:t>
      </w:r>
      <w:r w:rsidR="00906152">
        <w:rPr>
          <w:lang w:eastAsia="zh-CN" w:bidi="hi-IN"/>
        </w:rPr>
        <w:t xml:space="preserve"> 0 </w:t>
      </w:r>
      <w:r w:rsidR="00906152">
        <w:rPr>
          <w:i/>
          <w:iCs/>
          <w:lang w:eastAsia="zh-CN" w:bidi="hi-IN"/>
        </w:rPr>
        <w:t xml:space="preserve">'SEEK_SET' </w:t>
      </w:r>
      <w:r w:rsidR="00906152">
        <w:rPr>
          <w:lang w:eastAsia="zh-CN" w:bidi="hi-IN"/>
        </w:rPr>
        <w:t xml:space="preserve">to set new position in bytes to </w:t>
      </w:r>
      <w:r w:rsidR="00906152">
        <w:rPr>
          <w:i/>
          <w:iCs/>
          <w:lang w:eastAsia="zh-CN" w:bidi="hi-IN"/>
        </w:rPr>
        <w:t>Position</w:t>
      </w:r>
      <w:r w:rsidR="00906152">
        <w:rPr>
          <w:lang w:eastAsia="zh-CN" w:bidi="hi-IN"/>
        </w:rPr>
        <w:t xml:space="preserve">, 1 </w:t>
      </w:r>
      <w:r w:rsidR="00906152">
        <w:rPr>
          <w:i/>
          <w:iCs/>
          <w:lang w:eastAsia="zh-CN" w:bidi="hi-IN"/>
        </w:rPr>
        <w:t xml:space="preserve">'SEEK_CUR' </w:t>
      </w:r>
      <w:r w:rsidR="00906152">
        <w:rPr>
          <w:lang w:eastAsia="zh-CN" w:bidi="hi-IN"/>
        </w:rPr>
        <w:t xml:space="preserve">to set new position to current position plus </w:t>
      </w:r>
      <w:r w:rsidR="00906152">
        <w:rPr>
          <w:i/>
          <w:iCs/>
          <w:lang w:eastAsia="zh-CN" w:bidi="hi-IN"/>
        </w:rPr>
        <w:t>Position</w:t>
      </w:r>
      <w:r w:rsidR="00906152">
        <w:rPr>
          <w:lang w:eastAsia="zh-CN" w:bidi="hi-IN"/>
        </w:rPr>
        <w:t xml:space="preserve">, and 2 </w:t>
      </w:r>
      <w:r w:rsidR="00906152">
        <w:rPr>
          <w:i/>
          <w:iCs/>
          <w:lang w:eastAsia="zh-CN" w:bidi="hi-IN"/>
        </w:rPr>
        <w:t xml:space="preserve">'SEEK_END' </w:t>
      </w:r>
      <w:r w:rsidR="00906152">
        <w:rPr>
          <w:lang w:eastAsia="zh-CN" w:bidi="hi-IN"/>
        </w:rPr>
        <w:t xml:space="preserve">to set it to end-of-file plus </w:t>
      </w:r>
      <w:r w:rsidR="00906152">
        <w:rPr>
          <w:i/>
          <w:iCs/>
          <w:lang w:eastAsia="zh-CN" w:bidi="hi-IN"/>
        </w:rPr>
        <w:t>Position</w:t>
      </w:r>
      <w:r w:rsidR="00906152">
        <w:rPr>
          <w:lang w:eastAsia="zh-CN" w:bidi="hi-IN"/>
        </w:rPr>
        <w:t xml:space="preserve"> (typically negative).</w:t>
      </w:r>
      <w:bookmarkEnd w:id="45"/>
      <w:bookmarkEnd w:id="46"/>
      <w:r w:rsidR="00906152">
        <w:rPr>
          <w:lang w:eastAsia="zh-CN" w:bidi="hi-IN"/>
        </w:rPr>
        <w:t xml:space="preserve"> These constants are from module </w:t>
      </w:r>
      <w:r w:rsidR="00906152">
        <w:rPr>
          <w:i/>
          <w:iCs/>
          <w:lang w:eastAsia="zh-CN" w:bidi="hi-IN"/>
        </w:rPr>
        <w:t>'</w:t>
      </w:r>
      <w:proofErr w:type="spellStart"/>
      <w:r w:rsidR="00906152">
        <w:rPr>
          <w:i/>
          <w:iCs/>
          <w:lang w:eastAsia="zh-CN" w:bidi="hi-IN"/>
        </w:rPr>
        <w:t>Fcntl</w:t>
      </w:r>
      <w:proofErr w:type="spellEnd"/>
      <w:r w:rsidR="00906152">
        <w:rPr>
          <w:i/>
          <w:iCs/>
          <w:lang w:eastAsia="zh-CN" w:bidi="hi-IN"/>
        </w:rPr>
        <w:t>'</w:t>
      </w:r>
      <w:r w:rsidR="00906152">
        <w:rPr>
          <w:lang w:eastAsia="zh-CN" w:bidi="hi-IN"/>
        </w:rPr>
        <w:t xml:space="preserve">. Returns 1 if successful, otherwise false. This function operates on bytes, regardless of encoding being used. If positioning file for </w:t>
      </w:r>
      <w:proofErr w:type="spellStart"/>
      <w:proofErr w:type="gramStart"/>
      <w:r w:rsidR="00906152">
        <w:rPr>
          <w:i/>
          <w:iCs/>
          <w:lang w:eastAsia="zh-CN" w:bidi="hi-IN"/>
        </w:rPr>
        <w:t>sysread</w:t>
      </w:r>
      <w:proofErr w:type="spellEnd"/>
      <w:r w:rsidR="00906152">
        <w:rPr>
          <w:i/>
          <w:iCs/>
          <w:lang w:eastAsia="zh-CN" w:bidi="hi-IN"/>
        </w:rPr>
        <w:t>(</w:t>
      </w:r>
      <w:proofErr w:type="gramEnd"/>
      <w:r w:rsidR="00906152">
        <w:rPr>
          <w:i/>
          <w:iCs/>
          <w:lang w:eastAsia="zh-CN" w:bidi="hi-IN"/>
        </w:rPr>
        <w:t>)</w:t>
      </w:r>
      <w:r w:rsidR="00906152">
        <w:rPr>
          <w:lang w:eastAsia="zh-CN" w:bidi="hi-IN"/>
        </w:rPr>
        <w:t xml:space="preserve"> or </w:t>
      </w:r>
      <w:proofErr w:type="spellStart"/>
      <w:r w:rsidR="00906152">
        <w:rPr>
          <w:i/>
          <w:iCs/>
          <w:lang w:eastAsia="zh-CN" w:bidi="hi-IN"/>
        </w:rPr>
        <w:t>syswrite</w:t>
      </w:r>
      <w:proofErr w:type="spellEnd"/>
      <w:r w:rsidR="00906152">
        <w:rPr>
          <w:i/>
          <w:iCs/>
          <w:lang w:eastAsia="zh-CN" w:bidi="hi-IN"/>
        </w:rPr>
        <w:t>()</w:t>
      </w:r>
      <w:r w:rsidR="00906152">
        <w:rPr>
          <w:lang w:eastAsia="zh-CN" w:bidi="hi-IN"/>
        </w:rPr>
        <w:t xml:space="preserve">, use </w:t>
      </w:r>
      <w:proofErr w:type="spellStart"/>
      <w:r w:rsidR="00906152">
        <w:rPr>
          <w:i/>
          <w:iCs/>
          <w:lang w:eastAsia="zh-CN" w:bidi="hi-IN"/>
        </w:rPr>
        <w:t>sysseek</w:t>
      </w:r>
      <w:proofErr w:type="spellEnd"/>
      <w:r w:rsidR="00906152">
        <w:rPr>
          <w:i/>
          <w:iCs/>
          <w:lang w:eastAsia="zh-CN" w:bidi="hi-IN"/>
        </w:rPr>
        <w:t>()</w:t>
      </w:r>
      <w:r w:rsidR="00906152">
        <w:rPr>
          <w:lang w:eastAsia="zh-CN" w:bidi="hi-IN"/>
        </w:rPr>
        <w:t xml:space="preserve"> instead of </w:t>
      </w:r>
      <w:r w:rsidR="00906152">
        <w:rPr>
          <w:i/>
          <w:iCs/>
          <w:lang w:eastAsia="zh-CN" w:bidi="hi-IN"/>
        </w:rPr>
        <w:t>seek()</w:t>
      </w:r>
      <w:r w:rsidR="00906152">
        <w:rPr>
          <w:lang w:eastAsia="zh-CN" w:bidi="hi-IN"/>
        </w:rPr>
        <w:t xml:space="preserve">. Some systems require a </w:t>
      </w:r>
      <w:proofErr w:type="gramStart"/>
      <w:r w:rsidR="00906152">
        <w:rPr>
          <w:i/>
          <w:iCs/>
          <w:lang w:eastAsia="zh-CN" w:bidi="hi-IN"/>
        </w:rPr>
        <w:t>seek(</w:t>
      </w:r>
      <w:proofErr w:type="gramEnd"/>
      <w:r w:rsidR="00906152">
        <w:rPr>
          <w:i/>
          <w:iCs/>
          <w:lang w:eastAsia="zh-CN" w:bidi="hi-IN"/>
        </w:rPr>
        <w:t>)</w:t>
      </w:r>
      <w:r w:rsidR="00906152">
        <w:rPr>
          <w:lang w:eastAsia="zh-CN" w:bidi="hi-IN"/>
        </w:rPr>
        <w:t xml:space="preserve"> call whenever switching between reading/writing. Function may have effect of calling C function </w:t>
      </w:r>
      <w:proofErr w:type="spellStart"/>
      <w:proofErr w:type="gramStart"/>
      <w:r w:rsidR="00906152">
        <w:rPr>
          <w:i/>
          <w:iCs/>
          <w:lang w:eastAsia="zh-CN" w:bidi="hi-IN"/>
        </w:rPr>
        <w:t>clearerr</w:t>
      </w:r>
      <w:proofErr w:type="spellEnd"/>
      <w:r w:rsidR="00906152">
        <w:rPr>
          <w:i/>
          <w:iCs/>
          <w:lang w:eastAsia="zh-CN" w:bidi="hi-IN"/>
        </w:rPr>
        <w:t>(</w:t>
      </w:r>
      <w:proofErr w:type="gramEnd"/>
      <w:r w:rsidR="00906152">
        <w:rPr>
          <w:i/>
          <w:iCs/>
          <w:lang w:eastAsia="zh-CN" w:bidi="hi-IN"/>
        </w:rPr>
        <w:t>)</w:t>
      </w:r>
      <w:r w:rsidR="00906152">
        <w:rPr>
          <w:lang w:eastAsia="zh-CN" w:bidi="hi-IN"/>
        </w:rPr>
        <w:t xml:space="preserve">. </w:t>
      </w:r>
    </w:p>
    <w:p w14:paraId="78358ACD" w14:textId="77777777" w:rsidR="00900C58" w:rsidRPr="00900C58" w:rsidRDefault="00900C58" w:rsidP="00900C58">
      <w:pPr>
        <w:rPr>
          <w:lang w:eastAsia="zh-CN" w:bidi="hi-IN"/>
        </w:rPr>
      </w:pPr>
    </w:p>
    <w:p w14:paraId="77C3C34D" w14:textId="31BCB0EC" w:rsidR="007B3AB2" w:rsidRDefault="007B3AB2" w:rsidP="007B3AB2">
      <w:pPr>
        <w:pStyle w:val="code-definition"/>
      </w:pPr>
      <w:r>
        <w:t>seekdir(</w:t>
      </w:r>
      <w:r w:rsidR="00906152">
        <w:rPr>
          <w:i/>
          <w:iCs/>
          <w:sz w:val="18"/>
          <w:szCs w:val="18"/>
        </w:rPr>
        <w:t>Dirhandle, Pos</w:t>
      </w:r>
      <w:r>
        <w:t>)</w:t>
      </w:r>
    </w:p>
    <w:p w14:paraId="112DA9D7" w14:textId="4600B666" w:rsidR="00906152" w:rsidRPr="00906152" w:rsidRDefault="00906152" w:rsidP="00906152">
      <w:pPr>
        <w:rPr>
          <w:lang w:eastAsia="zh-CN" w:bidi="hi-IN"/>
        </w:rPr>
      </w:pPr>
      <w:r>
        <w:rPr>
          <w:lang w:eastAsia="zh-CN" w:bidi="hi-IN"/>
        </w:rPr>
        <w:tab/>
        <w:t xml:space="preserve">Set the current position of </w:t>
      </w:r>
      <w:proofErr w:type="spellStart"/>
      <w:r>
        <w:rPr>
          <w:i/>
          <w:iCs/>
          <w:lang w:eastAsia="zh-CN" w:bidi="hi-IN"/>
        </w:rPr>
        <w:t>Dirhandle</w:t>
      </w:r>
      <w:proofErr w:type="spellEnd"/>
      <w:r>
        <w:rPr>
          <w:lang w:eastAsia="zh-CN" w:bidi="hi-IN"/>
        </w:rPr>
        <w:t xml:space="preserve"> for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 </w:t>
      </w:r>
      <w:r>
        <w:rPr>
          <w:i/>
          <w:iCs/>
          <w:lang w:eastAsia="zh-CN" w:bidi="hi-IN"/>
        </w:rPr>
        <w:t>Pos</w:t>
      </w:r>
      <w:r>
        <w:rPr>
          <w:lang w:eastAsia="zh-CN" w:bidi="hi-IN"/>
        </w:rPr>
        <w:t xml:space="preserve"> must be a value returned by </w:t>
      </w:r>
      <w:proofErr w:type="spellStart"/>
      <w:proofErr w:type="gramStart"/>
      <w:r>
        <w:rPr>
          <w:i/>
          <w:iCs/>
          <w:lang w:eastAsia="zh-CN" w:bidi="hi-IN"/>
        </w:rPr>
        <w:t>telldir</w:t>
      </w:r>
      <w:proofErr w:type="spellEnd"/>
      <w:r>
        <w:rPr>
          <w:i/>
          <w:iCs/>
          <w:lang w:eastAsia="zh-CN" w:bidi="hi-IN"/>
        </w:rPr>
        <w:t>(</w:t>
      </w:r>
      <w:proofErr w:type="gramEnd"/>
      <w:r>
        <w:rPr>
          <w:i/>
          <w:iCs/>
          <w:lang w:eastAsia="zh-CN" w:bidi="hi-IN"/>
        </w:rPr>
        <w:t>)</w:t>
      </w:r>
      <w:r>
        <w:rPr>
          <w:lang w:eastAsia="zh-CN" w:bidi="hi-IN"/>
        </w:rPr>
        <w:t xml:space="preserve">. </w:t>
      </w:r>
    </w:p>
    <w:p w14:paraId="70E95F4C" w14:textId="77777777" w:rsidR="00906152" w:rsidRPr="00906152" w:rsidRDefault="00906152" w:rsidP="00906152">
      <w:pPr>
        <w:rPr>
          <w:lang w:eastAsia="zh-CN" w:bidi="hi-IN"/>
        </w:rPr>
      </w:pPr>
    </w:p>
    <w:p w14:paraId="4ED8DCB8" w14:textId="10DCA421" w:rsidR="00906152" w:rsidRDefault="00906152" w:rsidP="007B3AB2">
      <w:pPr>
        <w:pStyle w:val="code-definition"/>
      </w:pPr>
      <w:r>
        <w:t>select(</w:t>
      </w:r>
      <w:r>
        <w:rPr>
          <w:i/>
          <w:iCs/>
          <w:sz w:val="18"/>
          <w:szCs w:val="18"/>
        </w:rPr>
        <w:t>Filehandle</w:t>
      </w:r>
      <w:r>
        <w:t>)</w:t>
      </w:r>
    </w:p>
    <w:p w14:paraId="2C2867C5" w14:textId="455157D7" w:rsidR="007B3AB2" w:rsidRDefault="007B3AB2" w:rsidP="007B3AB2">
      <w:pPr>
        <w:pStyle w:val="code-definition"/>
      </w:pPr>
      <w:r>
        <w:t>select()</w:t>
      </w:r>
    </w:p>
    <w:p w14:paraId="5CA3B02A" w14:textId="164930AA" w:rsidR="00906152" w:rsidRPr="00906152" w:rsidRDefault="00906152" w:rsidP="00906152">
      <w:pPr>
        <w:ind w:left="700"/>
        <w:rPr>
          <w:lang w:eastAsia="zh-CN" w:bidi="hi-IN"/>
        </w:rPr>
      </w:pPr>
      <w:r>
        <w:rPr>
          <w:lang w:eastAsia="zh-CN" w:bidi="hi-IN"/>
        </w:rPr>
        <w:t xml:space="preserve">Return the currently selected filehandle. If </w:t>
      </w:r>
      <w:r>
        <w:rPr>
          <w:i/>
          <w:iCs/>
          <w:lang w:eastAsia="zh-CN" w:bidi="hi-IN"/>
        </w:rPr>
        <w:t>Filehandle</w:t>
      </w:r>
      <w:r>
        <w:rPr>
          <w:lang w:eastAsia="zh-CN" w:bidi="hi-IN"/>
        </w:rPr>
        <w:t xml:space="preserve"> is supplied, set it as the new default output filehandle (used </w:t>
      </w:r>
      <w:r w:rsidR="00277959">
        <w:rPr>
          <w:lang w:eastAsia="zh-CN" w:bidi="hi-IN"/>
        </w:rPr>
        <w:t xml:space="preserve">as output </w:t>
      </w:r>
      <w:r>
        <w:rPr>
          <w:lang w:eastAsia="zh-CN" w:bidi="hi-IN"/>
        </w:rPr>
        <w:t xml:space="preserve">by </w:t>
      </w:r>
      <w:proofErr w:type="gramStart"/>
      <w:r>
        <w:rPr>
          <w:i/>
          <w:iCs/>
          <w:lang w:eastAsia="zh-CN" w:bidi="hi-IN"/>
        </w:rPr>
        <w:t>write(</w:t>
      </w:r>
      <w:proofErr w:type="gramEnd"/>
      <w:r>
        <w:rPr>
          <w:i/>
          <w:iCs/>
          <w:lang w:eastAsia="zh-CN" w:bidi="hi-IN"/>
        </w:rPr>
        <w:t>)</w:t>
      </w:r>
      <w:r>
        <w:rPr>
          <w:lang w:eastAsia="zh-CN" w:bidi="hi-IN"/>
        </w:rPr>
        <w:t xml:space="preserve"> or </w:t>
      </w:r>
      <w:r>
        <w:rPr>
          <w:i/>
          <w:iCs/>
          <w:lang w:eastAsia="zh-CN" w:bidi="hi-IN"/>
        </w:rPr>
        <w:t>print()</w:t>
      </w:r>
      <w:r>
        <w:rPr>
          <w:lang w:eastAsia="zh-CN" w:bidi="hi-IN"/>
        </w:rPr>
        <w:t xml:space="preserve"> when </w:t>
      </w:r>
      <w:r w:rsidR="00277959">
        <w:rPr>
          <w:lang w:eastAsia="zh-CN" w:bidi="hi-IN"/>
        </w:rPr>
        <w:t>called</w:t>
      </w:r>
      <w:r>
        <w:rPr>
          <w:lang w:eastAsia="zh-CN" w:bidi="hi-IN"/>
        </w:rPr>
        <w:t xml:space="preserve"> without specifying filehandle). </w:t>
      </w:r>
      <w:r>
        <w:rPr>
          <w:i/>
          <w:iCs/>
          <w:lang w:eastAsia="zh-CN" w:bidi="hi-IN"/>
        </w:rPr>
        <w:t>Filehandle</w:t>
      </w:r>
      <w:r>
        <w:rPr>
          <w:lang w:eastAsia="zh-CN" w:bidi="hi-IN"/>
        </w:rPr>
        <w:t xml:space="preserve"> may be an expression whose value gives the name of the actual filehandle. </w:t>
      </w:r>
    </w:p>
    <w:p w14:paraId="67BF6A1A" w14:textId="53254711" w:rsidR="00906152" w:rsidRDefault="00906152" w:rsidP="00906152">
      <w:pPr>
        <w:rPr>
          <w:lang w:eastAsia="zh-CN" w:bidi="hi-IN"/>
        </w:rPr>
      </w:pPr>
    </w:p>
    <w:p w14:paraId="58243D4D" w14:textId="51BD4579" w:rsidR="00277959" w:rsidRDefault="00277959" w:rsidP="00277959">
      <w:pPr>
        <w:pStyle w:val="code-definition"/>
      </w:pPr>
      <w:r>
        <w:t>select(</w:t>
      </w:r>
      <w:r>
        <w:rPr>
          <w:i/>
          <w:iCs/>
          <w:sz w:val="18"/>
          <w:szCs w:val="18"/>
        </w:rPr>
        <w:t>Rbits, Wbits, Ebits, Timeout</w:t>
      </w:r>
      <w:r>
        <w:t>)</w:t>
      </w:r>
    </w:p>
    <w:p w14:paraId="78AA7730" w14:textId="787AC1E0" w:rsidR="00277959" w:rsidRPr="001511FB" w:rsidRDefault="00277959" w:rsidP="00277959">
      <w:pPr>
        <w:ind w:left="700"/>
        <w:rPr>
          <w:lang w:eastAsia="zh-CN" w:bidi="hi-IN"/>
        </w:rPr>
      </w:pPr>
      <w:r>
        <w:rPr>
          <w:lang w:eastAsia="zh-CN" w:bidi="hi-IN"/>
        </w:rPr>
        <w:t xml:space="preserve">Calls C function </w:t>
      </w:r>
      <w:proofErr w:type="gramStart"/>
      <w:r>
        <w:rPr>
          <w:i/>
          <w:iCs/>
          <w:lang w:eastAsia="zh-CN" w:bidi="hi-IN"/>
        </w:rPr>
        <w:t>select(</w:t>
      </w:r>
      <w:proofErr w:type="gramEnd"/>
      <w:r>
        <w:rPr>
          <w:i/>
          <w:iCs/>
          <w:lang w:eastAsia="zh-CN" w:bidi="hi-IN"/>
        </w:rPr>
        <w:t>2)</w:t>
      </w:r>
      <w:r>
        <w:rPr>
          <w:lang w:eastAsia="zh-CN" w:bidi="hi-IN"/>
        </w:rPr>
        <w:t xml:space="preserve"> (use for synchronous IO multiplexing) with the bitmasks specified. </w:t>
      </w:r>
      <w:r>
        <w:rPr>
          <w:i/>
          <w:iCs/>
          <w:lang w:eastAsia="zh-CN" w:bidi="hi-IN"/>
        </w:rPr>
        <w:t>'</w:t>
      </w:r>
      <w:proofErr w:type="gramStart"/>
      <w:r>
        <w:rPr>
          <w:i/>
          <w:iCs/>
          <w:lang w:eastAsia="zh-CN" w:bidi="hi-IN"/>
        </w:rPr>
        <w:t>IO::</w:t>
      </w:r>
      <w:proofErr w:type="gramEnd"/>
      <w:r>
        <w:rPr>
          <w:i/>
          <w:iCs/>
          <w:lang w:eastAsia="zh-CN" w:bidi="hi-IN"/>
        </w:rPr>
        <w:t>Select'</w:t>
      </w:r>
      <w:r>
        <w:rPr>
          <w:lang w:eastAsia="zh-CN" w:bidi="hi-IN"/>
        </w:rPr>
        <w:t xml:space="preserve"> provides a </w:t>
      </w:r>
      <w:r w:rsidR="001511FB">
        <w:rPr>
          <w:lang w:eastAsia="zh-CN" w:bidi="hi-IN"/>
        </w:rPr>
        <w:t xml:space="preserve">simpler interface than </w:t>
      </w:r>
      <w:r w:rsidR="001511FB">
        <w:rPr>
          <w:i/>
          <w:iCs/>
          <w:lang w:eastAsia="zh-CN" w:bidi="hi-IN"/>
        </w:rPr>
        <w:t>select()</w:t>
      </w:r>
      <w:r w:rsidR="001511FB">
        <w:rPr>
          <w:lang w:eastAsia="zh-CN" w:bidi="hi-IN"/>
        </w:rPr>
        <w:t xml:space="preserve"> for the same task. </w:t>
      </w:r>
    </w:p>
    <w:p w14:paraId="1E751C6A" w14:textId="5D3D35E6" w:rsidR="00277959" w:rsidRDefault="00277959" w:rsidP="00277959">
      <w:pPr>
        <w:ind w:left="700"/>
        <w:rPr>
          <w:lang w:eastAsia="zh-CN" w:bidi="hi-IN"/>
        </w:rPr>
      </w:pPr>
      <w:r>
        <w:rPr>
          <w:lang w:eastAsia="zh-CN" w:bidi="hi-IN"/>
        </w:rPr>
        <w:t xml:space="preserve"> &lt;</w:t>
      </w:r>
      <w:r w:rsidR="001511FB">
        <w:rPr>
          <w:lang w:eastAsia="zh-CN" w:bidi="hi-IN"/>
        </w:rPr>
        <w:t>...</w:t>
      </w:r>
      <w:r>
        <w:rPr>
          <w:lang w:eastAsia="zh-CN" w:bidi="hi-IN"/>
        </w:rPr>
        <w:t xml:space="preserve">&gt;. </w:t>
      </w:r>
    </w:p>
    <w:p w14:paraId="50719E1B" w14:textId="4AAB0895" w:rsidR="00277959" w:rsidRDefault="00277959" w:rsidP="00277959">
      <w:pPr>
        <w:ind w:left="700"/>
        <w:rPr>
          <w:lang w:eastAsia="zh-CN" w:bidi="hi-IN"/>
        </w:rPr>
      </w:pPr>
      <w:r>
        <w:rPr>
          <w:lang w:eastAsia="zh-CN" w:bidi="hi-IN"/>
        </w:rPr>
        <w:t xml:space="preserve">On error, returns </w:t>
      </w:r>
      <w:r>
        <w:rPr>
          <w:i/>
          <w:iCs/>
          <w:lang w:eastAsia="zh-CN" w:bidi="hi-IN"/>
        </w:rPr>
        <w:t>-1</w:t>
      </w:r>
      <w:r>
        <w:rPr>
          <w:lang w:eastAsia="zh-CN" w:bidi="hi-IN"/>
        </w:rPr>
        <w:t xml:space="preserve"> and sets </w:t>
      </w:r>
      <w:proofErr w:type="gramStart"/>
      <w:r>
        <w:rPr>
          <w:i/>
          <w:iCs/>
          <w:lang w:eastAsia="zh-CN" w:bidi="hi-IN"/>
        </w:rPr>
        <w:t>$!</w:t>
      </w:r>
      <w:r>
        <w:rPr>
          <w:lang w:eastAsia="zh-CN" w:bidi="hi-IN"/>
        </w:rPr>
        <w:t>.</w:t>
      </w:r>
      <w:proofErr w:type="gramEnd"/>
      <w:r>
        <w:rPr>
          <w:lang w:eastAsia="zh-CN" w:bidi="hi-IN"/>
        </w:rPr>
        <w:t xml:space="preserve">  Avoid mixing buffered IO (like </w:t>
      </w:r>
      <w:proofErr w:type="gramStart"/>
      <w:r>
        <w:rPr>
          <w:i/>
          <w:iCs/>
          <w:lang w:eastAsia="zh-CN" w:bidi="hi-IN"/>
        </w:rPr>
        <w:t>read(</w:t>
      </w:r>
      <w:proofErr w:type="gramEnd"/>
      <w:r>
        <w:rPr>
          <w:i/>
          <w:iCs/>
          <w:lang w:eastAsia="zh-CN" w:bidi="hi-IN"/>
        </w:rPr>
        <w:t>)</w:t>
      </w:r>
      <w:r>
        <w:rPr>
          <w:lang w:eastAsia="zh-CN" w:bidi="hi-IN"/>
        </w:rPr>
        <w:t xml:space="preserve">, or </w:t>
      </w:r>
      <w:proofErr w:type="spellStart"/>
      <w:r>
        <w:rPr>
          <w:i/>
          <w:iCs/>
          <w:lang w:eastAsia="zh-CN" w:bidi="hi-IN"/>
        </w:rPr>
        <w:t>readline</w:t>
      </w:r>
      <w:proofErr w:type="spellEnd"/>
      <w:r>
        <w:rPr>
          <w:i/>
          <w:iCs/>
          <w:lang w:eastAsia="zh-CN" w:bidi="hi-IN"/>
        </w:rPr>
        <w:t>()</w:t>
      </w:r>
      <w:r>
        <w:rPr>
          <w:lang w:eastAsia="zh-CN" w:bidi="hi-IN"/>
        </w:rPr>
        <w:t xml:space="preserve">) with </w:t>
      </w:r>
      <w:r>
        <w:rPr>
          <w:i/>
          <w:iCs/>
          <w:lang w:eastAsia="zh-CN" w:bidi="hi-IN"/>
        </w:rPr>
        <w:t>select()</w:t>
      </w:r>
      <w:r>
        <w:rPr>
          <w:lang w:eastAsia="zh-CN" w:bidi="hi-IN"/>
        </w:rPr>
        <w:t xml:space="preserve">, use </w:t>
      </w:r>
      <w:proofErr w:type="spellStart"/>
      <w:r>
        <w:rPr>
          <w:i/>
          <w:iCs/>
          <w:lang w:eastAsia="zh-CN" w:bidi="hi-IN"/>
        </w:rPr>
        <w:t>sysread</w:t>
      </w:r>
      <w:proofErr w:type="spellEnd"/>
      <w:r>
        <w:rPr>
          <w:i/>
          <w:iCs/>
          <w:lang w:eastAsia="zh-CN" w:bidi="hi-IN"/>
        </w:rPr>
        <w:t>()</w:t>
      </w:r>
      <w:r>
        <w:rPr>
          <w:lang w:eastAsia="zh-CN" w:bidi="hi-IN"/>
        </w:rPr>
        <w:t xml:space="preserve"> instead. </w:t>
      </w:r>
    </w:p>
    <w:p w14:paraId="0D86D316" w14:textId="522E2C98" w:rsidR="00277959" w:rsidRDefault="00277959" w:rsidP="00A5467E">
      <w:pPr>
        <w:ind w:left="709" w:firstLine="709"/>
        <w:rPr>
          <w:lang w:eastAsia="zh-CN" w:bidi="hi-IN"/>
        </w:rPr>
      </w:pPr>
      <w:r>
        <w:rPr>
          <w:lang w:eastAsia="zh-CN" w:bidi="hi-IN"/>
        </w:rPr>
        <w:t xml:space="preserve">Usual idiom: </w:t>
      </w:r>
    </w:p>
    <w:p w14:paraId="5BE67E13" w14:textId="06208320" w:rsidR="00277959" w:rsidRPr="00277959" w:rsidRDefault="00277959" w:rsidP="00277959">
      <w:pPr>
        <w:pStyle w:val="code-definition"/>
        <w:ind w:firstLine="709"/>
        <w:rPr>
          <w:sz w:val="11"/>
          <w:szCs w:val="10"/>
        </w:rPr>
      </w:pPr>
      <w:r w:rsidRPr="00277959">
        <w:rPr>
          <w:sz w:val="15"/>
          <w:szCs w:val="14"/>
        </w:rPr>
        <w:t>my ($nfound, $timeleft) = select(my $rout = $rin, my $wout = $win, my $eout = $ein, $timeout);</w:t>
      </w:r>
    </w:p>
    <w:p w14:paraId="28532457" w14:textId="3B1C9288" w:rsidR="00277959" w:rsidRPr="00277959" w:rsidRDefault="00277959" w:rsidP="00A5467E">
      <w:pPr>
        <w:ind w:left="709" w:firstLine="709"/>
        <w:rPr>
          <w:lang w:eastAsia="zh-CN" w:bidi="hi-IN"/>
        </w:rPr>
      </w:pPr>
      <w:r>
        <w:rPr>
          <w:lang w:eastAsia="zh-CN" w:bidi="hi-IN"/>
        </w:rPr>
        <w:t>or, without timeout (block until something becomes ready):</w:t>
      </w:r>
    </w:p>
    <w:p w14:paraId="271A2D75" w14:textId="25389107" w:rsidR="00277959" w:rsidRPr="00277959" w:rsidRDefault="00277959" w:rsidP="00277959">
      <w:pPr>
        <w:pStyle w:val="code-definition"/>
        <w:ind w:firstLine="709"/>
        <w:rPr>
          <w:sz w:val="11"/>
          <w:szCs w:val="10"/>
        </w:rPr>
      </w:pPr>
      <w:r w:rsidRPr="00277959">
        <w:rPr>
          <w:sz w:val="15"/>
          <w:szCs w:val="14"/>
        </w:rPr>
        <w:t>my $nfound = select(my $rout = $rin, my $wout = $win, my $eout = $ein, undef);</w:t>
      </w:r>
    </w:p>
    <w:p w14:paraId="72CAA4D2" w14:textId="77777777" w:rsidR="00277959" w:rsidRPr="00277959" w:rsidRDefault="00277959" w:rsidP="00277959">
      <w:pPr>
        <w:rPr>
          <w:lang w:eastAsia="zh-CN" w:bidi="hi-IN"/>
        </w:rPr>
      </w:pPr>
    </w:p>
    <w:p w14:paraId="2521C1B7" w14:textId="41FADA40" w:rsidR="007B3AB2" w:rsidRDefault="007B3AB2" w:rsidP="007B3AB2">
      <w:pPr>
        <w:pStyle w:val="code-definition"/>
      </w:pPr>
      <w:r>
        <w:t>syscall(</w:t>
      </w:r>
      <w:r w:rsidR="001511FB">
        <w:rPr>
          <w:i/>
          <w:iCs/>
          <w:sz w:val="18"/>
          <w:szCs w:val="18"/>
        </w:rPr>
        <w:t>Number, List</w:t>
      </w:r>
      <w:r>
        <w:t>)</w:t>
      </w:r>
    </w:p>
    <w:p w14:paraId="7C2B5A24" w14:textId="00B9FCA1" w:rsidR="001511FB" w:rsidRPr="001511FB" w:rsidRDefault="001511FB" w:rsidP="001511FB">
      <w:pPr>
        <w:ind w:left="709"/>
        <w:rPr>
          <w:lang w:eastAsia="zh-CN" w:bidi="hi-IN"/>
        </w:rPr>
      </w:pPr>
      <w:r>
        <w:rPr>
          <w:lang w:eastAsia="zh-CN" w:bidi="hi-IN"/>
        </w:rPr>
        <w:t xml:space="preserve">Calls the system call specified as the first element of </w:t>
      </w:r>
      <w:r w:rsidRPr="001511FB">
        <w:rPr>
          <w:lang w:eastAsia="zh-CN" w:bidi="hi-IN"/>
        </w:rPr>
        <w:t>List</w:t>
      </w:r>
      <w:r>
        <w:rPr>
          <w:lang w:eastAsia="zh-CN" w:bidi="hi-IN"/>
        </w:rPr>
        <w:t xml:space="preserve">, passing the remaining elements as argument to said call. </w:t>
      </w:r>
      <w:r w:rsidRPr="001511FB">
        <w:rPr>
          <w:lang w:eastAsia="zh-CN" w:bidi="hi-IN"/>
        </w:rPr>
        <w:t>Note</w:t>
      </w:r>
      <w:r>
        <w:rPr>
          <w:lang w:eastAsia="zh-CN" w:bidi="hi-IN"/>
        </w:rPr>
        <w:t xml:space="preserve">: only up to 14 arguments to function </w:t>
      </w:r>
      <w:proofErr w:type="spellStart"/>
      <w:proofErr w:type="gramStart"/>
      <w:r>
        <w:rPr>
          <w:i/>
          <w:iCs/>
          <w:lang w:eastAsia="zh-CN" w:bidi="hi-IN"/>
        </w:rPr>
        <w:t>syscall</w:t>
      </w:r>
      <w:proofErr w:type="spellEnd"/>
      <w:r>
        <w:rPr>
          <w:i/>
          <w:iCs/>
          <w:lang w:eastAsia="zh-CN" w:bidi="hi-IN"/>
        </w:rPr>
        <w:t>(</w:t>
      </w:r>
      <w:proofErr w:type="gramEnd"/>
      <w:r>
        <w:rPr>
          <w:i/>
          <w:iCs/>
          <w:lang w:eastAsia="zh-CN" w:bidi="hi-IN"/>
        </w:rPr>
        <w:t xml:space="preserve">) </w:t>
      </w:r>
      <w:r>
        <w:rPr>
          <w:lang w:eastAsia="zh-CN" w:bidi="hi-IN"/>
        </w:rPr>
        <w:t xml:space="preserve">are supported. Returns whatever value is returned by the system call. </w:t>
      </w:r>
      <w:r>
        <w:rPr>
          <w:i/>
          <w:iCs/>
          <w:lang w:eastAsia="zh-CN" w:bidi="hi-IN"/>
        </w:rPr>
        <w:t>-1</w:t>
      </w:r>
      <w:r>
        <w:rPr>
          <w:lang w:eastAsia="zh-CN" w:bidi="hi-IN"/>
        </w:rPr>
        <w:t xml:space="preserve"> is returned on error, and </w:t>
      </w:r>
      <w:r>
        <w:rPr>
          <w:i/>
          <w:iCs/>
          <w:lang w:eastAsia="zh-CN" w:bidi="hi-IN"/>
        </w:rPr>
        <w:t>$!</w:t>
      </w:r>
      <w:r>
        <w:rPr>
          <w:lang w:eastAsia="zh-CN" w:bidi="hi-IN"/>
        </w:rPr>
        <w:t xml:space="preserve"> is set (note that some </w:t>
      </w:r>
      <w:proofErr w:type="spellStart"/>
      <w:r>
        <w:rPr>
          <w:lang w:eastAsia="zh-CN" w:bidi="hi-IN"/>
        </w:rPr>
        <w:t>syscalls</w:t>
      </w:r>
      <w:proofErr w:type="spellEnd"/>
      <w:r>
        <w:rPr>
          <w:lang w:eastAsia="zh-CN" w:bidi="hi-IN"/>
        </w:rPr>
        <w:t xml:space="preserve"> return </w:t>
      </w:r>
      <w:r>
        <w:rPr>
          <w:i/>
          <w:iCs/>
          <w:lang w:eastAsia="zh-CN" w:bidi="hi-IN"/>
        </w:rPr>
        <w:t>-1</w:t>
      </w:r>
      <w:r>
        <w:rPr>
          <w:lang w:eastAsia="zh-CN" w:bidi="hi-IN"/>
        </w:rPr>
        <w:t xml:space="preserve"> without having failed, to handle this, set </w:t>
      </w:r>
      <w:r>
        <w:rPr>
          <w:i/>
          <w:iCs/>
          <w:lang w:eastAsia="zh-CN" w:bidi="hi-IN"/>
        </w:rPr>
        <w:t>$! = 0</w:t>
      </w:r>
      <w:r>
        <w:rPr>
          <w:lang w:eastAsia="zh-CN" w:bidi="hi-IN"/>
        </w:rPr>
        <w:t xml:space="preserve"> before calling function, then check </w:t>
      </w:r>
      <w:r>
        <w:rPr>
          <w:i/>
          <w:iCs/>
          <w:lang w:eastAsia="zh-CN" w:bidi="hi-IN"/>
        </w:rPr>
        <w:t>$!</w:t>
      </w:r>
      <w:r>
        <w:rPr>
          <w:lang w:eastAsia="zh-CN" w:bidi="hi-IN"/>
        </w:rPr>
        <w:t xml:space="preserve"> upon return value of </w:t>
      </w:r>
      <w:r>
        <w:rPr>
          <w:i/>
          <w:iCs/>
          <w:lang w:eastAsia="zh-CN" w:bidi="hi-IN"/>
        </w:rPr>
        <w:t>-1</w:t>
      </w:r>
      <w:r>
        <w:rPr>
          <w:lang w:eastAsia="zh-CN" w:bidi="hi-IN"/>
        </w:rPr>
        <w:t xml:space="preserve">). </w:t>
      </w:r>
    </w:p>
    <w:p w14:paraId="6A58D480" w14:textId="7A1D66B4" w:rsidR="001511FB" w:rsidRDefault="001511FB" w:rsidP="001511FB">
      <w:pPr>
        <w:ind w:firstLine="709"/>
        <w:rPr>
          <w:lang w:eastAsia="zh-CN" w:bidi="hi-IN"/>
        </w:rPr>
      </w:pPr>
      <w:r>
        <w:rPr>
          <w:lang w:eastAsia="zh-CN" w:bidi="hi-IN"/>
        </w:rPr>
        <w:t xml:space="preserve">&lt;...&gt;. </w:t>
      </w:r>
    </w:p>
    <w:p w14:paraId="54FA0CC3" w14:textId="3D4E4F0D" w:rsidR="001511FB" w:rsidRPr="001511FB" w:rsidRDefault="001511FB" w:rsidP="001511FB">
      <w:pPr>
        <w:ind w:left="709"/>
        <w:rPr>
          <w:lang w:eastAsia="zh-CN" w:bidi="hi-IN"/>
        </w:rPr>
      </w:pPr>
      <w:proofErr w:type="spellStart"/>
      <w:proofErr w:type="gramStart"/>
      <w:r>
        <w:rPr>
          <w:i/>
          <w:iCs/>
          <w:lang w:eastAsia="zh-CN" w:bidi="hi-IN"/>
        </w:rPr>
        <w:t>syscall</w:t>
      </w:r>
      <w:proofErr w:type="spellEnd"/>
      <w:r>
        <w:rPr>
          <w:i/>
          <w:iCs/>
          <w:lang w:eastAsia="zh-CN" w:bidi="hi-IN"/>
        </w:rPr>
        <w:t>(</w:t>
      </w:r>
      <w:proofErr w:type="spellStart"/>
      <w:proofErr w:type="gramEnd"/>
      <w:r>
        <w:rPr>
          <w:i/>
          <w:iCs/>
          <w:lang w:eastAsia="zh-CN" w:bidi="hi-IN"/>
        </w:rPr>
        <w:t>SYS_pipe</w:t>
      </w:r>
      <w:proofErr w:type="spellEnd"/>
      <w:r>
        <w:rPr>
          <w:i/>
          <w:iCs/>
          <w:lang w:eastAsia="zh-CN" w:bidi="hi-IN"/>
        </w:rPr>
        <w:t>())</w:t>
      </w:r>
      <w:r>
        <w:rPr>
          <w:lang w:eastAsia="zh-CN" w:bidi="hi-IN"/>
        </w:rPr>
        <w:t xml:space="preserve"> returns the number of the read end of the pipe, but cannot retrieve the file number of the other end – use </w:t>
      </w:r>
      <w:r>
        <w:rPr>
          <w:i/>
          <w:iCs/>
          <w:lang w:eastAsia="zh-CN" w:bidi="hi-IN"/>
        </w:rPr>
        <w:t xml:space="preserve">pipe() </w:t>
      </w:r>
      <w:r>
        <w:rPr>
          <w:lang w:eastAsia="zh-CN" w:bidi="hi-IN"/>
        </w:rPr>
        <w:t xml:space="preserve">instead. </w:t>
      </w:r>
    </w:p>
    <w:p w14:paraId="03269AA7" w14:textId="77777777" w:rsidR="001511FB" w:rsidRPr="001511FB" w:rsidRDefault="001511FB" w:rsidP="001511FB">
      <w:pPr>
        <w:rPr>
          <w:lang w:eastAsia="zh-CN" w:bidi="hi-IN"/>
        </w:rPr>
      </w:pPr>
    </w:p>
    <w:p w14:paraId="6C6097BE" w14:textId="0F8A9017" w:rsidR="001511FB" w:rsidRDefault="001511FB" w:rsidP="007B3AB2">
      <w:pPr>
        <w:pStyle w:val="code-definition"/>
      </w:pPr>
      <w:r>
        <w:t>sysread(</w:t>
      </w:r>
      <w:r>
        <w:rPr>
          <w:i/>
          <w:iCs/>
          <w:sz w:val="18"/>
          <w:szCs w:val="18"/>
        </w:rPr>
        <w:t>Filehandle, Scalar, Length, Offset</w:t>
      </w:r>
      <w:r>
        <w:t>)</w:t>
      </w:r>
    </w:p>
    <w:p w14:paraId="1B115875" w14:textId="63FF7915" w:rsidR="007B3AB2" w:rsidRDefault="007B3AB2" w:rsidP="007B3AB2">
      <w:pPr>
        <w:pStyle w:val="code-definition"/>
      </w:pPr>
      <w:r>
        <w:t>sysread(</w:t>
      </w:r>
      <w:r w:rsidR="001511FB">
        <w:rPr>
          <w:i/>
          <w:iCs/>
          <w:sz w:val="18"/>
          <w:szCs w:val="18"/>
        </w:rPr>
        <w:t>Filehandle, Scalar, Length</w:t>
      </w:r>
      <w:r>
        <w:t>)</w:t>
      </w:r>
    </w:p>
    <w:p w14:paraId="1264142C" w14:textId="33EAB77D" w:rsidR="001511FB" w:rsidRPr="00A5467E" w:rsidRDefault="001511FB" w:rsidP="00A5467E">
      <w:pPr>
        <w:ind w:left="700"/>
        <w:rPr>
          <w:lang w:eastAsia="zh-CN" w:bidi="hi-IN"/>
        </w:rPr>
      </w:pPr>
      <w:r>
        <w:rPr>
          <w:lang w:eastAsia="zh-CN" w:bidi="hi-IN"/>
        </w:rPr>
        <w:t xml:space="preserve">Attempts to read </w:t>
      </w:r>
      <w:r>
        <w:rPr>
          <w:i/>
          <w:iCs/>
          <w:lang w:eastAsia="zh-CN" w:bidi="hi-IN"/>
        </w:rPr>
        <w:t>Length</w:t>
      </w:r>
      <w:r>
        <w:rPr>
          <w:lang w:eastAsia="zh-CN" w:bidi="hi-IN"/>
        </w:rPr>
        <w:t xml:space="preserve"> bytes into variable </w:t>
      </w:r>
      <w:r>
        <w:rPr>
          <w:i/>
          <w:iCs/>
          <w:lang w:eastAsia="zh-CN" w:bidi="hi-IN"/>
        </w:rPr>
        <w:t>Scalar</w:t>
      </w:r>
      <w:r>
        <w:rPr>
          <w:lang w:eastAsia="zh-CN" w:bidi="hi-IN"/>
        </w:rPr>
        <w:t xml:space="preserve"> from specified </w:t>
      </w:r>
      <w:r>
        <w:rPr>
          <w:i/>
          <w:iCs/>
          <w:lang w:eastAsia="zh-CN" w:bidi="hi-IN"/>
        </w:rPr>
        <w:t>Filehandle</w:t>
      </w:r>
      <w:r>
        <w:rPr>
          <w:lang w:eastAsia="zh-CN" w:bidi="hi-IN"/>
        </w:rPr>
        <w:t xml:space="preserve">, using C function </w:t>
      </w:r>
      <w:proofErr w:type="gramStart"/>
      <w:r>
        <w:rPr>
          <w:i/>
          <w:iCs/>
          <w:lang w:eastAsia="zh-CN" w:bidi="hi-IN"/>
        </w:rPr>
        <w:t>read(</w:t>
      </w:r>
      <w:proofErr w:type="gramEnd"/>
      <w:r>
        <w:rPr>
          <w:i/>
          <w:iCs/>
          <w:lang w:eastAsia="zh-CN" w:bidi="hi-IN"/>
        </w:rPr>
        <w:t>2)</w:t>
      </w:r>
      <w:r>
        <w:rPr>
          <w:lang w:eastAsia="zh-CN" w:bidi="hi-IN"/>
        </w:rPr>
        <w:t xml:space="preserve">, bypassing usual </w:t>
      </w:r>
      <w:proofErr w:type="spellStart"/>
      <w:r>
        <w:rPr>
          <w:i/>
          <w:iCs/>
          <w:lang w:eastAsia="zh-CN" w:bidi="hi-IN"/>
        </w:rPr>
        <w:t>PerlIO</w:t>
      </w:r>
      <w:proofErr w:type="spellEnd"/>
      <w:r>
        <w:rPr>
          <w:lang w:eastAsia="zh-CN" w:bidi="hi-IN"/>
        </w:rPr>
        <w:t xml:space="preserve"> layers. Avoid mixing with calls to other reads</w:t>
      </w:r>
      <w:r w:rsidR="00A5467E">
        <w:rPr>
          <w:lang w:eastAsia="zh-CN" w:bidi="hi-IN"/>
        </w:rPr>
        <w:t xml:space="preserve">: </w:t>
      </w:r>
      <w:proofErr w:type="gramStart"/>
      <w:r w:rsidR="00A5467E">
        <w:rPr>
          <w:i/>
          <w:iCs/>
          <w:lang w:eastAsia="zh-CN" w:bidi="hi-IN"/>
        </w:rPr>
        <w:t>print(</w:t>
      </w:r>
      <w:proofErr w:type="gramEnd"/>
      <w:r w:rsidR="00A5467E">
        <w:rPr>
          <w:i/>
          <w:iCs/>
          <w:lang w:eastAsia="zh-CN" w:bidi="hi-IN"/>
        </w:rPr>
        <w:t>)</w:t>
      </w:r>
      <w:r w:rsidR="00A5467E">
        <w:rPr>
          <w:lang w:eastAsia="zh-CN" w:bidi="hi-IN"/>
        </w:rPr>
        <w:t xml:space="preserve">, </w:t>
      </w:r>
      <w:r w:rsidR="00A5467E">
        <w:rPr>
          <w:i/>
          <w:iCs/>
          <w:lang w:eastAsia="zh-CN" w:bidi="hi-IN"/>
        </w:rPr>
        <w:t>write()</w:t>
      </w:r>
      <w:r w:rsidR="00A5467E">
        <w:rPr>
          <w:lang w:eastAsia="zh-CN" w:bidi="hi-IN"/>
        </w:rPr>
        <w:t xml:space="preserve">, </w:t>
      </w:r>
      <w:r w:rsidR="00A5467E">
        <w:rPr>
          <w:i/>
          <w:iCs/>
          <w:lang w:eastAsia="zh-CN" w:bidi="hi-IN"/>
        </w:rPr>
        <w:t>seek()</w:t>
      </w:r>
      <w:r w:rsidR="00A5467E">
        <w:rPr>
          <w:lang w:eastAsia="zh-CN" w:bidi="hi-IN"/>
        </w:rPr>
        <w:t xml:space="preserve">, </w:t>
      </w:r>
      <w:r w:rsidR="00A5467E">
        <w:rPr>
          <w:i/>
          <w:iCs/>
          <w:lang w:eastAsia="zh-CN" w:bidi="hi-IN"/>
        </w:rPr>
        <w:t>tell()</w:t>
      </w:r>
      <w:r w:rsidR="00A5467E">
        <w:rPr>
          <w:lang w:eastAsia="zh-CN" w:bidi="hi-IN"/>
        </w:rPr>
        <w:t xml:space="preserve">, </w:t>
      </w:r>
      <w:proofErr w:type="spellStart"/>
      <w:r w:rsidR="00A5467E">
        <w:rPr>
          <w:i/>
          <w:iCs/>
          <w:lang w:eastAsia="zh-CN" w:bidi="hi-IN"/>
        </w:rPr>
        <w:t>eof</w:t>
      </w:r>
      <w:proofErr w:type="spellEnd"/>
      <w:r w:rsidR="00A5467E">
        <w:rPr>
          <w:i/>
          <w:iCs/>
          <w:lang w:eastAsia="zh-CN" w:bidi="hi-IN"/>
        </w:rPr>
        <w:t>()</w:t>
      </w:r>
      <w:r w:rsidR="00A5467E">
        <w:rPr>
          <w:lang w:eastAsia="zh-CN" w:bidi="hi-IN"/>
        </w:rPr>
        <w:t xml:space="preserve">. Return number of bytes actually read, 0 at end-of-file, or </w:t>
      </w:r>
      <w:r w:rsidR="00A5467E">
        <w:rPr>
          <w:i/>
          <w:iCs/>
          <w:lang w:eastAsia="zh-CN" w:bidi="hi-IN"/>
        </w:rPr>
        <w:t>undef</w:t>
      </w:r>
      <w:r w:rsidR="00A5467E">
        <w:rPr>
          <w:lang w:eastAsia="zh-CN" w:bidi="hi-IN"/>
        </w:rPr>
        <w:t xml:space="preserve"> for an error and set </w:t>
      </w:r>
      <w:proofErr w:type="gramStart"/>
      <w:r w:rsidR="00A5467E">
        <w:rPr>
          <w:i/>
          <w:iCs/>
          <w:lang w:eastAsia="zh-CN" w:bidi="hi-IN"/>
        </w:rPr>
        <w:t>$!</w:t>
      </w:r>
      <w:r w:rsidR="00A5467E">
        <w:rPr>
          <w:lang w:eastAsia="zh-CN" w:bidi="hi-IN"/>
        </w:rPr>
        <w:t>.</w:t>
      </w:r>
      <w:proofErr w:type="gramEnd"/>
      <w:r w:rsidR="00A5467E">
        <w:rPr>
          <w:lang w:eastAsia="zh-CN" w:bidi="hi-IN"/>
        </w:rPr>
        <w:t xml:space="preserve"> </w:t>
      </w:r>
      <w:r w:rsidR="00A5467E">
        <w:rPr>
          <w:i/>
          <w:iCs/>
          <w:lang w:eastAsia="zh-CN" w:bidi="hi-IN"/>
        </w:rPr>
        <w:t xml:space="preserve">Scalar </w:t>
      </w:r>
      <w:r w:rsidR="00A5467E">
        <w:rPr>
          <w:lang w:eastAsia="zh-CN" w:bidi="hi-IN"/>
        </w:rPr>
        <w:t xml:space="preserve">is grown or shrunk so that the last byte read is the last byte of </w:t>
      </w:r>
      <w:r w:rsidR="00A5467E">
        <w:rPr>
          <w:i/>
          <w:iCs/>
          <w:lang w:eastAsia="zh-CN" w:bidi="hi-IN"/>
        </w:rPr>
        <w:t>Scalar</w:t>
      </w:r>
      <w:r w:rsidR="00A5467E">
        <w:rPr>
          <w:lang w:eastAsia="zh-CN" w:bidi="hi-IN"/>
        </w:rPr>
        <w:t xml:space="preserve"> after reading. If </w:t>
      </w:r>
      <w:r w:rsidR="00A5467E">
        <w:rPr>
          <w:i/>
          <w:iCs/>
          <w:lang w:eastAsia="zh-CN" w:bidi="hi-IN"/>
        </w:rPr>
        <w:t>Offset</w:t>
      </w:r>
      <w:r w:rsidR="00A5467E">
        <w:rPr>
          <w:lang w:eastAsia="zh-CN" w:bidi="hi-IN"/>
        </w:rPr>
        <w:t xml:space="preserve"> is specified, begin reading after that many bytes (or that many bytes counting backwards from end if negative). A positive </w:t>
      </w:r>
      <w:r w:rsidR="00A5467E">
        <w:rPr>
          <w:i/>
          <w:iCs/>
          <w:lang w:eastAsia="zh-CN" w:bidi="hi-IN"/>
        </w:rPr>
        <w:t>Offset</w:t>
      </w:r>
      <w:r w:rsidR="00A5467E">
        <w:rPr>
          <w:lang w:eastAsia="zh-CN" w:bidi="hi-IN"/>
        </w:rPr>
        <w:t xml:space="preserve"> greater than length of </w:t>
      </w:r>
      <w:r w:rsidR="00A5467E">
        <w:rPr>
          <w:i/>
          <w:iCs/>
          <w:lang w:eastAsia="zh-CN" w:bidi="hi-IN"/>
        </w:rPr>
        <w:t>Scalar</w:t>
      </w:r>
      <w:r w:rsidR="00A5467E">
        <w:rPr>
          <w:lang w:eastAsia="zh-CN" w:bidi="hi-IN"/>
        </w:rPr>
        <w:t xml:space="preserve"> results in </w:t>
      </w:r>
      <w:r w:rsidR="00A5467E">
        <w:rPr>
          <w:i/>
          <w:iCs/>
          <w:lang w:eastAsia="zh-CN" w:bidi="hi-IN"/>
        </w:rPr>
        <w:t>Scalar</w:t>
      </w:r>
      <w:r w:rsidR="00A5467E">
        <w:rPr>
          <w:lang w:eastAsia="zh-CN" w:bidi="hi-IN"/>
        </w:rPr>
        <w:t xml:space="preserve"> being padded with </w:t>
      </w:r>
      <w:r w:rsidR="00A5467E">
        <w:rPr>
          <w:i/>
          <w:iCs/>
          <w:lang w:eastAsia="zh-CN" w:bidi="hi-IN"/>
        </w:rPr>
        <w:t>'\0'</w:t>
      </w:r>
      <w:r w:rsidR="00A5467E">
        <w:rPr>
          <w:lang w:eastAsia="zh-CN" w:bidi="hi-IN"/>
        </w:rPr>
        <w:t xml:space="preserve"> bytes before appending read result. If </w:t>
      </w:r>
      <w:r w:rsidR="00A5467E">
        <w:rPr>
          <w:i/>
          <w:iCs/>
          <w:lang w:eastAsia="zh-CN" w:bidi="hi-IN"/>
        </w:rPr>
        <w:t>Filehandle</w:t>
      </w:r>
      <w:r w:rsidR="00A5467E">
        <w:rPr>
          <w:lang w:eastAsia="zh-CN" w:bidi="hi-IN"/>
        </w:rPr>
        <w:t xml:space="preserve"> is marked </w:t>
      </w:r>
      <w:proofErr w:type="gramStart"/>
      <w:r w:rsidR="00A5467E">
        <w:rPr>
          <w:i/>
          <w:iCs/>
          <w:lang w:eastAsia="zh-CN" w:bidi="hi-IN"/>
        </w:rPr>
        <w:t>':utf</w:t>
      </w:r>
      <w:proofErr w:type="gramEnd"/>
      <w:r w:rsidR="00A5467E">
        <w:rPr>
          <w:i/>
          <w:iCs/>
          <w:lang w:eastAsia="zh-CN" w:bidi="hi-IN"/>
        </w:rPr>
        <w:t>8'</w:t>
      </w:r>
      <w:r w:rsidR="00A5467E">
        <w:rPr>
          <w:lang w:eastAsia="zh-CN" w:bidi="hi-IN"/>
        </w:rPr>
        <w:t xml:space="preserve">, an exception is thrown. There is no </w:t>
      </w:r>
      <w:proofErr w:type="spellStart"/>
      <w:proofErr w:type="gramStart"/>
      <w:r w:rsidR="00A5467E">
        <w:rPr>
          <w:i/>
          <w:iCs/>
          <w:lang w:eastAsia="zh-CN" w:bidi="hi-IN"/>
        </w:rPr>
        <w:t>syseof</w:t>
      </w:r>
      <w:proofErr w:type="spellEnd"/>
      <w:r w:rsidR="00A5467E">
        <w:rPr>
          <w:i/>
          <w:iCs/>
          <w:lang w:eastAsia="zh-CN" w:bidi="hi-IN"/>
        </w:rPr>
        <w:t>(</w:t>
      </w:r>
      <w:proofErr w:type="gramEnd"/>
      <w:r w:rsidR="00A5467E">
        <w:rPr>
          <w:i/>
          <w:iCs/>
          <w:lang w:eastAsia="zh-CN" w:bidi="hi-IN"/>
        </w:rPr>
        <w:t>)</w:t>
      </w:r>
      <w:r w:rsidR="00A5467E">
        <w:rPr>
          <w:lang w:eastAsia="zh-CN" w:bidi="hi-IN"/>
        </w:rPr>
        <w:t xml:space="preserve"> – use </w:t>
      </w:r>
      <w:proofErr w:type="spellStart"/>
      <w:r w:rsidR="00A5467E">
        <w:rPr>
          <w:i/>
          <w:iCs/>
          <w:lang w:eastAsia="zh-CN" w:bidi="hi-IN"/>
        </w:rPr>
        <w:t>sysread</w:t>
      </w:r>
      <w:proofErr w:type="spellEnd"/>
      <w:r w:rsidR="00A5467E">
        <w:rPr>
          <w:i/>
          <w:iCs/>
          <w:lang w:eastAsia="zh-CN" w:bidi="hi-IN"/>
        </w:rPr>
        <w:t>()</w:t>
      </w:r>
      <w:r w:rsidR="00A5467E">
        <w:rPr>
          <w:lang w:eastAsia="zh-CN" w:bidi="hi-IN"/>
        </w:rPr>
        <w:t xml:space="preserve"> and check for return value of </w:t>
      </w:r>
      <w:r w:rsidR="00A5467E">
        <w:rPr>
          <w:i/>
          <w:iCs/>
          <w:lang w:eastAsia="zh-CN" w:bidi="hi-IN"/>
        </w:rPr>
        <w:t>0</w:t>
      </w:r>
      <w:r w:rsidR="00A5467E">
        <w:rPr>
          <w:lang w:eastAsia="zh-CN" w:bidi="hi-IN"/>
        </w:rPr>
        <w:t>.</w:t>
      </w:r>
    </w:p>
    <w:p w14:paraId="103275AB" w14:textId="77777777" w:rsidR="001511FB" w:rsidRPr="001511FB" w:rsidRDefault="001511FB" w:rsidP="001511FB">
      <w:pPr>
        <w:rPr>
          <w:lang w:eastAsia="zh-CN" w:bidi="hi-IN"/>
        </w:rPr>
      </w:pPr>
    </w:p>
    <w:p w14:paraId="037B4538" w14:textId="60B92AA6" w:rsidR="007B3AB2" w:rsidRDefault="007B3AB2" w:rsidP="007B3AB2">
      <w:pPr>
        <w:pStyle w:val="code-definition"/>
      </w:pPr>
      <w:r>
        <w:t>sysseek(</w:t>
      </w:r>
      <w:r w:rsidR="00A5467E">
        <w:rPr>
          <w:i/>
          <w:iCs/>
          <w:sz w:val="18"/>
          <w:szCs w:val="18"/>
        </w:rPr>
        <w:t>Filehandle, Position, Whence</w:t>
      </w:r>
      <w:r>
        <w:t>)</w:t>
      </w:r>
    </w:p>
    <w:p w14:paraId="1E130CF9" w14:textId="273CD88E" w:rsidR="00A5467E" w:rsidRPr="00AF2E3F" w:rsidRDefault="00A5467E" w:rsidP="00AF2E3F">
      <w:pPr>
        <w:ind w:left="700"/>
        <w:rPr>
          <w:lang w:eastAsia="zh-CN" w:bidi="hi-IN"/>
        </w:rPr>
      </w:pPr>
      <w:r>
        <w:rPr>
          <w:lang w:eastAsia="zh-CN" w:bidi="hi-IN"/>
        </w:rPr>
        <w:t xml:space="preserve">Set </w:t>
      </w:r>
      <w:r>
        <w:rPr>
          <w:i/>
          <w:iCs/>
          <w:lang w:eastAsia="zh-CN" w:bidi="hi-IN"/>
        </w:rPr>
        <w:t>Filehandle</w:t>
      </w:r>
      <w:r>
        <w:rPr>
          <w:lang w:eastAsia="zh-CN" w:bidi="hi-IN"/>
        </w:rPr>
        <w:t xml:space="preserve">-s system position in bytes using C function </w:t>
      </w:r>
      <w:proofErr w:type="spellStart"/>
      <w:proofErr w:type="gramStart"/>
      <w:r>
        <w:rPr>
          <w:i/>
          <w:iCs/>
          <w:lang w:eastAsia="zh-CN" w:bidi="hi-IN"/>
        </w:rPr>
        <w:t>lseek</w:t>
      </w:r>
      <w:proofErr w:type="spellEnd"/>
      <w:r>
        <w:rPr>
          <w:i/>
          <w:iCs/>
          <w:lang w:eastAsia="zh-CN" w:bidi="hi-IN"/>
        </w:rPr>
        <w:t>(</w:t>
      </w:r>
      <w:proofErr w:type="gramEnd"/>
      <w:r>
        <w:rPr>
          <w:i/>
          <w:iCs/>
          <w:lang w:eastAsia="zh-CN" w:bidi="hi-IN"/>
        </w:rPr>
        <w:t>2)</w:t>
      </w:r>
      <w:r w:rsidR="00AF2E3F">
        <w:rPr>
          <w:lang w:eastAsia="zh-CN" w:bidi="hi-IN"/>
        </w:rPr>
        <w:t xml:space="preserve">, bypassing the usual </w:t>
      </w:r>
      <w:proofErr w:type="spellStart"/>
      <w:r w:rsidR="00AF2E3F">
        <w:rPr>
          <w:i/>
          <w:iCs/>
          <w:lang w:eastAsia="zh-CN" w:bidi="hi-IN"/>
        </w:rPr>
        <w:t>PerlIO</w:t>
      </w:r>
      <w:proofErr w:type="spellEnd"/>
      <w:r w:rsidR="00AF2E3F">
        <w:rPr>
          <w:lang w:eastAsia="zh-CN" w:bidi="hi-IN"/>
        </w:rPr>
        <w:t xml:space="preserve"> layers.</w:t>
      </w:r>
      <w:r>
        <w:rPr>
          <w:lang w:eastAsia="zh-CN" w:bidi="hi-IN"/>
        </w:rPr>
        <w:t xml:space="preserve"> </w:t>
      </w:r>
      <w:r w:rsidR="00AF2E3F">
        <w:rPr>
          <w:lang w:eastAsia="zh-CN" w:bidi="hi-IN"/>
        </w:rPr>
        <w:t xml:space="preserve">Values of </w:t>
      </w:r>
      <w:r w:rsidR="00AF2E3F">
        <w:rPr>
          <w:i/>
          <w:iCs/>
          <w:lang w:eastAsia="zh-CN" w:bidi="hi-IN"/>
        </w:rPr>
        <w:t>Whence:</w:t>
      </w:r>
      <w:r w:rsidR="00AF2E3F">
        <w:rPr>
          <w:lang w:eastAsia="zh-CN" w:bidi="hi-IN"/>
        </w:rPr>
        <w:t xml:space="preserve"> 0 </w:t>
      </w:r>
      <w:r w:rsidR="00AF2E3F">
        <w:rPr>
          <w:i/>
          <w:iCs/>
          <w:lang w:eastAsia="zh-CN" w:bidi="hi-IN"/>
        </w:rPr>
        <w:t xml:space="preserve">'SEEK_SET' </w:t>
      </w:r>
      <w:r w:rsidR="00AF2E3F">
        <w:rPr>
          <w:lang w:eastAsia="zh-CN" w:bidi="hi-IN"/>
        </w:rPr>
        <w:t xml:space="preserve">to set new position in bytes to </w:t>
      </w:r>
      <w:r w:rsidR="00AF2E3F">
        <w:rPr>
          <w:i/>
          <w:iCs/>
          <w:lang w:eastAsia="zh-CN" w:bidi="hi-IN"/>
        </w:rPr>
        <w:t>Position</w:t>
      </w:r>
      <w:r w:rsidR="00AF2E3F">
        <w:rPr>
          <w:lang w:eastAsia="zh-CN" w:bidi="hi-IN"/>
        </w:rPr>
        <w:t xml:space="preserve">, 1 </w:t>
      </w:r>
      <w:r w:rsidR="00AF2E3F">
        <w:rPr>
          <w:i/>
          <w:iCs/>
          <w:lang w:eastAsia="zh-CN" w:bidi="hi-IN"/>
        </w:rPr>
        <w:t xml:space="preserve">'SEEK_CUR' </w:t>
      </w:r>
      <w:r w:rsidR="00AF2E3F">
        <w:rPr>
          <w:lang w:eastAsia="zh-CN" w:bidi="hi-IN"/>
        </w:rPr>
        <w:t xml:space="preserve">to set new position to current position plus </w:t>
      </w:r>
      <w:r w:rsidR="00AF2E3F">
        <w:rPr>
          <w:i/>
          <w:iCs/>
          <w:lang w:eastAsia="zh-CN" w:bidi="hi-IN"/>
        </w:rPr>
        <w:t>Position</w:t>
      </w:r>
      <w:r w:rsidR="00AF2E3F">
        <w:rPr>
          <w:lang w:eastAsia="zh-CN" w:bidi="hi-IN"/>
        </w:rPr>
        <w:t xml:space="preserve">, and 2 </w:t>
      </w:r>
      <w:r w:rsidR="00AF2E3F">
        <w:rPr>
          <w:i/>
          <w:iCs/>
          <w:lang w:eastAsia="zh-CN" w:bidi="hi-IN"/>
        </w:rPr>
        <w:t xml:space="preserve">'SEEK_END' </w:t>
      </w:r>
      <w:r w:rsidR="00AF2E3F">
        <w:rPr>
          <w:lang w:eastAsia="zh-CN" w:bidi="hi-IN"/>
        </w:rPr>
        <w:t xml:space="preserve">to set it to end-of-file plus </w:t>
      </w:r>
      <w:r w:rsidR="00AF2E3F">
        <w:rPr>
          <w:i/>
          <w:iCs/>
          <w:lang w:eastAsia="zh-CN" w:bidi="hi-IN"/>
        </w:rPr>
        <w:t>Position</w:t>
      </w:r>
      <w:r w:rsidR="00AF2E3F">
        <w:rPr>
          <w:lang w:eastAsia="zh-CN" w:bidi="hi-IN"/>
        </w:rPr>
        <w:t xml:space="preserve"> (typically negative). These constants are from module </w:t>
      </w:r>
      <w:r w:rsidR="00AF2E3F">
        <w:rPr>
          <w:i/>
          <w:iCs/>
          <w:lang w:eastAsia="zh-CN" w:bidi="hi-IN"/>
        </w:rPr>
        <w:t>'</w:t>
      </w:r>
      <w:proofErr w:type="spellStart"/>
      <w:r w:rsidR="00AF2E3F">
        <w:rPr>
          <w:i/>
          <w:iCs/>
          <w:lang w:eastAsia="zh-CN" w:bidi="hi-IN"/>
        </w:rPr>
        <w:t>Fcntl</w:t>
      </w:r>
      <w:proofErr w:type="spellEnd"/>
      <w:r w:rsidR="00AF2E3F">
        <w:rPr>
          <w:i/>
          <w:iCs/>
          <w:lang w:eastAsia="zh-CN" w:bidi="hi-IN"/>
        </w:rPr>
        <w:t>'</w:t>
      </w:r>
      <w:r w:rsidR="00AF2E3F">
        <w:rPr>
          <w:lang w:eastAsia="zh-CN" w:bidi="hi-IN"/>
        </w:rPr>
        <w:t xml:space="preserve">. Returns new position, or undefined on failure (position </w:t>
      </w:r>
      <w:r w:rsidR="00AF2E3F">
        <w:rPr>
          <w:i/>
          <w:iCs/>
          <w:lang w:eastAsia="zh-CN" w:bidi="hi-IN"/>
        </w:rPr>
        <w:t>0</w:t>
      </w:r>
      <w:r w:rsidR="00AF2E3F">
        <w:rPr>
          <w:lang w:eastAsia="zh-CN" w:bidi="hi-IN"/>
        </w:rPr>
        <w:t xml:space="preserve"> is returned as </w:t>
      </w:r>
      <w:r w:rsidR="00AF2E3F">
        <w:rPr>
          <w:i/>
          <w:iCs/>
          <w:lang w:eastAsia="zh-CN" w:bidi="hi-IN"/>
        </w:rPr>
        <w:t>"0 but true"</w:t>
      </w:r>
      <w:r w:rsidR="00AF2E3F">
        <w:rPr>
          <w:lang w:eastAsia="zh-CN" w:bidi="hi-IN"/>
        </w:rPr>
        <w:t xml:space="preserve">). Avoid mixing with calls to read functions other than </w:t>
      </w:r>
      <w:proofErr w:type="spellStart"/>
      <w:proofErr w:type="gramStart"/>
      <w:r w:rsidR="00AF2E3F">
        <w:rPr>
          <w:i/>
          <w:iCs/>
          <w:lang w:eastAsia="zh-CN" w:bidi="hi-IN"/>
        </w:rPr>
        <w:t>sysread</w:t>
      </w:r>
      <w:proofErr w:type="spellEnd"/>
      <w:r w:rsidR="00AF2E3F">
        <w:rPr>
          <w:i/>
          <w:iCs/>
          <w:lang w:eastAsia="zh-CN" w:bidi="hi-IN"/>
        </w:rPr>
        <w:t>(</w:t>
      </w:r>
      <w:proofErr w:type="gramEnd"/>
      <w:r w:rsidR="00AF2E3F">
        <w:rPr>
          <w:i/>
          <w:iCs/>
          <w:lang w:eastAsia="zh-CN" w:bidi="hi-IN"/>
        </w:rPr>
        <w:t>)</w:t>
      </w:r>
      <w:r w:rsidR="00AF2E3F">
        <w:rPr>
          <w:lang w:eastAsia="zh-CN" w:bidi="hi-IN"/>
        </w:rPr>
        <w:t xml:space="preserve">. </w:t>
      </w:r>
    </w:p>
    <w:p w14:paraId="0D8F181B" w14:textId="77777777" w:rsidR="00A5467E" w:rsidRPr="00A5467E" w:rsidRDefault="00A5467E" w:rsidP="00A5467E">
      <w:pPr>
        <w:rPr>
          <w:lang w:eastAsia="zh-CN" w:bidi="hi-IN"/>
        </w:rPr>
      </w:pPr>
    </w:p>
    <w:p w14:paraId="4B08C8A9" w14:textId="3D1691CF" w:rsidR="00AF2E3F" w:rsidRDefault="00AF2E3F" w:rsidP="007B3AB2">
      <w:pPr>
        <w:pStyle w:val="code-definition"/>
      </w:pPr>
      <w:bookmarkStart w:id="47" w:name="OLE_LINK23"/>
      <w:bookmarkStart w:id="48" w:name="OLE_LINK24"/>
      <w:r>
        <w:t>syswrite(</w:t>
      </w:r>
      <w:r>
        <w:rPr>
          <w:i/>
          <w:iCs/>
          <w:sz w:val="18"/>
          <w:szCs w:val="18"/>
        </w:rPr>
        <w:t>Filehandle, Scalar, Length, Offset</w:t>
      </w:r>
      <w:r>
        <w:t>)</w:t>
      </w:r>
    </w:p>
    <w:p w14:paraId="2D592A97" w14:textId="761C8832" w:rsidR="00AF2E3F" w:rsidRDefault="00AF2E3F" w:rsidP="007B3AB2">
      <w:pPr>
        <w:pStyle w:val="code-definition"/>
      </w:pPr>
      <w:r>
        <w:t>syswrite(</w:t>
      </w:r>
      <w:r>
        <w:rPr>
          <w:i/>
          <w:iCs/>
          <w:sz w:val="18"/>
          <w:szCs w:val="18"/>
        </w:rPr>
        <w:t>Filehandle, Scalar, Length</w:t>
      </w:r>
      <w:r>
        <w:t>)</w:t>
      </w:r>
    </w:p>
    <w:p w14:paraId="2B1B181D" w14:textId="26D9E6AE" w:rsidR="007B3AB2" w:rsidRDefault="007B3AB2" w:rsidP="007B3AB2">
      <w:pPr>
        <w:pStyle w:val="code-definition"/>
      </w:pPr>
      <w:r>
        <w:t>syswrite(</w:t>
      </w:r>
      <w:r w:rsidR="00AF2E3F">
        <w:rPr>
          <w:i/>
          <w:iCs/>
          <w:sz w:val="18"/>
          <w:szCs w:val="18"/>
        </w:rPr>
        <w:t>Filehandle, Scalar</w:t>
      </w:r>
      <w:r>
        <w:t>)</w:t>
      </w:r>
      <w:bookmarkEnd w:id="47"/>
      <w:bookmarkEnd w:id="48"/>
    </w:p>
    <w:p w14:paraId="65346F7B" w14:textId="2B2DDA20" w:rsidR="00AF2E3F" w:rsidRPr="00AB745D" w:rsidRDefault="00AF2E3F" w:rsidP="00AF2E3F">
      <w:pPr>
        <w:ind w:left="700"/>
        <w:rPr>
          <w:lang w:eastAsia="zh-CN" w:bidi="hi-IN"/>
        </w:rPr>
      </w:pPr>
      <w:r>
        <w:rPr>
          <w:lang w:eastAsia="zh-CN" w:bidi="hi-IN"/>
        </w:rPr>
        <w:t xml:space="preserve">Attempts to write </w:t>
      </w:r>
      <w:r>
        <w:rPr>
          <w:i/>
          <w:iCs/>
          <w:lang w:eastAsia="zh-CN" w:bidi="hi-IN"/>
        </w:rPr>
        <w:t>Length</w:t>
      </w:r>
      <w:r>
        <w:rPr>
          <w:lang w:eastAsia="zh-CN" w:bidi="hi-IN"/>
        </w:rPr>
        <w:t xml:space="preserve"> bytes of data from variable </w:t>
      </w:r>
      <w:r>
        <w:rPr>
          <w:i/>
          <w:iCs/>
          <w:lang w:eastAsia="zh-CN" w:bidi="hi-IN"/>
        </w:rPr>
        <w:t>Scalar</w:t>
      </w:r>
      <w:r>
        <w:rPr>
          <w:lang w:eastAsia="zh-CN" w:bidi="hi-IN"/>
        </w:rPr>
        <w:t xml:space="preserve"> to the specified </w:t>
      </w:r>
      <w:r>
        <w:rPr>
          <w:i/>
          <w:iCs/>
          <w:lang w:eastAsia="zh-CN" w:bidi="hi-IN"/>
        </w:rPr>
        <w:t>Filehandle</w:t>
      </w:r>
      <w:r>
        <w:rPr>
          <w:lang w:eastAsia="zh-CN" w:bidi="hi-IN"/>
        </w:rPr>
        <w:t xml:space="preserve">, using C function </w:t>
      </w:r>
      <w:proofErr w:type="gramStart"/>
      <w:r>
        <w:rPr>
          <w:i/>
          <w:iCs/>
          <w:lang w:eastAsia="zh-CN" w:bidi="hi-IN"/>
        </w:rPr>
        <w:t>write(</w:t>
      </w:r>
      <w:proofErr w:type="gramEnd"/>
      <w:r>
        <w:rPr>
          <w:i/>
          <w:iCs/>
          <w:lang w:eastAsia="zh-CN" w:bidi="hi-IN"/>
        </w:rPr>
        <w:t>2)</w:t>
      </w:r>
      <w:r w:rsidR="00AB745D">
        <w:rPr>
          <w:lang w:eastAsia="zh-CN" w:bidi="hi-IN"/>
        </w:rPr>
        <w:t xml:space="preserve">, bypassing usual </w:t>
      </w:r>
      <w:proofErr w:type="spellStart"/>
      <w:r w:rsidR="00AB745D">
        <w:rPr>
          <w:i/>
          <w:iCs/>
          <w:lang w:eastAsia="zh-CN" w:bidi="hi-IN"/>
        </w:rPr>
        <w:t>PerlIO</w:t>
      </w:r>
      <w:proofErr w:type="spellEnd"/>
      <w:r w:rsidR="00AB745D">
        <w:rPr>
          <w:lang w:eastAsia="zh-CN" w:bidi="hi-IN"/>
        </w:rPr>
        <w:t xml:space="preserve"> layers</w:t>
      </w:r>
      <w:r>
        <w:rPr>
          <w:lang w:eastAsia="zh-CN" w:bidi="hi-IN"/>
        </w:rPr>
        <w:t xml:space="preserve">. If </w:t>
      </w:r>
      <w:r>
        <w:rPr>
          <w:i/>
          <w:iCs/>
          <w:lang w:eastAsia="zh-CN" w:bidi="hi-IN"/>
        </w:rPr>
        <w:t>Length</w:t>
      </w:r>
      <w:r>
        <w:rPr>
          <w:lang w:eastAsia="zh-CN" w:bidi="hi-IN"/>
        </w:rPr>
        <w:t xml:space="preserve"> is not specified, writer entire </w:t>
      </w:r>
      <w:r>
        <w:rPr>
          <w:i/>
          <w:iCs/>
          <w:lang w:eastAsia="zh-CN" w:bidi="hi-IN"/>
        </w:rPr>
        <w:t>Scalar</w:t>
      </w:r>
      <w:r>
        <w:rPr>
          <w:lang w:eastAsia="zh-CN" w:bidi="hi-IN"/>
        </w:rPr>
        <w:t xml:space="preserve">. </w:t>
      </w:r>
      <w:r w:rsidR="00AB745D">
        <w:rPr>
          <w:lang w:eastAsia="zh-CN" w:bidi="hi-IN"/>
        </w:rPr>
        <w:t xml:space="preserve">avoid mixing with reads, other than </w:t>
      </w:r>
      <w:proofErr w:type="spellStart"/>
      <w:proofErr w:type="gramStart"/>
      <w:r w:rsidR="00AB745D">
        <w:rPr>
          <w:i/>
          <w:iCs/>
          <w:lang w:eastAsia="zh-CN" w:bidi="hi-IN"/>
        </w:rPr>
        <w:t>sysread</w:t>
      </w:r>
      <w:proofErr w:type="spellEnd"/>
      <w:r w:rsidR="00AB745D">
        <w:rPr>
          <w:i/>
          <w:iCs/>
          <w:lang w:eastAsia="zh-CN" w:bidi="hi-IN"/>
        </w:rPr>
        <w:t>(</w:t>
      </w:r>
      <w:proofErr w:type="gramEnd"/>
      <w:r w:rsidR="00AB745D">
        <w:rPr>
          <w:i/>
          <w:iCs/>
          <w:lang w:eastAsia="zh-CN" w:bidi="hi-IN"/>
        </w:rPr>
        <w:t>)</w:t>
      </w:r>
      <w:r w:rsidR="00AB745D">
        <w:rPr>
          <w:lang w:eastAsia="zh-CN" w:bidi="hi-IN"/>
        </w:rPr>
        <w:t xml:space="preserve">, and with </w:t>
      </w:r>
      <w:r w:rsidR="00AB745D">
        <w:rPr>
          <w:i/>
          <w:iCs/>
          <w:lang w:eastAsia="zh-CN" w:bidi="hi-IN"/>
        </w:rPr>
        <w:t>print()</w:t>
      </w:r>
      <w:r w:rsidR="00AB745D">
        <w:rPr>
          <w:lang w:eastAsia="zh-CN" w:bidi="hi-IN"/>
        </w:rPr>
        <w:t xml:space="preserve">, </w:t>
      </w:r>
      <w:r w:rsidR="00AB745D">
        <w:rPr>
          <w:i/>
          <w:iCs/>
          <w:lang w:eastAsia="zh-CN" w:bidi="hi-IN"/>
        </w:rPr>
        <w:t>write()</w:t>
      </w:r>
      <w:r w:rsidR="00AB745D">
        <w:rPr>
          <w:lang w:eastAsia="zh-CN" w:bidi="hi-IN"/>
        </w:rPr>
        <w:t xml:space="preserve">, </w:t>
      </w:r>
      <w:r w:rsidR="00AB745D">
        <w:rPr>
          <w:i/>
          <w:iCs/>
          <w:lang w:eastAsia="zh-CN" w:bidi="hi-IN"/>
        </w:rPr>
        <w:t>seek()</w:t>
      </w:r>
      <w:r w:rsidR="00AB745D">
        <w:rPr>
          <w:lang w:eastAsia="zh-CN" w:bidi="hi-IN"/>
        </w:rPr>
        <w:t xml:space="preserve">, </w:t>
      </w:r>
      <w:r w:rsidR="00AB745D">
        <w:rPr>
          <w:i/>
          <w:iCs/>
          <w:lang w:eastAsia="zh-CN" w:bidi="hi-IN"/>
        </w:rPr>
        <w:t>tell()</w:t>
      </w:r>
      <w:r w:rsidR="00AB745D">
        <w:rPr>
          <w:lang w:eastAsia="zh-CN" w:bidi="hi-IN"/>
        </w:rPr>
        <w:t xml:space="preserve">, or </w:t>
      </w:r>
      <w:proofErr w:type="spellStart"/>
      <w:r w:rsidR="00AB745D">
        <w:rPr>
          <w:i/>
          <w:iCs/>
          <w:lang w:eastAsia="zh-CN" w:bidi="hi-IN"/>
        </w:rPr>
        <w:t>eof</w:t>
      </w:r>
      <w:proofErr w:type="spellEnd"/>
      <w:r w:rsidR="00AB745D">
        <w:rPr>
          <w:i/>
          <w:iCs/>
          <w:lang w:eastAsia="zh-CN" w:bidi="hi-IN"/>
        </w:rPr>
        <w:t>()</w:t>
      </w:r>
      <w:r w:rsidR="00AB745D">
        <w:rPr>
          <w:lang w:eastAsia="zh-CN" w:bidi="hi-IN"/>
        </w:rPr>
        <w:t xml:space="preserve">. Returns the number of bytes </w:t>
      </w:r>
      <w:proofErr w:type="gramStart"/>
      <w:r w:rsidR="00AB745D">
        <w:rPr>
          <w:lang w:eastAsia="zh-CN" w:bidi="hi-IN"/>
        </w:rPr>
        <w:t>actually written</w:t>
      </w:r>
      <w:proofErr w:type="gramEnd"/>
      <w:r w:rsidR="00AB745D">
        <w:rPr>
          <w:lang w:eastAsia="zh-CN" w:bidi="hi-IN"/>
        </w:rPr>
        <w:t xml:space="preserve">, or </w:t>
      </w:r>
      <w:r w:rsidR="00AB745D">
        <w:rPr>
          <w:i/>
          <w:iCs/>
          <w:lang w:eastAsia="zh-CN" w:bidi="hi-IN"/>
        </w:rPr>
        <w:t>undef</w:t>
      </w:r>
      <w:r w:rsidR="00AB745D">
        <w:rPr>
          <w:lang w:eastAsia="zh-CN" w:bidi="hi-IN"/>
        </w:rPr>
        <w:t xml:space="preserve"> if there was an error (and set </w:t>
      </w:r>
      <w:r w:rsidR="00AB745D">
        <w:rPr>
          <w:i/>
          <w:iCs/>
          <w:lang w:eastAsia="zh-CN" w:bidi="hi-IN"/>
        </w:rPr>
        <w:t>$!</w:t>
      </w:r>
      <w:r w:rsidR="00AB745D">
        <w:rPr>
          <w:lang w:eastAsia="zh-CN" w:bidi="hi-IN"/>
        </w:rPr>
        <w:t xml:space="preserve">). If </w:t>
      </w:r>
      <w:r w:rsidR="00AB745D">
        <w:rPr>
          <w:i/>
          <w:iCs/>
          <w:lang w:eastAsia="zh-CN" w:bidi="hi-IN"/>
        </w:rPr>
        <w:t>Length</w:t>
      </w:r>
      <w:r w:rsidR="00AB745D">
        <w:rPr>
          <w:lang w:eastAsia="zh-CN" w:bidi="hi-IN"/>
        </w:rPr>
        <w:t xml:space="preserve"> is greater than the number of bytes in </w:t>
      </w:r>
      <w:r w:rsidR="00AB745D">
        <w:rPr>
          <w:i/>
          <w:iCs/>
          <w:lang w:eastAsia="zh-CN" w:bidi="hi-IN"/>
        </w:rPr>
        <w:lastRenderedPageBreak/>
        <w:t>Scalar</w:t>
      </w:r>
      <w:r w:rsidR="00AB745D">
        <w:rPr>
          <w:lang w:eastAsia="zh-CN" w:bidi="hi-IN"/>
        </w:rPr>
        <w:t xml:space="preserve"> after </w:t>
      </w:r>
      <w:r w:rsidR="00AB745D">
        <w:rPr>
          <w:i/>
          <w:iCs/>
          <w:lang w:eastAsia="zh-CN" w:bidi="hi-IN"/>
        </w:rPr>
        <w:t>Offset</w:t>
      </w:r>
      <w:r w:rsidR="00AB745D">
        <w:rPr>
          <w:lang w:eastAsia="zh-CN" w:bidi="hi-IN"/>
        </w:rPr>
        <w:t xml:space="preserve">, only as much data as is available will be written. If </w:t>
      </w:r>
      <w:r w:rsidR="00AB745D">
        <w:rPr>
          <w:i/>
          <w:iCs/>
          <w:lang w:eastAsia="zh-CN" w:bidi="hi-IN"/>
        </w:rPr>
        <w:t xml:space="preserve">Offset </w:t>
      </w:r>
      <w:r w:rsidR="00AB745D">
        <w:rPr>
          <w:lang w:eastAsia="zh-CN" w:bidi="hi-IN"/>
        </w:rPr>
        <w:t xml:space="preserve">is specified, begin after that many bytes of </w:t>
      </w:r>
      <w:r w:rsidR="00AB745D">
        <w:rPr>
          <w:i/>
          <w:iCs/>
          <w:lang w:eastAsia="zh-CN" w:bidi="hi-IN"/>
        </w:rPr>
        <w:t>Scalar</w:t>
      </w:r>
      <w:r w:rsidR="00AB745D">
        <w:rPr>
          <w:lang w:eastAsia="zh-CN" w:bidi="hi-IN"/>
        </w:rPr>
        <w:t xml:space="preserve"> (or that many bytes counting backwards from end if negative). Will raise exception if filehandle is marked </w:t>
      </w:r>
      <w:proofErr w:type="gramStart"/>
      <w:r w:rsidR="00AB745D">
        <w:rPr>
          <w:i/>
          <w:iCs/>
          <w:lang w:eastAsia="zh-CN" w:bidi="hi-IN"/>
        </w:rPr>
        <w:t>':utf</w:t>
      </w:r>
      <w:proofErr w:type="gramEnd"/>
      <w:r w:rsidR="00AB745D">
        <w:rPr>
          <w:i/>
          <w:iCs/>
          <w:lang w:eastAsia="zh-CN" w:bidi="hi-IN"/>
        </w:rPr>
        <w:t>8'</w:t>
      </w:r>
      <w:r w:rsidR="00AB745D">
        <w:rPr>
          <w:lang w:eastAsia="zh-CN" w:bidi="hi-IN"/>
        </w:rPr>
        <w:t xml:space="preserve">, or upon attempting to write </w:t>
      </w:r>
      <w:proofErr w:type="spellStart"/>
      <w:r w:rsidR="00AB745D">
        <w:rPr>
          <w:lang w:eastAsia="zh-CN" w:bidi="hi-IN"/>
        </w:rPr>
        <w:t>charaters</w:t>
      </w:r>
      <w:proofErr w:type="spellEnd"/>
      <w:r w:rsidR="00AB745D">
        <w:rPr>
          <w:lang w:eastAsia="zh-CN" w:bidi="hi-IN"/>
        </w:rPr>
        <w:t xml:space="preserve"> with code points over </w:t>
      </w:r>
      <w:r w:rsidR="00AB745D">
        <w:rPr>
          <w:i/>
          <w:iCs/>
          <w:lang w:eastAsia="zh-CN" w:bidi="hi-IN"/>
        </w:rPr>
        <w:t>255</w:t>
      </w:r>
      <w:r w:rsidR="00AB745D">
        <w:rPr>
          <w:lang w:eastAsia="zh-CN" w:bidi="hi-IN"/>
        </w:rPr>
        <w:t xml:space="preserve">. </w:t>
      </w:r>
    </w:p>
    <w:p w14:paraId="1A545270" w14:textId="77777777" w:rsidR="00AF2E3F" w:rsidRPr="00AF2E3F" w:rsidRDefault="00AF2E3F" w:rsidP="00AF2E3F">
      <w:pPr>
        <w:rPr>
          <w:lang w:eastAsia="zh-CN" w:bidi="hi-IN"/>
        </w:rPr>
      </w:pPr>
    </w:p>
    <w:p w14:paraId="4978CECD" w14:textId="65A85133" w:rsidR="007B3AB2" w:rsidRDefault="007B3AB2" w:rsidP="007B3AB2">
      <w:pPr>
        <w:pStyle w:val="code-definition"/>
      </w:pPr>
      <w:r>
        <w:t>tell(</w:t>
      </w:r>
      <w:r w:rsidR="00AB745D">
        <w:rPr>
          <w:i/>
          <w:iCs/>
          <w:sz w:val="18"/>
          <w:szCs w:val="18"/>
        </w:rPr>
        <w:t>Filehandle</w:t>
      </w:r>
      <w:r>
        <w:t>)</w:t>
      </w:r>
    </w:p>
    <w:p w14:paraId="7168B668" w14:textId="284A9DE3" w:rsidR="00AB745D" w:rsidRDefault="00AB745D" w:rsidP="00AB745D">
      <w:pPr>
        <w:pStyle w:val="code-definition"/>
      </w:pPr>
      <w:r>
        <w:t>tell()</w:t>
      </w:r>
    </w:p>
    <w:p w14:paraId="5197C583" w14:textId="00F32394" w:rsidR="00AB745D" w:rsidRPr="00AB745D" w:rsidRDefault="00AB745D" w:rsidP="00AB745D">
      <w:pPr>
        <w:ind w:left="700"/>
        <w:rPr>
          <w:lang w:eastAsia="zh-CN" w:bidi="hi-IN"/>
        </w:rPr>
      </w:pPr>
      <w:r>
        <w:rPr>
          <w:lang w:eastAsia="zh-CN" w:bidi="hi-IN"/>
        </w:rPr>
        <w:t xml:space="preserve">Returns the current position in bytes for </w:t>
      </w:r>
      <w:r>
        <w:rPr>
          <w:i/>
          <w:iCs/>
          <w:lang w:eastAsia="zh-CN" w:bidi="hi-IN"/>
        </w:rPr>
        <w:t>Filehandle</w:t>
      </w:r>
      <w:r>
        <w:rPr>
          <w:lang w:eastAsia="zh-CN" w:bidi="hi-IN"/>
        </w:rPr>
        <w:t xml:space="preserve">, or </w:t>
      </w:r>
      <w:r>
        <w:rPr>
          <w:i/>
          <w:iCs/>
          <w:lang w:eastAsia="zh-CN" w:bidi="hi-IN"/>
        </w:rPr>
        <w:t>-1</w:t>
      </w:r>
      <w:r>
        <w:rPr>
          <w:lang w:eastAsia="zh-CN" w:bidi="hi-IN"/>
        </w:rPr>
        <w:t xml:space="preserve"> on error. </w:t>
      </w:r>
      <w:r w:rsidRPr="00AB745D">
        <w:rPr>
          <w:i/>
          <w:iCs/>
          <w:lang w:eastAsia="zh-CN" w:bidi="hi-IN"/>
        </w:rPr>
        <w:t>Filehandle</w:t>
      </w:r>
      <w:r>
        <w:rPr>
          <w:i/>
          <w:iCs/>
          <w:lang w:eastAsia="zh-CN" w:bidi="hi-IN"/>
        </w:rPr>
        <w:t xml:space="preserve"> </w:t>
      </w:r>
      <w:r>
        <w:rPr>
          <w:lang w:eastAsia="zh-CN" w:bidi="hi-IN"/>
        </w:rPr>
        <w:t xml:space="preserve">may be an expression whose value gives the name of the actual filehandle. If </w:t>
      </w:r>
      <w:r>
        <w:rPr>
          <w:i/>
          <w:iCs/>
          <w:lang w:eastAsia="zh-CN" w:bidi="hi-IN"/>
        </w:rPr>
        <w:t>Filehandle</w:t>
      </w:r>
      <w:r>
        <w:rPr>
          <w:lang w:eastAsia="zh-CN" w:bidi="hi-IN"/>
        </w:rPr>
        <w:t xml:space="preserve"> is omitted, assume the file last read. Behaviour for standard streams (like </w:t>
      </w:r>
      <w:r>
        <w:rPr>
          <w:i/>
          <w:iCs/>
          <w:lang w:eastAsia="zh-CN" w:bidi="hi-IN"/>
        </w:rPr>
        <w:t>STDIN</w:t>
      </w:r>
      <w:r w:rsidRPr="00AB745D">
        <w:rPr>
          <w:lang w:eastAsia="zh-CN" w:bidi="hi-IN"/>
        </w:rPr>
        <w:t>)</w:t>
      </w:r>
      <w:r>
        <w:rPr>
          <w:lang w:eastAsia="zh-CN" w:bidi="hi-IN"/>
        </w:rPr>
        <w:t xml:space="preserve"> is OS dependent.</w:t>
      </w:r>
      <w:r>
        <w:rPr>
          <w:i/>
          <w:iCs/>
          <w:lang w:eastAsia="zh-CN" w:bidi="hi-IN"/>
        </w:rPr>
        <w:t xml:space="preserve"> </w:t>
      </w:r>
      <w:r>
        <w:rPr>
          <w:lang w:eastAsia="zh-CN" w:bidi="hi-IN"/>
        </w:rPr>
        <w:t xml:space="preserve">Do not use on a filehandle that has been manipulated by </w:t>
      </w:r>
      <w:proofErr w:type="spellStart"/>
      <w:proofErr w:type="gramStart"/>
      <w:r>
        <w:rPr>
          <w:i/>
          <w:iCs/>
          <w:lang w:eastAsia="zh-CN" w:bidi="hi-IN"/>
        </w:rPr>
        <w:t>sysread</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syswrite</w:t>
      </w:r>
      <w:proofErr w:type="spellEnd"/>
      <w:r>
        <w:rPr>
          <w:i/>
          <w:iCs/>
          <w:lang w:eastAsia="zh-CN" w:bidi="hi-IN"/>
        </w:rPr>
        <w:t>()</w:t>
      </w:r>
      <w:r>
        <w:rPr>
          <w:lang w:eastAsia="zh-CN" w:bidi="hi-IN"/>
        </w:rPr>
        <w:t xml:space="preserve">, or </w:t>
      </w:r>
      <w:proofErr w:type="spellStart"/>
      <w:r>
        <w:rPr>
          <w:i/>
          <w:iCs/>
          <w:lang w:eastAsia="zh-CN" w:bidi="hi-IN"/>
        </w:rPr>
        <w:t>sysseek</w:t>
      </w:r>
      <w:proofErr w:type="spellEnd"/>
      <w:r>
        <w:rPr>
          <w:i/>
          <w:iCs/>
          <w:lang w:eastAsia="zh-CN" w:bidi="hi-IN"/>
        </w:rPr>
        <w:t>()</w:t>
      </w:r>
      <w:r>
        <w:rPr>
          <w:lang w:eastAsia="zh-CN" w:bidi="hi-IN"/>
        </w:rPr>
        <w:t xml:space="preserve">. There is no </w:t>
      </w:r>
      <w:proofErr w:type="spellStart"/>
      <w:proofErr w:type="gramStart"/>
      <w:r>
        <w:rPr>
          <w:i/>
          <w:iCs/>
          <w:lang w:eastAsia="zh-CN" w:bidi="hi-IN"/>
        </w:rPr>
        <w:t>systell</w:t>
      </w:r>
      <w:proofErr w:type="spellEnd"/>
      <w:r>
        <w:rPr>
          <w:i/>
          <w:iCs/>
          <w:lang w:eastAsia="zh-CN" w:bidi="hi-IN"/>
        </w:rPr>
        <w:t>(</w:t>
      </w:r>
      <w:proofErr w:type="gramEnd"/>
      <w:r>
        <w:rPr>
          <w:i/>
          <w:iCs/>
          <w:lang w:eastAsia="zh-CN" w:bidi="hi-IN"/>
        </w:rPr>
        <w:t>)</w:t>
      </w:r>
      <w:r>
        <w:rPr>
          <w:lang w:eastAsia="zh-CN" w:bidi="hi-IN"/>
        </w:rPr>
        <w:t xml:space="preserve">, use </w:t>
      </w:r>
      <w:proofErr w:type="spellStart"/>
      <w:r>
        <w:rPr>
          <w:i/>
          <w:iCs/>
          <w:lang w:eastAsia="zh-CN" w:bidi="hi-IN"/>
        </w:rPr>
        <w:t>sysseek</w:t>
      </w:r>
      <w:proofErr w:type="spellEnd"/>
      <w:r>
        <w:rPr>
          <w:i/>
          <w:iCs/>
          <w:lang w:eastAsia="zh-CN" w:bidi="hi-IN"/>
        </w:rPr>
        <w:t>($</w:t>
      </w:r>
      <w:proofErr w:type="spellStart"/>
      <w:r>
        <w:rPr>
          <w:i/>
          <w:iCs/>
          <w:lang w:eastAsia="zh-CN" w:bidi="hi-IN"/>
        </w:rPr>
        <w:t>fh</w:t>
      </w:r>
      <w:proofErr w:type="spellEnd"/>
      <w:r>
        <w:rPr>
          <w:i/>
          <w:iCs/>
          <w:lang w:eastAsia="zh-CN" w:bidi="hi-IN"/>
        </w:rPr>
        <w:t>, 0, 1)</w:t>
      </w:r>
      <w:r>
        <w:rPr>
          <w:lang w:eastAsia="zh-CN" w:bidi="hi-IN"/>
        </w:rPr>
        <w:t xml:space="preserve"> for that. </w:t>
      </w:r>
    </w:p>
    <w:p w14:paraId="53FD36AD" w14:textId="77777777" w:rsidR="00AB745D" w:rsidRPr="00AB745D" w:rsidRDefault="00AB745D" w:rsidP="00AB745D">
      <w:pPr>
        <w:rPr>
          <w:lang w:eastAsia="zh-CN" w:bidi="hi-IN"/>
        </w:rPr>
      </w:pPr>
    </w:p>
    <w:p w14:paraId="3AA26624" w14:textId="48BCE5F1" w:rsidR="007B3AB2" w:rsidRDefault="007B3AB2" w:rsidP="007B3AB2">
      <w:pPr>
        <w:pStyle w:val="code-definition"/>
      </w:pPr>
      <w:r>
        <w:t>telldir(</w:t>
      </w:r>
      <w:r w:rsidR="009425F1">
        <w:rPr>
          <w:i/>
          <w:iCs/>
          <w:sz w:val="18"/>
          <w:szCs w:val="18"/>
        </w:rPr>
        <w:t>Dirhandle</w:t>
      </w:r>
      <w:r>
        <w:t>)</w:t>
      </w:r>
    </w:p>
    <w:p w14:paraId="56BB8DE8" w14:textId="315DFADE" w:rsidR="009425F1" w:rsidRPr="009425F1" w:rsidRDefault="009425F1" w:rsidP="009425F1">
      <w:pPr>
        <w:ind w:left="700"/>
        <w:rPr>
          <w:lang w:eastAsia="zh-CN" w:bidi="hi-IN"/>
        </w:rPr>
      </w:pPr>
      <w:r>
        <w:rPr>
          <w:lang w:eastAsia="zh-CN" w:bidi="hi-IN"/>
        </w:rPr>
        <w:t xml:space="preserve">Return the current position of the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routines on </w:t>
      </w:r>
      <w:proofErr w:type="spellStart"/>
      <w:r>
        <w:rPr>
          <w:i/>
          <w:iCs/>
          <w:lang w:eastAsia="zh-CN" w:bidi="hi-IN"/>
        </w:rPr>
        <w:t>Dirhandle</w:t>
      </w:r>
      <w:proofErr w:type="spellEnd"/>
      <w:r>
        <w:rPr>
          <w:lang w:eastAsia="zh-CN" w:bidi="hi-IN"/>
        </w:rPr>
        <w:t xml:space="preserve">. Result may be given to </w:t>
      </w:r>
      <w:proofErr w:type="spellStart"/>
      <w:proofErr w:type="gramStart"/>
      <w:r>
        <w:rPr>
          <w:i/>
          <w:iCs/>
          <w:lang w:eastAsia="zh-CN" w:bidi="hi-IN"/>
        </w:rPr>
        <w:t>seekdir</w:t>
      </w:r>
      <w:proofErr w:type="spellEnd"/>
      <w:r>
        <w:rPr>
          <w:i/>
          <w:iCs/>
          <w:lang w:eastAsia="zh-CN" w:bidi="hi-IN"/>
        </w:rPr>
        <w:t>(</w:t>
      </w:r>
      <w:proofErr w:type="gramEnd"/>
      <w:r>
        <w:rPr>
          <w:i/>
          <w:iCs/>
          <w:lang w:eastAsia="zh-CN" w:bidi="hi-IN"/>
        </w:rPr>
        <w:t>)</w:t>
      </w:r>
      <w:r>
        <w:rPr>
          <w:lang w:eastAsia="zh-CN" w:bidi="hi-IN"/>
        </w:rPr>
        <w:t xml:space="preserve">. &lt;Has same caveats about possible directory compaction as corresponding system routine&gt;. </w:t>
      </w:r>
    </w:p>
    <w:p w14:paraId="53151070" w14:textId="77777777" w:rsidR="009425F1" w:rsidRPr="009425F1" w:rsidRDefault="009425F1" w:rsidP="009425F1">
      <w:pPr>
        <w:rPr>
          <w:lang w:eastAsia="zh-CN" w:bidi="hi-IN"/>
        </w:rPr>
      </w:pPr>
    </w:p>
    <w:p w14:paraId="31DA48FA" w14:textId="5C7213EF" w:rsidR="009425F1" w:rsidRPr="009425F1" w:rsidRDefault="009425F1" w:rsidP="007B3AB2">
      <w:pPr>
        <w:pStyle w:val="code-definition"/>
      </w:pPr>
      <w:r>
        <w:t>truncate(</w:t>
      </w:r>
      <w:r>
        <w:rPr>
          <w:i/>
          <w:iCs/>
          <w:sz w:val="18"/>
          <w:szCs w:val="18"/>
        </w:rPr>
        <w:t>Filehandle, Length</w:t>
      </w:r>
      <w:r>
        <w:t>)</w:t>
      </w:r>
    </w:p>
    <w:p w14:paraId="03353A7D" w14:textId="39A2B3D8" w:rsidR="007B3AB2" w:rsidRDefault="007B3AB2" w:rsidP="007B3AB2">
      <w:pPr>
        <w:pStyle w:val="code-definition"/>
      </w:pPr>
      <w:r>
        <w:t>truncate(</w:t>
      </w:r>
      <w:r w:rsidR="009425F1">
        <w:rPr>
          <w:i/>
          <w:iCs/>
          <w:sz w:val="18"/>
          <w:szCs w:val="18"/>
        </w:rPr>
        <w:t>Expr, Length</w:t>
      </w:r>
      <w:r>
        <w:t>)</w:t>
      </w:r>
    </w:p>
    <w:p w14:paraId="7AE9BD06" w14:textId="2813A3EB" w:rsidR="009425F1" w:rsidRPr="00D82C8D" w:rsidRDefault="009425F1" w:rsidP="00D82C8D">
      <w:pPr>
        <w:ind w:left="700"/>
        <w:rPr>
          <w:lang w:eastAsia="zh-CN" w:bidi="hi-IN"/>
        </w:rPr>
      </w:pPr>
      <w:r>
        <w:rPr>
          <w:lang w:eastAsia="zh-CN" w:bidi="hi-IN"/>
        </w:rPr>
        <w:t>Truncate</w:t>
      </w:r>
      <w:r w:rsidR="00D82C8D">
        <w:rPr>
          <w:lang w:eastAsia="zh-CN" w:bidi="hi-IN"/>
        </w:rPr>
        <w:t xml:space="preserve"> (reduce size of)</w:t>
      </w:r>
      <w:r>
        <w:rPr>
          <w:lang w:eastAsia="zh-CN" w:bidi="hi-IN"/>
        </w:rPr>
        <w:t xml:space="preserve"> the file open on </w:t>
      </w:r>
      <w:r>
        <w:rPr>
          <w:i/>
          <w:iCs/>
          <w:lang w:eastAsia="zh-CN" w:bidi="hi-IN"/>
        </w:rPr>
        <w:t>Filehandle</w:t>
      </w:r>
      <w:r>
        <w:rPr>
          <w:lang w:eastAsia="zh-CN" w:bidi="hi-IN"/>
        </w:rPr>
        <w:t xml:space="preserve">, or </w:t>
      </w:r>
      <w:r w:rsidR="00D82C8D">
        <w:rPr>
          <w:lang w:eastAsia="zh-CN" w:bidi="hi-IN"/>
        </w:rPr>
        <w:t xml:space="preserve">with the name given by </w:t>
      </w:r>
      <w:r>
        <w:rPr>
          <w:i/>
          <w:iCs/>
          <w:lang w:eastAsia="zh-CN" w:bidi="hi-IN"/>
        </w:rPr>
        <w:t>Expr</w:t>
      </w:r>
      <w:r>
        <w:rPr>
          <w:lang w:eastAsia="zh-CN" w:bidi="hi-IN"/>
        </w:rPr>
        <w:t xml:space="preserve">, </w:t>
      </w:r>
      <w:r w:rsidR="00D82C8D">
        <w:rPr>
          <w:lang w:eastAsia="zh-CN" w:bidi="hi-IN"/>
        </w:rPr>
        <w:t xml:space="preserve">to the specified </w:t>
      </w:r>
      <w:r w:rsidR="00D82C8D">
        <w:rPr>
          <w:i/>
          <w:iCs/>
          <w:lang w:eastAsia="zh-CN" w:bidi="hi-IN"/>
        </w:rPr>
        <w:t>Length</w:t>
      </w:r>
      <w:r w:rsidR="00D82C8D">
        <w:rPr>
          <w:lang w:eastAsia="zh-CN" w:bidi="hi-IN"/>
        </w:rPr>
        <w:t xml:space="preserve">. Raises exception if truncate is unimplemented by OS. Returns true if successful, </w:t>
      </w:r>
      <w:r w:rsidR="00D82C8D">
        <w:rPr>
          <w:i/>
          <w:iCs/>
          <w:lang w:eastAsia="zh-CN" w:bidi="hi-IN"/>
        </w:rPr>
        <w:t>undef</w:t>
      </w:r>
      <w:r w:rsidR="00D82C8D">
        <w:rPr>
          <w:lang w:eastAsia="zh-CN" w:bidi="hi-IN"/>
        </w:rPr>
        <w:t xml:space="preserve"> on error. Behaviour is undefined if </w:t>
      </w:r>
      <w:r w:rsidR="00D82C8D">
        <w:rPr>
          <w:i/>
          <w:iCs/>
          <w:lang w:eastAsia="zh-CN" w:bidi="hi-IN"/>
        </w:rPr>
        <w:t>Length</w:t>
      </w:r>
      <w:r w:rsidR="00D82C8D">
        <w:rPr>
          <w:lang w:eastAsia="zh-CN" w:bidi="hi-IN"/>
        </w:rPr>
        <w:t xml:space="preserve"> is greater than length of file. Position in file of </w:t>
      </w:r>
      <w:r w:rsidR="00D82C8D">
        <w:rPr>
          <w:i/>
          <w:iCs/>
          <w:lang w:eastAsia="zh-CN" w:bidi="hi-IN"/>
        </w:rPr>
        <w:t>Filehandle</w:t>
      </w:r>
      <w:r w:rsidR="00D82C8D">
        <w:rPr>
          <w:lang w:eastAsia="zh-CN" w:bidi="hi-IN"/>
        </w:rPr>
        <w:t xml:space="preserve"> is unchanged. </w:t>
      </w:r>
    </w:p>
    <w:p w14:paraId="119D13E8" w14:textId="77777777" w:rsidR="009425F1" w:rsidRPr="009425F1" w:rsidRDefault="009425F1" w:rsidP="009425F1">
      <w:pPr>
        <w:rPr>
          <w:lang w:eastAsia="zh-CN" w:bidi="hi-IN"/>
        </w:rPr>
      </w:pPr>
    </w:p>
    <w:p w14:paraId="5A90C180" w14:textId="17F513B2" w:rsidR="00D82C8D" w:rsidRDefault="00D82C8D" w:rsidP="00C006D9">
      <w:pPr>
        <w:pStyle w:val="code-definition"/>
      </w:pPr>
      <w:r>
        <w:t>write(</w:t>
      </w:r>
      <w:r>
        <w:rPr>
          <w:i/>
          <w:iCs/>
          <w:sz w:val="18"/>
          <w:szCs w:val="18"/>
        </w:rPr>
        <w:t>Filehandle</w:t>
      </w:r>
      <w:r>
        <w:t>)</w:t>
      </w:r>
    </w:p>
    <w:p w14:paraId="1A7E95BD" w14:textId="309F27E0" w:rsidR="00D82C8D" w:rsidRDefault="00D82C8D" w:rsidP="00C006D9">
      <w:pPr>
        <w:pStyle w:val="code-definition"/>
      </w:pPr>
      <w:r>
        <w:t>write(</w:t>
      </w:r>
      <w:r>
        <w:rPr>
          <w:i/>
          <w:iCs/>
          <w:sz w:val="18"/>
          <w:szCs w:val="18"/>
        </w:rPr>
        <w:t>Expr</w:t>
      </w:r>
      <w:r>
        <w:t>)</w:t>
      </w:r>
    </w:p>
    <w:p w14:paraId="1E9CDA2B" w14:textId="24B6F916" w:rsidR="00C006D9" w:rsidRDefault="007B3AB2" w:rsidP="00C006D9">
      <w:pPr>
        <w:pStyle w:val="code-definition"/>
      </w:pPr>
      <w:r>
        <w:t>write()</w:t>
      </w:r>
    </w:p>
    <w:p w14:paraId="0F8CF58A" w14:textId="6B33C5BC" w:rsidR="00D82C8D" w:rsidRPr="00D82C8D" w:rsidRDefault="00D82C8D" w:rsidP="00D82C8D">
      <w:pPr>
        <w:ind w:left="700"/>
        <w:rPr>
          <w:lang w:eastAsia="zh-CN" w:bidi="hi-IN"/>
        </w:rPr>
      </w:pPr>
      <w:r>
        <w:rPr>
          <w:lang w:eastAsia="zh-CN" w:bidi="hi-IN"/>
        </w:rPr>
        <w:t xml:space="preserve">Writes a formatted record to the specified </w:t>
      </w:r>
      <w:r>
        <w:rPr>
          <w:i/>
          <w:iCs/>
          <w:lang w:eastAsia="zh-CN" w:bidi="hi-IN"/>
        </w:rPr>
        <w:t>Filehandle</w:t>
      </w:r>
      <w:r>
        <w:rPr>
          <w:lang w:eastAsia="zh-CN" w:bidi="hi-IN"/>
        </w:rPr>
        <w:t xml:space="preserve">, or filehandle with name given by </w:t>
      </w:r>
      <w:r w:rsidRPr="00D82C8D">
        <w:rPr>
          <w:i/>
          <w:iCs/>
          <w:lang w:eastAsia="zh-CN" w:bidi="hi-IN"/>
        </w:rPr>
        <w:t>Expr</w:t>
      </w:r>
      <w:r>
        <w:rPr>
          <w:lang w:eastAsia="zh-CN" w:bidi="hi-IN"/>
        </w:rPr>
        <w:t xml:space="preserve">, </w:t>
      </w:r>
      <w:r w:rsidRPr="00D82C8D">
        <w:rPr>
          <w:lang w:eastAsia="zh-CN" w:bidi="hi-IN"/>
        </w:rPr>
        <w:t>using</w:t>
      </w:r>
      <w:r>
        <w:rPr>
          <w:lang w:eastAsia="zh-CN" w:bidi="hi-IN"/>
        </w:rPr>
        <w:t xml:space="preserve"> format associated with said file. A format can be associated with current output channel by assigning the name of that format to </w:t>
      </w:r>
      <w:r>
        <w:rPr>
          <w:i/>
          <w:iCs/>
          <w:lang w:eastAsia="zh-CN" w:bidi="hi-IN"/>
        </w:rPr>
        <w:t>$~</w:t>
      </w:r>
      <w:r>
        <w:rPr>
          <w:lang w:eastAsia="zh-CN" w:bidi="hi-IN"/>
        </w:rPr>
        <w:t xml:space="preserve">. If </w:t>
      </w:r>
      <w:r>
        <w:rPr>
          <w:i/>
          <w:iCs/>
          <w:lang w:eastAsia="zh-CN" w:bidi="hi-IN"/>
        </w:rPr>
        <w:t>Filehandle</w:t>
      </w:r>
      <w:r>
        <w:rPr>
          <w:lang w:eastAsia="zh-CN" w:bidi="hi-IN"/>
        </w:rPr>
        <w:t xml:space="preserve"> and </w:t>
      </w:r>
      <w:r>
        <w:rPr>
          <w:i/>
          <w:iCs/>
          <w:lang w:eastAsia="zh-CN" w:bidi="hi-IN"/>
        </w:rPr>
        <w:t>Expr</w:t>
      </w:r>
      <w:r>
        <w:rPr>
          <w:lang w:eastAsia="zh-CN" w:bidi="hi-IN"/>
        </w:rPr>
        <w:t xml:space="preserve"> are not given, uses default output channel. </w:t>
      </w:r>
    </w:p>
    <w:p w14:paraId="7EB5EFA1" w14:textId="77777777" w:rsidR="00D82C8D" w:rsidRPr="00D82C8D" w:rsidRDefault="00D82C8D" w:rsidP="00D82C8D">
      <w:pPr>
        <w:rPr>
          <w:lang w:eastAsia="zh-CN" w:bidi="hi-IN"/>
        </w:rPr>
      </w:pPr>
    </w:p>
    <w:p w14:paraId="13D3844D" w14:textId="0668F09E" w:rsidR="007F5A48" w:rsidRDefault="007F5A48" w:rsidP="00C006D9">
      <w:pPr>
        <w:pStyle w:val="code-definition"/>
      </w:pPr>
      <w:r>
        <w:t>chdir(</w:t>
      </w:r>
      <w:r>
        <w:rPr>
          <w:i/>
          <w:iCs/>
          <w:sz w:val="18"/>
          <w:szCs w:val="18"/>
        </w:rPr>
        <w:t>Expr</w:t>
      </w:r>
      <w:r>
        <w:t>)</w:t>
      </w:r>
    </w:p>
    <w:p w14:paraId="203C4380" w14:textId="153250B1" w:rsidR="007F5A48" w:rsidRDefault="007F5A48" w:rsidP="00C006D9">
      <w:pPr>
        <w:pStyle w:val="code-definition"/>
      </w:pPr>
      <w:r>
        <w:t>chd</w:t>
      </w:r>
      <w:r w:rsidR="00AA5346">
        <w:t>i</w:t>
      </w:r>
      <w:r>
        <w:t>r(</w:t>
      </w:r>
      <w:r>
        <w:rPr>
          <w:i/>
          <w:iCs/>
          <w:sz w:val="18"/>
          <w:szCs w:val="18"/>
        </w:rPr>
        <w:t>Filehandle</w:t>
      </w:r>
      <w:r>
        <w:t>)</w:t>
      </w:r>
    </w:p>
    <w:p w14:paraId="31B24C87" w14:textId="5660A27D" w:rsidR="007F5A48" w:rsidRDefault="007F5A48" w:rsidP="00C006D9">
      <w:pPr>
        <w:pStyle w:val="code-definition"/>
      </w:pPr>
      <w:r>
        <w:t>chdir(</w:t>
      </w:r>
      <w:r>
        <w:rPr>
          <w:i/>
          <w:iCs/>
          <w:sz w:val="18"/>
          <w:szCs w:val="18"/>
        </w:rPr>
        <w:t>Dirhandle</w:t>
      </w:r>
      <w:r>
        <w:t>)</w:t>
      </w:r>
    </w:p>
    <w:p w14:paraId="44824CEB" w14:textId="4D93946F" w:rsidR="00C006D9" w:rsidRDefault="00C006D9" w:rsidP="00C006D9">
      <w:pPr>
        <w:pStyle w:val="code-definition"/>
      </w:pPr>
      <w:r>
        <w:t>chdir()</w:t>
      </w:r>
    </w:p>
    <w:p w14:paraId="38688EC0" w14:textId="7F4DA87F" w:rsidR="007F5A48" w:rsidRPr="007F5A48" w:rsidRDefault="007F5A48" w:rsidP="007F5A48">
      <w:pPr>
        <w:ind w:left="700"/>
        <w:rPr>
          <w:lang w:eastAsia="zh-CN" w:bidi="hi-IN"/>
        </w:rPr>
      </w:pPr>
      <w:r>
        <w:rPr>
          <w:lang w:eastAsia="zh-CN" w:bidi="hi-IN"/>
        </w:rPr>
        <w:t xml:space="preserve">Change the working directory to that specified by argument, or if argument not given to </w:t>
      </w:r>
      <w:r>
        <w:rPr>
          <w:i/>
          <w:iCs/>
          <w:lang w:eastAsia="zh-CN" w:bidi="hi-IN"/>
        </w:rPr>
        <w:t>$ENV{HOME}</w:t>
      </w:r>
      <w:r>
        <w:rPr>
          <w:lang w:eastAsia="zh-CN" w:bidi="hi-IN"/>
        </w:rPr>
        <w:t xml:space="preserve"> (or to </w:t>
      </w:r>
      <w:r>
        <w:rPr>
          <w:i/>
          <w:iCs/>
          <w:lang w:eastAsia="zh-CN" w:bidi="hi-IN"/>
        </w:rPr>
        <w:t>$ENV{'SYS$LOGIN'}</w:t>
      </w:r>
      <w:r>
        <w:rPr>
          <w:lang w:eastAsia="zh-CN" w:bidi="hi-IN"/>
        </w:rPr>
        <w:t xml:space="preserve"> under VMS). On systems that do not support </w:t>
      </w:r>
      <w:proofErr w:type="spellStart"/>
      <w:proofErr w:type="gramStart"/>
      <w:r>
        <w:rPr>
          <w:i/>
          <w:iCs/>
          <w:lang w:eastAsia="zh-CN" w:bidi="hi-IN"/>
        </w:rPr>
        <w:t>fchdir</w:t>
      </w:r>
      <w:proofErr w:type="spellEnd"/>
      <w:r>
        <w:rPr>
          <w:i/>
          <w:iCs/>
          <w:lang w:eastAsia="zh-CN" w:bidi="hi-IN"/>
        </w:rPr>
        <w:t>(</w:t>
      </w:r>
      <w:proofErr w:type="gramEnd"/>
      <w:r>
        <w:rPr>
          <w:i/>
          <w:iCs/>
          <w:lang w:eastAsia="zh-CN" w:bidi="hi-IN"/>
        </w:rPr>
        <w:t>2)</w:t>
      </w:r>
      <w:r>
        <w:rPr>
          <w:lang w:eastAsia="zh-CN" w:bidi="hi-IN"/>
        </w:rPr>
        <w:t xml:space="preserve">, passing a filehandle or </w:t>
      </w:r>
      <w:proofErr w:type="spellStart"/>
      <w:r>
        <w:rPr>
          <w:lang w:eastAsia="zh-CN" w:bidi="hi-IN"/>
        </w:rPr>
        <w:t>dirhandle</w:t>
      </w:r>
      <w:proofErr w:type="spellEnd"/>
      <w:r>
        <w:rPr>
          <w:lang w:eastAsia="zh-CN" w:bidi="hi-IN"/>
        </w:rPr>
        <w:t xml:space="preserve"> raises an exception. Returns true if successful, false otherwise. </w:t>
      </w:r>
    </w:p>
    <w:p w14:paraId="1481AB41" w14:textId="77777777" w:rsidR="007F5A48" w:rsidRPr="007F5A48" w:rsidRDefault="007F5A48" w:rsidP="007F5A48">
      <w:pPr>
        <w:rPr>
          <w:lang w:eastAsia="zh-CN" w:bidi="hi-IN"/>
        </w:rPr>
      </w:pPr>
    </w:p>
    <w:p w14:paraId="07104DB6" w14:textId="22A6355E" w:rsidR="00C006D9" w:rsidRDefault="00C006D9" w:rsidP="00C006D9">
      <w:pPr>
        <w:pStyle w:val="code-definition"/>
      </w:pPr>
      <w:r>
        <w:t>chmod(</w:t>
      </w:r>
      <w:r w:rsidR="007F5A48">
        <w:rPr>
          <w:i/>
          <w:iCs/>
          <w:sz w:val="18"/>
          <w:szCs w:val="18"/>
        </w:rPr>
        <w:t>List</w:t>
      </w:r>
      <w:r>
        <w:t>)</w:t>
      </w:r>
    </w:p>
    <w:p w14:paraId="59C51624" w14:textId="629ACBE2" w:rsidR="007F5A48" w:rsidRPr="00753F6B" w:rsidRDefault="007F5A48" w:rsidP="00753F6B">
      <w:pPr>
        <w:ind w:left="700"/>
        <w:rPr>
          <w:lang w:eastAsia="zh-CN" w:bidi="hi-IN"/>
        </w:rPr>
      </w:pPr>
      <w:r>
        <w:rPr>
          <w:lang w:eastAsia="zh-CN" w:bidi="hi-IN"/>
        </w:rPr>
        <w:t xml:space="preserve">Changes the permissions of a list of files. The first element of </w:t>
      </w:r>
      <w:r>
        <w:rPr>
          <w:i/>
          <w:iCs/>
          <w:lang w:eastAsia="zh-CN" w:bidi="hi-IN"/>
        </w:rPr>
        <w:t>List</w:t>
      </w:r>
      <w:r>
        <w:rPr>
          <w:lang w:eastAsia="zh-CN" w:bidi="hi-IN"/>
        </w:rPr>
        <w:t xml:space="preserve"> must be a numeric </w:t>
      </w:r>
      <w:r w:rsidR="00753F6B">
        <w:rPr>
          <w:lang w:eastAsia="zh-CN" w:bidi="hi-IN"/>
        </w:rPr>
        <w:t xml:space="preserve">the numeric mode (as an octal number, not a string, </w:t>
      </w:r>
      <w:r w:rsidR="00753F6B">
        <w:rPr>
          <w:i/>
          <w:iCs/>
          <w:lang w:eastAsia="zh-CN" w:bidi="hi-IN"/>
        </w:rPr>
        <w:t xml:space="preserve">0644 </w:t>
      </w:r>
      <w:r w:rsidR="00753F6B">
        <w:rPr>
          <w:lang w:eastAsia="zh-CN" w:bidi="hi-IN"/>
        </w:rPr>
        <w:t xml:space="preserve">is ok, </w:t>
      </w:r>
      <w:r w:rsidR="00753F6B">
        <w:rPr>
          <w:i/>
          <w:iCs/>
          <w:lang w:eastAsia="zh-CN" w:bidi="hi-IN"/>
        </w:rPr>
        <w:t xml:space="preserve">"0644" </w:t>
      </w:r>
      <w:r w:rsidR="00753F6B">
        <w:rPr>
          <w:lang w:eastAsia="zh-CN" w:bidi="hi-IN"/>
        </w:rPr>
        <w:t xml:space="preserve">is not, use </w:t>
      </w:r>
      <w:proofErr w:type="gramStart"/>
      <w:r w:rsidR="00753F6B">
        <w:rPr>
          <w:i/>
          <w:iCs/>
          <w:lang w:eastAsia="zh-CN" w:bidi="hi-IN"/>
        </w:rPr>
        <w:t>oct(</w:t>
      </w:r>
      <w:proofErr w:type="gramEnd"/>
      <w:r w:rsidR="00753F6B">
        <w:rPr>
          <w:i/>
          <w:iCs/>
          <w:lang w:eastAsia="zh-CN" w:bidi="hi-IN"/>
        </w:rPr>
        <w:t>)</w:t>
      </w:r>
      <w:r w:rsidR="00753F6B">
        <w:rPr>
          <w:lang w:eastAsia="zh-CN" w:bidi="hi-IN"/>
        </w:rPr>
        <w:t xml:space="preserve"> to convert a string), while subsequent values are filenames, or (on systems that support </w:t>
      </w:r>
      <w:proofErr w:type="spellStart"/>
      <w:r w:rsidR="00753F6B">
        <w:rPr>
          <w:i/>
          <w:iCs/>
          <w:lang w:eastAsia="zh-CN" w:bidi="hi-IN"/>
        </w:rPr>
        <w:t>fchmod</w:t>
      </w:r>
      <w:proofErr w:type="spellEnd"/>
      <w:r w:rsidR="00753F6B">
        <w:rPr>
          <w:i/>
          <w:iCs/>
          <w:lang w:eastAsia="zh-CN" w:bidi="hi-IN"/>
        </w:rPr>
        <w:t>(2)</w:t>
      </w:r>
      <w:r w:rsidR="00753F6B">
        <w:rPr>
          <w:lang w:eastAsia="zh-CN" w:bidi="hi-IN"/>
        </w:rPr>
        <w:t xml:space="preserve">), filehandles (which must be passed as globs or glob references, not </w:t>
      </w:r>
      <w:proofErr w:type="spellStart"/>
      <w:r w:rsidR="00753F6B">
        <w:rPr>
          <w:lang w:eastAsia="zh-CN" w:bidi="hi-IN"/>
        </w:rPr>
        <w:t>barewords</w:t>
      </w:r>
      <w:proofErr w:type="spellEnd"/>
      <w:r w:rsidR="00753F6B">
        <w:rPr>
          <w:lang w:eastAsia="zh-CN" w:bidi="hi-IN"/>
        </w:rPr>
        <w:t xml:space="preserve">). The </w:t>
      </w:r>
      <w:r w:rsidR="00753F6B">
        <w:rPr>
          <w:i/>
          <w:iCs/>
          <w:lang w:eastAsia="zh-CN" w:bidi="hi-IN"/>
        </w:rPr>
        <w:t>S_I*</w:t>
      </w:r>
      <w:r w:rsidR="00753F6B">
        <w:rPr>
          <w:lang w:eastAsia="zh-CN" w:bidi="hi-IN"/>
        </w:rPr>
        <w:t xml:space="preserve"> constants may be </w:t>
      </w:r>
      <w:proofErr w:type="gramStart"/>
      <w:r w:rsidR="00753F6B">
        <w:rPr>
          <w:lang w:eastAsia="zh-CN" w:bidi="hi-IN"/>
        </w:rPr>
        <w:t>useful,</w:t>
      </w:r>
      <w:proofErr w:type="gramEnd"/>
      <w:r w:rsidR="00753F6B">
        <w:rPr>
          <w:lang w:eastAsia="zh-CN" w:bidi="hi-IN"/>
        </w:rPr>
        <w:t xml:space="preserve"> these are imported from </w:t>
      </w:r>
      <w:r w:rsidR="00753F6B">
        <w:rPr>
          <w:i/>
          <w:iCs/>
          <w:lang w:eastAsia="zh-CN" w:bidi="hi-IN"/>
        </w:rPr>
        <w:t>'</w:t>
      </w:r>
      <w:proofErr w:type="spellStart"/>
      <w:r w:rsidR="00753F6B">
        <w:rPr>
          <w:i/>
          <w:iCs/>
          <w:lang w:eastAsia="zh-CN" w:bidi="hi-IN"/>
        </w:rPr>
        <w:t>Fcntl</w:t>
      </w:r>
      <w:proofErr w:type="spellEnd"/>
      <w:r w:rsidR="00753F6B">
        <w:rPr>
          <w:i/>
          <w:iCs/>
          <w:lang w:eastAsia="zh-CN" w:bidi="hi-IN"/>
        </w:rPr>
        <w:t>'</w:t>
      </w:r>
      <w:r w:rsidR="00753F6B">
        <w:rPr>
          <w:lang w:eastAsia="zh-CN" w:bidi="hi-IN"/>
        </w:rPr>
        <w:t xml:space="preserve">. </w:t>
      </w:r>
    </w:p>
    <w:p w14:paraId="102E5072" w14:textId="77777777" w:rsidR="007F5A48" w:rsidRPr="007F5A48" w:rsidRDefault="007F5A48" w:rsidP="007F5A48">
      <w:pPr>
        <w:rPr>
          <w:lang w:eastAsia="zh-CN" w:bidi="hi-IN"/>
        </w:rPr>
      </w:pPr>
    </w:p>
    <w:p w14:paraId="07B6D005" w14:textId="37059979" w:rsidR="00C006D9" w:rsidRDefault="00C006D9" w:rsidP="00C006D9">
      <w:pPr>
        <w:pStyle w:val="code-definition"/>
      </w:pPr>
      <w:r>
        <w:t>chown(</w:t>
      </w:r>
      <w:r w:rsidR="00753F6B">
        <w:rPr>
          <w:i/>
          <w:iCs/>
          <w:sz w:val="18"/>
          <w:szCs w:val="18"/>
        </w:rPr>
        <w:t>List</w:t>
      </w:r>
      <w:r>
        <w:t>)</w:t>
      </w:r>
    </w:p>
    <w:p w14:paraId="1698A0BD" w14:textId="5C5AD37F" w:rsidR="00753F6B" w:rsidRPr="00753F6B" w:rsidRDefault="00753F6B" w:rsidP="00753F6B">
      <w:pPr>
        <w:ind w:left="700"/>
        <w:rPr>
          <w:lang w:eastAsia="zh-CN" w:bidi="hi-IN"/>
        </w:rPr>
      </w:pPr>
      <w:r>
        <w:rPr>
          <w:lang w:eastAsia="zh-CN" w:bidi="hi-IN"/>
        </w:rPr>
        <w:t xml:space="preserve">Change the owner and group of a list of files. The first and second elements of </w:t>
      </w:r>
      <w:r>
        <w:rPr>
          <w:i/>
          <w:iCs/>
          <w:lang w:eastAsia="zh-CN" w:bidi="hi-IN"/>
        </w:rPr>
        <w:t>List</w:t>
      </w:r>
      <w:r>
        <w:rPr>
          <w:lang w:eastAsia="zh-CN" w:bidi="hi-IN"/>
        </w:rPr>
        <w:t xml:space="preserve"> must be numeric </w:t>
      </w:r>
      <w:proofErr w:type="spellStart"/>
      <w:r>
        <w:rPr>
          <w:i/>
          <w:iCs/>
          <w:lang w:eastAsia="zh-CN" w:bidi="hi-IN"/>
        </w:rPr>
        <w:t>uid</w:t>
      </w:r>
      <w:proofErr w:type="spellEnd"/>
      <w:r>
        <w:rPr>
          <w:lang w:eastAsia="zh-CN" w:bidi="hi-IN"/>
        </w:rPr>
        <w:t xml:space="preserve"> and </w:t>
      </w:r>
      <w:r>
        <w:rPr>
          <w:i/>
          <w:iCs/>
          <w:lang w:eastAsia="zh-CN" w:bidi="hi-IN"/>
        </w:rPr>
        <w:t>gid</w:t>
      </w:r>
      <w:r>
        <w:rPr>
          <w:lang w:eastAsia="zh-CN" w:bidi="hi-IN"/>
        </w:rPr>
        <w:t xml:space="preserve"> respectively (</w:t>
      </w:r>
      <w:r>
        <w:rPr>
          <w:i/>
          <w:iCs/>
          <w:lang w:eastAsia="zh-CN" w:bidi="hi-IN"/>
        </w:rPr>
        <w:t>-1</w:t>
      </w:r>
      <w:r>
        <w:rPr>
          <w:lang w:eastAsia="zh-CN" w:bidi="hi-IN"/>
        </w:rPr>
        <w:t xml:space="preserve"> to leave unchanged), while subsequent values are filenames, or (on systems that support </w:t>
      </w:r>
      <w:proofErr w:type="spellStart"/>
      <w:proofErr w:type="gramStart"/>
      <w:r>
        <w:rPr>
          <w:i/>
          <w:iCs/>
          <w:lang w:eastAsia="zh-CN" w:bidi="hi-IN"/>
        </w:rPr>
        <w:t>fchmod</w:t>
      </w:r>
      <w:proofErr w:type="spellEnd"/>
      <w:r>
        <w:rPr>
          <w:i/>
          <w:iCs/>
          <w:lang w:eastAsia="zh-CN" w:bidi="hi-IN"/>
        </w:rPr>
        <w:t>(</w:t>
      </w:r>
      <w:proofErr w:type="gramEnd"/>
      <w:r>
        <w:rPr>
          <w:i/>
          <w:iCs/>
          <w:lang w:eastAsia="zh-CN" w:bidi="hi-IN"/>
        </w:rPr>
        <w:t>2)</w:t>
      </w:r>
      <w:r>
        <w:rPr>
          <w:lang w:eastAsia="zh-CN" w:bidi="hi-IN"/>
        </w:rPr>
        <w:t xml:space="preserve">), filehandles (which must be passed as globs or glob references, not </w:t>
      </w:r>
      <w:proofErr w:type="spellStart"/>
      <w:r>
        <w:rPr>
          <w:lang w:eastAsia="zh-CN" w:bidi="hi-IN"/>
        </w:rPr>
        <w:t>barewords</w:t>
      </w:r>
      <w:proofErr w:type="spellEnd"/>
      <w:r>
        <w:rPr>
          <w:lang w:eastAsia="zh-CN" w:bidi="hi-IN"/>
        </w:rPr>
        <w:t xml:space="preserve">). </w:t>
      </w:r>
      <w:r w:rsidR="00E028EE">
        <w:rPr>
          <w:lang w:eastAsia="zh-CN" w:bidi="hi-IN"/>
        </w:rPr>
        <w:t xml:space="preserve">Most systems only allow superuser to change ownership of files. </w:t>
      </w:r>
    </w:p>
    <w:p w14:paraId="5C069C0F" w14:textId="77777777" w:rsidR="00753F6B" w:rsidRPr="00753F6B" w:rsidRDefault="00753F6B" w:rsidP="00753F6B">
      <w:pPr>
        <w:rPr>
          <w:lang w:eastAsia="zh-CN" w:bidi="hi-IN"/>
        </w:rPr>
      </w:pPr>
    </w:p>
    <w:p w14:paraId="30E75D9D" w14:textId="1C799275" w:rsidR="00E028EE" w:rsidRDefault="00E028EE" w:rsidP="00C006D9">
      <w:pPr>
        <w:pStyle w:val="code-definition"/>
      </w:pPr>
      <w:r>
        <w:t>chroot(</w:t>
      </w:r>
      <w:r>
        <w:rPr>
          <w:i/>
          <w:iCs/>
          <w:sz w:val="18"/>
          <w:szCs w:val="18"/>
        </w:rPr>
        <w:t>Filename</w:t>
      </w:r>
      <w:r>
        <w:t>)</w:t>
      </w:r>
    </w:p>
    <w:p w14:paraId="255B339F" w14:textId="237093EB" w:rsidR="00C006D9" w:rsidRDefault="00C006D9" w:rsidP="00C006D9">
      <w:pPr>
        <w:pStyle w:val="code-definition"/>
      </w:pPr>
      <w:r>
        <w:t>chroot()</w:t>
      </w:r>
    </w:p>
    <w:p w14:paraId="2EB40AAD" w14:textId="0C64BBD5" w:rsidR="00753F6B" w:rsidRPr="00E028EE" w:rsidRDefault="00E028EE" w:rsidP="00E028EE">
      <w:pPr>
        <w:ind w:left="700"/>
        <w:rPr>
          <w:lang w:eastAsia="zh-CN" w:bidi="hi-IN"/>
        </w:rPr>
      </w:pPr>
      <w:r>
        <w:rPr>
          <w:lang w:eastAsia="zh-CN" w:bidi="hi-IN"/>
        </w:rPr>
        <w:t xml:space="preserve">Like system call of same name, makes the named directory the new root directory for all further pathnames that begin with a </w:t>
      </w:r>
      <w:r>
        <w:rPr>
          <w:i/>
          <w:iCs/>
          <w:lang w:eastAsia="zh-CN" w:bidi="hi-IN"/>
        </w:rPr>
        <w:t>'/'</w:t>
      </w:r>
      <w:r>
        <w:rPr>
          <w:lang w:eastAsia="zh-CN" w:bidi="hi-IN"/>
        </w:rPr>
        <w:t xml:space="preserve"> by the process and all its children (note that it does not change the working directory). If </w:t>
      </w:r>
      <w:r>
        <w:rPr>
          <w:i/>
          <w:iCs/>
          <w:lang w:eastAsia="zh-CN" w:bidi="hi-IN"/>
        </w:rPr>
        <w:t>Filename</w:t>
      </w:r>
      <w:r>
        <w:rPr>
          <w:lang w:eastAsia="zh-CN" w:bidi="hi-IN"/>
        </w:rPr>
        <w:t xml:space="preserve"> is omitted, </w:t>
      </w:r>
      <w:r>
        <w:rPr>
          <w:i/>
          <w:iCs/>
          <w:lang w:eastAsia="zh-CN" w:bidi="hi-IN"/>
        </w:rPr>
        <w:t>$_</w:t>
      </w:r>
      <w:r>
        <w:rPr>
          <w:lang w:eastAsia="zh-CN" w:bidi="hi-IN"/>
        </w:rPr>
        <w:t xml:space="preserve"> is used. It is required for security that after setting </w:t>
      </w:r>
      <w:proofErr w:type="gramStart"/>
      <w:r>
        <w:rPr>
          <w:i/>
          <w:iCs/>
          <w:lang w:eastAsia="zh-CN" w:bidi="hi-IN"/>
        </w:rPr>
        <w:t>chroot(</w:t>
      </w:r>
      <w:proofErr w:type="gramEnd"/>
      <w:r>
        <w:rPr>
          <w:i/>
          <w:iCs/>
          <w:lang w:eastAsia="zh-CN" w:bidi="hi-IN"/>
        </w:rPr>
        <w:t>)</w:t>
      </w:r>
      <w:r>
        <w:rPr>
          <w:lang w:eastAsia="zh-CN" w:bidi="hi-IN"/>
        </w:rPr>
        <w:t xml:space="preserve"> to change directory </w:t>
      </w:r>
      <w:proofErr w:type="spellStart"/>
      <w:r>
        <w:rPr>
          <w:i/>
          <w:iCs/>
          <w:lang w:eastAsia="zh-CN" w:bidi="hi-IN"/>
        </w:rPr>
        <w:t>chdir</w:t>
      </w:r>
      <w:proofErr w:type="spellEnd"/>
      <w:r>
        <w:rPr>
          <w:i/>
          <w:iCs/>
          <w:lang w:eastAsia="zh-CN" w:bidi="hi-IN"/>
        </w:rPr>
        <w:t>()</w:t>
      </w:r>
      <w:r>
        <w:rPr>
          <w:lang w:eastAsia="zh-CN" w:bidi="hi-IN"/>
        </w:rPr>
        <w:t xml:space="preserve"> to the new root directory, otherwise the current working directory may be outside the new root. </w:t>
      </w:r>
    </w:p>
    <w:p w14:paraId="4481CF14" w14:textId="2FEEFE64" w:rsidR="00753F6B" w:rsidRDefault="00753F6B" w:rsidP="00753F6B">
      <w:pPr>
        <w:rPr>
          <w:lang w:eastAsia="zh-CN" w:bidi="hi-IN"/>
        </w:rPr>
      </w:pPr>
    </w:p>
    <w:p w14:paraId="7EA20802" w14:textId="347FA940" w:rsidR="00E028EE" w:rsidRDefault="00E028EE" w:rsidP="00E028EE">
      <w:pPr>
        <w:pStyle w:val="code-definition"/>
      </w:pPr>
      <w:r>
        <w:t>ioctl(</w:t>
      </w:r>
      <w:r>
        <w:rPr>
          <w:i/>
          <w:iCs/>
          <w:sz w:val="18"/>
          <w:szCs w:val="18"/>
        </w:rPr>
        <w:t>Filehandle, Function, Scalar</w:t>
      </w:r>
      <w:r>
        <w:t>)</w:t>
      </w:r>
    </w:p>
    <w:p w14:paraId="6D00251F" w14:textId="5751D540" w:rsidR="00E028EE" w:rsidRPr="00C749CE" w:rsidRDefault="00E028EE" w:rsidP="00C749CE">
      <w:pPr>
        <w:ind w:left="700"/>
        <w:rPr>
          <w:lang w:eastAsia="zh-CN" w:bidi="hi-IN"/>
        </w:rPr>
      </w:pPr>
      <w:r>
        <w:rPr>
          <w:lang w:eastAsia="zh-CN" w:bidi="hi-IN"/>
        </w:rPr>
        <w:t xml:space="preserve">Implements the </w:t>
      </w:r>
      <w:r w:rsidR="00C749CE">
        <w:rPr>
          <w:lang w:eastAsia="zh-CN" w:bidi="hi-IN"/>
        </w:rPr>
        <w:t xml:space="preserve">C function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2)</w:t>
      </w:r>
      <w:r w:rsidR="00C749CE">
        <w:rPr>
          <w:lang w:eastAsia="zh-CN" w:bidi="hi-IN"/>
        </w:rPr>
        <w:t xml:space="preserve">. </w:t>
      </w:r>
      <w:r w:rsidR="00C749CE">
        <w:rPr>
          <w:i/>
          <w:iCs/>
          <w:lang w:eastAsia="zh-CN" w:bidi="hi-IN"/>
        </w:rPr>
        <w:t>Scalar</w:t>
      </w:r>
      <w:r w:rsidR="00C749CE">
        <w:rPr>
          <w:lang w:eastAsia="zh-CN" w:bidi="hi-IN"/>
        </w:rPr>
        <w:t xml:space="preserve"> is read and/or written depending on </w:t>
      </w:r>
      <w:r w:rsidR="00C749CE">
        <w:rPr>
          <w:i/>
          <w:iCs/>
          <w:lang w:eastAsia="zh-CN" w:bidi="hi-IN"/>
        </w:rPr>
        <w:t>Function</w:t>
      </w:r>
      <w:r w:rsidR="00C749CE">
        <w:rPr>
          <w:lang w:eastAsia="zh-CN" w:bidi="hi-IN"/>
        </w:rPr>
        <w:t xml:space="preserve"> (if it is a string, a C pointer to that string will be passed as third argument to system </w:t>
      </w:r>
      <w:proofErr w:type="spellStart"/>
      <w:proofErr w:type="gramStart"/>
      <w:r w:rsidR="00C749CE">
        <w:rPr>
          <w:i/>
          <w:iCs/>
          <w:lang w:eastAsia="zh-CN" w:bidi="hi-IN"/>
        </w:rPr>
        <w:t>ioctl</w:t>
      </w:r>
      <w:proofErr w:type="spellEnd"/>
      <w:r w:rsidR="00C749CE">
        <w:rPr>
          <w:i/>
          <w:iCs/>
          <w:lang w:eastAsia="zh-CN" w:bidi="hi-IN"/>
        </w:rPr>
        <w:t>(</w:t>
      </w:r>
      <w:proofErr w:type="gramEnd"/>
      <w:r w:rsidR="00C749CE">
        <w:rPr>
          <w:i/>
          <w:iCs/>
          <w:lang w:eastAsia="zh-CN" w:bidi="hi-IN"/>
        </w:rPr>
        <w:t>)</w:t>
      </w:r>
      <w:r w:rsidR="00C749CE">
        <w:rPr>
          <w:lang w:eastAsia="zh-CN" w:bidi="hi-IN"/>
        </w:rPr>
        <w:t xml:space="preserve"> call, whereas a numeric value will be passed directly). </w:t>
      </w:r>
      <w:proofErr w:type="gramStart"/>
      <w:r w:rsidR="00C749CE">
        <w:rPr>
          <w:i/>
          <w:iCs/>
          <w:lang w:eastAsia="zh-CN" w:bidi="hi-IN"/>
        </w:rPr>
        <w:t>pack(</w:t>
      </w:r>
      <w:proofErr w:type="gramEnd"/>
      <w:r w:rsidR="00C749CE">
        <w:rPr>
          <w:i/>
          <w:iCs/>
          <w:lang w:eastAsia="zh-CN" w:bidi="hi-IN"/>
        </w:rPr>
        <w:t>)</w:t>
      </w:r>
      <w:r w:rsidR="00C749CE">
        <w:rPr>
          <w:lang w:eastAsia="zh-CN" w:bidi="hi-IN"/>
        </w:rPr>
        <w:t xml:space="preserve"> and </w:t>
      </w:r>
      <w:r w:rsidR="00C749CE">
        <w:rPr>
          <w:i/>
          <w:iCs/>
          <w:lang w:eastAsia="zh-CN" w:bidi="hi-IN"/>
        </w:rPr>
        <w:t>unpack()</w:t>
      </w:r>
      <w:r w:rsidR="00C749CE">
        <w:rPr>
          <w:lang w:eastAsia="zh-CN" w:bidi="hi-IN"/>
        </w:rPr>
        <w:t xml:space="preserve"> may be needed to manipulate the values of structures used by </w:t>
      </w:r>
      <w:proofErr w:type="spellStart"/>
      <w:r w:rsidR="00C749CE">
        <w:rPr>
          <w:i/>
          <w:iCs/>
          <w:lang w:eastAsia="zh-CN" w:bidi="hi-IN"/>
        </w:rPr>
        <w:t>ioctl</w:t>
      </w:r>
      <w:proofErr w:type="spellEnd"/>
      <w:r w:rsidR="00C749CE">
        <w:rPr>
          <w:i/>
          <w:iCs/>
          <w:lang w:eastAsia="zh-CN" w:bidi="hi-IN"/>
        </w:rPr>
        <w:t>()</w:t>
      </w:r>
      <w:r w:rsidR="00C749CE">
        <w:rPr>
          <w:lang w:eastAsia="zh-CN" w:bidi="hi-IN"/>
        </w:rPr>
        <w:t xml:space="preserve">. Returns </w:t>
      </w:r>
      <w:r w:rsidR="00C749CE">
        <w:rPr>
          <w:i/>
          <w:iCs/>
          <w:lang w:eastAsia="zh-CN" w:bidi="hi-IN"/>
        </w:rPr>
        <w:t>undef</w:t>
      </w:r>
      <w:r w:rsidR="00C749CE">
        <w:rPr>
          <w:lang w:eastAsia="zh-CN" w:bidi="hi-IN"/>
        </w:rPr>
        <w:t xml:space="preserve"> if OS returns </w:t>
      </w:r>
      <w:r w:rsidR="00C749CE">
        <w:rPr>
          <w:i/>
          <w:iCs/>
          <w:lang w:eastAsia="zh-CN" w:bidi="hi-IN"/>
        </w:rPr>
        <w:t>-1</w:t>
      </w:r>
      <w:r w:rsidR="00C749CE">
        <w:rPr>
          <w:lang w:eastAsia="zh-CN" w:bidi="hi-IN"/>
        </w:rPr>
        <w:t xml:space="preserve">, the string </w:t>
      </w:r>
      <w:r w:rsidR="00C749CE">
        <w:rPr>
          <w:i/>
          <w:iCs/>
          <w:lang w:eastAsia="zh-CN" w:bidi="hi-IN"/>
        </w:rPr>
        <w:t xml:space="preserve">"0 but true" </w:t>
      </w:r>
      <w:r w:rsidR="00C749CE">
        <w:rPr>
          <w:lang w:eastAsia="zh-CN" w:bidi="hi-IN"/>
        </w:rPr>
        <w:t>if OS returns zero, and the value itself otherwise (therefore returning true on success and false on failure.</w:t>
      </w:r>
    </w:p>
    <w:p w14:paraId="554BCA0B" w14:textId="77777777" w:rsidR="00E028EE" w:rsidRPr="00753F6B" w:rsidRDefault="00E028EE" w:rsidP="00753F6B">
      <w:pPr>
        <w:rPr>
          <w:lang w:eastAsia="zh-CN" w:bidi="hi-IN"/>
        </w:rPr>
      </w:pPr>
    </w:p>
    <w:p w14:paraId="4DFD480F" w14:textId="5B14D129" w:rsidR="00C006D9" w:rsidRDefault="00C006D9" w:rsidP="00C006D9">
      <w:pPr>
        <w:pStyle w:val="code-definition"/>
      </w:pPr>
      <w:r>
        <w:lastRenderedPageBreak/>
        <w:t>fcntl(</w:t>
      </w:r>
      <w:r w:rsidR="00E028EE">
        <w:rPr>
          <w:i/>
          <w:iCs/>
          <w:sz w:val="18"/>
          <w:szCs w:val="18"/>
        </w:rPr>
        <w:t>Filehandle, Function, Scalar</w:t>
      </w:r>
      <w:r>
        <w:t>)</w:t>
      </w:r>
    </w:p>
    <w:p w14:paraId="37C35ED1" w14:textId="3D762133" w:rsidR="00E028EE" w:rsidRPr="00E028EE" w:rsidRDefault="00E028EE" w:rsidP="00E028EE">
      <w:pPr>
        <w:ind w:left="700"/>
        <w:rPr>
          <w:lang w:eastAsia="zh-CN" w:bidi="hi-IN"/>
        </w:rPr>
      </w:pPr>
      <w:r>
        <w:rPr>
          <w:lang w:eastAsia="zh-CN" w:bidi="hi-IN"/>
        </w:rPr>
        <w:t xml:space="preserve">Note that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may also refer to the module </w:t>
      </w:r>
      <w:r>
        <w:rPr>
          <w:i/>
          <w:iCs/>
          <w:lang w:eastAsia="zh-CN" w:bidi="hi-IN"/>
        </w:rPr>
        <w:t>'</w:t>
      </w:r>
      <w:proofErr w:type="spellStart"/>
      <w:r>
        <w:rPr>
          <w:i/>
          <w:iCs/>
          <w:lang w:eastAsia="zh-CN" w:bidi="hi-IN"/>
        </w:rPr>
        <w:t>Fcntl</w:t>
      </w:r>
      <w:proofErr w:type="spellEnd"/>
      <w:r>
        <w:rPr>
          <w:i/>
          <w:iCs/>
          <w:lang w:eastAsia="zh-CN" w:bidi="hi-IN"/>
        </w:rPr>
        <w:t>'</w:t>
      </w:r>
      <w:r>
        <w:rPr>
          <w:lang w:eastAsia="zh-CN" w:bidi="hi-IN"/>
        </w:rPr>
        <w:t xml:space="preserve">. Implements the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(manipulate file descriptor) function. Raises exception if OS</w:t>
      </w:r>
      <w:r>
        <w:rPr>
          <w:i/>
          <w:iCs/>
          <w:lang w:eastAsia="zh-CN" w:bidi="hi-IN"/>
        </w:rPr>
        <w:t xml:space="preserve"> </w:t>
      </w:r>
      <w:r>
        <w:rPr>
          <w:lang w:eastAsia="zh-CN" w:bidi="hi-IN"/>
        </w:rPr>
        <w:t xml:space="preserve">doesn't implement </w:t>
      </w:r>
      <w:proofErr w:type="spellStart"/>
      <w:proofErr w:type="gramStart"/>
      <w:r>
        <w:rPr>
          <w:i/>
          <w:iCs/>
          <w:lang w:eastAsia="zh-CN" w:bidi="hi-IN"/>
        </w:rPr>
        <w:t>fcntl</w:t>
      </w:r>
      <w:proofErr w:type="spellEnd"/>
      <w:r>
        <w:rPr>
          <w:i/>
          <w:iCs/>
          <w:lang w:eastAsia="zh-CN" w:bidi="hi-IN"/>
        </w:rPr>
        <w:t>(</w:t>
      </w:r>
      <w:proofErr w:type="gramEnd"/>
      <w:r>
        <w:rPr>
          <w:i/>
          <w:iCs/>
          <w:lang w:eastAsia="zh-CN" w:bidi="hi-IN"/>
        </w:rPr>
        <w:t>2)</w:t>
      </w:r>
      <w:r>
        <w:rPr>
          <w:lang w:eastAsia="zh-CN" w:bidi="hi-IN"/>
        </w:rPr>
        <w:t xml:space="preserve">. Argument processing and return value work like </w:t>
      </w:r>
      <w:proofErr w:type="spellStart"/>
      <w:proofErr w:type="gramStart"/>
      <w:r>
        <w:rPr>
          <w:i/>
          <w:iCs/>
          <w:lang w:eastAsia="zh-CN" w:bidi="hi-IN"/>
        </w:rPr>
        <w:t>ioctl</w:t>
      </w:r>
      <w:proofErr w:type="spellEnd"/>
      <w:r>
        <w:rPr>
          <w:i/>
          <w:iCs/>
          <w:lang w:eastAsia="zh-CN" w:bidi="hi-IN"/>
        </w:rPr>
        <w:t>(</w:t>
      </w:r>
      <w:proofErr w:type="gramEnd"/>
      <w:r>
        <w:rPr>
          <w:i/>
          <w:iCs/>
          <w:lang w:eastAsia="zh-CN" w:bidi="hi-IN"/>
        </w:rPr>
        <w:t>)</w:t>
      </w:r>
      <w:r>
        <w:rPr>
          <w:lang w:eastAsia="zh-CN" w:bidi="hi-IN"/>
        </w:rPr>
        <w:t xml:space="preserve">. </w:t>
      </w:r>
    </w:p>
    <w:p w14:paraId="302BD4D3" w14:textId="77777777" w:rsidR="00E028EE" w:rsidRPr="00E028EE" w:rsidRDefault="00E028EE" w:rsidP="00E028EE">
      <w:pPr>
        <w:rPr>
          <w:lang w:eastAsia="zh-CN" w:bidi="hi-IN"/>
        </w:rPr>
      </w:pPr>
    </w:p>
    <w:p w14:paraId="16BF7B36" w14:textId="6CE906D2" w:rsidR="00C749CE" w:rsidRDefault="00C749CE" w:rsidP="00C006D9">
      <w:pPr>
        <w:pStyle w:val="code-definition"/>
      </w:pPr>
      <w:r>
        <w:t>glob(</w:t>
      </w:r>
      <w:r>
        <w:rPr>
          <w:i/>
          <w:iCs/>
          <w:sz w:val="18"/>
          <w:szCs w:val="18"/>
        </w:rPr>
        <w:t>Expr</w:t>
      </w:r>
      <w:r>
        <w:t>)</w:t>
      </w:r>
    </w:p>
    <w:p w14:paraId="395676FF" w14:textId="4722A277" w:rsidR="00C006D9" w:rsidRDefault="00C006D9" w:rsidP="00C006D9">
      <w:pPr>
        <w:pStyle w:val="code-definition"/>
      </w:pPr>
      <w:r>
        <w:t>glob()</w:t>
      </w:r>
    </w:p>
    <w:p w14:paraId="0AE502C0" w14:textId="683CB84D" w:rsidR="001477C7" w:rsidRDefault="00C749CE" w:rsidP="001477C7">
      <w:pPr>
        <w:ind w:left="709"/>
        <w:rPr>
          <w:lang w:eastAsia="zh-CN" w:bidi="hi-IN"/>
        </w:rPr>
      </w:pPr>
      <w:r>
        <w:rPr>
          <w:lang w:eastAsia="zh-CN" w:bidi="hi-IN"/>
        </w:rPr>
        <w:t xml:space="preserve">In a list context, returns a (possibly empty) list of filename expansions on the value of </w:t>
      </w:r>
      <w:r>
        <w:rPr>
          <w:i/>
          <w:iCs/>
          <w:lang w:eastAsia="zh-CN" w:bidi="hi-IN"/>
        </w:rPr>
        <w:t>Expr</w:t>
      </w:r>
      <w:r>
        <w:rPr>
          <w:lang w:eastAsia="zh-CN" w:bidi="hi-IN"/>
        </w:rPr>
        <w:t xml:space="preserve"> such as the standard Unix shell would do. In a scalar context, iterates through these filenames then returns </w:t>
      </w:r>
      <w:r>
        <w:rPr>
          <w:i/>
          <w:iCs/>
          <w:lang w:eastAsia="zh-CN" w:bidi="hi-IN"/>
        </w:rPr>
        <w:t>undef</w:t>
      </w:r>
      <w:r>
        <w:rPr>
          <w:lang w:eastAsia="zh-CN" w:bidi="hi-IN"/>
        </w:rPr>
        <w:t xml:space="preserve"> when list is exhausted. If </w:t>
      </w:r>
      <w:r>
        <w:rPr>
          <w:i/>
          <w:iCs/>
          <w:lang w:eastAsia="zh-CN" w:bidi="hi-IN"/>
        </w:rPr>
        <w:t>Expr</w:t>
      </w:r>
      <w:r>
        <w:rPr>
          <w:lang w:eastAsia="zh-CN" w:bidi="hi-IN"/>
        </w:rPr>
        <w:t xml:space="preserve"> is not given, </w:t>
      </w:r>
      <w:r>
        <w:rPr>
          <w:i/>
          <w:iCs/>
          <w:lang w:eastAsia="zh-CN" w:bidi="hi-IN"/>
        </w:rPr>
        <w:t>$_</w:t>
      </w:r>
      <w:r>
        <w:rPr>
          <w:lang w:eastAsia="zh-CN" w:bidi="hi-IN"/>
        </w:rPr>
        <w:t xml:space="preserve"> is used. Function splits arguments on whitespace,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"*.c *.h")</w:t>
      </w:r>
      <w:r>
        <w:rPr>
          <w:lang w:eastAsia="zh-CN" w:bidi="hi-IN"/>
        </w:rPr>
        <w:t xml:space="preserve"> matches all files with either </w:t>
      </w:r>
      <w:r>
        <w:rPr>
          <w:i/>
          <w:iCs/>
          <w:lang w:eastAsia="zh-CN" w:bidi="hi-IN"/>
        </w:rPr>
        <w:t>'.c'</w:t>
      </w:r>
      <w:r>
        <w:rPr>
          <w:lang w:eastAsia="zh-CN" w:bidi="hi-IN"/>
        </w:rPr>
        <w:t xml:space="preserve"> or </w:t>
      </w:r>
      <w:r>
        <w:rPr>
          <w:i/>
          <w:iCs/>
          <w:lang w:eastAsia="zh-CN" w:bidi="hi-IN"/>
        </w:rPr>
        <w:t>'.h'</w:t>
      </w:r>
      <w:r>
        <w:rPr>
          <w:lang w:eastAsia="zh-CN" w:bidi="hi-IN"/>
        </w:rPr>
        <w:t xml:space="preserve"> extension. The expression </w:t>
      </w:r>
      <w:proofErr w:type="gramStart"/>
      <w:r>
        <w:rPr>
          <w:i/>
          <w:iCs/>
          <w:lang w:eastAsia="zh-CN" w:bidi="hi-IN"/>
        </w:rPr>
        <w:t>glob(</w:t>
      </w:r>
      <w:proofErr w:type="gramEnd"/>
      <w:r>
        <w:rPr>
          <w:i/>
          <w:iCs/>
          <w:lang w:eastAsia="zh-CN" w:bidi="hi-IN"/>
        </w:rPr>
        <w:t xml:space="preserve">".* *") </w:t>
      </w:r>
      <w:r>
        <w:rPr>
          <w:lang w:eastAsia="zh-CN" w:bidi="hi-IN"/>
        </w:rPr>
        <w:t xml:space="preserve">matches all files in the current working directory. To glob filenames that contain whitespace, use extra quotes around the filename to protect it, </w:t>
      </w:r>
      <w:proofErr w:type="spellStart"/>
      <w:r>
        <w:rPr>
          <w:lang w:eastAsia="zh-CN" w:bidi="hi-IN"/>
        </w:rPr>
        <w:t>eg</w:t>
      </w:r>
      <w:proofErr w:type="spellEnd"/>
      <w:r>
        <w:rPr>
          <w:lang w:eastAsia="zh-CN" w:bidi="hi-IN"/>
        </w:rPr>
        <w:t xml:space="preserve">: </w:t>
      </w:r>
      <w:proofErr w:type="gramStart"/>
      <w:r>
        <w:rPr>
          <w:i/>
          <w:iCs/>
          <w:lang w:eastAsia="zh-CN" w:bidi="hi-IN"/>
        </w:rPr>
        <w:t>glob(</w:t>
      </w:r>
      <w:proofErr w:type="gramEnd"/>
      <w:r>
        <w:rPr>
          <w:i/>
          <w:iCs/>
          <w:lang w:eastAsia="zh-CN" w:bidi="hi-IN"/>
        </w:rPr>
        <w:t>'"*e f*"')</w:t>
      </w:r>
      <w:r>
        <w:rPr>
          <w:lang w:eastAsia="zh-CN" w:bidi="hi-IN"/>
        </w:rPr>
        <w:t xml:space="preserve"> or </w:t>
      </w:r>
      <w:r>
        <w:rPr>
          <w:i/>
          <w:iCs/>
          <w:lang w:eastAsia="zh-CN" w:bidi="hi-IN"/>
        </w:rPr>
        <w:t>glob(q("*e f*"))</w:t>
      </w:r>
      <w:r>
        <w:rPr>
          <w:lang w:eastAsia="zh-CN" w:bidi="hi-IN"/>
        </w:rPr>
        <w:t>. If non-empty braces are the only wildcard characters, no filenames are matched but potentially many strings are returned</w:t>
      </w:r>
      <w:r w:rsidR="001477C7">
        <w:rPr>
          <w:lang w:eastAsia="zh-CN" w:bidi="hi-IN"/>
        </w:rPr>
        <w:t xml:space="preserve">. For example, despite not matching any filenames, the expression below returns the string immediately below it. </w:t>
      </w:r>
    </w:p>
    <w:p w14:paraId="3EEC4F2D" w14:textId="3193AD40" w:rsidR="001477C7" w:rsidRPr="001477C7" w:rsidRDefault="001477C7" w:rsidP="001477C7">
      <w:pPr>
        <w:pStyle w:val="code-definition"/>
        <w:ind w:left="709" w:firstLine="709"/>
        <w:rPr>
          <w:sz w:val="16"/>
          <w:szCs w:val="16"/>
        </w:rPr>
      </w:pPr>
      <w:r w:rsidRPr="001477C7">
        <w:rPr>
          <w:sz w:val="16"/>
          <w:szCs w:val="16"/>
        </w:rPr>
        <w:t xml:space="preserve">glob("{apple,tomato,cherry}={green,yellow,red}") </w:t>
      </w:r>
    </w:p>
    <w:p w14:paraId="2E980995" w14:textId="585FE740" w:rsidR="001477C7" w:rsidRPr="001477C7" w:rsidRDefault="001477C7" w:rsidP="001477C7">
      <w:pPr>
        <w:ind w:left="709" w:firstLine="709"/>
        <w:rPr>
          <w:i/>
          <w:iCs/>
          <w:lang w:eastAsia="zh-CN" w:bidi="hi-IN"/>
        </w:rPr>
      </w:pPr>
      <w:r w:rsidRPr="001477C7">
        <w:rPr>
          <w:i/>
          <w:iCs/>
          <w:sz w:val="16"/>
          <w:szCs w:val="21"/>
          <w:lang w:eastAsia="zh-CN" w:bidi="hi-IN"/>
        </w:rPr>
        <w:t>apple=greenapple=yellowapple=redtomato=greentomato=yellowtomato=redcherry=greencherry=yellowcherry=red</w:t>
      </w:r>
    </w:p>
    <w:p w14:paraId="43379A2E" w14:textId="77777777" w:rsidR="00C749CE" w:rsidRPr="00C749CE" w:rsidRDefault="00C749CE" w:rsidP="00C749CE">
      <w:pPr>
        <w:rPr>
          <w:lang w:eastAsia="zh-CN" w:bidi="hi-IN"/>
        </w:rPr>
      </w:pPr>
    </w:p>
    <w:p w14:paraId="2CF1D413" w14:textId="42A32492" w:rsidR="00C006D9" w:rsidRDefault="00C006D9" w:rsidP="00C006D9">
      <w:pPr>
        <w:pStyle w:val="code-definition"/>
      </w:pPr>
      <w:r>
        <w:t>link(</w:t>
      </w:r>
      <w:r w:rsidR="001477C7">
        <w:rPr>
          <w:i/>
          <w:iCs/>
          <w:sz w:val="18"/>
          <w:szCs w:val="18"/>
        </w:rPr>
        <w:t>Oldfile, Newfile</w:t>
      </w:r>
      <w:r>
        <w:t>)</w:t>
      </w:r>
    </w:p>
    <w:p w14:paraId="225B6ED4" w14:textId="1D8943AB" w:rsidR="001477C7" w:rsidRDefault="001477C7" w:rsidP="001477C7">
      <w:pPr>
        <w:ind w:left="700"/>
        <w:rPr>
          <w:lang w:eastAsia="zh-CN" w:bidi="hi-IN"/>
        </w:rPr>
      </w:pPr>
      <w:r>
        <w:rPr>
          <w:lang w:eastAsia="zh-CN" w:bidi="hi-IN"/>
        </w:rPr>
        <w:t xml:space="preserve">Create a new filename </w:t>
      </w:r>
      <w:proofErr w:type="gramStart"/>
      <w:r>
        <w:rPr>
          <w:lang w:eastAsia="zh-CN" w:bidi="hi-IN"/>
        </w:rPr>
        <w:t>hard-linked</w:t>
      </w:r>
      <w:proofErr w:type="gramEnd"/>
      <w:r>
        <w:rPr>
          <w:lang w:eastAsia="zh-CN" w:bidi="hi-IN"/>
        </w:rPr>
        <w:t xml:space="preserve"> to the old filename. Returns true on success, false otherwise. </w:t>
      </w:r>
    </w:p>
    <w:p w14:paraId="238EE17C" w14:textId="286839E8" w:rsidR="001477C7" w:rsidRDefault="001477C7" w:rsidP="001477C7">
      <w:pPr>
        <w:rPr>
          <w:lang w:eastAsia="zh-CN" w:bidi="hi-IN"/>
        </w:rPr>
      </w:pPr>
    </w:p>
    <w:p w14:paraId="418239A5" w14:textId="1F709476" w:rsidR="001477C7" w:rsidRDefault="001477C7" w:rsidP="001477C7">
      <w:pPr>
        <w:pStyle w:val="code-definition"/>
      </w:pPr>
      <w:r>
        <w:t>symlink(</w:t>
      </w:r>
      <w:r>
        <w:rPr>
          <w:i/>
          <w:iCs/>
          <w:sz w:val="18"/>
          <w:szCs w:val="18"/>
        </w:rPr>
        <w:t>Oldfile, Newfile</w:t>
      </w:r>
      <w:r>
        <w:t>)</w:t>
      </w:r>
    </w:p>
    <w:p w14:paraId="26221064" w14:textId="18ABB8EA" w:rsidR="001477C7" w:rsidRDefault="001477C7" w:rsidP="001477C7">
      <w:pPr>
        <w:ind w:left="700"/>
        <w:rPr>
          <w:lang w:eastAsia="zh-CN" w:bidi="hi-IN"/>
        </w:rPr>
      </w:pPr>
      <w:r>
        <w:rPr>
          <w:lang w:eastAsia="zh-CN" w:bidi="hi-IN"/>
        </w:rPr>
        <w:t xml:space="preserve">Create a new filename symbolically linked to the old filename. Return true on success, false otherwise. Raise exception if OS doesn't support symbolic links. </w:t>
      </w:r>
    </w:p>
    <w:p w14:paraId="42B7D2DC" w14:textId="77777777" w:rsidR="001477C7" w:rsidRPr="001477C7" w:rsidRDefault="001477C7" w:rsidP="001477C7">
      <w:pPr>
        <w:rPr>
          <w:lang w:eastAsia="zh-CN" w:bidi="hi-IN"/>
        </w:rPr>
      </w:pPr>
    </w:p>
    <w:p w14:paraId="2335481E" w14:textId="2208101C" w:rsidR="008B2CB0" w:rsidRDefault="008B2CB0" w:rsidP="008B2CB0">
      <w:pPr>
        <w:pStyle w:val="code-definition"/>
      </w:pPr>
      <w:r>
        <w:t>stat(</w:t>
      </w:r>
      <w:r>
        <w:rPr>
          <w:i/>
          <w:iCs/>
          <w:sz w:val="18"/>
          <w:szCs w:val="18"/>
        </w:rPr>
        <w:t>Filehandle</w:t>
      </w:r>
      <w:r>
        <w:t>)</w:t>
      </w:r>
    </w:p>
    <w:p w14:paraId="7FB5A3E9" w14:textId="4CF3E890" w:rsidR="008B2CB0" w:rsidRDefault="008B2CB0" w:rsidP="008B2CB0">
      <w:pPr>
        <w:pStyle w:val="code-definition"/>
      </w:pPr>
      <w:r>
        <w:t>stat(</w:t>
      </w:r>
      <w:r>
        <w:rPr>
          <w:i/>
          <w:iCs/>
          <w:sz w:val="18"/>
          <w:szCs w:val="18"/>
        </w:rPr>
        <w:t>Expr</w:t>
      </w:r>
      <w:r>
        <w:t>)</w:t>
      </w:r>
    </w:p>
    <w:p w14:paraId="65253017" w14:textId="686510AA" w:rsidR="008B2CB0" w:rsidRPr="008B2CB0" w:rsidRDefault="008B2CB0" w:rsidP="008B2CB0">
      <w:pPr>
        <w:pStyle w:val="code-definition"/>
      </w:pPr>
      <w:r>
        <w:t>stat(</w:t>
      </w:r>
      <w:r>
        <w:rPr>
          <w:i/>
          <w:iCs/>
          <w:sz w:val="18"/>
          <w:szCs w:val="18"/>
        </w:rPr>
        <w:t>Dirhandle</w:t>
      </w:r>
      <w:r>
        <w:t>)</w:t>
      </w:r>
    </w:p>
    <w:p w14:paraId="3EE05065" w14:textId="173ECD5B" w:rsidR="001477C7" w:rsidRDefault="001477C7" w:rsidP="001477C7">
      <w:pPr>
        <w:pStyle w:val="code-definition"/>
      </w:pPr>
      <w:r>
        <w:t>stat()</w:t>
      </w:r>
    </w:p>
    <w:p w14:paraId="2D106D6B" w14:textId="126CE1F0" w:rsidR="001477C7" w:rsidRPr="008B2CB0" w:rsidRDefault="008B2CB0" w:rsidP="008B2CB0">
      <w:pPr>
        <w:ind w:left="700"/>
        <w:rPr>
          <w:lang w:eastAsia="zh-CN" w:bidi="hi-IN"/>
        </w:rPr>
      </w:pPr>
      <w:r>
        <w:rPr>
          <w:lang w:eastAsia="zh-CN" w:bidi="hi-IN"/>
        </w:rPr>
        <w:t xml:space="preserve">Returns a 13-eleemnt list giving the status info for a file opened by </w:t>
      </w:r>
      <w:r>
        <w:rPr>
          <w:i/>
          <w:iCs/>
          <w:lang w:eastAsia="zh-CN" w:bidi="hi-IN"/>
        </w:rPr>
        <w:t>Filehandle</w:t>
      </w:r>
      <w:r>
        <w:rPr>
          <w:lang w:eastAsia="zh-CN" w:bidi="hi-IN"/>
        </w:rPr>
        <w:t xml:space="preserve">, or </w:t>
      </w:r>
      <w:proofErr w:type="spellStart"/>
      <w:r>
        <w:rPr>
          <w:i/>
          <w:iCs/>
          <w:lang w:eastAsia="zh-CN" w:bidi="hi-IN"/>
        </w:rPr>
        <w:t>Dirhandle</w:t>
      </w:r>
      <w:proofErr w:type="spellEnd"/>
      <w:r>
        <w:rPr>
          <w:lang w:eastAsia="zh-CN" w:bidi="hi-IN"/>
        </w:rPr>
        <w:t xml:space="preserve">, or with a name given by expression </w:t>
      </w:r>
      <w:r>
        <w:rPr>
          <w:i/>
          <w:iCs/>
          <w:lang w:eastAsia="zh-CN" w:bidi="hi-IN"/>
        </w:rPr>
        <w:t>Expr</w:t>
      </w:r>
      <w:r>
        <w:rPr>
          <w:lang w:eastAsia="zh-CN" w:bidi="hi-IN"/>
        </w:rPr>
        <w:t xml:space="preserve">, or if no argument is given </w:t>
      </w:r>
      <w:r>
        <w:rPr>
          <w:i/>
          <w:iCs/>
          <w:lang w:eastAsia="zh-CN" w:bidi="hi-IN"/>
        </w:rPr>
        <w:t xml:space="preserve">$_ </w:t>
      </w:r>
      <w:r>
        <w:rPr>
          <w:lang w:eastAsia="zh-CN" w:bidi="hi-IN"/>
        </w:rPr>
        <w:t>is used. Returns an empty list if unsuccessful. See</w:t>
      </w:r>
      <w:r w:rsidR="00B5343A">
        <w:rPr>
          <w:lang w:eastAsia="zh-CN" w:bidi="hi-IN"/>
        </w:rPr>
        <w:t>:</w:t>
      </w:r>
      <w:r>
        <w:rPr>
          <w:lang w:eastAsia="zh-CN" w:bidi="hi-IN"/>
        </w:rPr>
        <w:t xml:space="preserve"> </w:t>
      </w:r>
      <w:r w:rsidR="00B5343A">
        <w:rPr>
          <w:lang w:eastAsia="zh-CN" w:bidi="hi-IN"/>
        </w:rPr>
        <w:t>'</w:t>
      </w:r>
      <w:r w:rsidRPr="00B5343A">
        <w:rPr>
          <w:lang w:eastAsia="zh-CN" w:bidi="hi-IN"/>
        </w:rPr>
        <w:t>stat-fields</w:t>
      </w:r>
      <w:r w:rsidR="00B5343A">
        <w:rPr>
          <w:lang w:eastAsia="zh-CN" w:bidi="hi-IN"/>
        </w:rPr>
        <w:t>'</w:t>
      </w:r>
      <w:r>
        <w:rPr>
          <w:lang w:eastAsia="zh-CN" w:bidi="hi-IN"/>
        </w:rPr>
        <w:t xml:space="preserve"> for meaning of returned list. If successful, sets information associated with special filehandle </w:t>
      </w:r>
      <w:r>
        <w:rPr>
          <w:i/>
          <w:iCs/>
          <w:lang w:eastAsia="zh-CN" w:bidi="hi-IN"/>
        </w:rPr>
        <w:t>'_'</w:t>
      </w:r>
      <w:r>
        <w:rPr>
          <w:lang w:eastAsia="zh-CN" w:bidi="hi-IN"/>
        </w:rPr>
        <w:t xml:space="preserve">. </w:t>
      </w:r>
    </w:p>
    <w:p w14:paraId="13968689" w14:textId="77777777" w:rsidR="001477C7" w:rsidRPr="001477C7" w:rsidRDefault="001477C7" w:rsidP="001477C7">
      <w:pPr>
        <w:rPr>
          <w:lang w:eastAsia="zh-CN" w:bidi="hi-IN"/>
        </w:rPr>
      </w:pPr>
    </w:p>
    <w:p w14:paraId="5F294DB5" w14:textId="1E508773" w:rsidR="008B2CB0" w:rsidRDefault="008B2CB0" w:rsidP="001477C7">
      <w:pPr>
        <w:pStyle w:val="code-definition"/>
      </w:pPr>
      <w:r>
        <w:t>lstat(</w:t>
      </w:r>
      <w:r>
        <w:rPr>
          <w:i/>
          <w:iCs/>
          <w:sz w:val="18"/>
          <w:szCs w:val="18"/>
        </w:rPr>
        <w:t>Filehandle</w:t>
      </w:r>
      <w:r>
        <w:t>)</w:t>
      </w:r>
    </w:p>
    <w:p w14:paraId="7CE7F06D" w14:textId="37DDD111" w:rsidR="008B2CB0" w:rsidRDefault="008B2CB0" w:rsidP="001477C7">
      <w:pPr>
        <w:pStyle w:val="code-definition"/>
      </w:pPr>
      <w:r>
        <w:t>lstat(</w:t>
      </w:r>
      <w:r>
        <w:rPr>
          <w:i/>
          <w:iCs/>
          <w:sz w:val="18"/>
          <w:szCs w:val="18"/>
        </w:rPr>
        <w:t>Expr</w:t>
      </w:r>
      <w:r>
        <w:t>)</w:t>
      </w:r>
    </w:p>
    <w:p w14:paraId="1E839265" w14:textId="64BD5623" w:rsidR="008B2CB0" w:rsidRDefault="008B2CB0" w:rsidP="001477C7">
      <w:pPr>
        <w:pStyle w:val="code-definition"/>
      </w:pPr>
      <w:r>
        <w:t>lstat(</w:t>
      </w:r>
      <w:r>
        <w:rPr>
          <w:i/>
          <w:iCs/>
          <w:sz w:val="18"/>
          <w:szCs w:val="18"/>
        </w:rPr>
        <w:t>Dirhandle</w:t>
      </w:r>
      <w:r>
        <w:t>)</w:t>
      </w:r>
    </w:p>
    <w:p w14:paraId="04A6BFE6" w14:textId="05B226B5" w:rsidR="001477C7" w:rsidRDefault="00C006D9" w:rsidP="001477C7">
      <w:pPr>
        <w:pStyle w:val="code-definition"/>
      </w:pPr>
      <w:r>
        <w:t>lstat()</w:t>
      </w:r>
    </w:p>
    <w:p w14:paraId="3D3149B6" w14:textId="676C47E6" w:rsidR="001477C7" w:rsidRPr="008B2CB0" w:rsidRDefault="008B2CB0" w:rsidP="001477C7">
      <w:pPr>
        <w:rPr>
          <w:lang w:eastAsia="zh-CN" w:bidi="hi-IN"/>
        </w:rPr>
      </w:pPr>
      <w:r>
        <w:rPr>
          <w:lang w:eastAsia="zh-CN" w:bidi="hi-IN"/>
        </w:rPr>
        <w:tab/>
        <w:t xml:space="preserve">As per </w:t>
      </w:r>
      <w:proofErr w:type="gramStart"/>
      <w:r>
        <w:rPr>
          <w:i/>
          <w:iCs/>
          <w:lang w:eastAsia="zh-CN" w:bidi="hi-IN"/>
        </w:rPr>
        <w:t>stat(</w:t>
      </w:r>
      <w:proofErr w:type="gramEnd"/>
      <w:r>
        <w:rPr>
          <w:i/>
          <w:iCs/>
          <w:lang w:eastAsia="zh-CN" w:bidi="hi-IN"/>
        </w:rPr>
        <w:t>)</w:t>
      </w:r>
      <w:r>
        <w:rPr>
          <w:lang w:eastAsia="zh-CN" w:bidi="hi-IN"/>
        </w:rPr>
        <w:t>, but for a symbolic links instead of the file the link points to.</w:t>
      </w:r>
    </w:p>
    <w:p w14:paraId="3F35956C" w14:textId="77777777" w:rsidR="008B2CB0" w:rsidRPr="001477C7" w:rsidRDefault="008B2CB0" w:rsidP="001477C7">
      <w:pPr>
        <w:rPr>
          <w:lang w:eastAsia="zh-CN" w:bidi="hi-IN"/>
        </w:rPr>
      </w:pPr>
    </w:p>
    <w:p w14:paraId="7F841881" w14:textId="25986723" w:rsidR="008B2CB0" w:rsidRDefault="008B2CB0" w:rsidP="00C006D9">
      <w:pPr>
        <w:pStyle w:val="code-definition"/>
      </w:pPr>
      <w:r>
        <w:t>mkdir(</w:t>
      </w:r>
      <w:r>
        <w:rPr>
          <w:i/>
          <w:iCs/>
          <w:sz w:val="18"/>
          <w:szCs w:val="18"/>
        </w:rPr>
        <w:t>Filename, Mode</w:t>
      </w:r>
      <w:r>
        <w:t>)</w:t>
      </w:r>
    </w:p>
    <w:p w14:paraId="2610899B" w14:textId="659E56EF" w:rsidR="008B2CB0" w:rsidRDefault="008B2CB0" w:rsidP="00C006D9">
      <w:pPr>
        <w:pStyle w:val="code-definition"/>
      </w:pPr>
      <w:r>
        <w:t>mkdir(</w:t>
      </w:r>
      <w:r>
        <w:rPr>
          <w:i/>
          <w:iCs/>
          <w:sz w:val="18"/>
          <w:szCs w:val="18"/>
        </w:rPr>
        <w:t>Filename</w:t>
      </w:r>
      <w:r>
        <w:t>)</w:t>
      </w:r>
    </w:p>
    <w:p w14:paraId="6364A155" w14:textId="0C7600FC" w:rsidR="00C006D9" w:rsidRDefault="00C006D9" w:rsidP="00C006D9">
      <w:pPr>
        <w:pStyle w:val="code-definition"/>
      </w:pPr>
      <w:r>
        <w:t>mkdir()</w:t>
      </w:r>
    </w:p>
    <w:p w14:paraId="22955444" w14:textId="2D6A2D8E" w:rsidR="008B2CB0" w:rsidRPr="008B2CB0" w:rsidRDefault="008B2CB0" w:rsidP="008B2CB0">
      <w:pPr>
        <w:ind w:left="700"/>
        <w:rPr>
          <w:lang w:eastAsia="zh-CN" w:bidi="hi-IN"/>
        </w:rPr>
      </w:pPr>
      <w:r>
        <w:rPr>
          <w:lang w:eastAsia="zh-CN" w:bidi="hi-IN"/>
        </w:rPr>
        <w:t xml:space="preserve">Create the directory specified by </w:t>
      </w:r>
      <w:r>
        <w:rPr>
          <w:i/>
          <w:iCs/>
          <w:lang w:eastAsia="zh-CN" w:bidi="hi-IN"/>
        </w:rPr>
        <w:t>Filename</w:t>
      </w:r>
      <w:r>
        <w:rPr>
          <w:lang w:eastAsia="zh-CN" w:bidi="hi-IN"/>
        </w:rPr>
        <w:t xml:space="preserve">, with permissions specified by </w:t>
      </w:r>
      <w:r>
        <w:rPr>
          <w:i/>
          <w:iCs/>
          <w:lang w:eastAsia="zh-CN" w:bidi="hi-IN"/>
        </w:rPr>
        <w:t xml:space="preserve">Mode </w:t>
      </w:r>
      <w:r>
        <w:rPr>
          <w:lang w:eastAsia="zh-CN" w:bidi="hi-IN"/>
        </w:rPr>
        <w:t xml:space="preserve">(which defaults to 0777 if not given).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Use </w:t>
      </w:r>
      <w:proofErr w:type="spellStart"/>
      <w:r>
        <w:rPr>
          <w:i/>
          <w:iCs/>
          <w:lang w:eastAsia="zh-CN" w:bidi="hi-IN"/>
        </w:rPr>
        <w:t>make_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w:t>
      </w:r>
      <w:r w:rsidR="00B5343A">
        <w:rPr>
          <w:lang w:eastAsia="zh-CN" w:bidi="hi-IN"/>
        </w:rPr>
        <w:t xml:space="preserve">for creating recursive directory structures. </w:t>
      </w:r>
    </w:p>
    <w:p w14:paraId="092257D8" w14:textId="77777777" w:rsidR="00B5343A" w:rsidRPr="00B5343A" w:rsidRDefault="00B5343A" w:rsidP="00B5343A">
      <w:pPr>
        <w:rPr>
          <w:lang w:eastAsia="zh-CN" w:bidi="hi-IN"/>
        </w:rPr>
      </w:pPr>
    </w:p>
    <w:p w14:paraId="54B844E0" w14:textId="728E0FF7" w:rsidR="00C006D9" w:rsidRDefault="00C006D9" w:rsidP="00C006D9">
      <w:pPr>
        <w:pStyle w:val="code-definition"/>
      </w:pPr>
      <w:r>
        <w:t>opendir(</w:t>
      </w:r>
      <w:r w:rsidR="003A2C56">
        <w:rPr>
          <w:i/>
          <w:iCs/>
          <w:sz w:val="18"/>
          <w:szCs w:val="18"/>
        </w:rPr>
        <w:t>Dirhandle, Expr</w:t>
      </w:r>
      <w:r>
        <w:t>)</w:t>
      </w:r>
    </w:p>
    <w:p w14:paraId="44A3DAD4" w14:textId="316786F1" w:rsidR="003A2C56" w:rsidRPr="003A2C56" w:rsidRDefault="003A2C56" w:rsidP="003A2C56">
      <w:pPr>
        <w:ind w:left="700"/>
        <w:rPr>
          <w:lang w:eastAsia="zh-CN" w:bidi="hi-IN"/>
        </w:rPr>
      </w:pPr>
      <w:r>
        <w:rPr>
          <w:lang w:eastAsia="zh-CN" w:bidi="hi-IN"/>
        </w:rPr>
        <w:t xml:space="preserve">Opens a directory with name given by </w:t>
      </w:r>
      <w:r>
        <w:rPr>
          <w:i/>
          <w:iCs/>
          <w:lang w:eastAsia="zh-CN" w:bidi="hi-IN"/>
        </w:rPr>
        <w:t>Expr</w:t>
      </w:r>
      <w:r>
        <w:rPr>
          <w:lang w:eastAsia="zh-CN" w:bidi="hi-IN"/>
        </w:rPr>
        <w:t xml:space="preserve"> for processing by </w:t>
      </w:r>
      <w:proofErr w:type="spellStart"/>
      <w:proofErr w:type="gramStart"/>
      <w:r>
        <w:rPr>
          <w:i/>
          <w:iCs/>
          <w:lang w:eastAsia="zh-CN" w:bidi="hi-IN"/>
        </w:rPr>
        <w:t>readdir</w:t>
      </w:r>
      <w:proofErr w:type="spellEnd"/>
      <w:r>
        <w:rPr>
          <w:i/>
          <w:iCs/>
          <w:lang w:eastAsia="zh-CN" w:bidi="hi-IN"/>
        </w:rPr>
        <w:t>(</w:t>
      </w:r>
      <w:proofErr w:type="gramEnd"/>
      <w:r>
        <w:rPr>
          <w:i/>
          <w:iCs/>
          <w:lang w:eastAsia="zh-CN" w:bidi="hi-IN"/>
        </w:rPr>
        <w:t>)</w:t>
      </w:r>
      <w:r>
        <w:rPr>
          <w:lang w:eastAsia="zh-CN" w:bidi="hi-IN"/>
        </w:rPr>
        <w:t xml:space="preserve">, </w:t>
      </w:r>
      <w:proofErr w:type="spellStart"/>
      <w:r>
        <w:rPr>
          <w:i/>
          <w:iCs/>
          <w:lang w:eastAsia="zh-CN" w:bidi="hi-IN"/>
        </w:rPr>
        <w:t>telldir</w:t>
      </w:r>
      <w:proofErr w:type="spellEnd"/>
      <w:r>
        <w:rPr>
          <w:i/>
          <w:iCs/>
          <w:lang w:eastAsia="zh-CN" w:bidi="hi-IN"/>
        </w:rPr>
        <w:t>()</w:t>
      </w:r>
      <w:r>
        <w:rPr>
          <w:lang w:eastAsia="zh-CN" w:bidi="hi-IN"/>
        </w:rPr>
        <w:t xml:space="preserve">, </w:t>
      </w:r>
      <w:proofErr w:type="spellStart"/>
      <w:r>
        <w:rPr>
          <w:i/>
          <w:iCs/>
          <w:lang w:eastAsia="zh-CN" w:bidi="hi-IN"/>
        </w:rPr>
        <w:t>seekdir</w:t>
      </w:r>
      <w:proofErr w:type="spellEnd"/>
      <w:r>
        <w:rPr>
          <w:i/>
          <w:iCs/>
          <w:lang w:eastAsia="zh-CN" w:bidi="hi-IN"/>
        </w:rPr>
        <w:t>()</w:t>
      </w:r>
      <w:r>
        <w:rPr>
          <w:lang w:eastAsia="zh-CN" w:bidi="hi-IN"/>
        </w:rPr>
        <w:t xml:space="preserve">, </w:t>
      </w:r>
      <w:proofErr w:type="spellStart"/>
      <w:r>
        <w:rPr>
          <w:i/>
          <w:iCs/>
          <w:lang w:eastAsia="zh-CN" w:bidi="hi-IN"/>
        </w:rPr>
        <w:t>rewinddir</w:t>
      </w:r>
      <w:proofErr w:type="spellEnd"/>
      <w:r>
        <w:rPr>
          <w:i/>
          <w:iCs/>
          <w:lang w:eastAsia="zh-CN" w:bidi="hi-IN"/>
        </w:rPr>
        <w:t>()</w:t>
      </w:r>
      <w:r>
        <w:rPr>
          <w:lang w:eastAsia="zh-CN" w:bidi="hi-IN"/>
        </w:rPr>
        <w:t xml:space="preserve">, and </w:t>
      </w:r>
      <w:proofErr w:type="spellStart"/>
      <w:r>
        <w:rPr>
          <w:i/>
          <w:iCs/>
          <w:lang w:eastAsia="zh-CN" w:bidi="hi-IN"/>
        </w:rPr>
        <w:t>closedir</w:t>
      </w:r>
      <w:proofErr w:type="spellEnd"/>
      <w:r>
        <w:rPr>
          <w:i/>
          <w:iCs/>
          <w:lang w:eastAsia="zh-CN" w:bidi="hi-IN"/>
        </w:rPr>
        <w:t>()</w:t>
      </w:r>
      <w:r>
        <w:rPr>
          <w:lang w:eastAsia="zh-CN" w:bidi="hi-IN"/>
        </w:rPr>
        <w:t xml:space="preserve">. Returns true if successful, otherwise &lt;undef/false?&gt;. </w:t>
      </w:r>
    </w:p>
    <w:p w14:paraId="1AFC63EB" w14:textId="77777777" w:rsidR="003A2C56" w:rsidRPr="003A2C56" w:rsidRDefault="003A2C56" w:rsidP="003A2C56">
      <w:pPr>
        <w:rPr>
          <w:lang w:eastAsia="zh-CN" w:bidi="hi-IN"/>
        </w:rPr>
      </w:pPr>
    </w:p>
    <w:p w14:paraId="4005F6C2" w14:textId="315E5A2A" w:rsidR="003A2C56" w:rsidRDefault="003A2C56" w:rsidP="00C006D9">
      <w:pPr>
        <w:pStyle w:val="code-definition"/>
      </w:pPr>
      <w:r>
        <w:t>readlink(</w:t>
      </w:r>
      <w:r w:rsidRPr="003A2C56">
        <w:rPr>
          <w:i/>
          <w:iCs/>
          <w:sz w:val="18"/>
          <w:szCs w:val="18"/>
        </w:rPr>
        <w:t>E</w:t>
      </w:r>
      <w:r>
        <w:rPr>
          <w:i/>
          <w:iCs/>
          <w:sz w:val="18"/>
          <w:szCs w:val="18"/>
        </w:rPr>
        <w:t>xpr</w:t>
      </w:r>
      <w:r>
        <w:t>)</w:t>
      </w:r>
    </w:p>
    <w:p w14:paraId="3C44B5B7" w14:textId="6E8A059B" w:rsidR="00C006D9" w:rsidRDefault="00C006D9" w:rsidP="00C006D9">
      <w:pPr>
        <w:pStyle w:val="code-definition"/>
      </w:pPr>
      <w:r>
        <w:t>readlink()</w:t>
      </w:r>
    </w:p>
    <w:p w14:paraId="146F3F30" w14:textId="6A253793" w:rsidR="003A2C56" w:rsidRDefault="003A2C56" w:rsidP="00EA0E00">
      <w:pPr>
        <w:ind w:left="700"/>
        <w:rPr>
          <w:lang w:eastAsia="zh-CN" w:bidi="hi-IN"/>
        </w:rPr>
      </w:pPr>
      <w:r>
        <w:rPr>
          <w:lang w:eastAsia="zh-CN" w:bidi="hi-IN"/>
        </w:rPr>
        <w:t>Returns the value of a symbolic link</w:t>
      </w:r>
      <w:r w:rsidR="00EA0E00">
        <w:rPr>
          <w:lang w:eastAsia="zh-CN" w:bidi="hi-IN"/>
        </w:rPr>
        <w:t xml:space="preserve">, or </w:t>
      </w:r>
      <w:r w:rsidR="00EA0E00">
        <w:rPr>
          <w:i/>
          <w:iCs/>
          <w:lang w:eastAsia="zh-CN" w:bidi="hi-IN"/>
        </w:rPr>
        <w:t>undef</w:t>
      </w:r>
      <w:r w:rsidR="00EA0E00">
        <w:rPr>
          <w:lang w:eastAsia="zh-CN" w:bidi="hi-IN"/>
        </w:rPr>
        <w:t xml:space="preserve"> if unsuccessful and set </w:t>
      </w:r>
      <w:proofErr w:type="gramStart"/>
      <w:r w:rsidR="00EA0E00">
        <w:rPr>
          <w:i/>
          <w:iCs/>
          <w:lang w:eastAsia="zh-CN" w:bidi="hi-IN"/>
        </w:rPr>
        <w:t>$!</w:t>
      </w:r>
      <w:r w:rsidR="00EA0E00">
        <w:rPr>
          <w:lang w:eastAsia="zh-CN" w:bidi="hi-IN"/>
        </w:rPr>
        <w:t>.</w:t>
      </w:r>
      <w:proofErr w:type="gramEnd"/>
      <w:r w:rsidR="00EA0E00">
        <w:rPr>
          <w:lang w:eastAsia="zh-CN" w:bidi="hi-IN"/>
        </w:rPr>
        <w:t xml:space="preserve"> Raises an exception if OS does not implement </w:t>
      </w:r>
      <w:proofErr w:type="spellStart"/>
      <w:r w:rsidR="00EA0E00">
        <w:rPr>
          <w:lang w:eastAsia="zh-CN" w:bidi="hi-IN"/>
        </w:rPr>
        <w:t>symlinks</w:t>
      </w:r>
      <w:proofErr w:type="spellEnd"/>
      <w:r w:rsidR="00EA0E00">
        <w:rPr>
          <w:lang w:eastAsia="zh-CN" w:bidi="hi-IN"/>
        </w:rPr>
        <w:t xml:space="preserve">. </w:t>
      </w:r>
    </w:p>
    <w:p w14:paraId="3932D7B5" w14:textId="77777777" w:rsidR="003A2C56" w:rsidRPr="003A2C56" w:rsidRDefault="003A2C56" w:rsidP="003A2C56">
      <w:pPr>
        <w:rPr>
          <w:lang w:eastAsia="zh-CN" w:bidi="hi-IN"/>
        </w:rPr>
      </w:pPr>
    </w:p>
    <w:p w14:paraId="288FFDEC" w14:textId="5F5A3A2B" w:rsidR="00C006D9" w:rsidRDefault="00C006D9" w:rsidP="00C006D9">
      <w:pPr>
        <w:pStyle w:val="code-definition"/>
      </w:pPr>
      <w:r>
        <w:t>rename(</w:t>
      </w:r>
      <w:r w:rsidR="00EA0E00">
        <w:rPr>
          <w:i/>
          <w:iCs/>
          <w:sz w:val="18"/>
          <w:szCs w:val="18"/>
        </w:rPr>
        <w:t>Oldname, Newname</w:t>
      </w:r>
      <w:r>
        <w:t>)</w:t>
      </w:r>
    </w:p>
    <w:p w14:paraId="7FA1952E" w14:textId="539C5F22" w:rsidR="00EA0E00" w:rsidRPr="00EA0E00" w:rsidRDefault="00EA0E00" w:rsidP="00EA0E00">
      <w:pPr>
        <w:ind w:left="700"/>
        <w:rPr>
          <w:lang w:eastAsia="zh-CN" w:bidi="hi-IN"/>
        </w:rPr>
      </w:pPr>
      <w:r>
        <w:rPr>
          <w:lang w:eastAsia="zh-CN" w:bidi="hi-IN"/>
        </w:rPr>
        <w:t xml:space="preserve">Changes the name of a file, any existing file </w:t>
      </w:r>
      <w:r>
        <w:rPr>
          <w:i/>
          <w:iCs/>
          <w:lang w:eastAsia="zh-CN" w:bidi="hi-IN"/>
        </w:rPr>
        <w:t>Newname</w:t>
      </w:r>
      <w:r>
        <w:rPr>
          <w:lang w:eastAsia="zh-CN" w:bidi="hi-IN"/>
        </w:rPr>
        <w:t xml:space="preserve"> will be erased.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Behaviour varies by system, it may not work on directories, open files, or pre-existing files. Use </w:t>
      </w:r>
      <w:proofErr w:type="gramStart"/>
      <w:r>
        <w:rPr>
          <w:i/>
          <w:iCs/>
          <w:lang w:eastAsia="zh-CN" w:bidi="hi-IN"/>
        </w:rPr>
        <w:t>move(</w:t>
      </w:r>
      <w:proofErr w:type="gramEnd"/>
      <w:r>
        <w:rPr>
          <w:i/>
          <w:iCs/>
          <w:lang w:eastAsia="zh-CN" w:bidi="hi-IN"/>
        </w:rPr>
        <w:t>)</w:t>
      </w:r>
      <w:r>
        <w:rPr>
          <w:lang w:eastAsia="zh-CN" w:bidi="hi-IN"/>
        </w:rPr>
        <w:t xml:space="preserve"> from </w:t>
      </w:r>
      <w:r>
        <w:rPr>
          <w:i/>
          <w:iCs/>
          <w:lang w:eastAsia="zh-CN" w:bidi="hi-IN"/>
        </w:rPr>
        <w:t>'File::Copy'</w:t>
      </w:r>
      <w:r>
        <w:rPr>
          <w:lang w:eastAsia="zh-CN" w:bidi="hi-IN"/>
        </w:rPr>
        <w:t xml:space="preserve"> for platform independent alternative. </w:t>
      </w:r>
    </w:p>
    <w:p w14:paraId="1243069F" w14:textId="77777777" w:rsidR="00EA0E00" w:rsidRPr="00EA0E00" w:rsidRDefault="00EA0E00" w:rsidP="00EA0E00">
      <w:pPr>
        <w:rPr>
          <w:lang w:eastAsia="zh-CN" w:bidi="hi-IN"/>
        </w:rPr>
      </w:pPr>
    </w:p>
    <w:p w14:paraId="292D8630" w14:textId="39DF7806" w:rsidR="00EA0E00" w:rsidRDefault="00EA0E00" w:rsidP="00C006D9">
      <w:pPr>
        <w:pStyle w:val="code-definition"/>
      </w:pPr>
      <w:r>
        <w:t>rmdir(</w:t>
      </w:r>
      <w:r>
        <w:rPr>
          <w:i/>
          <w:iCs/>
          <w:sz w:val="18"/>
          <w:szCs w:val="18"/>
        </w:rPr>
        <w:t>Filename</w:t>
      </w:r>
      <w:r>
        <w:t>)</w:t>
      </w:r>
    </w:p>
    <w:p w14:paraId="6E080578" w14:textId="2312F429" w:rsidR="00C006D9" w:rsidRDefault="00C006D9" w:rsidP="00C006D9">
      <w:pPr>
        <w:pStyle w:val="code-definition"/>
      </w:pPr>
      <w:r>
        <w:t>rmdir()</w:t>
      </w:r>
    </w:p>
    <w:p w14:paraId="144360E8" w14:textId="5ECAE005" w:rsidR="00EA0E00" w:rsidRPr="00EA0E00" w:rsidRDefault="00EA0E00" w:rsidP="00EA0E00">
      <w:pPr>
        <w:ind w:left="700"/>
        <w:rPr>
          <w:lang w:eastAsia="zh-CN" w:bidi="hi-IN"/>
        </w:rPr>
      </w:pPr>
      <w:r>
        <w:rPr>
          <w:lang w:eastAsia="zh-CN" w:bidi="hi-IN"/>
        </w:rPr>
        <w:lastRenderedPageBreak/>
        <w:t xml:space="preserve">Deletes the directory specified by </w:t>
      </w:r>
      <w:proofErr w:type="gramStart"/>
      <w:r>
        <w:rPr>
          <w:i/>
          <w:iCs/>
          <w:lang w:eastAsia="zh-CN" w:bidi="hi-IN"/>
        </w:rPr>
        <w:t>Filename</w:t>
      </w:r>
      <w:r>
        <w:rPr>
          <w:lang w:eastAsia="zh-CN" w:bidi="hi-IN"/>
        </w:rPr>
        <w:t>, if</w:t>
      </w:r>
      <w:proofErr w:type="gramEnd"/>
      <w:r>
        <w:rPr>
          <w:lang w:eastAsia="zh-CN" w:bidi="hi-IN"/>
        </w:rPr>
        <w:t xml:space="preserve"> that directory is empty. Returns true if successful, otherwise returns false and sets </w:t>
      </w:r>
      <w:proofErr w:type="gramStart"/>
      <w:r>
        <w:rPr>
          <w:i/>
          <w:iCs/>
          <w:lang w:eastAsia="zh-CN" w:bidi="hi-IN"/>
        </w:rPr>
        <w:t>$!</w:t>
      </w:r>
      <w:r>
        <w:rPr>
          <w:lang w:eastAsia="zh-CN" w:bidi="hi-IN"/>
        </w:rPr>
        <w:t>.</w:t>
      </w:r>
      <w:proofErr w:type="gramEnd"/>
      <w:r>
        <w:rPr>
          <w:lang w:eastAsia="zh-CN" w:bidi="hi-IN"/>
        </w:rPr>
        <w:t xml:space="preserve"> If </w:t>
      </w:r>
      <w:r>
        <w:rPr>
          <w:i/>
          <w:iCs/>
          <w:lang w:eastAsia="zh-CN" w:bidi="hi-IN"/>
        </w:rPr>
        <w:t>Filename</w:t>
      </w:r>
      <w:r>
        <w:rPr>
          <w:lang w:eastAsia="zh-CN" w:bidi="hi-IN"/>
        </w:rPr>
        <w:t xml:space="preserve"> is not given, </w:t>
      </w:r>
      <w:r>
        <w:rPr>
          <w:i/>
          <w:iCs/>
          <w:lang w:eastAsia="zh-CN" w:bidi="hi-IN"/>
        </w:rPr>
        <w:t>$_</w:t>
      </w:r>
      <w:r>
        <w:rPr>
          <w:lang w:eastAsia="zh-CN" w:bidi="hi-IN"/>
        </w:rPr>
        <w:t xml:space="preserve"> is used. Use </w:t>
      </w:r>
      <w:proofErr w:type="spellStart"/>
      <w:proofErr w:type="gramStart"/>
      <w:r>
        <w:rPr>
          <w:i/>
          <w:iCs/>
          <w:lang w:eastAsia="zh-CN" w:bidi="hi-IN"/>
        </w:rPr>
        <w:t>rmtree</w:t>
      </w:r>
      <w:proofErr w:type="spellEnd"/>
      <w:r>
        <w:rPr>
          <w:i/>
          <w:iCs/>
          <w:lang w:eastAsia="zh-CN" w:bidi="hi-IN"/>
        </w:rPr>
        <w:t>(</w:t>
      </w:r>
      <w:proofErr w:type="gramEnd"/>
      <w:r>
        <w:rPr>
          <w:i/>
          <w:iCs/>
          <w:lang w:eastAsia="zh-CN" w:bidi="hi-IN"/>
        </w:rPr>
        <w:t>)</w:t>
      </w:r>
      <w:r>
        <w:rPr>
          <w:lang w:eastAsia="zh-CN" w:bidi="hi-IN"/>
        </w:rPr>
        <w:t xml:space="preserve"> from </w:t>
      </w:r>
      <w:r>
        <w:rPr>
          <w:i/>
          <w:iCs/>
          <w:lang w:eastAsia="zh-CN" w:bidi="hi-IN"/>
        </w:rPr>
        <w:t>'File::Path'</w:t>
      </w:r>
      <w:r>
        <w:rPr>
          <w:lang w:eastAsia="zh-CN" w:bidi="hi-IN"/>
        </w:rPr>
        <w:t xml:space="preserve"> to delete directory recursively. </w:t>
      </w:r>
    </w:p>
    <w:p w14:paraId="4E11FC90" w14:textId="77777777" w:rsidR="00EA0E00" w:rsidRPr="00EA0E00" w:rsidRDefault="00EA0E00" w:rsidP="00EA0E00">
      <w:pPr>
        <w:rPr>
          <w:lang w:eastAsia="zh-CN" w:bidi="hi-IN"/>
        </w:rPr>
      </w:pPr>
    </w:p>
    <w:p w14:paraId="4ED0E051" w14:textId="4198AA8F" w:rsidR="00EA0E00" w:rsidRDefault="00EA0E00" w:rsidP="00C006D9">
      <w:pPr>
        <w:pStyle w:val="code-definition"/>
      </w:pPr>
      <w:r>
        <w:t>sysopen(</w:t>
      </w:r>
      <w:r>
        <w:rPr>
          <w:i/>
          <w:iCs/>
          <w:sz w:val="18"/>
          <w:szCs w:val="18"/>
        </w:rPr>
        <w:t>Filehandle, Filename, Mode</w:t>
      </w:r>
      <w:r>
        <w:t>)</w:t>
      </w:r>
    </w:p>
    <w:p w14:paraId="0B5FB829" w14:textId="6355DF38" w:rsidR="00C006D9" w:rsidRDefault="00C006D9" w:rsidP="00C006D9">
      <w:pPr>
        <w:pStyle w:val="code-definition"/>
      </w:pPr>
      <w:r>
        <w:t>sysopen(</w:t>
      </w:r>
      <w:r w:rsidR="00EA0E00">
        <w:rPr>
          <w:i/>
          <w:iCs/>
          <w:sz w:val="18"/>
          <w:szCs w:val="18"/>
        </w:rPr>
        <w:t>Filehandle, Filename, Mode, Perms</w:t>
      </w:r>
      <w:r>
        <w:t>)</w:t>
      </w:r>
    </w:p>
    <w:p w14:paraId="4C16E9EE" w14:textId="04CCA5FF" w:rsidR="00EA0E00" w:rsidRPr="00B32F47" w:rsidRDefault="00EA0E00" w:rsidP="00B32F47">
      <w:pPr>
        <w:ind w:left="700"/>
        <w:rPr>
          <w:lang w:eastAsia="zh-CN" w:bidi="hi-IN"/>
        </w:rPr>
      </w:pPr>
      <w:r>
        <w:rPr>
          <w:lang w:eastAsia="zh-CN" w:bidi="hi-IN"/>
        </w:rPr>
        <w:t xml:space="preserve">Open the file whose name is given by </w:t>
      </w:r>
      <w:r>
        <w:rPr>
          <w:i/>
          <w:iCs/>
          <w:lang w:eastAsia="zh-CN" w:bidi="hi-IN"/>
        </w:rPr>
        <w:t>Filename</w:t>
      </w:r>
      <w:r>
        <w:rPr>
          <w:lang w:eastAsia="zh-CN" w:bidi="hi-IN"/>
        </w:rPr>
        <w:t xml:space="preserve"> and associate it with </w:t>
      </w:r>
      <w:r>
        <w:rPr>
          <w:i/>
          <w:iCs/>
          <w:lang w:eastAsia="zh-CN" w:bidi="hi-IN"/>
        </w:rPr>
        <w:t>Filehandle</w:t>
      </w:r>
      <w:r>
        <w:rPr>
          <w:lang w:eastAsia="zh-CN" w:bidi="hi-IN"/>
        </w:rPr>
        <w:t xml:space="preserve">. Calls C function </w:t>
      </w:r>
      <w:proofErr w:type="gramStart"/>
      <w:r>
        <w:rPr>
          <w:i/>
          <w:iCs/>
          <w:lang w:eastAsia="zh-CN" w:bidi="hi-IN"/>
        </w:rPr>
        <w:t>open(</w:t>
      </w:r>
      <w:proofErr w:type="gramEnd"/>
      <w:r>
        <w:rPr>
          <w:i/>
          <w:iCs/>
          <w:lang w:eastAsia="zh-CN" w:bidi="hi-IN"/>
        </w:rPr>
        <w:t>2)</w:t>
      </w:r>
      <w:r>
        <w:rPr>
          <w:lang w:eastAsia="zh-CN" w:bidi="hi-IN"/>
        </w:rPr>
        <w:t xml:space="preserve"> with parameters </w:t>
      </w:r>
      <w:r>
        <w:rPr>
          <w:i/>
          <w:iCs/>
          <w:lang w:eastAsia="zh-CN" w:bidi="hi-IN"/>
        </w:rPr>
        <w:t>Filename</w:t>
      </w:r>
      <w:r>
        <w:rPr>
          <w:lang w:eastAsia="zh-CN" w:bidi="hi-IN"/>
        </w:rPr>
        <w:t xml:space="preserve">, </w:t>
      </w:r>
      <w:r>
        <w:rPr>
          <w:i/>
          <w:iCs/>
          <w:lang w:eastAsia="zh-CN" w:bidi="hi-IN"/>
        </w:rPr>
        <w:t>Mode</w:t>
      </w:r>
      <w:r>
        <w:rPr>
          <w:lang w:eastAsia="zh-CN" w:bidi="hi-IN"/>
        </w:rPr>
        <w:t xml:space="preserve">, and </w:t>
      </w:r>
      <w:r>
        <w:rPr>
          <w:i/>
          <w:iCs/>
          <w:lang w:eastAsia="zh-CN" w:bidi="hi-IN"/>
        </w:rPr>
        <w:t>Perms</w:t>
      </w:r>
      <w:r>
        <w:rPr>
          <w:lang w:eastAsia="zh-CN" w:bidi="hi-IN"/>
        </w:rPr>
        <w:t xml:space="preserve">, bypassing </w:t>
      </w:r>
      <w:proofErr w:type="spellStart"/>
      <w:r>
        <w:rPr>
          <w:i/>
          <w:iCs/>
          <w:lang w:eastAsia="zh-CN" w:bidi="hi-IN"/>
        </w:rPr>
        <w:t>PerlIO</w:t>
      </w:r>
      <w:proofErr w:type="spellEnd"/>
      <w:r>
        <w:rPr>
          <w:lang w:eastAsia="zh-CN" w:bidi="hi-IN"/>
        </w:rPr>
        <w:t xml:space="preserve"> layers. Returns true on success and </w:t>
      </w:r>
      <w:r>
        <w:rPr>
          <w:i/>
          <w:iCs/>
          <w:lang w:eastAsia="zh-CN" w:bidi="hi-IN"/>
        </w:rPr>
        <w:t>undef</w:t>
      </w:r>
      <w:r>
        <w:rPr>
          <w:lang w:eastAsia="zh-CN" w:bidi="hi-IN"/>
        </w:rPr>
        <w:t xml:space="preserve"> otherwise. Values for </w:t>
      </w:r>
      <w:r>
        <w:rPr>
          <w:i/>
          <w:iCs/>
          <w:lang w:eastAsia="zh-CN" w:bidi="hi-IN"/>
        </w:rPr>
        <w:t>Mode</w:t>
      </w:r>
      <w:r>
        <w:rPr>
          <w:lang w:eastAsia="zh-CN" w:bidi="hi-IN"/>
        </w:rPr>
        <w:t xml:space="preserve"> are system-dependent, use constants </w:t>
      </w:r>
      <w:r w:rsidR="00B32F47">
        <w:rPr>
          <w:lang w:eastAsia="zh-CN" w:bidi="hi-IN"/>
        </w:rPr>
        <w:t xml:space="preserve">from </w:t>
      </w:r>
      <w:r w:rsidR="00B32F47">
        <w:rPr>
          <w:i/>
          <w:iCs/>
          <w:lang w:eastAsia="zh-CN" w:bidi="hi-IN"/>
        </w:rPr>
        <w:t>'</w:t>
      </w:r>
      <w:proofErr w:type="spellStart"/>
      <w:r w:rsidR="00B32F47">
        <w:rPr>
          <w:i/>
          <w:iCs/>
          <w:lang w:eastAsia="zh-CN" w:bidi="hi-IN"/>
        </w:rPr>
        <w:t>Fcntl</w:t>
      </w:r>
      <w:proofErr w:type="spellEnd"/>
      <w:r w:rsidR="00B32F47">
        <w:rPr>
          <w:i/>
          <w:iCs/>
          <w:lang w:eastAsia="zh-CN" w:bidi="hi-IN"/>
        </w:rPr>
        <w:t xml:space="preserve">' </w:t>
      </w:r>
      <w:r>
        <w:rPr>
          <w:lang w:eastAsia="zh-CN" w:bidi="hi-IN"/>
        </w:rPr>
        <w:t>(combine with '|' operator)</w:t>
      </w:r>
      <w:r w:rsidR="00B32F47">
        <w:rPr>
          <w:lang w:eastAsia="zh-CN" w:bidi="hi-IN"/>
        </w:rPr>
        <w:t xml:space="preserve">, read-only, write-only, and read-write </w:t>
      </w:r>
      <w:proofErr w:type="gramStart"/>
      <w:r w:rsidR="00B32F47">
        <w:rPr>
          <w:lang w:eastAsia="zh-CN" w:bidi="hi-IN"/>
        </w:rPr>
        <w:t>are:</w:t>
      </w:r>
      <w:proofErr w:type="gramEnd"/>
      <w:r>
        <w:rPr>
          <w:lang w:eastAsia="zh-CN" w:bidi="hi-IN"/>
        </w:rPr>
        <w:t xml:space="preserve"> </w:t>
      </w:r>
      <w:r>
        <w:rPr>
          <w:i/>
          <w:iCs/>
          <w:lang w:eastAsia="zh-CN" w:bidi="hi-IN"/>
        </w:rPr>
        <w:t>O_RDONLY</w:t>
      </w:r>
      <w:r>
        <w:rPr>
          <w:lang w:eastAsia="zh-CN" w:bidi="hi-IN"/>
        </w:rPr>
        <w:t xml:space="preserve">, </w:t>
      </w:r>
      <w:r w:rsidR="00B32F47">
        <w:rPr>
          <w:i/>
          <w:iCs/>
          <w:lang w:eastAsia="zh-CN" w:bidi="hi-IN"/>
        </w:rPr>
        <w:t>O_WRONLY</w:t>
      </w:r>
      <w:r w:rsidR="00B32F47">
        <w:rPr>
          <w:lang w:eastAsia="zh-CN" w:bidi="hi-IN"/>
        </w:rPr>
        <w:t xml:space="preserve">, and </w:t>
      </w:r>
      <w:r w:rsidR="00B32F47">
        <w:rPr>
          <w:i/>
          <w:iCs/>
          <w:lang w:eastAsia="zh-CN" w:bidi="hi-IN"/>
        </w:rPr>
        <w:t>O_RDWR</w:t>
      </w:r>
      <w:r w:rsidR="00B32F47">
        <w:rPr>
          <w:lang w:eastAsia="zh-CN" w:bidi="hi-IN"/>
        </w:rPr>
        <w:t xml:space="preserve">. If file does not exist, it is created with (octal) permissions </w:t>
      </w:r>
      <w:r w:rsidR="00B32F47">
        <w:rPr>
          <w:i/>
          <w:iCs/>
          <w:lang w:eastAsia="zh-CN" w:bidi="hi-IN"/>
        </w:rPr>
        <w:t>Perms</w:t>
      </w:r>
      <w:r w:rsidR="00B32F47">
        <w:rPr>
          <w:lang w:eastAsia="zh-CN" w:bidi="hi-IN"/>
        </w:rPr>
        <w:t xml:space="preserve">, or </w:t>
      </w:r>
      <w:r w:rsidR="00B32F47" w:rsidRPr="00B32F47">
        <w:rPr>
          <w:i/>
          <w:iCs/>
          <w:lang w:eastAsia="zh-CN" w:bidi="hi-IN"/>
        </w:rPr>
        <w:t>0666</w:t>
      </w:r>
      <w:r w:rsidR="00B32F47">
        <w:rPr>
          <w:lang w:eastAsia="zh-CN" w:bidi="hi-IN"/>
        </w:rPr>
        <w:t xml:space="preserve"> if not given. Permissions may be modified by </w:t>
      </w:r>
      <w:proofErr w:type="spellStart"/>
      <w:proofErr w:type="gramStart"/>
      <w:r w:rsidR="00B32F47">
        <w:rPr>
          <w:i/>
          <w:iCs/>
          <w:lang w:eastAsia="zh-CN" w:bidi="hi-IN"/>
        </w:rPr>
        <w:t>umask</w:t>
      </w:r>
      <w:proofErr w:type="spellEnd"/>
      <w:r w:rsidR="00B32F47">
        <w:rPr>
          <w:i/>
          <w:iCs/>
          <w:lang w:eastAsia="zh-CN" w:bidi="hi-IN"/>
        </w:rPr>
        <w:t>(</w:t>
      </w:r>
      <w:proofErr w:type="gramEnd"/>
      <w:r w:rsidR="00B32F47">
        <w:rPr>
          <w:i/>
          <w:iCs/>
          <w:lang w:eastAsia="zh-CN" w:bidi="hi-IN"/>
        </w:rPr>
        <w:t>)</w:t>
      </w:r>
      <w:r w:rsidR="00B32F47">
        <w:rPr>
          <w:lang w:eastAsia="zh-CN" w:bidi="hi-IN"/>
        </w:rPr>
        <w:t xml:space="preserve">. A filehandle created by </w:t>
      </w:r>
      <w:proofErr w:type="spellStart"/>
      <w:proofErr w:type="gramStart"/>
      <w:r w:rsidR="00B32F47">
        <w:rPr>
          <w:i/>
          <w:iCs/>
          <w:lang w:eastAsia="zh-CN" w:bidi="hi-IN"/>
        </w:rPr>
        <w:t>sysopen</w:t>
      </w:r>
      <w:proofErr w:type="spellEnd"/>
      <w:r w:rsidR="00B32F47">
        <w:rPr>
          <w:i/>
          <w:iCs/>
          <w:lang w:eastAsia="zh-CN" w:bidi="hi-IN"/>
        </w:rPr>
        <w:t>(</w:t>
      </w:r>
      <w:proofErr w:type="gramEnd"/>
      <w:r w:rsidR="00B32F47">
        <w:rPr>
          <w:i/>
          <w:iCs/>
          <w:lang w:eastAsia="zh-CN" w:bidi="hi-IN"/>
        </w:rPr>
        <w:t>)</w:t>
      </w:r>
      <w:r w:rsidR="00B32F47">
        <w:rPr>
          <w:lang w:eastAsia="zh-CN" w:bidi="hi-IN"/>
        </w:rPr>
        <w:t xml:space="preserve"> can be used by buffered or unbuffered IO, that is, it is not limited to use with </w:t>
      </w:r>
      <w:proofErr w:type="spellStart"/>
      <w:r w:rsidR="00B32F47">
        <w:rPr>
          <w:i/>
          <w:iCs/>
          <w:lang w:eastAsia="zh-CN" w:bidi="hi-IN"/>
        </w:rPr>
        <w:t>sysread</w:t>
      </w:r>
      <w:proofErr w:type="spellEnd"/>
      <w:r w:rsidR="00B32F47">
        <w:rPr>
          <w:i/>
          <w:iCs/>
          <w:lang w:eastAsia="zh-CN" w:bidi="hi-IN"/>
        </w:rPr>
        <w:t>()</w:t>
      </w:r>
      <w:r w:rsidR="00B32F47">
        <w:rPr>
          <w:lang w:eastAsia="zh-CN" w:bidi="hi-IN"/>
        </w:rPr>
        <w:t xml:space="preserve">, </w:t>
      </w:r>
      <w:proofErr w:type="spellStart"/>
      <w:r w:rsidR="00B32F47">
        <w:rPr>
          <w:i/>
          <w:iCs/>
          <w:lang w:eastAsia="zh-CN" w:bidi="hi-IN"/>
        </w:rPr>
        <w:t>syswrite</w:t>
      </w:r>
      <w:proofErr w:type="spellEnd"/>
      <w:r w:rsidR="00B32F47">
        <w:rPr>
          <w:i/>
          <w:iCs/>
          <w:lang w:eastAsia="zh-CN" w:bidi="hi-IN"/>
        </w:rPr>
        <w:t>()</w:t>
      </w:r>
      <w:r w:rsidR="00B32F47">
        <w:rPr>
          <w:lang w:eastAsia="zh-CN" w:bidi="hi-IN"/>
        </w:rPr>
        <w:t xml:space="preserve">, and </w:t>
      </w:r>
      <w:proofErr w:type="spellStart"/>
      <w:r w:rsidR="00B32F47">
        <w:rPr>
          <w:i/>
          <w:iCs/>
          <w:lang w:eastAsia="zh-CN" w:bidi="hi-IN"/>
        </w:rPr>
        <w:t>sysseek</w:t>
      </w:r>
      <w:proofErr w:type="spellEnd"/>
      <w:r w:rsidR="00B32F47">
        <w:rPr>
          <w:i/>
          <w:iCs/>
          <w:lang w:eastAsia="zh-CN" w:bidi="hi-IN"/>
        </w:rPr>
        <w:t>()</w:t>
      </w:r>
      <w:r w:rsidR="00B32F47">
        <w:rPr>
          <w:lang w:eastAsia="zh-CN" w:bidi="hi-IN"/>
        </w:rPr>
        <w:t xml:space="preserve">. May fail when file descriptor exceeds 255, if so use </w:t>
      </w:r>
      <w:r w:rsidR="00B32F47">
        <w:rPr>
          <w:i/>
          <w:iCs/>
          <w:lang w:eastAsia="zh-CN" w:bidi="hi-IN"/>
        </w:rPr>
        <w:t>'</w:t>
      </w:r>
      <w:proofErr w:type="gramStart"/>
      <w:r w:rsidR="00B32F47">
        <w:rPr>
          <w:i/>
          <w:iCs/>
          <w:lang w:eastAsia="zh-CN" w:bidi="hi-IN"/>
        </w:rPr>
        <w:t>POSIX::</w:t>
      </w:r>
      <w:proofErr w:type="gramEnd"/>
      <w:r w:rsidR="00B32F47">
        <w:rPr>
          <w:i/>
          <w:iCs/>
          <w:lang w:eastAsia="zh-CN" w:bidi="hi-IN"/>
        </w:rPr>
        <w:t>open()</w:t>
      </w:r>
      <w:r w:rsidR="00B32F47">
        <w:rPr>
          <w:lang w:eastAsia="zh-CN" w:bidi="hi-IN"/>
        </w:rPr>
        <w:t xml:space="preserve">' as an alternative. </w:t>
      </w:r>
    </w:p>
    <w:p w14:paraId="2FFE8D60" w14:textId="77777777" w:rsidR="00EA0E00" w:rsidRPr="00EA0E00" w:rsidRDefault="00EA0E00" w:rsidP="00EA0E00">
      <w:pPr>
        <w:rPr>
          <w:lang w:eastAsia="zh-CN" w:bidi="hi-IN"/>
        </w:rPr>
      </w:pPr>
    </w:p>
    <w:p w14:paraId="0A513506" w14:textId="11F95BB6" w:rsidR="00B32F47" w:rsidRDefault="00B32F47" w:rsidP="00B32F47">
      <w:pPr>
        <w:pStyle w:val="code-definition"/>
      </w:pPr>
      <w:r>
        <w:t>umask(</w:t>
      </w:r>
      <w:r>
        <w:rPr>
          <w:i/>
          <w:iCs/>
          <w:sz w:val="18"/>
          <w:szCs w:val="18"/>
        </w:rPr>
        <w:t>Expr</w:t>
      </w:r>
      <w:r>
        <w:t>)</w:t>
      </w:r>
    </w:p>
    <w:p w14:paraId="7FED6329" w14:textId="326FE92D" w:rsidR="00B32F47" w:rsidRDefault="00C006D9" w:rsidP="00B32F47">
      <w:pPr>
        <w:pStyle w:val="code-definition"/>
      </w:pPr>
      <w:r>
        <w:t>umask()</w:t>
      </w:r>
    </w:p>
    <w:p w14:paraId="42A0EB4E" w14:textId="39B31854" w:rsidR="00B32F47" w:rsidRPr="00505378" w:rsidRDefault="00B32F47" w:rsidP="00B32F47">
      <w:pPr>
        <w:ind w:left="700"/>
        <w:rPr>
          <w:lang w:eastAsia="zh-CN" w:bidi="hi-IN"/>
        </w:rPr>
      </w:pPr>
      <w:r>
        <w:rPr>
          <w:lang w:eastAsia="zh-CN" w:bidi="hi-IN"/>
        </w:rPr>
        <w:t xml:space="preserve">Set the </w:t>
      </w:r>
      <w:proofErr w:type="spellStart"/>
      <w:r>
        <w:rPr>
          <w:i/>
          <w:iCs/>
          <w:lang w:eastAsia="zh-CN" w:bidi="hi-IN"/>
        </w:rPr>
        <w:t>umask</w:t>
      </w:r>
      <w:proofErr w:type="spellEnd"/>
      <w:r>
        <w:rPr>
          <w:lang w:eastAsia="zh-CN" w:bidi="hi-IN"/>
        </w:rPr>
        <w:t xml:space="preserve"> (settings for the permissions of new files) for the process to </w:t>
      </w:r>
      <w:proofErr w:type="gramStart"/>
      <w:r>
        <w:rPr>
          <w:i/>
          <w:iCs/>
          <w:lang w:eastAsia="zh-CN" w:bidi="hi-IN"/>
        </w:rPr>
        <w:t>Expr</w:t>
      </w:r>
      <w:r>
        <w:rPr>
          <w:lang w:eastAsia="zh-CN" w:bidi="hi-IN"/>
        </w:rPr>
        <w:t>, and</w:t>
      </w:r>
      <w:proofErr w:type="gramEnd"/>
      <w:r>
        <w:rPr>
          <w:lang w:eastAsia="zh-CN" w:bidi="hi-IN"/>
        </w:rPr>
        <w:t xml:space="preserve"> return the previous value. If not given </w:t>
      </w:r>
      <w:r>
        <w:rPr>
          <w:i/>
          <w:iCs/>
          <w:lang w:eastAsia="zh-CN" w:bidi="hi-IN"/>
        </w:rPr>
        <w:t>Expr</w:t>
      </w:r>
      <w:r>
        <w:rPr>
          <w:lang w:eastAsia="zh-CN" w:bidi="hi-IN"/>
        </w:rPr>
        <w:t xml:space="preserve">, return the current value without changing it. </w:t>
      </w:r>
      <w:r w:rsidR="00505378">
        <w:rPr>
          <w:lang w:eastAsia="zh-CN" w:bidi="hi-IN"/>
        </w:rPr>
        <w:t xml:space="preserve">Raises an exception if C function </w:t>
      </w:r>
      <w:proofErr w:type="spellStart"/>
      <w:proofErr w:type="gramStart"/>
      <w:r w:rsidR="00505378">
        <w:rPr>
          <w:i/>
          <w:iCs/>
          <w:lang w:eastAsia="zh-CN" w:bidi="hi-IN"/>
        </w:rPr>
        <w:t>umask</w:t>
      </w:r>
      <w:proofErr w:type="spellEnd"/>
      <w:r w:rsidR="00505378">
        <w:rPr>
          <w:i/>
          <w:iCs/>
          <w:lang w:eastAsia="zh-CN" w:bidi="hi-IN"/>
        </w:rPr>
        <w:t>(</w:t>
      </w:r>
      <w:proofErr w:type="gramEnd"/>
      <w:r w:rsidR="00505378">
        <w:rPr>
          <w:i/>
          <w:iCs/>
          <w:lang w:eastAsia="zh-CN" w:bidi="hi-IN"/>
        </w:rPr>
        <w:t xml:space="preserve">2) </w:t>
      </w:r>
      <w:r w:rsidR="00505378">
        <w:rPr>
          <w:lang w:eastAsia="zh-CN" w:bidi="hi-IN"/>
        </w:rPr>
        <w:t xml:space="preserve">is unavailable. </w:t>
      </w:r>
      <w:r>
        <w:rPr>
          <w:lang w:eastAsia="zh-CN" w:bidi="hi-IN"/>
        </w:rPr>
        <w:t xml:space="preserve">The number </w:t>
      </w:r>
      <w:proofErr w:type="spellStart"/>
      <w:r>
        <w:rPr>
          <w:i/>
          <w:iCs/>
          <w:lang w:eastAsia="zh-CN" w:bidi="hi-IN"/>
        </w:rPr>
        <w:t>umask</w:t>
      </w:r>
      <w:proofErr w:type="spellEnd"/>
      <w:r>
        <w:rPr>
          <w:lang w:eastAsia="zh-CN" w:bidi="hi-IN"/>
        </w:rPr>
        <w:t xml:space="preserve"> represents disabled permission bits, a </w:t>
      </w:r>
      <w:r w:rsidR="00505378">
        <w:rPr>
          <w:lang w:eastAsia="zh-CN" w:bidi="hi-IN"/>
        </w:rPr>
        <w:t xml:space="preserve">call to </w:t>
      </w:r>
      <w:proofErr w:type="spellStart"/>
      <w:proofErr w:type="gramStart"/>
      <w:r w:rsidR="00505378">
        <w:rPr>
          <w:i/>
          <w:iCs/>
          <w:lang w:eastAsia="zh-CN" w:bidi="hi-IN"/>
        </w:rPr>
        <w:t>sysopen</w:t>
      </w:r>
      <w:proofErr w:type="spellEnd"/>
      <w:r w:rsidR="00505378">
        <w:rPr>
          <w:i/>
          <w:iCs/>
          <w:lang w:eastAsia="zh-CN" w:bidi="hi-IN"/>
        </w:rPr>
        <w:t>(</w:t>
      </w:r>
      <w:proofErr w:type="gramEnd"/>
      <w:r w:rsidR="00505378">
        <w:rPr>
          <w:i/>
          <w:iCs/>
          <w:lang w:eastAsia="zh-CN" w:bidi="hi-IN"/>
        </w:rPr>
        <w:t>)</w:t>
      </w:r>
      <w:r w:rsidR="00505378">
        <w:rPr>
          <w:lang w:eastAsia="zh-CN" w:bidi="hi-IN"/>
        </w:rPr>
        <w:t xml:space="preserve"> with permissions </w:t>
      </w:r>
      <w:r w:rsidR="00505378" w:rsidRPr="00505378">
        <w:rPr>
          <w:i/>
          <w:iCs/>
          <w:lang w:eastAsia="zh-CN" w:bidi="hi-IN"/>
        </w:rPr>
        <w:t>0777</w:t>
      </w:r>
      <w:r w:rsidR="00505378">
        <w:rPr>
          <w:lang w:eastAsia="zh-CN" w:bidi="hi-IN"/>
        </w:rPr>
        <w:t xml:space="preserve"> and a </w:t>
      </w:r>
      <w:proofErr w:type="spellStart"/>
      <w:r w:rsidRPr="00505378">
        <w:rPr>
          <w:i/>
          <w:iCs/>
          <w:lang w:eastAsia="zh-CN" w:bidi="hi-IN"/>
        </w:rPr>
        <w:t>umask</w:t>
      </w:r>
      <w:proofErr w:type="spellEnd"/>
      <w:r>
        <w:rPr>
          <w:lang w:eastAsia="zh-CN" w:bidi="hi-IN"/>
        </w:rPr>
        <w:t xml:space="preserve"> of </w:t>
      </w:r>
      <w:r w:rsidRPr="00505378">
        <w:rPr>
          <w:i/>
          <w:iCs/>
          <w:lang w:eastAsia="zh-CN" w:bidi="hi-IN"/>
        </w:rPr>
        <w:t>0022</w:t>
      </w:r>
      <w:r>
        <w:rPr>
          <w:lang w:eastAsia="zh-CN" w:bidi="hi-IN"/>
        </w:rPr>
        <w:t xml:space="preserve"> results in files being created with permissions </w:t>
      </w:r>
      <w:r w:rsidR="00505378" w:rsidRPr="00505378">
        <w:rPr>
          <w:i/>
          <w:iCs/>
          <w:lang w:eastAsia="zh-CN" w:bidi="hi-IN"/>
        </w:rPr>
        <w:t>0755</w:t>
      </w:r>
      <w:r w:rsidR="00505378">
        <w:rPr>
          <w:lang w:eastAsia="zh-CN" w:bidi="hi-IN"/>
        </w:rPr>
        <w:t xml:space="preserve">. Suggested use: Use </w:t>
      </w:r>
      <w:r w:rsidR="00505378">
        <w:rPr>
          <w:i/>
          <w:iCs/>
          <w:lang w:eastAsia="zh-CN" w:bidi="hi-IN"/>
        </w:rPr>
        <w:t>0666</w:t>
      </w:r>
      <w:r w:rsidR="00505378">
        <w:rPr>
          <w:lang w:eastAsia="zh-CN" w:bidi="hi-IN"/>
        </w:rPr>
        <w:t xml:space="preserve"> when creating files, and </w:t>
      </w:r>
      <w:r w:rsidR="00505378">
        <w:rPr>
          <w:i/>
          <w:iCs/>
          <w:lang w:eastAsia="zh-CN" w:bidi="hi-IN"/>
        </w:rPr>
        <w:t>0777</w:t>
      </w:r>
      <w:r w:rsidR="00505378">
        <w:rPr>
          <w:lang w:eastAsia="zh-CN" w:bidi="hi-IN"/>
        </w:rPr>
        <w:t xml:space="preserve"> when creating directories, and when protected files are needed, set </w:t>
      </w:r>
      <w:proofErr w:type="spellStart"/>
      <w:r w:rsidR="00505378">
        <w:rPr>
          <w:i/>
          <w:iCs/>
          <w:lang w:eastAsia="zh-CN" w:bidi="hi-IN"/>
        </w:rPr>
        <w:t>umask</w:t>
      </w:r>
      <w:proofErr w:type="spellEnd"/>
      <w:r w:rsidR="00505378">
        <w:rPr>
          <w:lang w:eastAsia="zh-CN" w:bidi="hi-IN"/>
        </w:rPr>
        <w:t xml:space="preserve"> to </w:t>
      </w:r>
      <w:r w:rsidR="00505378">
        <w:rPr>
          <w:i/>
          <w:iCs/>
          <w:lang w:eastAsia="zh-CN" w:bidi="hi-IN"/>
        </w:rPr>
        <w:t>022</w:t>
      </w:r>
      <w:r w:rsidR="00505378">
        <w:rPr>
          <w:lang w:eastAsia="zh-CN" w:bidi="hi-IN"/>
        </w:rPr>
        <w:t xml:space="preserve">, </w:t>
      </w:r>
      <w:r w:rsidR="00505378">
        <w:rPr>
          <w:i/>
          <w:iCs/>
          <w:lang w:eastAsia="zh-CN" w:bidi="hi-IN"/>
        </w:rPr>
        <w:t>027</w:t>
      </w:r>
      <w:r w:rsidR="00505378">
        <w:rPr>
          <w:lang w:eastAsia="zh-CN" w:bidi="hi-IN"/>
        </w:rPr>
        <w:t xml:space="preserve">, or </w:t>
      </w:r>
      <w:r w:rsidR="00505378">
        <w:rPr>
          <w:i/>
          <w:iCs/>
          <w:lang w:eastAsia="zh-CN" w:bidi="hi-IN"/>
        </w:rPr>
        <w:t>077</w:t>
      </w:r>
      <w:r w:rsidR="00505378">
        <w:rPr>
          <w:lang w:eastAsia="zh-CN" w:bidi="hi-IN"/>
        </w:rPr>
        <w:t xml:space="preserve">. </w:t>
      </w:r>
    </w:p>
    <w:p w14:paraId="0FF98A13" w14:textId="77777777" w:rsidR="00B32F47" w:rsidRPr="00B32F47" w:rsidRDefault="00B32F47" w:rsidP="00B32F47">
      <w:pPr>
        <w:rPr>
          <w:lang w:eastAsia="zh-CN" w:bidi="hi-IN"/>
        </w:rPr>
      </w:pPr>
    </w:p>
    <w:p w14:paraId="35660ED1" w14:textId="7CC72ACB" w:rsidR="00505378" w:rsidRDefault="00505378" w:rsidP="00C006D9">
      <w:pPr>
        <w:pStyle w:val="code-definition"/>
      </w:pPr>
      <w:bookmarkStart w:id="49" w:name="OLE_LINK25"/>
      <w:bookmarkStart w:id="50" w:name="OLE_LINK26"/>
      <w:r>
        <w:t>unlink(</w:t>
      </w:r>
      <w:r>
        <w:rPr>
          <w:i/>
          <w:iCs/>
          <w:sz w:val="18"/>
          <w:szCs w:val="18"/>
        </w:rPr>
        <w:t>List</w:t>
      </w:r>
      <w:r>
        <w:t>)</w:t>
      </w:r>
    </w:p>
    <w:p w14:paraId="3BEC5E86" w14:textId="7C2BBFB2" w:rsidR="00C006D9" w:rsidRDefault="00C006D9" w:rsidP="00C006D9">
      <w:pPr>
        <w:pStyle w:val="code-definition"/>
      </w:pPr>
      <w:r>
        <w:t>unlink()</w:t>
      </w:r>
    </w:p>
    <w:bookmarkEnd w:id="49"/>
    <w:bookmarkEnd w:id="50"/>
    <w:p w14:paraId="27B2C3B7" w14:textId="4E7B331A" w:rsidR="00505378" w:rsidRPr="00505378" w:rsidRDefault="00505378" w:rsidP="00505378">
      <w:pPr>
        <w:ind w:left="700"/>
        <w:rPr>
          <w:lang w:eastAsia="zh-CN" w:bidi="hi-IN"/>
        </w:rPr>
      </w:pPr>
      <w:r>
        <w:rPr>
          <w:lang w:eastAsia="zh-CN" w:bidi="hi-IN"/>
        </w:rPr>
        <w:t xml:space="preserve">Deletes a list of files, </w:t>
      </w:r>
      <w:r>
        <w:rPr>
          <w:i/>
          <w:iCs/>
          <w:lang w:eastAsia="zh-CN" w:bidi="hi-IN"/>
        </w:rPr>
        <w:t>List</w:t>
      </w:r>
      <w:r>
        <w:rPr>
          <w:lang w:eastAsia="zh-CN" w:bidi="hi-IN"/>
        </w:rPr>
        <w:t xml:space="preserve">, or </w:t>
      </w:r>
      <w:r>
        <w:rPr>
          <w:i/>
          <w:iCs/>
          <w:lang w:eastAsia="zh-CN" w:bidi="hi-IN"/>
        </w:rPr>
        <w:t>$_</w:t>
      </w:r>
      <w:r>
        <w:rPr>
          <w:lang w:eastAsia="zh-CN" w:bidi="hi-IN"/>
        </w:rPr>
        <w:t xml:space="preserve"> if it not given. On success, returns number of files deleted, on failure, return false and set </w:t>
      </w:r>
      <w:proofErr w:type="gramStart"/>
      <w:r>
        <w:rPr>
          <w:i/>
          <w:iCs/>
          <w:lang w:eastAsia="zh-CN" w:bidi="hi-IN"/>
        </w:rPr>
        <w:t>$!</w:t>
      </w:r>
      <w:r>
        <w:rPr>
          <w:lang w:eastAsia="zh-CN" w:bidi="hi-IN"/>
        </w:rPr>
        <w:t>.</w:t>
      </w:r>
      <w:proofErr w:type="gramEnd"/>
      <w:r>
        <w:rPr>
          <w:lang w:eastAsia="zh-CN" w:bidi="hi-IN"/>
        </w:rPr>
        <w:t xml:space="preserve"> Function will not </w:t>
      </w:r>
      <w:proofErr w:type="gramStart"/>
      <w:r>
        <w:rPr>
          <w:lang w:eastAsia="zh-CN" w:bidi="hi-IN"/>
        </w:rPr>
        <w:t>deleted</w:t>
      </w:r>
      <w:proofErr w:type="gramEnd"/>
      <w:r>
        <w:rPr>
          <w:lang w:eastAsia="zh-CN" w:bidi="hi-IN"/>
        </w:rPr>
        <w:t xml:space="preserve"> directories unless running as superuser, and </w:t>
      </w:r>
      <w:r>
        <w:rPr>
          <w:i/>
          <w:iCs/>
          <w:lang w:eastAsia="zh-CN" w:bidi="hi-IN"/>
        </w:rPr>
        <w:t>-U</w:t>
      </w:r>
      <w:r>
        <w:rPr>
          <w:lang w:eastAsia="zh-CN" w:bidi="hi-IN"/>
        </w:rPr>
        <w:t xml:space="preserve"> flag has been supplied to </w:t>
      </w:r>
      <w:proofErr w:type="spellStart"/>
      <w:r>
        <w:rPr>
          <w:lang w:eastAsia="zh-CN" w:bidi="hi-IN"/>
        </w:rPr>
        <w:t>perl</w:t>
      </w:r>
      <w:proofErr w:type="spellEnd"/>
      <w:r>
        <w:rPr>
          <w:lang w:eastAsia="zh-CN" w:bidi="hi-IN"/>
        </w:rPr>
        <w:t xml:space="preserve">. Use </w:t>
      </w:r>
      <w:proofErr w:type="spellStart"/>
      <w:proofErr w:type="gramStart"/>
      <w:r>
        <w:rPr>
          <w:i/>
          <w:iCs/>
          <w:lang w:eastAsia="zh-CN" w:bidi="hi-IN"/>
        </w:rPr>
        <w:t>rmdir</w:t>
      </w:r>
      <w:proofErr w:type="spellEnd"/>
      <w:r>
        <w:rPr>
          <w:i/>
          <w:iCs/>
          <w:lang w:eastAsia="zh-CN" w:bidi="hi-IN"/>
        </w:rPr>
        <w:t>(</w:t>
      </w:r>
      <w:proofErr w:type="gramEnd"/>
      <w:r>
        <w:rPr>
          <w:i/>
          <w:iCs/>
          <w:lang w:eastAsia="zh-CN" w:bidi="hi-IN"/>
        </w:rPr>
        <w:t>)</w:t>
      </w:r>
      <w:r>
        <w:rPr>
          <w:lang w:eastAsia="zh-CN" w:bidi="hi-IN"/>
        </w:rPr>
        <w:t xml:space="preserve"> to delete directories. </w:t>
      </w:r>
    </w:p>
    <w:p w14:paraId="143A326E" w14:textId="77777777" w:rsidR="00505378" w:rsidRPr="00505378" w:rsidRDefault="00505378" w:rsidP="00505378">
      <w:pPr>
        <w:rPr>
          <w:lang w:eastAsia="zh-CN" w:bidi="hi-IN"/>
        </w:rPr>
      </w:pPr>
    </w:p>
    <w:p w14:paraId="0B477DF5" w14:textId="4B80CEC9" w:rsidR="00C006D9" w:rsidRPr="00C006D9" w:rsidRDefault="00C006D9" w:rsidP="00C006D9">
      <w:pPr>
        <w:pStyle w:val="code-definition"/>
      </w:pPr>
      <w:r>
        <w:t>utime(</w:t>
      </w:r>
      <w:r w:rsidR="00505378">
        <w:rPr>
          <w:i/>
          <w:iCs/>
          <w:sz w:val="18"/>
          <w:szCs w:val="18"/>
        </w:rPr>
        <w:t>List</w:t>
      </w:r>
      <w:r>
        <w:t>)</w:t>
      </w:r>
    </w:p>
    <w:p w14:paraId="6AEBF812" w14:textId="1F3E264D" w:rsidR="007B3AB2" w:rsidRPr="00752F89" w:rsidRDefault="00505378" w:rsidP="00752F89">
      <w:pPr>
        <w:autoSpaceDN w:val="0"/>
        <w:ind w:left="700"/>
        <w:textAlignment w:val="baseline"/>
      </w:pPr>
      <w:r>
        <w:t xml:space="preserve">Changes the access and modification times on each of a list of files. The first two elements of </w:t>
      </w:r>
      <w:r>
        <w:rPr>
          <w:i/>
          <w:iCs/>
        </w:rPr>
        <w:t>List</w:t>
      </w:r>
      <w:r>
        <w:t xml:space="preserve"> must be the </w:t>
      </w:r>
      <w:r w:rsidR="00752F89">
        <w:t xml:space="preserve">new </w:t>
      </w:r>
      <w:r>
        <w:t>numeric</w:t>
      </w:r>
      <w:r w:rsidR="00752F89">
        <w:t xml:space="preserve"> access and modification times</w:t>
      </w:r>
      <w:r w:rsidR="00D840E1">
        <w:t xml:space="preserve"> as epochs</w:t>
      </w:r>
      <w:r w:rsidR="00752F89">
        <w:t xml:space="preserve">, or </w:t>
      </w:r>
      <w:r w:rsidR="00752F89">
        <w:rPr>
          <w:i/>
          <w:iCs/>
        </w:rPr>
        <w:t>undef</w:t>
      </w:r>
      <w:r w:rsidR="00752F89">
        <w:t xml:space="preserve"> to use the current time. Returns the number of files successfully changed. The </w:t>
      </w:r>
      <w:proofErr w:type="spellStart"/>
      <w:r w:rsidR="00752F89">
        <w:t>inode</w:t>
      </w:r>
      <w:proofErr w:type="spellEnd"/>
      <w:r w:rsidR="00752F89">
        <w:t xml:space="preserve"> change time of each file is set to the current time. If the files are on a network filesystem, the time of the server is used instead of the time of the local machine. On systems that support C function </w:t>
      </w:r>
      <w:proofErr w:type="spellStart"/>
      <w:proofErr w:type="gramStart"/>
      <w:r w:rsidR="00752F89">
        <w:rPr>
          <w:i/>
          <w:iCs/>
        </w:rPr>
        <w:t>futimes</w:t>
      </w:r>
      <w:proofErr w:type="spellEnd"/>
      <w:r w:rsidR="00752F89">
        <w:rPr>
          <w:i/>
          <w:iCs/>
        </w:rPr>
        <w:t>(</w:t>
      </w:r>
      <w:proofErr w:type="gramEnd"/>
      <w:r w:rsidR="00752F89">
        <w:rPr>
          <w:i/>
          <w:iCs/>
        </w:rPr>
        <w:t>3)</w:t>
      </w:r>
      <w:r w:rsidR="00752F89">
        <w:t xml:space="preserve">, filehandles may be passed instead of filenames (if they are not </w:t>
      </w:r>
      <w:proofErr w:type="spellStart"/>
      <w:r w:rsidR="00752F89">
        <w:t>barewords</w:t>
      </w:r>
      <w:proofErr w:type="spellEnd"/>
      <w:r w:rsidR="00752F89">
        <w:t xml:space="preserve">, which will be interpreted as filenames), otherwise doing so will cause an exception. </w:t>
      </w:r>
    </w:p>
    <w:p w14:paraId="00458925" w14:textId="77777777" w:rsidR="00B5343A" w:rsidRDefault="00B5343A" w:rsidP="007B3AB2">
      <w:pPr>
        <w:autoSpaceDN w:val="0"/>
        <w:textAlignment w:val="baseline"/>
      </w:pPr>
    </w:p>
    <w:p w14:paraId="6237940E" w14:textId="2716A829" w:rsidR="008B2CB0" w:rsidRDefault="00B5343A" w:rsidP="00B5343A">
      <w:pPr>
        <w:pStyle w:val="Heading2"/>
      </w:pPr>
      <w:proofErr w:type="gramStart"/>
      <w:r>
        <w:t>open-modes</w:t>
      </w:r>
      <w:proofErr w:type="gramEnd"/>
    </w:p>
    <w:p w14:paraId="7B8ABA38" w14:textId="25688EDA" w:rsidR="00B5343A" w:rsidRDefault="00B5343A" w:rsidP="007B3AB2">
      <w:pPr>
        <w:autoSpaceDN w:val="0"/>
        <w:textAlignment w:val="baseline"/>
      </w:pPr>
      <w:r>
        <w:tab/>
        <w:t>&lt;</w:t>
      </w:r>
      <w:r>
        <w:tab/>
      </w:r>
      <w:r w:rsidR="0098312D">
        <w:t>r</w:t>
      </w:r>
      <w:r w:rsidR="0098312D">
        <w:tab/>
      </w:r>
      <w:r>
        <w:t>read</w:t>
      </w:r>
    </w:p>
    <w:p w14:paraId="3AB7343F" w14:textId="38D0E64D" w:rsidR="00B5343A" w:rsidRDefault="00B5343A" w:rsidP="007B3AB2">
      <w:pPr>
        <w:autoSpaceDN w:val="0"/>
        <w:textAlignment w:val="baseline"/>
      </w:pPr>
      <w:r>
        <w:tab/>
        <w:t>&gt;</w:t>
      </w:r>
      <w:r>
        <w:tab/>
      </w:r>
      <w:r w:rsidR="0098312D">
        <w:t>w</w:t>
      </w:r>
      <w:r w:rsidR="0098312D">
        <w:tab/>
      </w:r>
      <w:proofErr w:type="gramStart"/>
      <w:r>
        <w:t>write</w:t>
      </w:r>
      <w:proofErr w:type="gramEnd"/>
    </w:p>
    <w:p w14:paraId="17606C78" w14:textId="62AC4319" w:rsidR="00B5343A" w:rsidRDefault="00B5343A" w:rsidP="007B3AB2">
      <w:pPr>
        <w:autoSpaceDN w:val="0"/>
        <w:textAlignment w:val="baseline"/>
      </w:pPr>
      <w:r>
        <w:tab/>
        <w:t>&gt;&gt;</w:t>
      </w:r>
      <w:r>
        <w:tab/>
      </w:r>
      <w:r w:rsidR="0098312D">
        <w:t>a</w:t>
      </w:r>
      <w:r w:rsidR="0098312D">
        <w:tab/>
      </w:r>
      <w:r>
        <w:t>append</w:t>
      </w:r>
    </w:p>
    <w:p w14:paraId="0596F459" w14:textId="458F52AF" w:rsidR="0098312D" w:rsidRDefault="0098312D" w:rsidP="007B3AB2">
      <w:pPr>
        <w:autoSpaceDN w:val="0"/>
        <w:textAlignment w:val="baseline"/>
      </w:pPr>
      <w:r>
        <w:tab/>
      </w:r>
      <w:r w:rsidR="00561D50">
        <w:t>+&gt;&gt;</w:t>
      </w:r>
      <w:r w:rsidR="00561D50">
        <w:tab/>
        <w:t>a+</w:t>
      </w:r>
      <w:r w:rsidR="00561D50">
        <w:tab/>
        <w:t>read and append</w:t>
      </w:r>
    </w:p>
    <w:p w14:paraId="214D56F8" w14:textId="74FF6677" w:rsidR="0098312D" w:rsidRDefault="0098312D" w:rsidP="007B3AB2">
      <w:pPr>
        <w:autoSpaceDN w:val="0"/>
        <w:textAlignment w:val="baseline"/>
      </w:pPr>
      <w:r>
        <w:tab/>
        <w:t>+&lt;</w:t>
      </w:r>
      <w:r>
        <w:tab/>
        <w:t>r+</w:t>
      </w:r>
      <w:r>
        <w:tab/>
        <w:t>read and write</w:t>
      </w:r>
    </w:p>
    <w:p w14:paraId="0E56CFD9" w14:textId="4274D59B" w:rsidR="0098312D" w:rsidRDefault="0098312D" w:rsidP="0098312D">
      <w:pPr>
        <w:autoSpaceDN w:val="0"/>
        <w:ind w:firstLine="709"/>
        <w:textAlignment w:val="baseline"/>
      </w:pPr>
      <w:r>
        <w:t>+&gt;</w:t>
      </w:r>
      <w:r>
        <w:tab/>
        <w:t>w+</w:t>
      </w:r>
      <w:r>
        <w:tab/>
        <w:t xml:space="preserve">read and write, file is erased </w:t>
      </w:r>
    </w:p>
    <w:p w14:paraId="173373BA" w14:textId="5688D31C" w:rsidR="0098312D" w:rsidRDefault="0098312D" w:rsidP="0098312D">
      <w:pPr>
        <w:autoSpaceDN w:val="0"/>
        <w:ind w:firstLine="709"/>
        <w:textAlignment w:val="baseline"/>
      </w:pPr>
      <w:r>
        <w:t>|-</w:t>
      </w:r>
      <w:r>
        <w:tab/>
      </w:r>
      <w:r>
        <w:tab/>
        <w:t>output is piped to command</w:t>
      </w:r>
    </w:p>
    <w:p w14:paraId="5A17CECF" w14:textId="788D030E" w:rsidR="0098312D" w:rsidRDefault="0098312D" w:rsidP="0098312D">
      <w:pPr>
        <w:autoSpaceDN w:val="0"/>
        <w:ind w:firstLine="709"/>
        <w:textAlignment w:val="baseline"/>
      </w:pPr>
      <w:r>
        <w:t>-|</w:t>
      </w:r>
      <w:r>
        <w:tab/>
      </w:r>
      <w:r>
        <w:tab/>
        <w:t>input is received through pipe from command</w:t>
      </w:r>
    </w:p>
    <w:p w14:paraId="5E2114F9" w14:textId="77777777" w:rsidR="00561D50" w:rsidRDefault="00561D50" w:rsidP="0098312D">
      <w:pPr>
        <w:autoSpaceDN w:val="0"/>
        <w:textAlignment w:val="baseline"/>
      </w:pPr>
    </w:p>
    <w:p w14:paraId="54BB2E57" w14:textId="47B931F9" w:rsidR="0098312D" w:rsidRDefault="0098312D" w:rsidP="0098312D">
      <w:pPr>
        <w:autoSpaceDN w:val="0"/>
        <w:textAlignment w:val="baseline"/>
      </w:pPr>
      <w:r>
        <w:t>encoding can be specified as well (after open mode)</w:t>
      </w:r>
      <w:r w:rsidR="00561D50">
        <w:t xml:space="preserve">. For example, to open a </w:t>
      </w:r>
      <w:proofErr w:type="spellStart"/>
      <w:r w:rsidR="00561D50">
        <w:t>unicode</w:t>
      </w:r>
      <w:proofErr w:type="spellEnd"/>
      <w:r w:rsidR="00561D50">
        <w:t xml:space="preserve"> file for reading:</w:t>
      </w:r>
    </w:p>
    <w:p w14:paraId="26BEF859" w14:textId="712C3060" w:rsidR="00561D50" w:rsidRDefault="00561D50" w:rsidP="00561D50">
      <w:pPr>
        <w:autoSpaceDN w:val="0"/>
        <w:ind w:firstLine="709"/>
        <w:textAlignment w:val="baseline"/>
      </w:pPr>
      <w:proofErr w:type="gramStart"/>
      <w:r>
        <w:t>&lt;:encoding</w:t>
      </w:r>
      <w:proofErr w:type="gramEnd"/>
      <w:r>
        <w:t>(UTF-8)</w:t>
      </w:r>
    </w:p>
    <w:p w14:paraId="4748B8ED" w14:textId="0219D15B" w:rsidR="00881288" w:rsidRDefault="003A2C56" w:rsidP="00881288">
      <w:pPr>
        <w:autoSpaceDN w:val="0"/>
        <w:textAlignment w:val="baseline"/>
      </w:pPr>
      <w:r>
        <w:t>To open a binary file for reading:</w:t>
      </w:r>
    </w:p>
    <w:p w14:paraId="689A0D5D" w14:textId="0A134EEE" w:rsidR="00B5343A" w:rsidRDefault="003A2C56" w:rsidP="007B3AB2">
      <w:pPr>
        <w:autoSpaceDN w:val="0"/>
        <w:textAlignment w:val="baseline"/>
      </w:pPr>
      <w:r>
        <w:tab/>
      </w:r>
      <w:proofErr w:type="gramStart"/>
      <w:r>
        <w:t>&lt;:raw</w:t>
      </w:r>
      <w:proofErr w:type="gramEnd"/>
      <w:r>
        <w:t xml:space="preserve"> :bytes</w:t>
      </w:r>
    </w:p>
    <w:p w14:paraId="6CDAF0A9" w14:textId="77777777" w:rsidR="00561D50" w:rsidRDefault="00561D50" w:rsidP="007B3AB2">
      <w:pPr>
        <w:autoSpaceDN w:val="0"/>
        <w:textAlignment w:val="baseline"/>
      </w:pPr>
    </w:p>
    <w:p w14:paraId="3D9903EB" w14:textId="032C6AA8" w:rsidR="008B2CB0" w:rsidRDefault="008B2CB0" w:rsidP="008B2CB0">
      <w:pPr>
        <w:pStyle w:val="Heading2"/>
      </w:pPr>
      <w:r>
        <w:t>stat-fields</w:t>
      </w:r>
    </w:p>
    <w:p w14:paraId="720076E0" w14:textId="0B0E8B55" w:rsidR="007B3AB2" w:rsidRDefault="008B2CB0" w:rsidP="007B3AB2">
      <w:pPr>
        <w:autoSpaceDN w:val="0"/>
        <w:textAlignment w:val="baseline"/>
      </w:pPr>
      <w:r>
        <w:tab/>
        <w:t>0</w:t>
      </w:r>
      <w:r>
        <w:tab/>
        <w:t>dev</w:t>
      </w:r>
      <w:r>
        <w:tab/>
      </w:r>
      <w:r>
        <w:tab/>
        <w:t xml:space="preserve">device number of </w:t>
      </w:r>
      <w:proofErr w:type="gramStart"/>
      <w:r>
        <w:t>filesystem</w:t>
      </w:r>
      <w:proofErr w:type="gramEnd"/>
    </w:p>
    <w:p w14:paraId="48040263" w14:textId="62FCA776" w:rsidR="008B2CB0" w:rsidRDefault="008B2CB0" w:rsidP="007B3AB2">
      <w:pPr>
        <w:autoSpaceDN w:val="0"/>
        <w:textAlignment w:val="baseline"/>
      </w:pPr>
      <w:r>
        <w:tab/>
        <w:t>1</w:t>
      </w:r>
      <w:r>
        <w:tab/>
      </w:r>
      <w:proofErr w:type="spellStart"/>
      <w:r>
        <w:t>ino</w:t>
      </w:r>
      <w:proofErr w:type="spellEnd"/>
      <w:r>
        <w:tab/>
      </w:r>
      <w:r>
        <w:tab/>
      </w:r>
      <w:proofErr w:type="spellStart"/>
      <w:r>
        <w:t>inode</w:t>
      </w:r>
      <w:proofErr w:type="spellEnd"/>
      <w:r>
        <w:t xml:space="preserve"> number</w:t>
      </w:r>
    </w:p>
    <w:p w14:paraId="11B14458" w14:textId="787B59DF" w:rsidR="008B2CB0" w:rsidRDefault="008B2CB0" w:rsidP="007B3AB2">
      <w:pPr>
        <w:autoSpaceDN w:val="0"/>
        <w:textAlignment w:val="baseline"/>
      </w:pPr>
      <w:r>
        <w:tab/>
        <w:t>2</w:t>
      </w:r>
      <w:r>
        <w:tab/>
        <w:t>mode</w:t>
      </w:r>
      <w:r>
        <w:tab/>
      </w:r>
      <w:r>
        <w:tab/>
        <w:t>file mode (type and permissions)</w:t>
      </w:r>
    </w:p>
    <w:p w14:paraId="2F33ADEF" w14:textId="01D76B31" w:rsidR="008B2CB0" w:rsidRDefault="008B2CB0" w:rsidP="007B3AB2">
      <w:pPr>
        <w:autoSpaceDN w:val="0"/>
        <w:textAlignment w:val="baseline"/>
      </w:pPr>
      <w:r>
        <w:tab/>
        <w:t>3</w:t>
      </w:r>
      <w:r>
        <w:tab/>
      </w:r>
      <w:proofErr w:type="spellStart"/>
      <w:r>
        <w:t>nlink</w:t>
      </w:r>
      <w:proofErr w:type="spellEnd"/>
      <w:r>
        <w:tab/>
      </w:r>
      <w:r>
        <w:tab/>
        <w:t>number of (hard) links to the file</w:t>
      </w:r>
    </w:p>
    <w:p w14:paraId="4037DCCA" w14:textId="258B17A6" w:rsidR="008B2CB0" w:rsidRDefault="008B2CB0" w:rsidP="007B3AB2">
      <w:pPr>
        <w:autoSpaceDN w:val="0"/>
        <w:textAlignment w:val="baseline"/>
      </w:pPr>
      <w:r>
        <w:tab/>
        <w:t>4</w:t>
      </w:r>
      <w:r>
        <w:tab/>
      </w:r>
      <w:proofErr w:type="spellStart"/>
      <w:r>
        <w:t>uid</w:t>
      </w:r>
      <w:proofErr w:type="spellEnd"/>
      <w:r>
        <w:tab/>
      </w:r>
      <w:r>
        <w:tab/>
        <w:t>numeric user id of file's owner</w:t>
      </w:r>
    </w:p>
    <w:p w14:paraId="64170748" w14:textId="42E2EDB7" w:rsidR="008B2CB0" w:rsidRDefault="008B2CB0" w:rsidP="007B3AB2">
      <w:pPr>
        <w:autoSpaceDN w:val="0"/>
        <w:textAlignment w:val="baseline"/>
      </w:pPr>
      <w:r>
        <w:tab/>
        <w:t>5</w:t>
      </w:r>
      <w:r>
        <w:tab/>
        <w:t>gid</w:t>
      </w:r>
      <w:r>
        <w:tab/>
      </w:r>
      <w:r>
        <w:tab/>
        <w:t>numeric group id of file's owner</w:t>
      </w:r>
    </w:p>
    <w:p w14:paraId="16C65069" w14:textId="574F0273" w:rsidR="008B2CB0" w:rsidRDefault="008B2CB0" w:rsidP="007B3AB2">
      <w:pPr>
        <w:autoSpaceDN w:val="0"/>
        <w:textAlignment w:val="baseline"/>
      </w:pPr>
      <w:r>
        <w:tab/>
        <w:t>6</w:t>
      </w:r>
      <w:r>
        <w:tab/>
      </w:r>
      <w:proofErr w:type="spellStart"/>
      <w:r>
        <w:t>rdev</w:t>
      </w:r>
      <w:proofErr w:type="spellEnd"/>
      <w:r>
        <w:tab/>
      </w:r>
      <w:r>
        <w:tab/>
        <w:t>the device identifier (special files only)</w:t>
      </w:r>
    </w:p>
    <w:p w14:paraId="0D1DD550" w14:textId="6E45DF56" w:rsidR="008B2CB0" w:rsidRDefault="008B2CB0" w:rsidP="007B3AB2">
      <w:pPr>
        <w:autoSpaceDN w:val="0"/>
        <w:textAlignment w:val="baseline"/>
      </w:pPr>
      <w:r>
        <w:tab/>
        <w:t>7</w:t>
      </w:r>
      <w:r>
        <w:tab/>
        <w:t>size</w:t>
      </w:r>
      <w:r>
        <w:tab/>
      </w:r>
      <w:r>
        <w:tab/>
        <w:t>total size of file, in bytes</w:t>
      </w:r>
    </w:p>
    <w:p w14:paraId="0995CE06" w14:textId="4468BDA3" w:rsidR="008B2CB0" w:rsidRDefault="008B2CB0" w:rsidP="007B3AB2">
      <w:pPr>
        <w:autoSpaceDN w:val="0"/>
        <w:textAlignment w:val="baseline"/>
      </w:pPr>
      <w:r>
        <w:tab/>
        <w:t>8</w:t>
      </w:r>
      <w:r>
        <w:tab/>
      </w:r>
      <w:proofErr w:type="spellStart"/>
      <w:r>
        <w:t>atime</w:t>
      </w:r>
      <w:proofErr w:type="spellEnd"/>
      <w:r>
        <w:tab/>
      </w:r>
      <w:r>
        <w:tab/>
        <w:t>last access time as epoch time</w:t>
      </w:r>
    </w:p>
    <w:p w14:paraId="013FF54E" w14:textId="78777EB4" w:rsidR="008B2CB0" w:rsidRDefault="008B2CB0" w:rsidP="007B3AB2">
      <w:pPr>
        <w:autoSpaceDN w:val="0"/>
        <w:textAlignment w:val="baseline"/>
      </w:pPr>
      <w:r>
        <w:lastRenderedPageBreak/>
        <w:tab/>
        <w:t>9</w:t>
      </w:r>
      <w:r>
        <w:tab/>
      </w:r>
      <w:proofErr w:type="spellStart"/>
      <w:r>
        <w:t>mtime</w:t>
      </w:r>
      <w:proofErr w:type="spellEnd"/>
      <w:r>
        <w:tab/>
      </w:r>
      <w:r>
        <w:tab/>
        <w:t>last modify time as epoch time</w:t>
      </w:r>
    </w:p>
    <w:p w14:paraId="1B44AD03" w14:textId="395D7C06" w:rsidR="008B2CB0" w:rsidRDefault="008B2CB0" w:rsidP="007B3AB2">
      <w:pPr>
        <w:autoSpaceDN w:val="0"/>
        <w:textAlignment w:val="baseline"/>
      </w:pPr>
      <w:r>
        <w:tab/>
        <w:t>10</w:t>
      </w:r>
      <w:r>
        <w:tab/>
      </w:r>
      <w:proofErr w:type="spellStart"/>
      <w:r>
        <w:t>ctime</w:t>
      </w:r>
      <w:proofErr w:type="spellEnd"/>
      <w:r>
        <w:tab/>
      </w:r>
      <w:r>
        <w:tab/>
      </w:r>
      <w:proofErr w:type="spellStart"/>
      <w:r>
        <w:t>inode</w:t>
      </w:r>
      <w:proofErr w:type="spellEnd"/>
      <w:r>
        <w:t xml:space="preserve"> change time as epoch time</w:t>
      </w:r>
    </w:p>
    <w:p w14:paraId="526BCD84" w14:textId="4FFDCBB0" w:rsidR="008B2CB0" w:rsidRDefault="008B2CB0" w:rsidP="007B3AB2">
      <w:pPr>
        <w:autoSpaceDN w:val="0"/>
        <w:textAlignment w:val="baseline"/>
      </w:pPr>
      <w:r>
        <w:tab/>
        <w:t>11</w:t>
      </w:r>
      <w:r>
        <w:tab/>
      </w:r>
      <w:proofErr w:type="spellStart"/>
      <w:r>
        <w:t>blksize</w:t>
      </w:r>
      <w:proofErr w:type="spellEnd"/>
      <w:r>
        <w:tab/>
      </w:r>
      <w:r>
        <w:tab/>
        <w:t>preferred I/O size in bytes for interacting with file</w:t>
      </w:r>
    </w:p>
    <w:p w14:paraId="567BFC13" w14:textId="6FBCE2F9" w:rsidR="008B2CB0" w:rsidRDefault="008B2CB0" w:rsidP="007B3AB2">
      <w:pPr>
        <w:autoSpaceDN w:val="0"/>
        <w:textAlignment w:val="baseline"/>
      </w:pPr>
      <w:r>
        <w:tab/>
        <w:t>12</w:t>
      </w:r>
      <w:r>
        <w:tab/>
        <w:t>blocks</w:t>
      </w:r>
      <w:r>
        <w:tab/>
      </w:r>
      <w:r>
        <w:tab/>
        <w:t>actual number of system-specific blocks on disk (often 512 bytes each)</w:t>
      </w:r>
    </w:p>
    <w:p w14:paraId="762F9C4B" w14:textId="1461A828" w:rsidR="008B2CB0" w:rsidRDefault="008B2CB0" w:rsidP="007B3AB2">
      <w:pPr>
        <w:autoSpaceDN w:val="0"/>
        <w:textAlignment w:val="baseline"/>
      </w:pPr>
    </w:p>
    <w:p w14:paraId="017CD25D" w14:textId="2BC1F65C" w:rsidR="00561D50" w:rsidRDefault="00561D50" w:rsidP="00561D50">
      <w:pPr>
        <w:pStyle w:val="Heading2"/>
      </w:pPr>
      <w:r>
        <w:t>encodings</w:t>
      </w:r>
    </w:p>
    <w:p w14:paraId="66F880E9" w14:textId="4B14EC35" w:rsidR="00561D50" w:rsidRDefault="00561D50" w:rsidP="007B3AB2">
      <w:pPr>
        <w:autoSpaceDN w:val="0"/>
        <w:textAlignment w:val="baseline"/>
      </w:pPr>
    </w:p>
    <w:p w14:paraId="7CB67D59" w14:textId="77777777" w:rsidR="00561D50" w:rsidRDefault="00561D50" w:rsidP="007B3AB2">
      <w:pPr>
        <w:autoSpaceDN w:val="0"/>
        <w:textAlignment w:val="baseline"/>
      </w:pPr>
    </w:p>
    <w:p w14:paraId="6D315006" w14:textId="20D8BB9C" w:rsidR="00584D2E" w:rsidRDefault="00584D2E" w:rsidP="00584D2E">
      <w:pPr>
        <w:pStyle w:val="Heading2"/>
      </w:pPr>
      <w:bookmarkStart w:id="51" w:name="_Toc74598181"/>
      <w:r>
        <w:t>file tests</w:t>
      </w:r>
      <w:bookmarkEnd w:id="51"/>
    </w:p>
    <w:p w14:paraId="77219849" w14:textId="24846BD6" w:rsidR="00584D2E" w:rsidRDefault="0061202F" w:rsidP="0061202F">
      <w:pPr>
        <w:pStyle w:val="code-definition"/>
      </w:pPr>
      <w:r>
        <w:t>-X(</w:t>
      </w:r>
      <w:r>
        <w:rPr>
          <w:i/>
          <w:iCs/>
          <w:sz w:val="18"/>
          <w:szCs w:val="18"/>
        </w:rPr>
        <w:t>Filehandle</w:t>
      </w:r>
      <w:r>
        <w:t>)</w:t>
      </w:r>
    </w:p>
    <w:p w14:paraId="49993558" w14:textId="793C7371" w:rsidR="0061202F" w:rsidRDefault="0061202F" w:rsidP="0061202F">
      <w:pPr>
        <w:pStyle w:val="code-definition"/>
      </w:pPr>
      <w:r>
        <w:t>-X(</w:t>
      </w:r>
      <w:r>
        <w:rPr>
          <w:i/>
          <w:iCs/>
          <w:sz w:val="18"/>
          <w:szCs w:val="18"/>
        </w:rPr>
        <w:t>Expr</w:t>
      </w:r>
      <w:r>
        <w:t>)</w:t>
      </w:r>
    </w:p>
    <w:p w14:paraId="193FD1F6" w14:textId="5181BB5E" w:rsidR="0061202F" w:rsidRDefault="0061202F" w:rsidP="0061202F">
      <w:pPr>
        <w:pStyle w:val="code-definition"/>
      </w:pPr>
      <w:r>
        <w:t>-X(</w:t>
      </w:r>
      <w:r>
        <w:rPr>
          <w:i/>
          <w:iCs/>
          <w:sz w:val="18"/>
          <w:szCs w:val="18"/>
        </w:rPr>
        <w:t>Dirhandle</w:t>
      </w:r>
      <w:r>
        <w:t>)</w:t>
      </w:r>
    </w:p>
    <w:p w14:paraId="6FDAD23D" w14:textId="4A146EFF" w:rsidR="0061202F" w:rsidRDefault="0061202F" w:rsidP="0061202F">
      <w:pPr>
        <w:pStyle w:val="code-definition"/>
      </w:pPr>
      <w:r>
        <w:t>-X()</w:t>
      </w:r>
    </w:p>
    <w:p w14:paraId="6F17EE08" w14:textId="56376D68" w:rsidR="0061202F" w:rsidRDefault="0061202F" w:rsidP="0061202F">
      <w:pPr>
        <w:rPr>
          <w:lang w:eastAsia="zh-CN" w:bidi="hi-IN"/>
        </w:rPr>
      </w:pPr>
      <w:r>
        <w:rPr>
          <w:lang w:eastAsia="zh-CN" w:bidi="hi-IN"/>
        </w:rPr>
        <w:t xml:space="preserve">A file test, where </w:t>
      </w:r>
      <w:r>
        <w:rPr>
          <w:i/>
          <w:iCs/>
          <w:lang w:eastAsia="zh-CN" w:bidi="hi-IN"/>
        </w:rPr>
        <w:t>X</w:t>
      </w:r>
      <w:r>
        <w:rPr>
          <w:lang w:eastAsia="zh-CN" w:bidi="hi-IN"/>
        </w:rPr>
        <w:t xml:space="preserve"> is one of the letters below. Tests associated file (given by argument, or </w:t>
      </w:r>
      <w:r>
        <w:rPr>
          <w:i/>
          <w:iCs/>
          <w:lang w:eastAsia="zh-CN" w:bidi="hi-IN"/>
        </w:rPr>
        <w:t>$_</w:t>
      </w:r>
      <w:r>
        <w:rPr>
          <w:lang w:eastAsia="zh-CN" w:bidi="hi-IN"/>
        </w:rPr>
        <w:t xml:space="preserve"> if argument not given, except for </w:t>
      </w:r>
      <w:r>
        <w:rPr>
          <w:i/>
          <w:iCs/>
          <w:lang w:eastAsia="zh-CN" w:bidi="hi-IN"/>
        </w:rPr>
        <w:t>-t</w:t>
      </w:r>
      <w:r>
        <w:rPr>
          <w:lang w:eastAsia="zh-CN" w:bidi="hi-IN"/>
        </w:rPr>
        <w:t xml:space="preserve"> where default is standard input), returns 1 if true, or '' otherwise, unless file doesn't exist (or can't be examined) in which case </w:t>
      </w:r>
      <w:r>
        <w:rPr>
          <w:i/>
          <w:iCs/>
          <w:lang w:eastAsia="zh-CN" w:bidi="hi-IN"/>
        </w:rPr>
        <w:t>undef</w:t>
      </w:r>
      <w:r>
        <w:rPr>
          <w:lang w:eastAsia="zh-CN" w:bidi="hi-IN"/>
        </w:rPr>
        <w:t xml:space="preserve"> is returned and </w:t>
      </w:r>
      <w:r>
        <w:rPr>
          <w:i/>
          <w:iCs/>
          <w:lang w:eastAsia="zh-CN" w:bidi="hi-IN"/>
        </w:rPr>
        <w:t>$!</w:t>
      </w:r>
      <w:r>
        <w:rPr>
          <w:lang w:eastAsia="zh-CN" w:bidi="hi-IN"/>
        </w:rPr>
        <w:t xml:space="preserve"> is set. All tests, except </w:t>
      </w:r>
      <w:r>
        <w:rPr>
          <w:i/>
          <w:iCs/>
          <w:lang w:eastAsia="zh-CN" w:bidi="hi-IN"/>
        </w:rPr>
        <w:t>-l</w:t>
      </w:r>
      <w:r>
        <w:rPr>
          <w:lang w:eastAsia="zh-CN" w:bidi="hi-IN"/>
        </w:rPr>
        <w:t xml:space="preserve"> follow symbolic links. </w:t>
      </w:r>
    </w:p>
    <w:p w14:paraId="754B9D04" w14:textId="3ED3A13E" w:rsidR="0061202F" w:rsidRDefault="0061202F" w:rsidP="0061202F">
      <w:pPr>
        <w:rPr>
          <w:lang w:eastAsia="zh-CN" w:bidi="hi-IN"/>
        </w:rPr>
      </w:pPr>
      <w:r>
        <w:rPr>
          <w:lang w:eastAsia="zh-CN" w:bidi="hi-IN"/>
        </w:rPr>
        <w:tab/>
        <w:t>-r</w:t>
      </w:r>
      <w:r>
        <w:rPr>
          <w:lang w:eastAsia="zh-CN" w:bidi="hi-IN"/>
        </w:rPr>
        <w:tab/>
        <w:t>File is readable</w:t>
      </w:r>
      <w:bookmarkStart w:id="52" w:name="OLE_LINK13"/>
      <w:bookmarkStart w:id="53" w:name="OLE_LINK14"/>
      <w:r>
        <w:rPr>
          <w:lang w:eastAsia="zh-CN" w:bidi="hi-IN"/>
        </w:rPr>
        <w:t xml:space="preserve"> by effective </w:t>
      </w:r>
      <w:proofErr w:type="spellStart"/>
      <w:r>
        <w:rPr>
          <w:lang w:eastAsia="zh-CN" w:bidi="hi-IN"/>
        </w:rPr>
        <w:t>uid</w:t>
      </w:r>
      <w:proofErr w:type="spellEnd"/>
      <w:r>
        <w:rPr>
          <w:lang w:eastAsia="zh-CN" w:bidi="hi-IN"/>
        </w:rPr>
        <w:t>/gid</w:t>
      </w:r>
      <w:bookmarkEnd w:id="52"/>
      <w:bookmarkEnd w:id="53"/>
    </w:p>
    <w:p w14:paraId="6C3E2721" w14:textId="5BD41F29" w:rsidR="0061202F" w:rsidRDefault="0061202F" w:rsidP="0061202F">
      <w:pPr>
        <w:rPr>
          <w:lang w:eastAsia="zh-CN" w:bidi="hi-IN"/>
        </w:rPr>
      </w:pPr>
      <w:r>
        <w:rPr>
          <w:lang w:eastAsia="zh-CN" w:bidi="hi-IN"/>
        </w:rPr>
        <w:tab/>
        <w:t>-w</w:t>
      </w:r>
      <w:r>
        <w:rPr>
          <w:lang w:eastAsia="zh-CN" w:bidi="hi-IN"/>
        </w:rPr>
        <w:tab/>
        <w:t xml:space="preserve">File is writable by effective </w:t>
      </w:r>
      <w:proofErr w:type="spellStart"/>
      <w:r>
        <w:rPr>
          <w:lang w:eastAsia="zh-CN" w:bidi="hi-IN"/>
        </w:rPr>
        <w:t>uid</w:t>
      </w:r>
      <w:proofErr w:type="spellEnd"/>
      <w:r>
        <w:rPr>
          <w:lang w:eastAsia="zh-CN" w:bidi="hi-IN"/>
        </w:rPr>
        <w:t>/gid</w:t>
      </w:r>
    </w:p>
    <w:p w14:paraId="58967F6A" w14:textId="0DDE6C48" w:rsidR="0061202F" w:rsidRDefault="0061202F" w:rsidP="0061202F">
      <w:pPr>
        <w:rPr>
          <w:lang w:eastAsia="zh-CN" w:bidi="hi-IN"/>
        </w:rPr>
      </w:pPr>
      <w:r>
        <w:rPr>
          <w:lang w:eastAsia="zh-CN" w:bidi="hi-IN"/>
        </w:rPr>
        <w:tab/>
        <w:t>-x</w:t>
      </w:r>
      <w:r>
        <w:rPr>
          <w:lang w:eastAsia="zh-CN" w:bidi="hi-IN"/>
        </w:rPr>
        <w:tab/>
        <w:t xml:space="preserve">File is executable by effective </w:t>
      </w:r>
      <w:proofErr w:type="spellStart"/>
      <w:r>
        <w:rPr>
          <w:lang w:eastAsia="zh-CN" w:bidi="hi-IN"/>
        </w:rPr>
        <w:t>uid</w:t>
      </w:r>
      <w:proofErr w:type="spellEnd"/>
      <w:r>
        <w:rPr>
          <w:lang w:eastAsia="zh-CN" w:bidi="hi-IN"/>
        </w:rPr>
        <w:t>/gid</w:t>
      </w:r>
    </w:p>
    <w:p w14:paraId="3E1BD790" w14:textId="498277A1" w:rsidR="0061202F" w:rsidRDefault="0061202F" w:rsidP="0061202F">
      <w:pPr>
        <w:rPr>
          <w:lang w:eastAsia="zh-CN" w:bidi="hi-IN"/>
        </w:rPr>
      </w:pPr>
      <w:r>
        <w:rPr>
          <w:lang w:eastAsia="zh-CN" w:bidi="hi-IN"/>
        </w:rPr>
        <w:tab/>
        <w:t>-o</w:t>
      </w:r>
      <w:r>
        <w:rPr>
          <w:lang w:eastAsia="zh-CN" w:bidi="hi-IN"/>
        </w:rPr>
        <w:tab/>
        <w:t xml:space="preserve">File is owned by effective </w:t>
      </w:r>
      <w:proofErr w:type="spellStart"/>
      <w:r>
        <w:rPr>
          <w:lang w:eastAsia="zh-CN" w:bidi="hi-IN"/>
        </w:rPr>
        <w:t>uid</w:t>
      </w:r>
      <w:proofErr w:type="spellEnd"/>
      <w:r>
        <w:rPr>
          <w:lang w:eastAsia="zh-CN" w:bidi="hi-IN"/>
        </w:rPr>
        <w:t>/gid</w:t>
      </w:r>
    </w:p>
    <w:p w14:paraId="1E3A35DB" w14:textId="3A30E069" w:rsidR="0061202F" w:rsidRDefault="0061202F" w:rsidP="0061202F">
      <w:pPr>
        <w:rPr>
          <w:lang w:eastAsia="zh-CN" w:bidi="hi-IN"/>
        </w:rPr>
      </w:pPr>
    </w:p>
    <w:p w14:paraId="001DEB6C" w14:textId="164EC21F" w:rsidR="0061202F" w:rsidRDefault="0061202F" w:rsidP="0061202F">
      <w:pPr>
        <w:rPr>
          <w:lang w:eastAsia="zh-CN" w:bidi="hi-IN"/>
        </w:rPr>
      </w:pPr>
      <w:r>
        <w:rPr>
          <w:lang w:eastAsia="zh-CN" w:bidi="hi-IN"/>
        </w:rPr>
        <w:tab/>
        <w:t>-R</w:t>
      </w:r>
      <w:r>
        <w:rPr>
          <w:lang w:eastAsia="zh-CN" w:bidi="hi-IN"/>
        </w:rPr>
        <w:tab/>
        <w:t xml:space="preserve">File is readable by real </w:t>
      </w:r>
      <w:proofErr w:type="spellStart"/>
      <w:r>
        <w:rPr>
          <w:lang w:eastAsia="zh-CN" w:bidi="hi-IN"/>
        </w:rPr>
        <w:t>uid</w:t>
      </w:r>
      <w:proofErr w:type="spellEnd"/>
      <w:r>
        <w:rPr>
          <w:lang w:eastAsia="zh-CN" w:bidi="hi-IN"/>
        </w:rPr>
        <w:t>/gid</w:t>
      </w:r>
    </w:p>
    <w:p w14:paraId="5FF16E12" w14:textId="124F2133" w:rsidR="0061202F" w:rsidRDefault="0061202F" w:rsidP="0061202F">
      <w:pPr>
        <w:rPr>
          <w:lang w:eastAsia="zh-CN" w:bidi="hi-IN"/>
        </w:rPr>
      </w:pPr>
      <w:r>
        <w:rPr>
          <w:lang w:eastAsia="zh-CN" w:bidi="hi-IN"/>
        </w:rPr>
        <w:tab/>
        <w:t>-W</w:t>
      </w:r>
      <w:r>
        <w:rPr>
          <w:lang w:eastAsia="zh-CN" w:bidi="hi-IN"/>
        </w:rPr>
        <w:tab/>
        <w:t xml:space="preserve">File is writable by real </w:t>
      </w:r>
      <w:proofErr w:type="spellStart"/>
      <w:r>
        <w:rPr>
          <w:lang w:eastAsia="zh-CN" w:bidi="hi-IN"/>
        </w:rPr>
        <w:t>uid</w:t>
      </w:r>
      <w:proofErr w:type="spellEnd"/>
      <w:r>
        <w:rPr>
          <w:lang w:eastAsia="zh-CN" w:bidi="hi-IN"/>
        </w:rPr>
        <w:t>/gid</w:t>
      </w:r>
    </w:p>
    <w:p w14:paraId="5BFFD38B" w14:textId="3E88A3AB" w:rsidR="0061202F" w:rsidRDefault="0061202F" w:rsidP="0061202F">
      <w:pPr>
        <w:rPr>
          <w:lang w:eastAsia="zh-CN" w:bidi="hi-IN"/>
        </w:rPr>
      </w:pPr>
      <w:r>
        <w:rPr>
          <w:lang w:eastAsia="zh-CN" w:bidi="hi-IN"/>
        </w:rPr>
        <w:tab/>
        <w:t>-X</w:t>
      </w:r>
      <w:r>
        <w:rPr>
          <w:lang w:eastAsia="zh-CN" w:bidi="hi-IN"/>
        </w:rPr>
        <w:tab/>
        <w:t xml:space="preserve">File is executable by </w:t>
      </w:r>
      <w:proofErr w:type="spellStart"/>
      <w:r>
        <w:rPr>
          <w:lang w:eastAsia="zh-CN" w:bidi="hi-IN"/>
        </w:rPr>
        <w:t>by</w:t>
      </w:r>
      <w:proofErr w:type="spellEnd"/>
      <w:r>
        <w:rPr>
          <w:lang w:eastAsia="zh-CN" w:bidi="hi-IN"/>
        </w:rPr>
        <w:t xml:space="preserve"> real </w:t>
      </w:r>
      <w:proofErr w:type="spellStart"/>
      <w:r>
        <w:rPr>
          <w:lang w:eastAsia="zh-CN" w:bidi="hi-IN"/>
        </w:rPr>
        <w:t>uid</w:t>
      </w:r>
      <w:proofErr w:type="spellEnd"/>
      <w:r>
        <w:rPr>
          <w:lang w:eastAsia="zh-CN" w:bidi="hi-IN"/>
        </w:rPr>
        <w:t>/gid</w:t>
      </w:r>
    </w:p>
    <w:p w14:paraId="25A9DD90" w14:textId="0E126FC4" w:rsidR="0061202F" w:rsidRDefault="0061202F" w:rsidP="0061202F">
      <w:pPr>
        <w:rPr>
          <w:lang w:eastAsia="zh-CN" w:bidi="hi-IN"/>
        </w:rPr>
      </w:pPr>
      <w:r>
        <w:rPr>
          <w:lang w:eastAsia="zh-CN" w:bidi="hi-IN"/>
        </w:rPr>
        <w:tab/>
        <w:t>-O</w:t>
      </w:r>
      <w:r>
        <w:rPr>
          <w:lang w:eastAsia="zh-CN" w:bidi="hi-IN"/>
        </w:rPr>
        <w:tab/>
        <w:t xml:space="preserve">File is owned by real </w:t>
      </w:r>
      <w:proofErr w:type="spellStart"/>
      <w:r>
        <w:rPr>
          <w:lang w:eastAsia="zh-CN" w:bidi="hi-IN"/>
        </w:rPr>
        <w:t>uid</w:t>
      </w:r>
      <w:proofErr w:type="spellEnd"/>
    </w:p>
    <w:p w14:paraId="31F0AFCB" w14:textId="7994DD3A" w:rsidR="0061202F" w:rsidRDefault="0061202F" w:rsidP="0061202F">
      <w:pPr>
        <w:rPr>
          <w:lang w:eastAsia="zh-CN" w:bidi="hi-IN"/>
        </w:rPr>
      </w:pPr>
    </w:p>
    <w:p w14:paraId="5EF7FC25" w14:textId="4698185B" w:rsidR="0061202F" w:rsidRDefault="0061202F" w:rsidP="0061202F">
      <w:pPr>
        <w:rPr>
          <w:lang w:eastAsia="zh-CN" w:bidi="hi-IN"/>
        </w:rPr>
      </w:pPr>
      <w:r>
        <w:rPr>
          <w:lang w:eastAsia="zh-CN" w:bidi="hi-IN"/>
        </w:rPr>
        <w:tab/>
        <w:t>-e</w:t>
      </w:r>
      <w:r>
        <w:rPr>
          <w:lang w:eastAsia="zh-CN" w:bidi="hi-IN"/>
        </w:rPr>
        <w:tab/>
        <w:t>File exists</w:t>
      </w:r>
    </w:p>
    <w:p w14:paraId="584A9878" w14:textId="388D3CAC" w:rsidR="0061202F" w:rsidRDefault="0061202F" w:rsidP="0061202F">
      <w:pPr>
        <w:rPr>
          <w:lang w:eastAsia="zh-CN" w:bidi="hi-IN"/>
        </w:rPr>
      </w:pPr>
      <w:r>
        <w:rPr>
          <w:lang w:eastAsia="zh-CN" w:bidi="hi-IN"/>
        </w:rPr>
        <w:tab/>
        <w:t>-z</w:t>
      </w:r>
      <w:r>
        <w:rPr>
          <w:lang w:eastAsia="zh-CN" w:bidi="hi-IN"/>
        </w:rPr>
        <w:tab/>
        <w:t>File has zero size</w:t>
      </w:r>
    </w:p>
    <w:p w14:paraId="2A7D14B4" w14:textId="4009BA00" w:rsidR="0061202F" w:rsidRDefault="0061202F" w:rsidP="0061202F">
      <w:pPr>
        <w:rPr>
          <w:lang w:eastAsia="zh-CN" w:bidi="hi-IN"/>
        </w:rPr>
      </w:pPr>
      <w:r>
        <w:rPr>
          <w:lang w:eastAsia="zh-CN" w:bidi="hi-IN"/>
        </w:rPr>
        <w:tab/>
        <w:t>-s</w:t>
      </w:r>
      <w:r>
        <w:rPr>
          <w:lang w:eastAsia="zh-CN" w:bidi="hi-IN"/>
        </w:rPr>
        <w:tab/>
        <w:t>File has nonzero size (returns size in bytes)</w:t>
      </w:r>
    </w:p>
    <w:p w14:paraId="74890227" w14:textId="47248C87" w:rsidR="0061202F" w:rsidRDefault="0061202F" w:rsidP="0061202F">
      <w:pPr>
        <w:rPr>
          <w:lang w:eastAsia="zh-CN" w:bidi="hi-IN"/>
        </w:rPr>
      </w:pPr>
    </w:p>
    <w:p w14:paraId="602FE258" w14:textId="6241A655" w:rsidR="0061202F" w:rsidRDefault="0061202F" w:rsidP="0061202F">
      <w:pPr>
        <w:rPr>
          <w:lang w:eastAsia="zh-CN" w:bidi="hi-IN"/>
        </w:rPr>
      </w:pPr>
      <w:r>
        <w:rPr>
          <w:lang w:eastAsia="zh-CN" w:bidi="hi-IN"/>
        </w:rPr>
        <w:tab/>
        <w:t>-f</w:t>
      </w:r>
      <w:r>
        <w:rPr>
          <w:lang w:eastAsia="zh-CN" w:bidi="hi-IN"/>
        </w:rPr>
        <w:tab/>
        <w:t>File is a plain file</w:t>
      </w:r>
    </w:p>
    <w:p w14:paraId="5CC13A61" w14:textId="4EC0A7A4" w:rsidR="0061202F" w:rsidRDefault="0061202F" w:rsidP="0061202F">
      <w:pPr>
        <w:rPr>
          <w:lang w:eastAsia="zh-CN" w:bidi="hi-IN"/>
        </w:rPr>
      </w:pPr>
      <w:r>
        <w:rPr>
          <w:lang w:eastAsia="zh-CN" w:bidi="hi-IN"/>
        </w:rPr>
        <w:tab/>
        <w:t>-d</w:t>
      </w:r>
      <w:r>
        <w:rPr>
          <w:lang w:eastAsia="zh-CN" w:bidi="hi-IN"/>
        </w:rPr>
        <w:tab/>
        <w:t>File is a directory</w:t>
      </w:r>
    </w:p>
    <w:p w14:paraId="0DC6FE20" w14:textId="36C10A19" w:rsidR="0061202F" w:rsidRDefault="0061202F" w:rsidP="0061202F">
      <w:pPr>
        <w:rPr>
          <w:lang w:eastAsia="zh-CN" w:bidi="hi-IN"/>
        </w:rPr>
      </w:pPr>
      <w:r>
        <w:rPr>
          <w:lang w:eastAsia="zh-CN" w:bidi="hi-IN"/>
        </w:rPr>
        <w:tab/>
        <w:t>-l</w:t>
      </w:r>
      <w:r>
        <w:rPr>
          <w:lang w:eastAsia="zh-CN" w:bidi="hi-IN"/>
        </w:rPr>
        <w:tab/>
        <w:t xml:space="preserve">File is a symbolic link (fails if </w:t>
      </w:r>
      <w:proofErr w:type="spellStart"/>
      <w:r>
        <w:rPr>
          <w:lang w:eastAsia="zh-CN" w:bidi="hi-IN"/>
        </w:rPr>
        <w:t>symlinks</w:t>
      </w:r>
      <w:proofErr w:type="spellEnd"/>
      <w:r>
        <w:rPr>
          <w:lang w:eastAsia="zh-CN" w:bidi="hi-IN"/>
        </w:rPr>
        <w:t xml:space="preserve"> aren't supported by </w:t>
      </w:r>
      <w:proofErr w:type="gramStart"/>
      <w:r>
        <w:rPr>
          <w:lang w:eastAsia="zh-CN" w:bidi="hi-IN"/>
        </w:rPr>
        <w:t>file-system</w:t>
      </w:r>
      <w:proofErr w:type="gramEnd"/>
      <w:r>
        <w:rPr>
          <w:lang w:eastAsia="zh-CN" w:bidi="hi-IN"/>
        </w:rPr>
        <w:t>)</w:t>
      </w:r>
    </w:p>
    <w:p w14:paraId="2A227657" w14:textId="42B95D47" w:rsidR="0061202F" w:rsidRDefault="0061202F" w:rsidP="0061202F">
      <w:pPr>
        <w:rPr>
          <w:lang w:eastAsia="zh-CN" w:bidi="hi-IN"/>
        </w:rPr>
      </w:pPr>
      <w:r>
        <w:rPr>
          <w:lang w:eastAsia="zh-CN" w:bidi="hi-IN"/>
        </w:rPr>
        <w:tab/>
        <w:t>-p</w:t>
      </w:r>
      <w:r>
        <w:rPr>
          <w:lang w:eastAsia="zh-CN" w:bidi="hi-IN"/>
        </w:rPr>
        <w:tab/>
        <w:t>File is a named pipe (FIFO), or Filehandle is a pipe</w:t>
      </w:r>
    </w:p>
    <w:p w14:paraId="7F9382F9" w14:textId="779B35DC" w:rsidR="0061202F" w:rsidRDefault="0061202F" w:rsidP="0061202F">
      <w:pPr>
        <w:rPr>
          <w:lang w:eastAsia="zh-CN" w:bidi="hi-IN"/>
        </w:rPr>
      </w:pPr>
      <w:r>
        <w:rPr>
          <w:lang w:eastAsia="zh-CN" w:bidi="hi-IN"/>
        </w:rPr>
        <w:tab/>
        <w:t>-S</w:t>
      </w:r>
      <w:r>
        <w:rPr>
          <w:lang w:eastAsia="zh-CN" w:bidi="hi-IN"/>
        </w:rPr>
        <w:tab/>
        <w:t>File is a socket</w:t>
      </w:r>
    </w:p>
    <w:p w14:paraId="0EFB2ACC" w14:textId="2643D697" w:rsidR="0061202F" w:rsidRDefault="0061202F" w:rsidP="0061202F">
      <w:pPr>
        <w:ind w:firstLine="709"/>
        <w:rPr>
          <w:lang w:eastAsia="zh-CN" w:bidi="hi-IN"/>
        </w:rPr>
      </w:pPr>
      <w:r>
        <w:rPr>
          <w:lang w:eastAsia="zh-CN" w:bidi="hi-IN"/>
        </w:rPr>
        <w:t>-b</w:t>
      </w:r>
      <w:r>
        <w:rPr>
          <w:lang w:eastAsia="zh-CN" w:bidi="hi-IN"/>
        </w:rPr>
        <w:tab/>
        <w:t>File is a block special file</w:t>
      </w:r>
    </w:p>
    <w:p w14:paraId="69A0761A" w14:textId="66C343BC" w:rsidR="0061202F" w:rsidRDefault="0061202F" w:rsidP="0061202F">
      <w:pPr>
        <w:rPr>
          <w:lang w:eastAsia="zh-CN" w:bidi="hi-IN"/>
        </w:rPr>
      </w:pPr>
      <w:r>
        <w:rPr>
          <w:lang w:eastAsia="zh-CN" w:bidi="hi-IN"/>
        </w:rPr>
        <w:tab/>
        <w:t>-c</w:t>
      </w:r>
      <w:r>
        <w:rPr>
          <w:lang w:eastAsia="zh-CN" w:bidi="hi-IN"/>
        </w:rPr>
        <w:tab/>
        <w:t>File is a character special file</w:t>
      </w:r>
    </w:p>
    <w:p w14:paraId="0B69705B" w14:textId="764E002A" w:rsidR="0061202F" w:rsidRDefault="0061202F" w:rsidP="0061202F">
      <w:pPr>
        <w:rPr>
          <w:lang w:eastAsia="zh-CN" w:bidi="hi-IN"/>
        </w:rPr>
      </w:pPr>
      <w:r>
        <w:rPr>
          <w:lang w:eastAsia="zh-CN" w:bidi="hi-IN"/>
        </w:rPr>
        <w:tab/>
        <w:t>-t</w:t>
      </w:r>
      <w:r>
        <w:rPr>
          <w:lang w:eastAsia="zh-CN" w:bidi="hi-IN"/>
        </w:rPr>
        <w:tab/>
        <w:t xml:space="preserve">File is opened to a </w:t>
      </w:r>
      <w:proofErr w:type="spellStart"/>
      <w:r>
        <w:rPr>
          <w:lang w:eastAsia="zh-CN" w:bidi="hi-IN"/>
        </w:rPr>
        <w:t>tty</w:t>
      </w:r>
      <w:proofErr w:type="spellEnd"/>
    </w:p>
    <w:p w14:paraId="2789966F" w14:textId="645CE9C1" w:rsidR="0061202F" w:rsidRDefault="0061202F" w:rsidP="0061202F">
      <w:pPr>
        <w:rPr>
          <w:lang w:eastAsia="zh-CN" w:bidi="hi-IN"/>
        </w:rPr>
      </w:pPr>
    </w:p>
    <w:p w14:paraId="5B806B40" w14:textId="4884E0B8" w:rsidR="0061202F" w:rsidRDefault="0061202F" w:rsidP="0061202F">
      <w:pPr>
        <w:rPr>
          <w:lang w:eastAsia="zh-CN" w:bidi="hi-IN"/>
        </w:rPr>
      </w:pPr>
      <w:r>
        <w:rPr>
          <w:lang w:eastAsia="zh-CN" w:bidi="hi-IN"/>
        </w:rPr>
        <w:tab/>
        <w:t>-u</w:t>
      </w:r>
      <w:r>
        <w:rPr>
          <w:lang w:eastAsia="zh-CN" w:bidi="hi-IN"/>
        </w:rPr>
        <w:tab/>
        <w:t xml:space="preserve">File has </w:t>
      </w:r>
      <w:proofErr w:type="spellStart"/>
      <w:r>
        <w:rPr>
          <w:lang w:eastAsia="zh-CN" w:bidi="hi-IN"/>
        </w:rPr>
        <w:t>setuid</w:t>
      </w:r>
      <w:proofErr w:type="spellEnd"/>
      <w:r>
        <w:rPr>
          <w:lang w:eastAsia="zh-CN" w:bidi="hi-IN"/>
        </w:rPr>
        <w:t xml:space="preserve"> bit set</w:t>
      </w:r>
    </w:p>
    <w:p w14:paraId="293B3486" w14:textId="1BA6F0DB" w:rsidR="0061202F" w:rsidRDefault="0061202F" w:rsidP="0061202F">
      <w:pPr>
        <w:rPr>
          <w:lang w:eastAsia="zh-CN" w:bidi="hi-IN"/>
        </w:rPr>
      </w:pPr>
      <w:r>
        <w:rPr>
          <w:lang w:eastAsia="zh-CN" w:bidi="hi-IN"/>
        </w:rPr>
        <w:tab/>
        <w:t>-g</w:t>
      </w:r>
      <w:r>
        <w:rPr>
          <w:lang w:eastAsia="zh-CN" w:bidi="hi-IN"/>
        </w:rPr>
        <w:tab/>
        <w:t xml:space="preserve">File has </w:t>
      </w:r>
      <w:proofErr w:type="spellStart"/>
      <w:r>
        <w:rPr>
          <w:lang w:eastAsia="zh-CN" w:bidi="hi-IN"/>
        </w:rPr>
        <w:t>setgid</w:t>
      </w:r>
      <w:proofErr w:type="spellEnd"/>
      <w:r>
        <w:rPr>
          <w:lang w:eastAsia="zh-CN" w:bidi="hi-IN"/>
        </w:rPr>
        <w:t xml:space="preserve"> bit set</w:t>
      </w:r>
    </w:p>
    <w:p w14:paraId="53822917" w14:textId="2B1837E3" w:rsidR="0061202F" w:rsidRDefault="0061202F" w:rsidP="0061202F">
      <w:pPr>
        <w:rPr>
          <w:lang w:eastAsia="zh-CN" w:bidi="hi-IN"/>
        </w:rPr>
      </w:pPr>
      <w:r>
        <w:rPr>
          <w:lang w:eastAsia="zh-CN" w:bidi="hi-IN"/>
        </w:rPr>
        <w:tab/>
        <w:t>-k</w:t>
      </w:r>
      <w:r>
        <w:rPr>
          <w:lang w:eastAsia="zh-CN" w:bidi="hi-IN"/>
        </w:rPr>
        <w:tab/>
        <w:t>File has sticky bit set</w:t>
      </w:r>
    </w:p>
    <w:p w14:paraId="3CB19E40" w14:textId="0510D2BF" w:rsidR="0061202F" w:rsidRDefault="0061202F" w:rsidP="0061202F">
      <w:pPr>
        <w:rPr>
          <w:lang w:eastAsia="zh-CN" w:bidi="hi-IN"/>
        </w:rPr>
      </w:pPr>
    </w:p>
    <w:p w14:paraId="7171A687" w14:textId="2692CEC1" w:rsidR="0061202F" w:rsidRDefault="0061202F" w:rsidP="0061202F">
      <w:pPr>
        <w:rPr>
          <w:lang w:eastAsia="zh-CN" w:bidi="hi-IN"/>
        </w:rPr>
      </w:pPr>
      <w:r>
        <w:rPr>
          <w:lang w:eastAsia="zh-CN" w:bidi="hi-IN"/>
        </w:rPr>
        <w:tab/>
        <w:t>-T</w:t>
      </w:r>
      <w:r>
        <w:rPr>
          <w:lang w:eastAsia="zh-CN" w:bidi="hi-IN"/>
        </w:rPr>
        <w:tab/>
        <w:t>File is an ASCII or UTF-8 text file (heuristic guess)</w:t>
      </w:r>
    </w:p>
    <w:p w14:paraId="0CC680BD" w14:textId="2E11F578" w:rsidR="0061202F" w:rsidRDefault="0061202F" w:rsidP="0061202F">
      <w:pPr>
        <w:rPr>
          <w:lang w:eastAsia="zh-CN" w:bidi="hi-IN"/>
        </w:rPr>
      </w:pPr>
      <w:r>
        <w:rPr>
          <w:lang w:eastAsia="zh-CN" w:bidi="hi-IN"/>
        </w:rPr>
        <w:tab/>
        <w:t>-B</w:t>
      </w:r>
      <w:r>
        <w:rPr>
          <w:lang w:eastAsia="zh-CN" w:bidi="hi-IN"/>
        </w:rPr>
        <w:tab/>
        <w:t>File is a binary file (opposite of -T)</w:t>
      </w:r>
    </w:p>
    <w:p w14:paraId="33972812" w14:textId="48E91CC5" w:rsidR="0061202F" w:rsidRDefault="0061202F" w:rsidP="0061202F">
      <w:pPr>
        <w:rPr>
          <w:lang w:eastAsia="zh-CN" w:bidi="hi-IN"/>
        </w:rPr>
      </w:pPr>
    </w:p>
    <w:p w14:paraId="3201906D" w14:textId="5A7F2AB0" w:rsidR="0061202F" w:rsidRDefault="0061202F" w:rsidP="0061202F">
      <w:pPr>
        <w:rPr>
          <w:lang w:eastAsia="zh-CN" w:bidi="hi-IN"/>
        </w:rPr>
      </w:pPr>
      <w:r>
        <w:rPr>
          <w:lang w:eastAsia="zh-CN" w:bidi="hi-IN"/>
        </w:rPr>
        <w:tab/>
        <w:t>-M</w:t>
      </w:r>
      <w:r>
        <w:rPr>
          <w:lang w:eastAsia="zh-CN" w:bidi="hi-IN"/>
        </w:rPr>
        <w:tab/>
        <w:t>Script start time minus file modification time, in days</w:t>
      </w:r>
    </w:p>
    <w:p w14:paraId="6857232A" w14:textId="79E02406" w:rsidR="0061202F" w:rsidRDefault="0061202F" w:rsidP="0061202F">
      <w:pPr>
        <w:rPr>
          <w:lang w:eastAsia="zh-CN" w:bidi="hi-IN"/>
        </w:rPr>
      </w:pPr>
      <w:r>
        <w:rPr>
          <w:lang w:eastAsia="zh-CN" w:bidi="hi-IN"/>
        </w:rPr>
        <w:tab/>
        <w:t>-A</w:t>
      </w:r>
      <w:r>
        <w:rPr>
          <w:lang w:eastAsia="zh-CN" w:bidi="hi-IN"/>
        </w:rPr>
        <w:tab/>
        <w:t>Script start time minus file access time, in days</w:t>
      </w:r>
    </w:p>
    <w:p w14:paraId="1EA15F4C" w14:textId="3730638C" w:rsidR="0061202F" w:rsidRPr="0061202F" w:rsidRDefault="0061202F" w:rsidP="0061202F">
      <w:pPr>
        <w:rPr>
          <w:lang w:eastAsia="zh-CN" w:bidi="hi-IN"/>
        </w:rPr>
      </w:pPr>
      <w:r>
        <w:rPr>
          <w:lang w:eastAsia="zh-CN" w:bidi="hi-IN"/>
        </w:rPr>
        <w:tab/>
        <w:t>-C</w:t>
      </w:r>
      <w:r>
        <w:rPr>
          <w:lang w:eastAsia="zh-CN" w:bidi="hi-IN"/>
        </w:rPr>
        <w:tab/>
        <w:t xml:space="preserve">Script start time minus </w:t>
      </w:r>
      <w:proofErr w:type="spellStart"/>
      <w:r>
        <w:rPr>
          <w:lang w:eastAsia="zh-CN" w:bidi="hi-IN"/>
        </w:rPr>
        <w:t>inode</w:t>
      </w:r>
      <w:proofErr w:type="spellEnd"/>
      <w:r>
        <w:rPr>
          <w:lang w:eastAsia="zh-CN" w:bidi="hi-IN"/>
        </w:rPr>
        <w:t xml:space="preserve"> change time, in days</w:t>
      </w:r>
    </w:p>
    <w:p w14:paraId="7CA599D8" w14:textId="77777777" w:rsidR="00B2266F" w:rsidRDefault="00B2266F">
      <w:pPr>
        <w:autoSpaceDN w:val="0"/>
        <w:textAlignment w:val="baseline"/>
      </w:pPr>
    </w:p>
    <w:p w14:paraId="3E9CF1E5" w14:textId="77777777" w:rsidR="00B2266F" w:rsidRDefault="00B2266F" w:rsidP="00B2266F">
      <w:pPr>
        <w:pStyle w:val="Heading2"/>
      </w:pPr>
      <w:proofErr w:type="spellStart"/>
      <w:r>
        <w:t>printf</w:t>
      </w:r>
      <w:proofErr w:type="spellEnd"/>
      <w:r>
        <w:t xml:space="preserve"> formatting</w:t>
      </w:r>
    </w:p>
    <w:p w14:paraId="34CAFAAD" w14:textId="77777777" w:rsidR="003E3CBD" w:rsidRDefault="00B2266F" w:rsidP="00B2266F">
      <w:r>
        <w:t>&lt;...&gt;</w:t>
      </w:r>
    </w:p>
    <w:p w14:paraId="0C9D149B" w14:textId="77777777" w:rsidR="003E3CBD" w:rsidRDefault="003E3CBD" w:rsidP="00B2266F"/>
    <w:p w14:paraId="182E15CE" w14:textId="6AF27896" w:rsidR="003E3CBD" w:rsidRDefault="003E3CBD" w:rsidP="003E3CBD">
      <w:pPr>
        <w:pStyle w:val="Heading2"/>
      </w:pPr>
      <w:r>
        <w:t xml:space="preserve">redirect and restore </w:t>
      </w:r>
      <w:proofErr w:type="spellStart"/>
      <w:r>
        <w:t>stdout</w:t>
      </w:r>
      <w:proofErr w:type="spellEnd"/>
      <w:r>
        <w:t>/stderr</w:t>
      </w:r>
    </w:p>
    <w:p w14:paraId="36230D95"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Make copies of stdout/stderr so we can restore them later</w:t>
      </w:r>
    </w:p>
    <w:p w14:paraId="79CCCF96" w14:textId="35AE211B" w:rsidR="003E3CBD" w:rsidRPr="003E3CBD" w:rsidRDefault="003E3CBD" w:rsidP="003E3CBD">
      <w:pPr>
        <w:pStyle w:val="code-definition"/>
        <w:rPr>
          <w:sz w:val="16"/>
          <w:szCs w:val="16"/>
        </w:rPr>
      </w:pPr>
      <w:r w:rsidRPr="003E3CBD">
        <w:rPr>
          <w:sz w:val="16"/>
          <w:szCs w:val="16"/>
        </w:rPr>
        <w:t>open my $STDOUT_OLD, '&gt;&amp;', STDOUT or die "Can't save STDOUT_OLD</w:t>
      </w:r>
      <w:r>
        <w:rPr>
          <w:sz w:val="16"/>
          <w:szCs w:val="16"/>
        </w:rPr>
        <w:t>: $!\n</w:t>
      </w:r>
      <w:r w:rsidRPr="003E3CBD">
        <w:rPr>
          <w:sz w:val="16"/>
          <w:szCs w:val="16"/>
        </w:rPr>
        <w:t>";</w:t>
      </w:r>
    </w:p>
    <w:p w14:paraId="4144B21E" w14:textId="6327DBDC" w:rsidR="003E3CBD" w:rsidRPr="003E3CBD" w:rsidRDefault="003E3CBD" w:rsidP="003E3CBD">
      <w:pPr>
        <w:pStyle w:val="code-definition"/>
        <w:rPr>
          <w:sz w:val="16"/>
          <w:szCs w:val="16"/>
        </w:rPr>
      </w:pPr>
      <w:r w:rsidRPr="003E3CBD">
        <w:rPr>
          <w:sz w:val="16"/>
          <w:szCs w:val="16"/>
        </w:rPr>
        <w:t>open my $STDERR_OLD, '&gt;&amp;', STDERR or die "Can't save STDERR_OLD</w:t>
      </w:r>
      <w:r>
        <w:rPr>
          <w:sz w:val="16"/>
          <w:szCs w:val="16"/>
        </w:rPr>
        <w:t>: $!\n</w:t>
      </w:r>
      <w:r w:rsidRPr="003E3CBD">
        <w:rPr>
          <w:sz w:val="16"/>
          <w:szCs w:val="16"/>
        </w:rPr>
        <w:t>";</w:t>
      </w:r>
    </w:p>
    <w:p w14:paraId="0371EFDC"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Redirect stdout/stderr to files path_stdout/path_stderr</w:t>
      </w:r>
    </w:p>
    <w:p w14:paraId="450B7EEC" w14:textId="77777777" w:rsidR="003E3CBD" w:rsidRPr="003E3CBD" w:rsidRDefault="003E3CBD" w:rsidP="003E3CBD">
      <w:pPr>
        <w:pStyle w:val="code-definition"/>
        <w:rPr>
          <w:sz w:val="16"/>
          <w:szCs w:val="16"/>
        </w:rPr>
      </w:pPr>
      <w:r w:rsidRPr="003E3CBD">
        <w:rPr>
          <w:sz w:val="16"/>
          <w:szCs w:val="16"/>
        </w:rPr>
        <w:t>open STDOUT, '&gt;', $path_stdout or die "Can't write to path_stdout=($path_stdout): $!\n";</w:t>
      </w:r>
    </w:p>
    <w:p w14:paraId="3D9ACE5C" w14:textId="5832FE31" w:rsidR="003E3CBD" w:rsidRPr="003E3CBD" w:rsidRDefault="003E3CBD" w:rsidP="003E3CBD">
      <w:pPr>
        <w:pStyle w:val="code-definition"/>
        <w:rPr>
          <w:sz w:val="16"/>
          <w:szCs w:val="16"/>
        </w:rPr>
      </w:pPr>
      <w:r w:rsidRPr="003E3CBD">
        <w:rPr>
          <w:sz w:val="16"/>
          <w:szCs w:val="16"/>
        </w:rPr>
        <w:t>open STDERR, '&gt;', $path_stderr or die "Can't write to path_stderr=($path_stderr): $!\n";</w:t>
      </w:r>
    </w:p>
    <w:p w14:paraId="23AC33CF" w14:textId="77777777" w:rsidR="003E3CBD" w:rsidRPr="003E3CBD" w:rsidRDefault="003E3CBD" w:rsidP="003E3CBD">
      <w:pPr>
        <w:pStyle w:val="code-definition"/>
        <w:rPr>
          <w:sz w:val="16"/>
          <w:szCs w:val="16"/>
        </w:rPr>
      </w:pPr>
      <w:r w:rsidRPr="003E3CBD">
        <w:rPr>
          <w:sz w:val="16"/>
          <w:szCs w:val="16"/>
        </w:rPr>
        <w:t>#</w:t>
      </w:r>
      <w:r w:rsidRPr="003E3CBD">
        <w:rPr>
          <w:sz w:val="16"/>
          <w:szCs w:val="16"/>
        </w:rPr>
        <w:tab/>
        <w:t>Restore stdout/stderr</w:t>
      </w:r>
    </w:p>
    <w:p w14:paraId="204C63B8" w14:textId="40DA1A7C" w:rsidR="003E3CBD" w:rsidRPr="003E3CBD" w:rsidRDefault="003E3CBD" w:rsidP="003E3CBD">
      <w:pPr>
        <w:pStyle w:val="code-definition"/>
        <w:rPr>
          <w:sz w:val="16"/>
          <w:szCs w:val="16"/>
        </w:rPr>
      </w:pPr>
      <w:r w:rsidRPr="003E3CBD">
        <w:rPr>
          <w:sz w:val="16"/>
          <w:szCs w:val="16"/>
        </w:rPr>
        <w:t>open STDOUT, '&gt;&amp;', $STDOUT_OLD</w:t>
      </w:r>
      <w:r>
        <w:rPr>
          <w:sz w:val="16"/>
          <w:szCs w:val="16"/>
        </w:rPr>
        <w:t xml:space="preserve"> or die "Can't restore STDOUT_OLD: $!\n"</w:t>
      </w:r>
      <w:r w:rsidRPr="003E3CBD">
        <w:rPr>
          <w:sz w:val="16"/>
          <w:szCs w:val="16"/>
        </w:rPr>
        <w:t>;</w:t>
      </w:r>
    </w:p>
    <w:p w14:paraId="374E9503" w14:textId="1D0A8A7C" w:rsidR="003E3CBD" w:rsidRPr="003E3CBD" w:rsidRDefault="003E3CBD" w:rsidP="003E3CBD">
      <w:pPr>
        <w:pStyle w:val="code-definition"/>
        <w:rPr>
          <w:sz w:val="16"/>
          <w:szCs w:val="16"/>
        </w:rPr>
      </w:pPr>
      <w:r w:rsidRPr="003E3CBD">
        <w:rPr>
          <w:sz w:val="16"/>
          <w:szCs w:val="16"/>
        </w:rPr>
        <w:lastRenderedPageBreak/>
        <w:t>open STDERR, '&gt;&amp;', $STDERR_OLD</w:t>
      </w:r>
      <w:r>
        <w:rPr>
          <w:sz w:val="16"/>
          <w:szCs w:val="16"/>
        </w:rPr>
        <w:t xml:space="preserve"> or die "Can't restore STDERR_OLD: $!\n"</w:t>
      </w:r>
      <w:r w:rsidRPr="003E3CBD">
        <w:rPr>
          <w:sz w:val="16"/>
          <w:szCs w:val="16"/>
        </w:rPr>
        <w:t>;</w:t>
      </w:r>
    </w:p>
    <w:p w14:paraId="433E8983" w14:textId="761BB4A6" w:rsidR="003E3CBD" w:rsidRDefault="003E3CBD" w:rsidP="00B2266F"/>
    <w:p w14:paraId="1FEE47CE" w14:textId="13457B49" w:rsidR="002A1CBD" w:rsidRDefault="002A1CBD" w:rsidP="00B2266F"/>
    <w:p w14:paraId="6B976400" w14:textId="449D24EA" w:rsidR="002A1CBD" w:rsidRDefault="002A1CBD" w:rsidP="002A1CBD">
      <w:pPr>
        <w:pStyle w:val="Heading2"/>
      </w:pPr>
      <w:r>
        <w:t>piped-open</w:t>
      </w:r>
    </w:p>
    <w:p w14:paraId="47D0B1D9" w14:textId="738DE759" w:rsidR="002A1CBD" w:rsidRDefault="002A1CBD" w:rsidP="002A1CBD">
      <w:pPr>
        <w:pStyle w:val="code-definition"/>
      </w:pPr>
      <w:r w:rsidRPr="002A1CBD">
        <w:t>open DATE, 'date|' or die "cannot pipe from date: $!";</w:t>
      </w:r>
    </w:p>
    <w:p w14:paraId="25F14056" w14:textId="333DF896" w:rsidR="002A1CBD" w:rsidRPr="002A1CBD" w:rsidRDefault="002A1CBD" w:rsidP="002A1CBD">
      <w:pPr>
        <w:pStyle w:val="code-definition"/>
      </w:pPr>
      <w:r>
        <w:t>open my $date_fh, '-|', 'date' or die "cannot pipe from date: $!\n";</w:t>
      </w:r>
    </w:p>
    <w:p w14:paraId="0D091CC3" w14:textId="624C769A" w:rsidR="002A1CBD" w:rsidRPr="002A1CBD" w:rsidRDefault="002A1CBD" w:rsidP="002A1CBD">
      <w:pPr>
        <w:rPr>
          <w:lang w:eastAsia="zh-CN" w:bidi="hi-IN"/>
        </w:rPr>
      </w:pPr>
      <w:r>
        <w:rPr>
          <w:lang w:eastAsia="zh-CN" w:bidi="hi-IN"/>
        </w:rPr>
        <w:t xml:space="preserve">Launch command with standard output connected to </w:t>
      </w:r>
      <w:r>
        <w:rPr>
          <w:i/>
          <w:iCs/>
          <w:lang w:eastAsia="zh-CN" w:bidi="hi-IN"/>
        </w:rPr>
        <w:t>DATE</w:t>
      </w:r>
      <w:r>
        <w:rPr>
          <w:lang w:eastAsia="zh-CN" w:bidi="hi-IN"/>
        </w:rPr>
        <w:t xml:space="preserve"> filehandle opened for reading.</w:t>
      </w:r>
    </w:p>
    <w:p w14:paraId="2AF35C93" w14:textId="77777777" w:rsidR="002A1CBD" w:rsidRPr="002A1CBD" w:rsidRDefault="002A1CBD" w:rsidP="002A1CBD">
      <w:pPr>
        <w:rPr>
          <w:lang w:eastAsia="zh-CN" w:bidi="hi-IN"/>
        </w:rPr>
      </w:pPr>
    </w:p>
    <w:p w14:paraId="6B38D9B6" w14:textId="5492BB63" w:rsidR="002A1CBD" w:rsidRDefault="002A1CBD" w:rsidP="002A1CBD">
      <w:pPr>
        <w:pStyle w:val="code-definition"/>
      </w:pPr>
      <w:r w:rsidRPr="002A1CBD">
        <w:t>open MAIL, '|mail merlyn' or die "cannot pipe to mail: $!";</w:t>
      </w:r>
    </w:p>
    <w:p w14:paraId="1C2BB117" w14:textId="0EE31CEA" w:rsidR="002A1CBD" w:rsidRPr="002A1CBD" w:rsidRDefault="002A1CBD" w:rsidP="002A1CBD">
      <w:pPr>
        <w:pStyle w:val="code-definition"/>
      </w:pPr>
      <w:r>
        <w:t>open my $mail_fh, '|-', 'mail merlyn' or die "cannot pipe to mail: $!\n";</w:t>
      </w:r>
    </w:p>
    <w:p w14:paraId="2A528A47" w14:textId="6018CF30" w:rsidR="002A1CBD" w:rsidRDefault="002A1CBD" w:rsidP="002A1CBD">
      <w:pPr>
        <w:rPr>
          <w:lang w:eastAsia="zh-CN" w:bidi="hi-IN"/>
        </w:rPr>
      </w:pPr>
      <w:r>
        <w:rPr>
          <w:lang w:eastAsia="zh-CN" w:bidi="hi-IN"/>
        </w:rPr>
        <w:t xml:space="preserve">Launch command with standard input connected to </w:t>
      </w:r>
      <w:r>
        <w:rPr>
          <w:i/>
          <w:iCs/>
          <w:lang w:eastAsia="zh-CN" w:bidi="hi-IN"/>
        </w:rPr>
        <w:t>MAIL</w:t>
      </w:r>
      <w:r>
        <w:rPr>
          <w:lang w:eastAsia="zh-CN" w:bidi="hi-IN"/>
        </w:rPr>
        <w:t xml:space="preserve"> filehandle opened for writing. </w:t>
      </w:r>
    </w:p>
    <w:p w14:paraId="32D1482B" w14:textId="21CA6A65" w:rsidR="002A1CBD" w:rsidRDefault="002A1CBD" w:rsidP="002A1CBD">
      <w:pPr>
        <w:rPr>
          <w:lang w:eastAsia="zh-CN" w:bidi="hi-IN"/>
        </w:rPr>
      </w:pPr>
    </w:p>
    <w:p w14:paraId="6D60772F" w14:textId="6007DDA6" w:rsidR="002A1CBD" w:rsidRDefault="008341EF" w:rsidP="008341EF">
      <w:pPr>
        <w:pStyle w:val="Heading2"/>
      </w:pPr>
      <w:r>
        <w:t>read file example</w:t>
      </w:r>
    </w:p>
    <w:p w14:paraId="40E3F88C" w14:textId="7C7EE74D" w:rsidR="008341EF" w:rsidRDefault="008341EF" w:rsidP="008341EF">
      <w:r>
        <w:t>Read file line by line:</w:t>
      </w:r>
    </w:p>
    <w:p w14:paraId="0919BDEC" w14:textId="0BCFE07E"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3B97BA23" w14:textId="77777777" w:rsidR="008341EF" w:rsidRPr="00861E6F" w:rsidRDefault="008341EF" w:rsidP="00861E6F">
      <w:pPr>
        <w:pStyle w:val="code-definition"/>
        <w:ind w:firstLine="709"/>
        <w:rPr>
          <w:sz w:val="16"/>
          <w:szCs w:val="16"/>
        </w:rPr>
      </w:pPr>
      <w:r w:rsidRPr="00861E6F">
        <w:rPr>
          <w:sz w:val="16"/>
          <w:szCs w:val="16"/>
        </w:rPr>
        <w:t>while (&lt;$fh&gt;) {</w:t>
      </w:r>
    </w:p>
    <w:p w14:paraId="46CC9B6B" w14:textId="351A853E" w:rsidR="008341EF" w:rsidRPr="00861E6F" w:rsidRDefault="00861E6F" w:rsidP="008341EF">
      <w:pPr>
        <w:pStyle w:val="code-definition"/>
        <w:rPr>
          <w:sz w:val="16"/>
          <w:szCs w:val="16"/>
        </w:rPr>
      </w:pPr>
      <w:r>
        <w:rPr>
          <w:sz w:val="16"/>
          <w:szCs w:val="16"/>
        </w:rPr>
        <w:tab/>
      </w:r>
      <w:r w:rsidR="008341EF" w:rsidRPr="00861E6F">
        <w:rPr>
          <w:sz w:val="16"/>
          <w:szCs w:val="16"/>
        </w:rPr>
        <w:tab/>
        <w:t>print $_;</w:t>
      </w:r>
    </w:p>
    <w:p w14:paraId="22A9556B" w14:textId="5B905861" w:rsidR="008341EF" w:rsidRPr="00861E6F" w:rsidRDefault="008341EF" w:rsidP="00861E6F">
      <w:pPr>
        <w:pStyle w:val="code-definition"/>
        <w:ind w:firstLine="709"/>
        <w:rPr>
          <w:sz w:val="16"/>
          <w:szCs w:val="16"/>
        </w:rPr>
      </w:pPr>
      <w:r w:rsidRPr="00861E6F">
        <w:rPr>
          <w:sz w:val="16"/>
          <w:szCs w:val="16"/>
        </w:rPr>
        <w:t>}</w:t>
      </w:r>
    </w:p>
    <w:p w14:paraId="4CE011A0" w14:textId="7559A9B1" w:rsidR="008341EF" w:rsidRPr="00861E6F" w:rsidRDefault="008341EF" w:rsidP="00861E6F">
      <w:pPr>
        <w:pStyle w:val="code-definition"/>
        <w:ind w:firstLine="709"/>
        <w:rPr>
          <w:sz w:val="16"/>
          <w:szCs w:val="16"/>
        </w:rPr>
      </w:pPr>
      <w:r w:rsidRPr="00861E6F">
        <w:rPr>
          <w:sz w:val="16"/>
          <w:szCs w:val="16"/>
        </w:rPr>
        <w:t>close $fh or die "Couldn't close file: $!\n";</w:t>
      </w:r>
    </w:p>
    <w:p w14:paraId="7EAAF533" w14:textId="2B7C6943" w:rsidR="008341EF" w:rsidRDefault="008341EF" w:rsidP="008341EF">
      <w:pPr>
        <w:rPr>
          <w:lang w:eastAsia="zh-CN" w:bidi="hi-IN"/>
        </w:rPr>
      </w:pPr>
    </w:p>
    <w:p w14:paraId="5EDF0595" w14:textId="557321FB" w:rsidR="008341EF" w:rsidRDefault="008341EF" w:rsidP="008341EF">
      <w:pPr>
        <w:rPr>
          <w:lang w:eastAsia="zh-CN" w:bidi="hi-IN"/>
        </w:rPr>
      </w:pPr>
      <w:r>
        <w:rPr>
          <w:lang w:eastAsia="zh-CN" w:bidi="hi-IN"/>
        </w:rPr>
        <w:t>Read lines to array:</w:t>
      </w:r>
    </w:p>
    <w:p w14:paraId="1A918972" w14:textId="77777777" w:rsidR="008341EF" w:rsidRPr="00861E6F" w:rsidRDefault="008341EF" w:rsidP="00861E6F">
      <w:pPr>
        <w:pStyle w:val="code-definition"/>
        <w:ind w:firstLine="709"/>
        <w:rPr>
          <w:sz w:val="16"/>
          <w:szCs w:val="16"/>
        </w:rPr>
      </w:pPr>
      <w:r w:rsidRPr="00861E6F">
        <w:rPr>
          <w:sz w:val="16"/>
          <w:szCs w:val="16"/>
        </w:rPr>
        <w:t>open my $fh, '&lt;', $path_file or die "Couldn't open file: $!\n";</w:t>
      </w:r>
    </w:p>
    <w:p w14:paraId="4F9CF074" w14:textId="74F95755" w:rsidR="008341EF" w:rsidRPr="00861E6F" w:rsidRDefault="00861E6F" w:rsidP="00861E6F">
      <w:pPr>
        <w:pStyle w:val="code-definition"/>
        <w:ind w:firstLine="709"/>
        <w:rPr>
          <w:sz w:val="16"/>
          <w:szCs w:val="16"/>
        </w:rPr>
      </w:pPr>
      <w:r w:rsidRPr="00861E6F">
        <w:rPr>
          <w:sz w:val="16"/>
          <w:szCs w:val="16"/>
        </w:rPr>
        <w:t>chomp(</w:t>
      </w:r>
      <w:r w:rsidR="008341EF" w:rsidRPr="00861E6F">
        <w:rPr>
          <w:sz w:val="16"/>
          <w:szCs w:val="16"/>
        </w:rPr>
        <w:t>my @</w:t>
      </w:r>
      <w:r w:rsidRPr="00861E6F">
        <w:rPr>
          <w:sz w:val="16"/>
          <w:szCs w:val="16"/>
        </w:rPr>
        <w:t>file_lines = &lt;$fh&gt;);</w:t>
      </w:r>
    </w:p>
    <w:p w14:paraId="52C161DD" w14:textId="77777777" w:rsidR="008341EF" w:rsidRPr="00861E6F" w:rsidRDefault="008341EF" w:rsidP="00861E6F">
      <w:pPr>
        <w:pStyle w:val="code-definition"/>
        <w:ind w:firstLine="709"/>
        <w:rPr>
          <w:sz w:val="16"/>
          <w:szCs w:val="16"/>
        </w:rPr>
      </w:pPr>
      <w:r w:rsidRPr="00861E6F">
        <w:rPr>
          <w:sz w:val="16"/>
          <w:szCs w:val="16"/>
        </w:rPr>
        <w:t>close $fh or die "Couldn't close file: $!\n";</w:t>
      </w:r>
    </w:p>
    <w:p w14:paraId="3CEB821C" w14:textId="77777777" w:rsidR="008341EF" w:rsidRPr="008341EF" w:rsidRDefault="008341EF" w:rsidP="008341EF">
      <w:pPr>
        <w:pStyle w:val="code-definition"/>
      </w:pPr>
    </w:p>
    <w:p w14:paraId="754BDB51" w14:textId="77777777" w:rsidR="008341EF" w:rsidRPr="008341EF" w:rsidRDefault="008341EF" w:rsidP="008341EF">
      <w:pPr>
        <w:rPr>
          <w:lang w:eastAsia="zh-CN" w:bidi="hi-IN"/>
        </w:rPr>
      </w:pPr>
    </w:p>
    <w:p w14:paraId="6663BE0A" w14:textId="7FBC9BAE" w:rsidR="002A1CBD" w:rsidRDefault="008341EF" w:rsidP="008341EF">
      <w:pPr>
        <w:pStyle w:val="Heading2"/>
      </w:pPr>
      <w:r>
        <w:t>write file example</w:t>
      </w:r>
    </w:p>
    <w:p w14:paraId="6C886F39" w14:textId="5BE9D844" w:rsidR="00861E6F" w:rsidRDefault="00861E6F" w:rsidP="00861E6F">
      <w:r>
        <w:t xml:space="preserve">Note that when printing to a filehandle, said filehandle must be separated from output value(s) by space, not comma. </w:t>
      </w:r>
    </w:p>
    <w:p w14:paraId="5D96CECC" w14:textId="2DE60632" w:rsidR="002A1CBD" w:rsidRPr="00861E6F" w:rsidRDefault="00861E6F" w:rsidP="00861E6F">
      <w:pPr>
        <w:pStyle w:val="code-definition"/>
        <w:ind w:firstLine="709"/>
        <w:rPr>
          <w:sz w:val="16"/>
          <w:szCs w:val="16"/>
        </w:rPr>
      </w:pPr>
      <w:r w:rsidRPr="00861E6F">
        <w:rPr>
          <w:sz w:val="16"/>
          <w:szCs w:val="16"/>
        </w:rPr>
        <w:t>open my $fh, '&gt;', $path_file or die "Couldn't open file: $!\n";</w:t>
      </w:r>
    </w:p>
    <w:p w14:paraId="28B60084" w14:textId="392A7C0E" w:rsidR="00861E6F" w:rsidRPr="00861E6F" w:rsidRDefault="00861E6F" w:rsidP="00861E6F">
      <w:pPr>
        <w:pStyle w:val="code-definition"/>
        <w:ind w:firstLine="709"/>
        <w:rPr>
          <w:sz w:val="16"/>
          <w:szCs w:val="16"/>
        </w:rPr>
      </w:pPr>
      <w:r w:rsidRPr="00861E6F">
        <w:rPr>
          <w:sz w:val="16"/>
          <w:szCs w:val="16"/>
        </w:rPr>
        <w:t xml:space="preserve">print $fh $output_str;  </w:t>
      </w:r>
    </w:p>
    <w:p w14:paraId="3384785F" w14:textId="044A128B" w:rsidR="00861E6F" w:rsidRPr="00861E6F" w:rsidRDefault="00861E6F" w:rsidP="00861E6F">
      <w:pPr>
        <w:pStyle w:val="code-definition"/>
        <w:ind w:firstLine="709"/>
        <w:rPr>
          <w:sz w:val="16"/>
          <w:szCs w:val="16"/>
        </w:rPr>
      </w:pPr>
      <w:r w:rsidRPr="00861E6F">
        <w:rPr>
          <w:sz w:val="16"/>
          <w:szCs w:val="16"/>
        </w:rPr>
        <w:t>close $fh or die "Couldn't close file: $!\n";</w:t>
      </w:r>
    </w:p>
    <w:p w14:paraId="6EC71F6A" w14:textId="77777777" w:rsidR="002A1CBD" w:rsidRPr="002A1CBD" w:rsidRDefault="002A1CBD" w:rsidP="002A1CBD">
      <w:pPr>
        <w:rPr>
          <w:lang w:eastAsia="zh-CN" w:bidi="hi-IN"/>
        </w:rPr>
      </w:pPr>
    </w:p>
    <w:p w14:paraId="4C85C45F" w14:textId="77777777" w:rsidR="002A1CBD" w:rsidRPr="002A1CBD" w:rsidRDefault="002A1CBD" w:rsidP="002A1CBD">
      <w:pPr>
        <w:rPr>
          <w:lang w:eastAsia="zh-CN" w:bidi="hi-IN"/>
        </w:rPr>
      </w:pPr>
    </w:p>
    <w:p w14:paraId="5B9DF16F" w14:textId="13B6DB03" w:rsidR="002A1CBD" w:rsidRDefault="00F9582B" w:rsidP="00F9582B">
      <w:pPr>
        <w:pStyle w:val="Heading2"/>
      </w:pPr>
      <w:r>
        <w:t xml:space="preserve">read </w:t>
      </w:r>
      <w:proofErr w:type="spellStart"/>
      <w:r>
        <w:t>dir</w:t>
      </w:r>
      <w:proofErr w:type="spellEnd"/>
      <w:r>
        <w:t xml:space="preserve"> example</w:t>
      </w:r>
    </w:p>
    <w:p w14:paraId="350B998B" w14:textId="77777777" w:rsidR="00F9582B" w:rsidRPr="00F9582B" w:rsidRDefault="00F9582B" w:rsidP="00F9582B">
      <w:pPr>
        <w:pStyle w:val="code-definition"/>
        <w:rPr>
          <w:sz w:val="16"/>
          <w:szCs w:val="16"/>
        </w:rPr>
      </w:pPr>
      <w:r w:rsidRPr="00F9582B">
        <w:rPr>
          <w:sz w:val="16"/>
          <w:szCs w:val="16"/>
        </w:rPr>
        <w:t>opendir DIRH, $dir_path or die "Can't open dir_path=($dir_path): $!\n";</w:t>
      </w:r>
    </w:p>
    <w:p w14:paraId="190E3CAB" w14:textId="77777777" w:rsidR="00F9582B" w:rsidRPr="00F9582B" w:rsidRDefault="00F9582B" w:rsidP="00F9582B">
      <w:pPr>
        <w:pStyle w:val="code-definition"/>
        <w:rPr>
          <w:sz w:val="16"/>
          <w:szCs w:val="16"/>
        </w:rPr>
      </w:pPr>
      <w:r w:rsidRPr="00F9582B">
        <w:rPr>
          <w:sz w:val="16"/>
          <w:szCs w:val="16"/>
        </w:rPr>
        <w:t>foreach (readdir DIRH) {</w:t>
      </w:r>
    </w:p>
    <w:p w14:paraId="523A376C" w14:textId="16BFA05D" w:rsidR="00F9582B" w:rsidRPr="00F9582B" w:rsidRDefault="00F9582B" w:rsidP="00F9582B">
      <w:pPr>
        <w:pStyle w:val="code-definition"/>
        <w:rPr>
          <w:sz w:val="16"/>
          <w:szCs w:val="16"/>
        </w:rPr>
      </w:pPr>
      <w:r w:rsidRPr="00F9582B">
        <w:rPr>
          <w:sz w:val="16"/>
          <w:szCs w:val="16"/>
        </w:rPr>
        <w:tab/>
        <w:t>print $_;</w:t>
      </w:r>
    </w:p>
    <w:p w14:paraId="1E6D1921" w14:textId="77777777" w:rsidR="00F9582B" w:rsidRPr="00F9582B" w:rsidRDefault="00F9582B" w:rsidP="00F9582B">
      <w:pPr>
        <w:pStyle w:val="code-definition"/>
        <w:rPr>
          <w:sz w:val="16"/>
          <w:szCs w:val="16"/>
        </w:rPr>
      </w:pPr>
      <w:r w:rsidRPr="00F9582B">
        <w:rPr>
          <w:sz w:val="16"/>
          <w:szCs w:val="16"/>
        </w:rPr>
        <w:t>}</w:t>
      </w:r>
    </w:p>
    <w:p w14:paraId="386A0E54" w14:textId="6E43D401" w:rsidR="00F9582B" w:rsidRPr="00F9582B" w:rsidRDefault="00F9582B" w:rsidP="00F9582B">
      <w:pPr>
        <w:pStyle w:val="code-definition"/>
        <w:rPr>
          <w:sz w:val="16"/>
          <w:szCs w:val="16"/>
        </w:rPr>
      </w:pPr>
      <w:r w:rsidRPr="00F9582B">
        <w:rPr>
          <w:sz w:val="16"/>
          <w:szCs w:val="16"/>
        </w:rPr>
        <w:t>close</w:t>
      </w:r>
      <w:r w:rsidR="00810771">
        <w:rPr>
          <w:sz w:val="16"/>
          <w:szCs w:val="16"/>
        </w:rPr>
        <w:t>dir</w:t>
      </w:r>
      <w:r w:rsidRPr="00F9582B">
        <w:rPr>
          <w:sz w:val="16"/>
          <w:szCs w:val="16"/>
        </w:rPr>
        <w:t xml:space="preserve"> DIRH or die "Can't close dir_path=($dir_path): $!\n";</w:t>
      </w:r>
    </w:p>
    <w:p w14:paraId="444990C4" w14:textId="29E60212" w:rsidR="00F9582B" w:rsidRDefault="00F9582B" w:rsidP="002A1CBD"/>
    <w:p w14:paraId="77EA30F2" w14:textId="77777777" w:rsidR="00F9582B" w:rsidRDefault="00F9582B" w:rsidP="002A1CBD"/>
    <w:p w14:paraId="2FB2CFD3" w14:textId="77777777" w:rsidR="002A1CBD" w:rsidRPr="002A1CBD" w:rsidRDefault="002A1CBD" w:rsidP="002A1CBD"/>
    <w:p w14:paraId="32110504" w14:textId="73090F3F" w:rsidR="007B1E8C" w:rsidRDefault="007B1E8C" w:rsidP="00B2266F">
      <w:pPr>
        <w:rPr>
          <w:rFonts w:ascii="SF Mono" w:eastAsia="Roboto Mono" w:hAnsi="SF Mono" w:cs="Roboto Mono"/>
          <w:sz w:val="22"/>
        </w:rPr>
      </w:pPr>
      <w:r>
        <w:br w:type="page"/>
      </w:r>
    </w:p>
    <w:p w14:paraId="72FB055E" w14:textId="3217F8EE" w:rsidR="00657C9B" w:rsidRDefault="00657C9B" w:rsidP="00657C9B">
      <w:pPr>
        <w:pStyle w:val="Heading1"/>
      </w:pPr>
      <w:bookmarkStart w:id="54" w:name="_Toc74598182"/>
      <w:r>
        <w:lastRenderedPageBreak/>
        <w:t>error handling</w:t>
      </w:r>
      <w:bookmarkEnd w:id="54"/>
    </w:p>
    <w:p w14:paraId="05AF1B52" w14:textId="56F16449" w:rsidR="00657C9B" w:rsidRDefault="005B174A">
      <w:pPr>
        <w:autoSpaceDN w:val="0"/>
        <w:textAlignment w:val="baseline"/>
        <w:rPr>
          <w:rFonts w:ascii="SF Mono" w:eastAsia="Roboto Mono" w:hAnsi="SF Mono" w:cs="Roboto Mono"/>
          <w:b/>
          <w:bCs/>
          <w:kern w:val="3"/>
          <w:sz w:val="22"/>
          <w:szCs w:val="28"/>
          <w:lang w:eastAsia="zh-CN" w:bidi="hi-IN"/>
        </w:rPr>
      </w:pPr>
      <w:r>
        <w:t>handling exceptions</w:t>
      </w:r>
      <w:r w:rsidR="00657C9B">
        <w:br w:type="page"/>
      </w:r>
    </w:p>
    <w:p w14:paraId="1F3DD87C" w14:textId="4BBE67CE" w:rsidR="00D14A9F" w:rsidRDefault="00D14A9F" w:rsidP="00D14A9F">
      <w:pPr>
        <w:pStyle w:val="Heading1"/>
      </w:pPr>
      <w:bookmarkStart w:id="55" w:name="_Toc74598183"/>
      <w:r>
        <w:lastRenderedPageBreak/>
        <w:t>strings</w:t>
      </w:r>
      <w:bookmarkEnd w:id="55"/>
    </w:p>
    <w:p w14:paraId="49D6E19B" w14:textId="6F8C8624" w:rsidR="00D14A9F" w:rsidRDefault="00D14A9F" w:rsidP="00D14A9F">
      <w:pPr>
        <w:pStyle w:val="Heading2"/>
      </w:pPr>
      <w:bookmarkStart w:id="56" w:name="_Toc74598184"/>
      <w:r>
        <w:t>string functions</w:t>
      </w:r>
      <w:bookmarkEnd w:id="56"/>
    </w:p>
    <w:p w14:paraId="5607C51C" w14:textId="6EA227B7" w:rsidR="008318D3" w:rsidRDefault="008318D3" w:rsidP="00D14A9F">
      <w:pPr>
        <w:pStyle w:val="code-definition"/>
      </w:pPr>
      <w:r>
        <w:t>chomp(</w:t>
      </w:r>
      <w:r>
        <w:rPr>
          <w:i/>
          <w:iCs/>
          <w:sz w:val="18"/>
          <w:szCs w:val="18"/>
        </w:rPr>
        <w:t>Variable</w:t>
      </w:r>
      <w:r>
        <w:t>)</w:t>
      </w:r>
    </w:p>
    <w:p w14:paraId="2BCA802B" w14:textId="5FB9F92A" w:rsidR="008318D3" w:rsidRDefault="008318D3" w:rsidP="00D14A9F">
      <w:pPr>
        <w:pStyle w:val="code-definition"/>
      </w:pPr>
      <w:r>
        <w:t>chomp(</w:t>
      </w:r>
      <w:r>
        <w:rPr>
          <w:i/>
          <w:iCs/>
          <w:sz w:val="18"/>
          <w:szCs w:val="18"/>
        </w:rPr>
        <w:t>List</w:t>
      </w:r>
      <w:r>
        <w:t>)</w:t>
      </w:r>
    </w:p>
    <w:p w14:paraId="511B97E7" w14:textId="016C1E13" w:rsidR="00D14A9F" w:rsidRDefault="00D14A9F" w:rsidP="00D14A9F">
      <w:pPr>
        <w:pStyle w:val="code-definition"/>
      </w:pPr>
      <w:r>
        <w:t>chomp()</w:t>
      </w:r>
    </w:p>
    <w:p w14:paraId="6750E232" w14:textId="1BF7C8B6" w:rsidR="008318D3" w:rsidRPr="00247BAE" w:rsidRDefault="008318D3" w:rsidP="00247BAE">
      <w:pPr>
        <w:ind w:left="700"/>
        <w:rPr>
          <w:lang w:eastAsia="zh-CN" w:bidi="hi-IN"/>
        </w:rPr>
      </w:pPr>
      <w:r>
        <w:rPr>
          <w:lang w:eastAsia="zh-CN" w:bidi="hi-IN"/>
        </w:rPr>
        <w:t xml:space="preserve">Safer version of </w:t>
      </w:r>
      <w:proofErr w:type="gramStart"/>
      <w:r>
        <w:rPr>
          <w:i/>
          <w:iCs/>
          <w:lang w:eastAsia="zh-CN" w:bidi="hi-IN"/>
        </w:rPr>
        <w:t>chop(</w:t>
      </w:r>
      <w:proofErr w:type="gramEnd"/>
      <w:r>
        <w:rPr>
          <w:i/>
          <w:iCs/>
          <w:lang w:eastAsia="zh-CN" w:bidi="hi-IN"/>
        </w:rPr>
        <w:t>)</w:t>
      </w:r>
      <w:r>
        <w:rPr>
          <w:lang w:eastAsia="zh-CN" w:bidi="hi-IN"/>
        </w:rPr>
        <w:t xml:space="preserve">, removes any trailing string that corresponds to current value of </w:t>
      </w:r>
      <w:r>
        <w:rPr>
          <w:i/>
          <w:iCs/>
          <w:lang w:eastAsia="zh-CN" w:bidi="hi-IN"/>
        </w:rPr>
        <w:t xml:space="preserve">$/ </w:t>
      </w:r>
      <w:r>
        <w:rPr>
          <w:lang w:eastAsia="zh-CN" w:bidi="hi-IN"/>
        </w:rPr>
        <w:t xml:space="preserve">(IRS). Returns the number of characters removed from all its arguments. If </w:t>
      </w:r>
      <w:r>
        <w:rPr>
          <w:i/>
          <w:iCs/>
          <w:lang w:eastAsia="zh-CN" w:bidi="hi-IN"/>
        </w:rPr>
        <w:t>List</w:t>
      </w:r>
      <w:r>
        <w:rPr>
          <w:lang w:eastAsia="zh-CN" w:bidi="hi-IN"/>
        </w:rPr>
        <w:t xml:space="preserve"> or </w:t>
      </w:r>
      <w:r>
        <w:rPr>
          <w:i/>
          <w:iCs/>
          <w:lang w:eastAsia="zh-CN" w:bidi="hi-IN"/>
        </w:rPr>
        <w:t>Variable</w:t>
      </w:r>
      <w:r>
        <w:rPr>
          <w:lang w:eastAsia="zh-CN" w:bidi="hi-IN"/>
        </w:rPr>
        <w:t xml:space="preserve"> is not given, </w:t>
      </w:r>
      <w:r>
        <w:rPr>
          <w:i/>
          <w:iCs/>
          <w:lang w:eastAsia="zh-CN" w:bidi="hi-IN"/>
        </w:rPr>
        <w:t>$_</w:t>
      </w:r>
      <w:r>
        <w:rPr>
          <w:lang w:eastAsia="zh-CN" w:bidi="hi-IN"/>
        </w:rPr>
        <w:t xml:space="preserve"> is used. </w:t>
      </w:r>
      <w:r w:rsidR="00247BAE">
        <w:rPr>
          <w:lang w:eastAsia="zh-CN" w:bidi="hi-IN"/>
        </w:rPr>
        <w:t xml:space="preserve">With default value of </w:t>
      </w:r>
      <w:r w:rsidR="00247BAE">
        <w:rPr>
          <w:i/>
          <w:iCs/>
          <w:lang w:eastAsia="zh-CN" w:bidi="hi-IN"/>
        </w:rPr>
        <w:t>$/</w:t>
      </w:r>
      <w:r w:rsidR="00247BAE">
        <w:rPr>
          <w:lang w:eastAsia="zh-CN" w:bidi="hi-IN"/>
        </w:rPr>
        <w:t xml:space="preserve"> (newline), only newlines are removed. With </w:t>
      </w:r>
      <w:r w:rsidR="00247BAE">
        <w:rPr>
          <w:i/>
          <w:iCs/>
          <w:lang w:eastAsia="zh-CN" w:bidi="hi-IN"/>
        </w:rPr>
        <w:t xml:space="preserve">$/ = '' </w:t>
      </w:r>
      <w:r w:rsidR="00247BAE">
        <w:rPr>
          <w:lang w:eastAsia="zh-CN" w:bidi="hi-IN"/>
        </w:rPr>
        <w:t xml:space="preserve">(paragraph mode), all trailing newlines are removed. With </w:t>
      </w:r>
      <w:r w:rsidR="00247BAE">
        <w:rPr>
          <w:i/>
          <w:iCs/>
          <w:lang w:eastAsia="zh-CN" w:bidi="hi-IN"/>
        </w:rPr>
        <w:t>$/ = undef</w:t>
      </w:r>
      <w:r w:rsidR="00247BAE">
        <w:rPr>
          <w:lang w:eastAsia="zh-CN" w:bidi="hi-IN"/>
        </w:rPr>
        <w:t xml:space="preserve">, function has no effect. </w:t>
      </w:r>
    </w:p>
    <w:p w14:paraId="6BC50C0C" w14:textId="77777777" w:rsidR="008318D3" w:rsidRPr="008318D3" w:rsidRDefault="008318D3" w:rsidP="008318D3">
      <w:pPr>
        <w:rPr>
          <w:lang w:eastAsia="zh-CN" w:bidi="hi-IN"/>
        </w:rPr>
      </w:pPr>
    </w:p>
    <w:p w14:paraId="60E92433" w14:textId="1CCAB608" w:rsidR="008F03F3" w:rsidRDefault="008F03F3" w:rsidP="00D14A9F">
      <w:pPr>
        <w:pStyle w:val="code-definition"/>
      </w:pPr>
      <w:r>
        <w:t>length(</w:t>
      </w:r>
      <w:r>
        <w:rPr>
          <w:i/>
          <w:iCs/>
          <w:sz w:val="18"/>
          <w:szCs w:val="18"/>
        </w:rPr>
        <w:t>Expr</w:t>
      </w:r>
      <w:r>
        <w:t>)</w:t>
      </w:r>
    </w:p>
    <w:p w14:paraId="18ED3498" w14:textId="0F28DA60" w:rsidR="00D14A9F" w:rsidRDefault="00D14A9F" w:rsidP="00D14A9F">
      <w:pPr>
        <w:pStyle w:val="code-definition"/>
      </w:pPr>
      <w:r>
        <w:t>length()</w:t>
      </w:r>
    </w:p>
    <w:p w14:paraId="6699B2E0" w14:textId="29533A38" w:rsidR="008F03F3" w:rsidRDefault="008F03F3" w:rsidP="008F03F3">
      <w:pPr>
        <w:ind w:left="700"/>
        <w:rPr>
          <w:lang w:eastAsia="zh-CN" w:bidi="hi-IN"/>
        </w:rPr>
      </w:pPr>
      <w:r>
        <w:rPr>
          <w:lang w:eastAsia="zh-CN" w:bidi="hi-IN"/>
        </w:rPr>
        <w:t xml:space="preserve">Returns the length in characters of </w:t>
      </w:r>
      <w:r>
        <w:rPr>
          <w:i/>
          <w:iCs/>
          <w:lang w:eastAsia="zh-CN" w:bidi="hi-IN"/>
        </w:rPr>
        <w:t>Expr</w:t>
      </w:r>
      <w:r>
        <w:rPr>
          <w:lang w:eastAsia="zh-CN" w:bidi="hi-IN"/>
        </w:rPr>
        <w:t xml:space="preserve">, or </w:t>
      </w:r>
      <w:r>
        <w:rPr>
          <w:i/>
          <w:iCs/>
          <w:lang w:eastAsia="zh-CN" w:bidi="hi-IN"/>
        </w:rPr>
        <w:t>$_</w:t>
      </w:r>
      <w:r>
        <w:rPr>
          <w:lang w:eastAsia="zh-CN" w:bidi="hi-IN"/>
        </w:rPr>
        <w:t xml:space="preserve"> is not given. Returns </w:t>
      </w:r>
      <w:r>
        <w:rPr>
          <w:i/>
          <w:iCs/>
          <w:lang w:eastAsia="zh-CN" w:bidi="hi-IN"/>
        </w:rPr>
        <w:t>undef</w:t>
      </w:r>
      <w:r>
        <w:rPr>
          <w:lang w:eastAsia="zh-CN" w:bidi="hi-IN"/>
        </w:rPr>
        <w:t xml:space="preserve"> if </w:t>
      </w:r>
      <w:r>
        <w:rPr>
          <w:i/>
          <w:iCs/>
          <w:lang w:eastAsia="zh-CN" w:bidi="hi-IN"/>
        </w:rPr>
        <w:t>Expr</w:t>
      </w:r>
      <w:r>
        <w:rPr>
          <w:lang w:eastAsia="zh-CN" w:bidi="hi-IN"/>
        </w:rPr>
        <w:t xml:space="preserve"> is </w:t>
      </w:r>
      <w:r>
        <w:rPr>
          <w:i/>
          <w:iCs/>
          <w:lang w:eastAsia="zh-CN" w:bidi="hi-IN"/>
        </w:rPr>
        <w:t>undef</w:t>
      </w:r>
      <w:r>
        <w:rPr>
          <w:lang w:eastAsia="zh-CN" w:bidi="hi-IN"/>
        </w:rPr>
        <w:t xml:space="preserve">. To get the length of </w:t>
      </w:r>
      <w:r>
        <w:rPr>
          <w:i/>
          <w:iCs/>
          <w:lang w:eastAsia="zh-CN" w:bidi="hi-IN"/>
        </w:rPr>
        <w:t>Expr</w:t>
      </w:r>
      <w:r>
        <w:rPr>
          <w:lang w:eastAsia="zh-CN" w:bidi="hi-IN"/>
        </w:rPr>
        <w:t xml:space="preserve"> in bytes (when encodes as </w:t>
      </w:r>
      <w:r>
        <w:rPr>
          <w:i/>
          <w:iCs/>
          <w:lang w:eastAsia="zh-CN" w:bidi="hi-IN"/>
        </w:rPr>
        <w:t>UTF-8</w:t>
      </w:r>
      <w:r>
        <w:rPr>
          <w:lang w:eastAsia="zh-CN" w:bidi="hi-IN"/>
        </w:rPr>
        <w:t>), use:</w:t>
      </w:r>
    </w:p>
    <w:p w14:paraId="78ED42D8" w14:textId="54A91866" w:rsidR="008F03F3" w:rsidRPr="008F03F3" w:rsidRDefault="008F03F3" w:rsidP="008F03F3">
      <w:pPr>
        <w:pStyle w:val="code-definition"/>
        <w:rPr>
          <w:sz w:val="16"/>
          <w:szCs w:val="16"/>
        </w:rPr>
      </w:pPr>
      <w:r>
        <w:rPr>
          <w:sz w:val="16"/>
          <w:szCs w:val="16"/>
        </w:rPr>
        <w:tab/>
      </w:r>
      <w:r>
        <w:rPr>
          <w:sz w:val="16"/>
          <w:szCs w:val="16"/>
        </w:rPr>
        <w:tab/>
        <w:t>length(Encode::encode("UTF-8", Expr))</w:t>
      </w:r>
    </w:p>
    <w:p w14:paraId="360CD815" w14:textId="77777777" w:rsidR="008F03F3" w:rsidRPr="008F03F3" w:rsidRDefault="008F03F3" w:rsidP="008F03F3">
      <w:pPr>
        <w:rPr>
          <w:lang w:eastAsia="zh-CN" w:bidi="hi-IN"/>
        </w:rPr>
      </w:pPr>
    </w:p>
    <w:p w14:paraId="61EB6408" w14:textId="5D3941AE" w:rsidR="00611355" w:rsidRDefault="00611355" w:rsidP="00D14A9F">
      <w:pPr>
        <w:pStyle w:val="code-definition"/>
      </w:pPr>
      <w:r>
        <w:t>substr(</w:t>
      </w:r>
      <w:r>
        <w:rPr>
          <w:i/>
          <w:iCs/>
          <w:sz w:val="18"/>
          <w:szCs w:val="18"/>
        </w:rPr>
        <w:t>Expr, Offset, Length, Replacement</w:t>
      </w:r>
      <w:r>
        <w:t>)</w:t>
      </w:r>
    </w:p>
    <w:p w14:paraId="41433358" w14:textId="3540031F" w:rsidR="00611355" w:rsidRDefault="00611355" w:rsidP="00D14A9F">
      <w:pPr>
        <w:pStyle w:val="code-definition"/>
      </w:pPr>
      <w:r>
        <w:t>substr(</w:t>
      </w:r>
      <w:r>
        <w:rPr>
          <w:i/>
          <w:iCs/>
          <w:sz w:val="18"/>
          <w:szCs w:val="18"/>
        </w:rPr>
        <w:t>Expr, Offset, Length</w:t>
      </w:r>
      <w:r>
        <w:t>)</w:t>
      </w:r>
    </w:p>
    <w:p w14:paraId="2FEA9AAF" w14:textId="08C4ED29" w:rsidR="00611355" w:rsidRDefault="00611355" w:rsidP="00D14A9F">
      <w:pPr>
        <w:pStyle w:val="code-definition"/>
      </w:pPr>
      <w:r>
        <w:t>substr(</w:t>
      </w:r>
      <w:r>
        <w:rPr>
          <w:i/>
          <w:iCs/>
          <w:sz w:val="18"/>
          <w:szCs w:val="18"/>
        </w:rPr>
        <w:t>Expr, Offset</w:t>
      </w:r>
      <w:r>
        <w:t>)</w:t>
      </w:r>
    </w:p>
    <w:p w14:paraId="5D1B33D6" w14:textId="4B0A9256" w:rsidR="007C6CA9" w:rsidRDefault="0037285C" w:rsidP="0037285C">
      <w:pPr>
        <w:ind w:left="700"/>
        <w:rPr>
          <w:lang w:eastAsia="zh-CN" w:bidi="hi-IN"/>
        </w:rPr>
      </w:pPr>
      <w:r>
        <w:rPr>
          <w:lang w:eastAsia="zh-CN" w:bidi="hi-IN"/>
        </w:rPr>
        <w:t xml:space="preserve">Extract a substring out of </w:t>
      </w:r>
      <w:r>
        <w:rPr>
          <w:i/>
          <w:iCs/>
          <w:lang w:eastAsia="zh-CN" w:bidi="hi-IN"/>
        </w:rPr>
        <w:t>Expr</w:t>
      </w:r>
      <w:r w:rsidR="007C6CA9">
        <w:rPr>
          <w:lang w:eastAsia="zh-CN" w:bidi="hi-IN"/>
        </w:rPr>
        <w:t>, and return (and optionally replace)</w:t>
      </w:r>
      <w:r>
        <w:rPr>
          <w:lang w:eastAsia="zh-CN" w:bidi="hi-IN"/>
        </w:rPr>
        <w:t xml:space="preserve"> it. </w:t>
      </w:r>
      <w:r>
        <w:rPr>
          <w:i/>
          <w:iCs/>
          <w:lang w:eastAsia="zh-CN" w:bidi="hi-IN"/>
        </w:rPr>
        <w:t>Offset</w:t>
      </w:r>
      <w:r>
        <w:rPr>
          <w:lang w:eastAsia="zh-CN" w:bidi="hi-IN"/>
        </w:rPr>
        <w:t xml:space="preserve"> is the starting index of this substring (characters in string are zero-indexed), (a negative value specifies number of positions from end). If </w:t>
      </w:r>
      <w:r>
        <w:rPr>
          <w:i/>
          <w:iCs/>
          <w:lang w:eastAsia="zh-CN" w:bidi="hi-IN"/>
        </w:rPr>
        <w:t>Length</w:t>
      </w:r>
      <w:r>
        <w:rPr>
          <w:lang w:eastAsia="zh-CN" w:bidi="hi-IN"/>
        </w:rPr>
        <w:t xml:space="preserve"> is not given, the substring continues to the end of the string, otherwise it is </w:t>
      </w:r>
      <w:r>
        <w:rPr>
          <w:i/>
          <w:iCs/>
          <w:lang w:eastAsia="zh-CN" w:bidi="hi-IN"/>
        </w:rPr>
        <w:t>Length</w:t>
      </w:r>
      <w:r>
        <w:rPr>
          <w:lang w:eastAsia="zh-CN" w:bidi="hi-IN"/>
        </w:rPr>
        <w:t xml:space="preserve"> characters long, or if negative, that many characters are left off the end of the substring. If </w:t>
      </w:r>
      <w:r>
        <w:rPr>
          <w:i/>
          <w:iCs/>
          <w:lang w:eastAsia="zh-CN" w:bidi="hi-IN"/>
        </w:rPr>
        <w:t>Offset</w:t>
      </w:r>
      <w:r>
        <w:rPr>
          <w:lang w:eastAsia="zh-CN" w:bidi="hi-IN"/>
        </w:rPr>
        <w:t xml:space="preserve"> and </w:t>
      </w:r>
      <w:r>
        <w:rPr>
          <w:i/>
          <w:iCs/>
          <w:lang w:eastAsia="zh-CN" w:bidi="hi-IN"/>
        </w:rPr>
        <w:t>Length</w:t>
      </w:r>
      <w:r>
        <w:rPr>
          <w:lang w:eastAsia="zh-CN" w:bidi="hi-IN"/>
        </w:rPr>
        <w:t xml:space="preserve"> specify a substring that is partly outside the search string, the portion that is inside the search string is returned.</w:t>
      </w:r>
      <w:r w:rsidR="00946D29">
        <w:rPr>
          <w:lang w:eastAsia="zh-CN" w:bidi="hi-IN"/>
        </w:rPr>
        <w:t xml:space="preserve"> If they specify a region that is entirely outside the search string, </w:t>
      </w:r>
      <w:r w:rsidR="00946D29">
        <w:rPr>
          <w:i/>
          <w:iCs/>
          <w:lang w:eastAsia="zh-CN" w:bidi="hi-IN"/>
        </w:rPr>
        <w:t>undef</w:t>
      </w:r>
      <w:r w:rsidR="00946D29">
        <w:rPr>
          <w:lang w:eastAsia="zh-CN" w:bidi="hi-IN"/>
        </w:rPr>
        <w:t xml:space="preserve"> is returned with a warning, or if the function is used as </w:t>
      </w:r>
      <w:proofErr w:type="gramStart"/>
      <w:r w:rsidR="00946D29">
        <w:rPr>
          <w:lang w:eastAsia="zh-CN" w:bidi="hi-IN"/>
        </w:rPr>
        <w:t>an</w:t>
      </w:r>
      <w:proofErr w:type="gramEnd"/>
      <w:r w:rsidR="00946D29">
        <w:rPr>
          <w:lang w:eastAsia="zh-CN" w:bidi="hi-IN"/>
        </w:rPr>
        <w:t xml:space="preserve"> </w:t>
      </w:r>
      <w:proofErr w:type="spellStart"/>
      <w:r w:rsidR="00946D29" w:rsidRPr="00946D29">
        <w:rPr>
          <w:i/>
          <w:iCs/>
          <w:lang w:eastAsia="zh-CN" w:bidi="hi-IN"/>
        </w:rPr>
        <w:t>lvalue</w:t>
      </w:r>
      <w:proofErr w:type="spellEnd"/>
      <w:r w:rsidR="00946D29">
        <w:rPr>
          <w:lang w:eastAsia="zh-CN" w:bidi="hi-IN"/>
        </w:rPr>
        <w:t xml:space="preserve">, an exception. </w:t>
      </w:r>
      <w:r w:rsidR="007C6CA9">
        <w:rPr>
          <w:lang w:eastAsia="zh-CN" w:bidi="hi-IN"/>
        </w:rPr>
        <w:t xml:space="preserve">Function may be used as </w:t>
      </w:r>
      <w:proofErr w:type="spellStart"/>
      <w:r w:rsidR="007C6CA9">
        <w:rPr>
          <w:i/>
          <w:iCs/>
          <w:lang w:eastAsia="zh-CN" w:bidi="hi-IN"/>
        </w:rPr>
        <w:t>lvalue</w:t>
      </w:r>
      <w:proofErr w:type="spellEnd"/>
      <w:r w:rsidR="007C6CA9">
        <w:rPr>
          <w:lang w:eastAsia="zh-CN" w:bidi="hi-IN"/>
        </w:rPr>
        <w:t xml:space="preserve"> if </w:t>
      </w:r>
      <w:r w:rsidR="007C6CA9">
        <w:rPr>
          <w:i/>
          <w:iCs/>
          <w:lang w:eastAsia="zh-CN" w:bidi="hi-IN"/>
        </w:rPr>
        <w:t xml:space="preserve">Replacement </w:t>
      </w:r>
      <w:r w:rsidR="007C6CA9">
        <w:rPr>
          <w:lang w:eastAsia="zh-CN" w:bidi="hi-IN"/>
        </w:rPr>
        <w:t xml:space="preserve">is not given, in which case, assignment will be made as if RHS had been passed as </w:t>
      </w:r>
      <w:r w:rsidR="007C6CA9">
        <w:rPr>
          <w:i/>
          <w:iCs/>
          <w:lang w:eastAsia="zh-CN" w:bidi="hi-IN"/>
        </w:rPr>
        <w:t>Replacement</w:t>
      </w:r>
      <w:r w:rsidR="00A748E3">
        <w:rPr>
          <w:lang w:eastAsia="zh-CN" w:bidi="hi-IN"/>
        </w:rPr>
        <w:t>, that is t</w:t>
      </w:r>
      <w:r w:rsidR="007C6CA9">
        <w:rPr>
          <w:lang w:eastAsia="zh-CN" w:bidi="hi-IN"/>
        </w:rPr>
        <w:t xml:space="preserve">he following are equivalent: </w:t>
      </w:r>
    </w:p>
    <w:p w14:paraId="3A086109" w14:textId="29365CC5" w:rsidR="007C6CA9" w:rsidRPr="007C6CA9" w:rsidRDefault="007C6CA9" w:rsidP="007C6CA9">
      <w:pPr>
        <w:pStyle w:val="code-definition"/>
        <w:ind w:left="709" w:firstLine="709"/>
        <w:rPr>
          <w:szCs w:val="22"/>
        </w:rPr>
      </w:pPr>
      <w:r w:rsidRPr="007C6CA9">
        <w:rPr>
          <w:sz w:val="16"/>
          <w:szCs w:val="16"/>
        </w:rPr>
        <w:t>substr(</w:t>
      </w:r>
      <w:r w:rsidRPr="007C6CA9">
        <w:rPr>
          <w:i/>
          <w:iCs/>
          <w:sz w:val="15"/>
          <w:szCs w:val="14"/>
        </w:rPr>
        <w:t>Expr, Offset, Length, Replacement</w:t>
      </w:r>
      <w:r w:rsidRPr="007C6CA9">
        <w:rPr>
          <w:sz w:val="16"/>
          <w:szCs w:val="16"/>
        </w:rPr>
        <w:t xml:space="preserve">) </w:t>
      </w:r>
    </w:p>
    <w:p w14:paraId="0F589B7F" w14:textId="51EE3231" w:rsidR="007C6CA9" w:rsidRPr="007C6CA9" w:rsidRDefault="007C6CA9" w:rsidP="007C6CA9">
      <w:pPr>
        <w:pStyle w:val="code-definition"/>
        <w:ind w:left="709" w:firstLine="709"/>
        <w:rPr>
          <w:sz w:val="16"/>
          <w:szCs w:val="16"/>
        </w:rPr>
      </w:pPr>
      <w:r w:rsidRPr="007C6CA9">
        <w:rPr>
          <w:sz w:val="16"/>
          <w:szCs w:val="16"/>
        </w:rPr>
        <w:t>substr(</w:t>
      </w:r>
      <w:r w:rsidRPr="007C6CA9">
        <w:rPr>
          <w:i/>
          <w:iCs/>
          <w:sz w:val="15"/>
          <w:szCs w:val="14"/>
        </w:rPr>
        <w:t>Expr, Offset, Length</w:t>
      </w:r>
      <w:r w:rsidRPr="007C6CA9">
        <w:rPr>
          <w:sz w:val="16"/>
          <w:szCs w:val="16"/>
        </w:rPr>
        <w:t>) = Replacement</w:t>
      </w:r>
    </w:p>
    <w:p w14:paraId="00D13B38" w14:textId="652DE7EE" w:rsidR="00A748E3" w:rsidRDefault="00A748E3" w:rsidP="00A748E3">
      <w:pPr>
        <w:ind w:left="700"/>
        <w:rPr>
          <w:lang w:eastAsia="zh-CN" w:bidi="hi-IN"/>
        </w:rPr>
      </w:pPr>
      <w:r>
        <w:rPr>
          <w:lang w:eastAsia="zh-CN" w:bidi="hi-IN"/>
        </w:rPr>
        <w:t xml:space="preserve">The value returned by the three-argument form of </w:t>
      </w:r>
      <w:proofErr w:type="spellStart"/>
      <w:proofErr w:type="gramStart"/>
      <w:r>
        <w:rPr>
          <w:i/>
          <w:iCs/>
          <w:lang w:eastAsia="zh-CN" w:bidi="hi-IN"/>
        </w:rPr>
        <w:t>substr</w:t>
      </w:r>
      <w:proofErr w:type="spellEnd"/>
      <w:r>
        <w:rPr>
          <w:i/>
          <w:iCs/>
          <w:lang w:eastAsia="zh-CN" w:bidi="hi-IN"/>
        </w:rPr>
        <w:t>(</w:t>
      </w:r>
      <w:proofErr w:type="gramEnd"/>
      <w:r>
        <w:rPr>
          <w:i/>
          <w:iCs/>
          <w:lang w:eastAsia="zh-CN" w:bidi="hi-IN"/>
        </w:rPr>
        <w:t>)</w:t>
      </w:r>
      <w:r>
        <w:rPr>
          <w:lang w:eastAsia="zh-CN" w:bidi="hi-IN"/>
        </w:rPr>
        <w:t xml:space="preserve"> remembers which part of the string it is assigned to each time it is modified</w:t>
      </w:r>
      <w:r w:rsidR="00BE6B39">
        <w:rPr>
          <w:lang w:eastAsia="zh-CN" w:bidi="hi-IN"/>
        </w:rPr>
        <w:t xml:space="preserve">, &lt;when it is used in an alias context, </w:t>
      </w:r>
      <w:proofErr w:type="spellStart"/>
      <w:r w:rsidR="00BE6B39">
        <w:rPr>
          <w:lang w:eastAsia="zh-CN" w:bidi="hi-IN"/>
        </w:rPr>
        <w:t>i.e</w:t>
      </w:r>
      <w:proofErr w:type="spellEnd"/>
      <w:r w:rsidR="00BE6B39">
        <w:rPr>
          <w:lang w:eastAsia="zh-CN" w:bidi="hi-IN"/>
        </w:rPr>
        <w:t xml:space="preserve">: foreach loop&gt; </w:t>
      </w:r>
      <w:r>
        <w:rPr>
          <w:lang w:eastAsia="zh-CN" w:bidi="hi-IN"/>
        </w:rPr>
        <w:t xml:space="preserve">(remembering from the end with a negative </w:t>
      </w:r>
      <w:r>
        <w:rPr>
          <w:i/>
          <w:iCs/>
          <w:lang w:eastAsia="zh-CN" w:bidi="hi-IN"/>
        </w:rPr>
        <w:t>Offset</w:t>
      </w:r>
      <w:r>
        <w:rPr>
          <w:lang w:eastAsia="zh-CN" w:bidi="hi-IN"/>
        </w:rPr>
        <w:t>)</w:t>
      </w:r>
      <w:r w:rsidR="00B262DD">
        <w:rPr>
          <w:lang w:eastAsia="zh-CN" w:bidi="hi-IN"/>
        </w:rPr>
        <w:t xml:space="preserve">. </w:t>
      </w:r>
      <w:r>
        <w:rPr>
          <w:lang w:eastAsia="zh-CN" w:bidi="hi-IN"/>
        </w:rPr>
        <w:t>See the example below:</w:t>
      </w:r>
    </w:p>
    <w:p w14:paraId="75D98DDC" w14:textId="77777777" w:rsidR="00A748E3" w:rsidRPr="00A748E3" w:rsidRDefault="00A748E3" w:rsidP="00A748E3">
      <w:pPr>
        <w:pStyle w:val="code-definition"/>
        <w:ind w:left="709" w:firstLine="709"/>
        <w:rPr>
          <w:sz w:val="16"/>
          <w:szCs w:val="16"/>
        </w:rPr>
      </w:pPr>
      <w:r w:rsidRPr="00A748E3">
        <w:rPr>
          <w:sz w:val="16"/>
          <w:szCs w:val="16"/>
        </w:rPr>
        <w:t>$x = '1234567890';</w:t>
      </w:r>
    </w:p>
    <w:p w14:paraId="36242BCE" w14:textId="77777777" w:rsidR="00A748E3" w:rsidRPr="00A748E3" w:rsidRDefault="00A748E3" w:rsidP="00A748E3">
      <w:pPr>
        <w:pStyle w:val="code-definition"/>
        <w:ind w:left="709" w:firstLine="709"/>
        <w:rPr>
          <w:sz w:val="16"/>
          <w:szCs w:val="16"/>
        </w:rPr>
      </w:pPr>
      <w:r w:rsidRPr="00A748E3">
        <w:rPr>
          <w:sz w:val="16"/>
          <w:szCs w:val="16"/>
        </w:rPr>
        <w:t>for (substr($x, 1, 2)) {</w:t>
      </w:r>
    </w:p>
    <w:p w14:paraId="24B15F05" w14:textId="2A1822BE"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'a'; say "x=($x)";  # 1a4567890</w:t>
      </w:r>
    </w:p>
    <w:p w14:paraId="43970CD8" w14:textId="523F2772"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 say "x=($x)";  # 1abc4567890</w:t>
      </w:r>
    </w:p>
    <w:p w14:paraId="14D4A5FE" w14:textId="3526E663" w:rsidR="00A748E3" w:rsidRPr="00A748E3" w:rsidRDefault="00A748E3" w:rsidP="00A748E3">
      <w:pPr>
        <w:pStyle w:val="code-definition"/>
        <w:rPr>
          <w:sz w:val="16"/>
          <w:szCs w:val="16"/>
        </w:rPr>
      </w:pPr>
      <w:r w:rsidRPr="00A748E3">
        <w:rPr>
          <w:sz w:val="16"/>
          <w:szCs w:val="16"/>
        </w:rPr>
        <w:tab/>
      </w:r>
      <w:r>
        <w:rPr>
          <w:sz w:val="16"/>
          <w:szCs w:val="16"/>
        </w:rPr>
        <w:tab/>
      </w:r>
      <w:r>
        <w:rPr>
          <w:sz w:val="16"/>
          <w:szCs w:val="16"/>
        </w:rPr>
        <w:tab/>
      </w:r>
      <w:r w:rsidRPr="00A748E3">
        <w:rPr>
          <w:sz w:val="16"/>
          <w:szCs w:val="16"/>
        </w:rPr>
        <w:t>$_ = 'abcdef'; say "x=($x)";  # 1abcdef4567890</w:t>
      </w:r>
    </w:p>
    <w:p w14:paraId="42C19DDB" w14:textId="19A095FD" w:rsidR="00A748E3" w:rsidRDefault="00A748E3" w:rsidP="00FB6815">
      <w:pPr>
        <w:pStyle w:val="code-definition"/>
        <w:ind w:left="709" w:firstLine="709"/>
        <w:rPr>
          <w:sz w:val="16"/>
          <w:szCs w:val="16"/>
        </w:rPr>
      </w:pPr>
      <w:r w:rsidRPr="00A748E3">
        <w:rPr>
          <w:sz w:val="16"/>
          <w:szCs w:val="16"/>
        </w:rPr>
        <w:t>}</w:t>
      </w:r>
    </w:p>
    <w:p w14:paraId="765082C6" w14:textId="77777777" w:rsidR="00FB6815" w:rsidRPr="00611355" w:rsidRDefault="00FB6815" w:rsidP="00611355">
      <w:pPr>
        <w:rPr>
          <w:lang w:eastAsia="zh-CN" w:bidi="hi-IN"/>
        </w:rPr>
      </w:pPr>
    </w:p>
    <w:p w14:paraId="6285CDDA" w14:textId="38AB8F74" w:rsidR="00BE6B39" w:rsidRDefault="00BE6B39" w:rsidP="00D14A9F">
      <w:pPr>
        <w:pStyle w:val="code-definition"/>
      </w:pPr>
      <w:r>
        <w:t>uc(</w:t>
      </w:r>
      <w:r>
        <w:rPr>
          <w:i/>
          <w:iCs/>
          <w:sz w:val="18"/>
          <w:szCs w:val="18"/>
        </w:rPr>
        <w:t>Expr</w:t>
      </w:r>
      <w:r>
        <w:t>)</w:t>
      </w:r>
    </w:p>
    <w:p w14:paraId="3AD3BE63" w14:textId="2D2794D7" w:rsidR="00D14A9F" w:rsidRDefault="00D14A9F" w:rsidP="00D14A9F">
      <w:pPr>
        <w:pStyle w:val="code-definition"/>
      </w:pPr>
      <w:r>
        <w:t>uc()</w:t>
      </w:r>
    </w:p>
    <w:p w14:paraId="7BB80345" w14:textId="72FF4540" w:rsidR="0015472E" w:rsidRPr="00ED5BF6" w:rsidRDefault="00BE6B39" w:rsidP="00ED5BF6">
      <w:pPr>
        <w:ind w:left="700"/>
        <w:rPr>
          <w:lang w:eastAsia="zh-CN" w:bidi="hi-IN"/>
        </w:rPr>
      </w:pPr>
      <w:r>
        <w:rPr>
          <w:lang w:eastAsia="zh-CN" w:bidi="hi-IN"/>
        </w:rPr>
        <w:t xml:space="preserve">Returns an uppercased version of </w:t>
      </w:r>
      <w:r>
        <w:rPr>
          <w:i/>
          <w:iCs/>
          <w:lang w:eastAsia="zh-CN" w:bidi="hi-IN"/>
        </w:rPr>
        <w:t>Expr</w:t>
      </w:r>
      <w:r w:rsidR="00ED5BF6">
        <w:rPr>
          <w:lang w:eastAsia="zh-CN" w:bidi="hi-IN"/>
        </w:rPr>
        <w:t xml:space="preserve">, or </w:t>
      </w:r>
      <w:r w:rsidR="00ED5BF6">
        <w:rPr>
          <w:i/>
          <w:iCs/>
          <w:lang w:eastAsia="zh-CN" w:bidi="hi-IN"/>
        </w:rPr>
        <w:t>$_</w:t>
      </w:r>
      <w:r w:rsidR="00ED5BF6">
        <w:rPr>
          <w:lang w:eastAsia="zh-CN" w:bidi="hi-IN"/>
        </w:rPr>
        <w:t xml:space="preserve"> if not given. This function implements </w:t>
      </w:r>
      <w:r w:rsidR="00ED5BF6">
        <w:rPr>
          <w:i/>
          <w:iCs/>
          <w:lang w:eastAsia="zh-CN" w:bidi="hi-IN"/>
        </w:rPr>
        <w:t>'\U'</w:t>
      </w:r>
      <w:r w:rsidR="00ED5BF6">
        <w:rPr>
          <w:lang w:eastAsia="zh-CN" w:bidi="hi-IN"/>
        </w:rPr>
        <w:t xml:space="preserve"> escape in double quoted strings. Behaviour is altered by pragmas </w:t>
      </w:r>
      <w:r w:rsidR="00ED5BF6">
        <w:rPr>
          <w:i/>
          <w:iCs/>
          <w:lang w:eastAsia="zh-CN" w:bidi="hi-IN"/>
        </w:rPr>
        <w:t>'bytes'</w:t>
      </w:r>
      <w:r w:rsidR="00ED5BF6">
        <w:rPr>
          <w:lang w:eastAsia="zh-CN" w:bidi="hi-IN"/>
        </w:rPr>
        <w:t xml:space="preserve">, </w:t>
      </w:r>
      <w:r w:rsidR="00ED5BF6">
        <w:rPr>
          <w:i/>
          <w:iCs/>
          <w:lang w:eastAsia="zh-CN" w:bidi="hi-IN"/>
        </w:rPr>
        <w:t>'locale'</w:t>
      </w:r>
      <w:r w:rsidR="00ED5BF6">
        <w:rPr>
          <w:lang w:eastAsia="zh-CN" w:bidi="hi-IN"/>
        </w:rPr>
        <w:t xml:space="preserve">, and </w:t>
      </w:r>
      <w:r w:rsidR="00ED5BF6">
        <w:rPr>
          <w:i/>
          <w:iCs/>
          <w:lang w:eastAsia="zh-CN" w:bidi="hi-IN"/>
        </w:rPr>
        <w:t>'</w:t>
      </w:r>
      <w:proofErr w:type="spellStart"/>
      <w:r w:rsidR="00ED5BF6">
        <w:rPr>
          <w:i/>
          <w:iCs/>
          <w:lang w:eastAsia="zh-CN" w:bidi="hi-IN"/>
        </w:rPr>
        <w:t>unicode_strings</w:t>
      </w:r>
      <w:proofErr w:type="spellEnd"/>
      <w:r w:rsidR="00ED5BF6">
        <w:rPr>
          <w:i/>
          <w:iCs/>
          <w:lang w:eastAsia="zh-CN" w:bidi="hi-IN"/>
        </w:rPr>
        <w:t>'</w:t>
      </w:r>
      <w:r w:rsidR="00ED5BF6">
        <w:rPr>
          <w:lang w:eastAsia="zh-CN" w:bidi="hi-IN"/>
        </w:rPr>
        <w:t xml:space="preserve">, as well as UTF8 flag of </w:t>
      </w:r>
      <w:r w:rsidR="00ED5BF6">
        <w:rPr>
          <w:i/>
          <w:iCs/>
          <w:lang w:eastAsia="zh-CN" w:bidi="hi-IN"/>
        </w:rPr>
        <w:t>Expr</w:t>
      </w:r>
      <w:r w:rsidR="00ED5BF6">
        <w:rPr>
          <w:lang w:eastAsia="zh-CN" w:bidi="hi-IN"/>
        </w:rPr>
        <w:t xml:space="preserve">. </w:t>
      </w:r>
    </w:p>
    <w:p w14:paraId="24E5168A" w14:textId="77777777" w:rsidR="0015472E" w:rsidRPr="0015472E" w:rsidRDefault="0015472E" w:rsidP="0015472E">
      <w:pPr>
        <w:rPr>
          <w:lang w:eastAsia="zh-CN" w:bidi="hi-IN"/>
        </w:rPr>
      </w:pPr>
    </w:p>
    <w:p w14:paraId="765CFE23" w14:textId="3FFE84C0" w:rsidR="00ED5BF6" w:rsidRDefault="00ED5BF6" w:rsidP="00D14A9F">
      <w:pPr>
        <w:pStyle w:val="code-definition"/>
      </w:pPr>
      <w:r>
        <w:t>ucfirst(</w:t>
      </w:r>
      <w:r>
        <w:rPr>
          <w:i/>
          <w:iCs/>
          <w:sz w:val="18"/>
          <w:szCs w:val="18"/>
        </w:rPr>
        <w:t>Expr</w:t>
      </w:r>
      <w:r>
        <w:t>)</w:t>
      </w:r>
    </w:p>
    <w:p w14:paraId="5BBCA9A9" w14:textId="1D8E4796" w:rsidR="00D14A9F" w:rsidRDefault="00D14A9F" w:rsidP="00D14A9F">
      <w:pPr>
        <w:pStyle w:val="code-definition"/>
      </w:pPr>
      <w:r>
        <w:t>ucfirst()</w:t>
      </w:r>
    </w:p>
    <w:p w14:paraId="084939D2" w14:textId="2C3637D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 xml:space="preserve">$_ </w:t>
      </w:r>
      <w:r>
        <w:rPr>
          <w:lang w:eastAsia="zh-CN" w:bidi="hi-IN"/>
        </w:rPr>
        <w:t xml:space="preserve">if not given, with first character in uppercase. This function implements </w:t>
      </w:r>
      <w:r>
        <w:rPr>
          <w:i/>
          <w:iCs/>
          <w:lang w:eastAsia="zh-CN" w:bidi="hi-IN"/>
        </w:rPr>
        <w:t>'\u'</w:t>
      </w:r>
      <w:r>
        <w:rPr>
          <w:lang w:eastAsia="zh-CN" w:bidi="hi-IN"/>
        </w:rPr>
        <w:t xml:space="preserve"> escape in double quoted strings. B</w:t>
      </w:r>
      <w:bookmarkStart w:id="57" w:name="OLE_LINK27"/>
      <w:bookmarkStart w:id="58" w:name="OLE_LINK28"/>
      <w:r>
        <w:rPr>
          <w:lang w:eastAsia="zh-CN" w:bidi="hi-IN"/>
        </w:rPr>
        <w:t xml:space="preserve">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7"/>
      <w:bookmarkEnd w:id="58"/>
    </w:p>
    <w:p w14:paraId="22C29301" w14:textId="77777777" w:rsidR="00ED5BF6" w:rsidRPr="00ED5BF6" w:rsidRDefault="00ED5BF6" w:rsidP="00ED5BF6">
      <w:pPr>
        <w:rPr>
          <w:lang w:eastAsia="zh-CN" w:bidi="hi-IN"/>
        </w:rPr>
      </w:pPr>
    </w:p>
    <w:p w14:paraId="27D7B2F1" w14:textId="6EBF89AD" w:rsidR="00ED5BF6" w:rsidRDefault="00ED5BF6" w:rsidP="00D14A9F">
      <w:pPr>
        <w:pStyle w:val="code-definition"/>
      </w:pPr>
      <w:r>
        <w:t>lc(</w:t>
      </w:r>
      <w:r>
        <w:rPr>
          <w:i/>
          <w:iCs/>
          <w:sz w:val="18"/>
          <w:szCs w:val="18"/>
        </w:rPr>
        <w:t>Expr</w:t>
      </w:r>
      <w:r>
        <w:t>)</w:t>
      </w:r>
    </w:p>
    <w:p w14:paraId="51F573DE" w14:textId="4AC2A243" w:rsidR="00D14A9F" w:rsidRDefault="00D14A9F" w:rsidP="00D14A9F">
      <w:pPr>
        <w:pStyle w:val="code-definition"/>
      </w:pPr>
      <w:r>
        <w:t>lc()</w:t>
      </w:r>
    </w:p>
    <w:p w14:paraId="762A9911" w14:textId="0DD34CC3" w:rsidR="00ED5BF6" w:rsidRPr="00ED5BF6" w:rsidRDefault="00ED5BF6" w:rsidP="00ED5BF6">
      <w:pPr>
        <w:ind w:left="700"/>
        <w:rPr>
          <w:lang w:eastAsia="zh-CN" w:bidi="hi-IN"/>
        </w:rPr>
      </w:pPr>
      <w:r>
        <w:rPr>
          <w:lang w:eastAsia="zh-CN" w:bidi="hi-IN"/>
        </w:rPr>
        <w:t xml:space="preserve">Return a lowercase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'\L'</w:t>
      </w:r>
      <w:r>
        <w:rPr>
          <w:lang w:eastAsia="zh-CN" w:bidi="hi-IN"/>
        </w:rPr>
        <w:t xml:space="preserve"> escape in double quoted strings. </w:t>
      </w:r>
      <w:bookmarkStart w:id="59" w:name="OLE_LINK29"/>
      <w:bookmarkStart w:id="60" w:name="OLE_LINK30"/>
      <w:r>
        <w:rPr>
          <w:lang w:eastAsia="zh-CN" w:bidi="hi-IN"/>
        </w:rPr>
        <w:t xml:space="preserve">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bookmarkEnd w:id="59"/>
      <w:bookmarkEnd w:id="60"/>
    </w:p>
    <w:p w14:paraId="20327516" w14:textId="77777777" w:rsidR="00ED5BF6" w:rsidRPr="00ED5BF6" w:rsidRDefault="00ED5BF6" w:rsidP="00ED5BF6">
      <w:pPr>
        <w:rPr>
          <w:lang w:eastAsia="zh-CN" w:bidi="hi-IN"/>
        </w:rPr>
      </w:pPr>
    </w:p>
    <w:p w14:paraId="72EF30B4" w14:textId="26E68E5F" w:rsidR="00ED5BF6" w:rsidRDefault="00ED5BF6" w:rsidP="00D14A9F">
      <w:pPr>
        <w:pStyle w:val="code-definition"/>
      </w:pPr>
      <w:r>
        <w:t>lcfirst(</w:t>
      </w:r>
      <w:r>
        <w:rPr>
          <w:i/>
          <w:iCs/>
          <w:sz w:val="18"/>
          <w:szCs w:val="18"/>
        </w:rPr>
        <w:t>Expr</w:t>
      </w:r>
      <w:r>
        <w:t>)</w:t>
      </w:r>
    </w:p>
    <w:p w14:paraId="6C3EF7D1" w14:textId="308ED787" w:rsidR="00D14A9F" w:rsidRDefault="00D14A9F" w:rsidP="00D14A9F">
      <w:pPr>
        <w:pStyle w:val="code-definition"/>
      </w:pPr>
      <w:r>
        <w:t>lcfirst()</w:t>
      </w:r>
    </w:p>
    <w:p w14:paraId="42D3E0C7" w14:textId="7C53F518" w:rsidR="00ED5BF6" w:rsidRPr="00ED5BF6" w:rsidRDefault="00ED5BF6" w:rsidP="00ED5BF6">
      <w:pPr>
        <w:ind w:left="700"/>
        <w:rPr>
          <w:lang w:eastAsia="zh-CN" w:bidi="hi-IN"/>
        </w:rPr>
      </w:pPr>
      <w:r>
        <w:rPr>
          <w:lang w:eastAsia="zh-CN" w:bidi="hi-IN"/>
        </w:rPr>
        <w:t xml:space="preserve">Returns </w:t>
      </w:r>
      <w:r>
        <w:rPr>
          <w:i/>
          <w:iCs/>
          <w:lang w:eastAsia="zh-CN" w:bidi="hi-IN"/>
        </w:rPr>
        <w:t>Expr</w:t>
      </w:r>
      <w:r>
        <w:rPr>
          <w:lang w:eastAsia="zh-CN" w:bidi="hi-IN"/>
        </w:rPr>
        <w:t xml:space="preserve">, or </w:t>
      </w:r>
      <w:r>
        <w:rPr>
          <w:i/>
          <w:iCs/>
          <w:lang w:eastAsia="zh-CN" w:bidi="hi-IN"/>
        </w:rPr>
        <w:t>$_</w:t>
      </w:r>
      <w:r>
        <w:rPr>
          <w:lang w:eastAsia="zh-CN" w:bidi="hi-IN"/>
        </w:rPr>
        <w:t xml:space="preserve"> if not given with first character in lowercase. This function implements </w:t>
      </w:r>
      <w:r>
        <w:rPr>
          <w:i/>
          <w:iCs/>
          <w:lang w:eastAsia="zh-CN" w:bidi="hi-IN"/>
        </w:rPr>
        <w:t xml:space="preserve">'\l' </w:t>
      </w:r>
      <w:r>
        <w:rPr>
          <w:lang w:eastAsia="zh-CN" w:bidi="hi-IN"/>
        </w:rPr>
        <w:t xml:space="preserve">escape in double quoted strings. Behaviour is altered by pragmas </w:t>
      </w:r>
      <w:r>
        <w:rPr>
          <w:i/>
          <w:iCs/>
          <w:lang w:eastAsia="zh-CN" w:bidi="hi-IN"/>
        </w:rPr>
        <w:t>'bytes'</w:t>
      </w:r>
      <w:r>
        <w:rPr>
          <w:lang w:eastAsia="zh-CN" w:bidi="hi-IN"/>
        </w:rPr>
        <w:t xml:space="preserve">, </w:t>
      </w:r>
      <w:r>
        <w:rPr>
          <w:i/>
          <w:iCs/>
          <w:lang w:eastAsia="zh-CN" w:bidi="hi-IN"/>
        </w:rPr>
        <w:t>'locale'</w:t>
      </w:r>
      <w:r>
        <w:rPr>
          <w:lang w:eastAsia="zh-CN" w:bidi="hi-IN"/>
        </w:rPr>
        <w:t xml:space="preserve">, and </w:t>
      </w:r>
      <w:r>
        <w:rPr>
          <w:i/>
          <w:iCs/>
          <w:lang w:eastAsia="zh-CN" w:bidi="hi-IN"/>
        </w:rPr>
        <w:t>'</w:t>
      </w:r>
      <w:proofErr w:type="spellStart"/>
      <w:r>
        <w:rPr>
          <w:i/>
          <w:iCs/>
          <w:lang w:eastAsia="zh-CN" w:bidi="hi-IN"/>
        </w:rPr>
        <w:t>unicode_strings</w:t>
      </w:r>
      <w:proofErr w:type="spellEnd"/>
      <w:r>
        <w:rPr>
          <w:i/>
          <w:iCs/>
          <w:lang w:eastAsia="zh-CN" w:bidi="hi-IN"/>
        </w:rPr>
        <w:t>'</w:t>
      </w:r>
      <w:r>
        <w:rPr>
          <w:lang w:eastAsia="zh-CN" w:bidi="hi-IN"/>
        </w:rPr>
        <w:t xml:space="preserve">, as well as UTF8 flag of </w:t>
      </w:r>
      <w:r>
        <w:rPr>
          <w:i/>
          <w:iCs/>
          <w:lang w:eastAsia="zh-CN" w:bidi="hi-IN"/>
        </w:rPr>
        <w:t>Expr</w:t>
      </w:r>
      <w:r>
        <w:rPr>
          <w:lang w:eastAsia="zh-CN" w:bidi="hi-IN"/>
        </w:rPr>
        <w:t>.</w:t>
      </w:r>
    </w:p>
    <w:p w14:paraId="50C1A975" w14:textId="77777777" w:rsidR="00ED5BF6" w:rsidRPr="00ED5BF6" w:rsidRDefault="00ED5BF6" w:rsidP="00ED5BF6">
      <w:pPr>
        <w:rPr>
          <w:lang w:eastAsia="zh-CN" w:bidi="hi-IN"/>
        </w:rPr>
      </w:pPr>
    </w:p>
    <w:p w14:paraId="49F2F74F" w14:textId="77777777" w:rsidR="00ED5BF6" w:rsidRDefault="00ED5BF6" w:rsidP="00D14A9F">
      <w:pPr>
        <w:pStyle w:val="code-definition"/>
      </w:pPr>
    </w:p>
    <w:p w14:paraId="25F767CE" w14:textId="1978547A" w:rsidR="00ED5BF6" w:rsidRDefault="00ED5BF6" w:rsidP="00D14A9F">
      <w:pPr>
        <w:pStyle w:val="code-definition"/>
      </w:pPr>
      <w:r>
        <w:lastRenderedPageBreak/>
        <w:t>chop(</w:t>
      </w:r>
      <w:r>
        <w:rPr>
          <w:i/>
          <w:iCs/>
          <w:sz w:val="18"/>
          <w:szCs w:val="18"/>
        </w:rPr>
        <w:t>Variable</w:t>
      </w:r>
      <w:r>
        <w:t>)</w:t>
      </w:r>
    </w:p>
    <w:p w14:paraId="28078DCB" w14:textId="2ED3EF94" w:rsidR="00ED5BF6" w:rsidRDefault="00ED5BF6" w:rsidP="00D14A9F">
      <w:pPr>
        <w:pStyle w:val="code-definition"/>
      </w:pPr>
      <w:r>
        <w:t>chop(</w:t>
      </w:r>
      <w:r>
        <w:rPr>
          <w:i/>
          <w:iCs/>
          <w:sz w:val="18"/>
          <w:szCs w:val="18"/>
        </w:rPr>
        <w:t>List</w:t>
      </w:r>
      <w:r>
        <w:t>)</w:t>
      </w:r>
    </w:p>
    <w:p w14:paraId="2D5E824F" w14:textId="270C9046" w:rsidR="00D14A9F" w:rsidRDefault="00D14A9F" w:rsidP="00D14A9F">
      <w:pPr>
        <w:pStyle w:val="code-definition"/>
      </w:pPr>
      <w:r>
        <w:t>chop()</w:t>
      </w:r>
    </w:p>
    <w:p w14:paraId="55EE0397" w14:textId="031C7071" w:rsidR="00ED5BF6" w:rsidRPr="002F3390" w:rsidRDefault="00ED5BF6" w:rsidP="002F3390">
      <w:pPr>
        <w:ind w:left="700"/>
        <w:rPr>
          <w:lang w:eastAsia="zh-CN" w:bidi="hi-IN"/>
        </w:rPr>
      </w:pPr>
      <w:r>
        <w:rPr>
          <w:lang w:eastAsia="zh-CN" w:bidi="hi-IN"/>
        </w:rPr>
        <w:t xml:space="preserve">Chops off the last character of a string </w:t>
      </w:r>
      <w:r>
        <w:rPr>
          <w:i/>
          <w:iCs/>
          <w:lang w:eastAsia="zh-CN" w:bidi="hi-IN"/>
        </w:rPr>
        <w:t>Variable</w:t>
      </w:r>
      <w:r w:rsidRPr="00ED5BF6">
        <w:rPr>
          <w:lang w:eastAsia="zh-CN" w:bidi="hi-IN"/>
        </w:rPr>
        <w:t>,</w:t>
      </w:r>
      <w:r>
        <w:rPr>
          <w:lang w:eastAsia="zh-CN" w:bidi="hi-IN"/>
        </w:rPr>
        <w:t xml:space="preserve"> the </w:t>
      </w:r>
      <w:r w:rsidR="002F3390">
        <w:rPr>
          <w:lang w:eastAsia="zh-CN" w:bidi="hi-IN"/>
        </w:rPr>
        <w:t>elements</w:t>
      </w:r>
      <w:r>
        <w:rPr>
          <w:lang w:eastAsia="zh-CN" w:bidi="hi-IN"/>
        </w:rPr>
        <w:t xml:space="preserve"> of </w:t>
      </w:r>
      <w:r w:rsidR="002F3390">
        <w:rPr>
          <w:i/>
          <w:iCs/>
          <w:lang w:eastAsia="zh-CN" w:bidi="hi-IN"/>
        </w:rPr>
        <w:t>List</w:t>
      </w:r>
      <w:r w:rsidR="002F3390">
        <w:rPr>
          <w:lang w:eastAsia="zh-CN" w:bidi="hi-IN"/>
        </w:rPr>
        <w:t xml:space="preserve">, the values (not the keys) of a hash, or </w:t>
      </w:r>
      <w:r w:rsidR="002F3390">
        <w:rPr>
          <w:i/>
          <w:iCs/>
          <w:lang w:eastAsia="zh-CN" w:bidi="hi-IN"/>
        </w:rPr>
        <w:t>$_</w:t>
      </w:r>
      <w:r w:rsidR="002F3390">
        <w:rPr>
          <w:lang w:eastAsia="zh-CN" w:bidi="hi-IN"/>
        </w:rPr>
        <w:t xml:space="preserve"> if not given,</w:t>
      </w:r>
      <w:r>
        <w:rPr>
          <w:i/>
          <w:iCs/>
          <w:lang w:eastAsia="zh-CN" w:bidi="hi-IN"/>
        </w:rPr>
        <w:t xml:space="preserve"> </w:t>
      </w:r>
      <w:r>
        <w:rPr>
          <w:lang w:eastAsia="zh-CN" w:bidi="hi-IN"/>
        </w:rPr>
        <w:t xml:space="preserve">and returns the character chopped. </w:t>
      </w:r>
    </w:p>
    <w:p w14:paraId="0FF8C91D" w14:textId="77777777" w:rsidR="00ED5BF6" w:rsidRPr="00ED5BF6" w:rsidRDefault="00ED5BF6" w:rsidP="00ED5BF6">
      <w:pPr>
        <w:rPr>
          <w:lang w:eastAsia="zh-CN" w:bidi="hi-IN"/>
        </w:rPr>
      </w:pPr>
    </w:p>
    <w:p w14:paraId="0863B116" w14:textId="185113D1" w:rsidR="002F3390" w:rsidRDefault="002F3390" w:rsidP="00D14A9F">
      <w:pPr>
        <w:pStyle w:val="code-definition"/>
      </w:pPr>
      <w:r>
        <w:t>index(</w:t>
      </w:r>
      <w:r>
        <w:rPr>
          <w:i/>
          <w:iCs/>
          <w:sz w:val="18"/>
          <w:szCs w:val="18"/>
        </w:rPr>
        <w:t>Str, Substr, Position</w:t>
      </w:r>
      <w:r>
        <w:t>)</w:t>
      </w:r>
    </w:p>
    <w:p w14:paraId="2C0D3725" w14:textId="539C82A4" w:rsidR="00D14A9F" w:rsidRDefault="00D14A9F" w:rsidP="00D14A9F">
      <w:pPr>
        <w:pStyle w:val="code-definition"/>
      </w:pPr>
      <w:r>
        <w:t>index(</w:t>
      </w:r>
      <w:r w:rsidR="002F3390">
        <w:rPr>
          <w:i/>
          <w:iCs/>
          <w:sz w:val="18"/>
          <w:szCs w:val="18"/>
        </w:rPr>
        <w:t>Str, Substr</w:t>
      </w:r>
      <w:r>
        <w:t>)</w:t>
      </w:r>
    </w:p>
    <w:p w14:paraId="5B36F3BE" w14:textId="0174E029" w:rsidR="002F3390" w:rsidRPr="002F3390" w:rsidRDefault="002F3390" w:rsidP="002F3390">
      <w:pPr>
        <w:ind w:left="700"/>
        <w:rPr>
          <w:lang w:eastAsia="zh-CN" w:bidi="hi-IN"/>
        </w:rPr>
      </w:pPr>
      <w:r>
        <w:rPr>
          <w:lang w:eastAsia="zh-CN" w:bidi="hi-IN"/>
        </w:rPr>
        <w:t xml:space="preserve">Searches for one string, within another, without wildcard-like behaviour of regex patten match. Returns the position of the first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If </w:t>
      </w:r>
      <w:r>
        <w:rPr>
          <w:i/>
          <w:iCs/>
          <w:lang w:eastAsia="zh-CN" w:bidi="hi-IN"/>
        </w:rPr>
        <w:t>Position</w:t>
      </w:r>
      <w:r>
        <w:rPr>
          <w:lang w:eastAsia="zh-CN" w:bidi="hi-IN"/>
        </w:rPr>
        <w:t xml:space="preserve"> is before the start, or after the end of </w:t>
      </w:r>
      <w:r>
        <w:rPr>
          <w:i/>
          <w:iCs/>
          <w:lang w:eastAsia="zh-CN" w:bidi="hi-IN"/>
        </w:rPr>
        <w:t>Str</w:t>
      </w:r>
      <w:r>
        <w:rPr>
          <w:lang w:eastAsia="zh-CN" w:bidi="hi-IN"/>
        </w:rPr>
        <w:t>, it is treated as the start/end.</w:t>
      </w:r>
    </w:p>
    <w:p w14:paraId="1894FD33" w14:textId="77777777" w:rsidR="002F3390" w:rsidRPr="002F3390" w:rsidRDefault="002F3390" w:rsidP="002F3390">
      <w:pPr>
        <w:rPr>
          <w:lang w:eastAsia="zh-CN" w:bidi="hi-IN"/>
        </w:rPr>
      </w:pPr>
    </w:p>
    <w:p w14:paraId="764F4FA8" w14:textId="04594674" w:rsidR="002F3390" w:rsidRDefault="002F3390" w:rsidP="00D14A9F">
      <w:pPr>
        <w:pStyle w:val="code-definition"/>
      </w:pPr>
      <w:r>
        <w:t>rindex(</w:t>
      </w:r>
      <w:r>
        <w:rPr>
          <w:i/>
          <w:iCs/>
          <w:sz w:val="18"/>
          <w:szCs w:val="18"/>
        </w:rPr>
        <w:t>Str, Substr, Position</w:t>
      </w:r>
      <w:r>
        <w:t>)</w:t>
      </w:r>
    </w:p>
    <w:p w14:paraId="43D26F4A" w14:textId="6ECFF6D3" w:rsidR="00D14A9F" w:rsidRDefault="00D14A9F" w:rsidP="00D14A9F">
      <w:pPr>
        <w:pStyle w:val="code-definition"/>
      </w:pPr>
      <w:r>
        <w:t>rindex(</w:t>
      </w:r>
      <w:r w:rsidR="002F3390">
        <w:rPr>
          <w:i/>
          <w:iCs/>
          <w:sz w:val="18"/>
          <w:szCs w:val="18"/>
        </w:rPr>
        <w:t>Str, Substr</w:t>
      </w:r>
      <w:r>
        <w:t>)</w:t>
      </w:r>
    </w:p>
    <w:p w14:paraId="49BA569C" w14:textId="6BFC0023" w:rsidR="002F3390" w:rsidRPr="002F3390" w:rsidRDefault="002F3390" w:rsidP="002F3390">
      <w:pPr>
        <w:ind w:left="700"/>
        <w:rPr>
          <w:lang w:eastAsia="zh-CN" w:bidi="hi-IN"/>
        </w:rPr>
      </w:pPr>
      <w:r>
        <w:rPr>
          <w:lang w:eastAsia="zh-CN" w:bidi="hi-IN"/>
        </w:rPr>
        <w:t xml:space="preserve">Like </w:t>
      </w:r>
      <w:proofErr w:type="gramStart"/>
      <w:r>
        <w:rPr>
          <w:i/>
          <w:iCs/>
          <w:lang w:eastAsia="zh-CN" w:bidi="hi-IN"/>
        </w:rPr>
        <w:t>index(</w:t>
      </w:r>
      <w:proofErr w:type="gramEnd"/>
      <w:r>
        <w:rPr>
          <w:i/>
          <w:iCs/>
          <w:lang w:eastAsia="zh-CN" w:bidi="hi-IN"/>
        </w:rPr>
        <w:t>)</w:t>
      </w:r>
      <w:r>
        <w:rPr>
          <w:lang w:eastAsia="zh-CN" w:bidi="hi-IN"/>
        </w:rPr>
        <w:t xml:space="preserve">, but return the position of the last occurrence of </w:t>
      </w:r>
      <w:proofErr w:type="spellStart"/>
      <w:r>
        <w:rPr>
          <w:i/>
          <w:iCs/>
          <w:lang w:eastAsia="zh-CN" w:bidi="hi-IN"/>
        </w:rPr>
        <w:t>Substr</w:t>
      </w:r>
      <w:proofErr w:type="spellEnd"/>
      <w:r>
        <w:rPr>
          <w:lang w:eastAsia="zh-CN" w:bidi="hi-IN"/>
        </w:rPr>
        <w:t xml:space="preserve"> in </w:t>
      </w:r>
      <w:r>
        <w:rPr>
          <w:i/>
          <w:iCs/>
          <w:lang w:eastAsia="zh-CN" w:bidi="hi-IN"/>
        </w:rPr>
        <w:t>Str</w:t>
      </w:r>
      <w:r>
        <w:rPr>
          <w:lang w:eastAsia="zh-CN" w:bidi="hi-IN"/>
        </w:rPr>
        <w:t xml:space="preserve">, at or after index </w:t>
      </w:r>
      <w:r>
        <w:rPr>
          <w:i/>
          <w:iCs/>
          <w:lang w:eastAsia="zh-CN" w:bidi="hi-IN"/>
        </w:rPr>
        <w:t>Position</w:t>
      </w:r>
      <w:r>
        <w:rPr>
          <w:lang w:eastAsia="zh-CN" w:bidi="hi-IN"/>
        </w:rPr>
        <w:t xml:space="preserve">, or </w:t>
      </w:r>
      <w:r>
        <w:rPr>
          <w:i/>
          <w:iCs/>
          <w:lang w:eastAsia="zh-CN" w:bidi="hi-IN"/>
        </w:rPr>
        <w:t>-1</w:t>
      </w:r>
      <w:r>
        <w:rPr>
          <w:lang w:eastAsia="zh-CN" w:bidi="hi-IN"/>
        </w:rPr>
        <w:t xml:space="preserve"> if not found. </w:t>
      </w:r>
    </w:p>
    <w:p w14:paraId="2B5EAA85" w14:textId="77777777" w:rsidR="002F3390" w:rsidRPr="002F3390" w:rsidRDefault="002F3390" w:rsidP="002F3390">
      <w:pPr>
        <w:rPr>
          <w:lang w:eastAsia="zh-CN" w:bidi="hi-IN"/>
        </w:rPr>
      </w:pPr>
    </w:p>
    <w:p w14:paraId="0DC6FAEB" w14:textId="5F33D440" w:rsidR="00D14A9F" w:rsidRDefault="00D14A9F" w:rsidP="00D14A9F">
      <w:pPr>
        <w:pStyle w:val="code-definition"/>
      </w:pPr>
      <w:r>
        <w:t>sprint(</w:t>
      </w:r>
      <w:r w:rsidR="002F3390">
        <w:rPr>
          <w:i/>
          <w:iCs/>
          <w:sz w:val="18"/>
          <w:szCs w:val="18"/>
        </w:rPr>
        <w:t>Format, List</w:t>
      </w:r>
      <w:r>
        <w:t>)</w:t>
      </w:r>
    </w:p>
    <w:p w14:paraId="30B4371B" w14:textId="1692BF8B" w:rsidR="008318D3" w:rsidRPr="002F3390" w:rsidRDefault="002F3390" w:rsidP="00B2266F">
      <w:pPr>
        <w:ind w:left="700"/>
        <w:rPr>
          <w:lang w:eastAsia="zh-CN" w:bidi="hi-IN"/>
        </w:rPr>
      </w:pPr>
      <w:r>
        <w:rPr>
          <w:lang w:eastAsia="zh-CN" w:bidi="hi-IN"/>
        </w:rPr>
        <w:t xml:space="preserve">Return a string formatted by the </w:t>
      </w:r>
      <w:proofErr w:type="spellStart"/>
      <w:r>
        <w:rPr>
          <w:i/>
          <w:iCs/>
          <w:lang w:eastAsia="zh-CN" w:bidi="hi-IN"/>
        </w:rPr>
        <w:t>printf</w:t>
      </w:r>
      <w:proofErr w:type="spellEnd"/>
      <w:r>
        <w:rPr>
          <w:lang w:eastAsia="zh-CN" w:bidi="hi-IN"/>
        </w:rPr>
        <w:t xml:space="preserve"> conventions of the C function </w:t>
      </w:r>
      <w:proofErr w:type="gramStart"/>
      <w:r>
        <w:rPr>
          <w:i/>
          <w:iCs/>
          <w:lang w:eastAsia="zh-CN" w:bidi="hi-IN"/>
        </w:rPr>
        <w:t>sprint(</w:t>
      </w:r>
      <w:proofErr w:type="gramEnd"/>
      <w:r>
        <w:rPr>
          <w:i/>
          <w:iCs/>
          <w:lang w:eastAsia="zh-CN" w:bidi="hi-IN"/>
        </w:rPr>
        <w:t>)</w:t>
      </w:r>
      <w:r>
        <w:rPr>
          <w:lang w:eastAsia="zh-CN" w:bidi="hi-IN"/>
        </w:rPr>
        <w:t xml:space="preserve">. Unlike </w:t>
      </w:r>
      <w:proofErr w:type="spellStart"/>
      <w:proofErr w:type="gramStart"/>
      <w:r>
        <w:rPr>
          <w:i/>
          <w:iCs/>
          <w:lang w:eastAsia="zh-CN" w:bidi="hi-IN"/>
        </w:rPr>
        <w:t>printf</w:t>
      </w:r>
      <w:proofErr w:type="spellEnd"/>
      <w:r>
        <w:rPr>
          <w:i/>
          <w:iCs/>
          <w:lang w:eastAsia="zh-CN" w:bidi="hi-IN"/>
        </w:rPr>
        <w:t>(</w:t>
      </w:r>
      <w:proofErr w:type="gramEnd"/>
      <w:r>
        <w:rPr>
          <w:i/>
          <w:iCs/>
          <w:lang w:eastAsia="zh-CN" w:bidi="hi-IN"/>
        </w:rPr>
        <w:t>)</w:t>
      </w:r>
      <w:r>
        <w:rPr>
          <w:lang w:eastAsia="zh-CN" w:bidi="hi-IN"/>
        </w:rPr>
        <w:t xml:space="preserve">, if given an array for </w:t>
      </w:r>
      <w:r>
        <w:rPr>
          <w:i/>
          <w:iCs/>
          <w:lang w:eastAsia="zh-CN" w:bidi="hi-IN"/>
        </w:rPr>
        <w:t>Format</w:t>
      </w:r>
      <w:r>
        <w:rPr>
          <w:lang w:eastAsia="zh-CN" w:bidi="hi-IN"/>
        </w:rPr>
        <w:t>, this array is given in a scalar context</w:t>
      </w:r>
      <w:r w:rsidR="00B2266F">
        <w:rPr>
          <w:lang w:eastAsia="zh-CN" w:bidi="hi-IN"/>
        </w:rPr>
        <w:t xml:space="preserve">, which is almost never useful as a format string. </w:t>
      </w:r>
    </w:p>
    <w:p w14:paraId="7A2B7730" w14:textId="77777777" w:rsidR="002F3390" w:rsidRPr="008318D3" w:rsidRDefault="002F3390" w:rsidP="008318D3">
      <w:pPr>
        <w:rPr>
          <w:lang w:eastAsia="zh-CN" w:bidi="hi-IN"/>
        </w:rPr>
      </w:pPr>
    </w:p>
    <w:p w14:paraId="1B2188A0" w14:textId="77777777" w:rsidR="008318D3" w:rsidRDefault="008318D3" w:rsidP="008318D3">
      <w:pPr>
        <w:pStyle w:val="code-definition"/>
      </w:pPr>
      <w:r>
        <w:t>split(</w:t>
      </w:r>
      <w:r>
        <w:rPr>
          <w:i/>
          <w:iCs/>
          <w:sz w:val="18"/>
          <w:szCs w:val="18"/>
        </w:rPr>
        <w:t>Pattern</w:t>
      </w:r>
      <w:r>
        <w:t>)</w:t>
      </w:r>
    </w:p>
    <w:p w14:paraId="70833478" w14:textId="77777777" w:rsidR="008318D3" w:rsidRDefault="008318D3" w:rsidP="008318D3">
      <w:pPr>
        <w:pStyle w:val="code-definition"/>
      </w:pPr>
      <w:r>
        <w:t>split(</w:t>
      </w:r>
      <w:r>
        <w:rPr>
          <w:i/>
          <w:iCs/>
          <w:sz w:val="18"/>
          <w:szCs w:val="18"/>
        </w:rPr>
        <w:t>Pattern, Expr</w:t>
      </w:r>
      <w:r>
        <w:t>)</w:t>
      </w:r>
    </w:p>
    <w:p w14:paraId="7480D155" w14:textId="77777777" w:rsidR="008318D3" w:rsidRDefault="008318D3" w:rsidP="008318D3">
      <w:pPr>
        <w:pStyle w:val="code-definition"/>
      </w:pPr>
      <w:r>
        <w:t>split(</w:t>
      </w:r>
      <w:r>
        <w:rPr>
          <w:i/>
          <w:iCs/>
          <w:sz w:val="18"/>
          <w:szCs w:val="18"/>
        </w:rPr>
        <w:t>Pattern, Expr, Limit</w:t>
      </w:r>
      <w:r>
        <w:t>)</w:t>
      </w:r>
    </w:p>
    <w:p w14:paraId="0CEB9FE5" w14:textId="6CEE7466" w:rsidR="008318D3" w:rsidRDefault="008318D3" w:rsidP="008318D3">
      <w:pPr>
        <w:ind w:left="700"/>
        <w:rPr>
          <w:rFonts w:eastAsia="Roboto Mono"/>
          <w:lang w:eastAsia="zh-CN" w:bidi="hi-IN"/>
        </w:rPr>
      </w:pPr>
      <w:r>
        <w:rPr>
          <w:rFonts w:eastAsia="Roboto Mono"/>
          <w:lang w:eastAsia="zh-CN" w:bidi="hi-IN"/>
        </w:rPr>
        <w:t xml:space="preserve">Split string </w:t>
      </w:r>
      <w:r>
        <w:rPr>
          <w:rFonts w:eastAsia="Roboto Mono"/>
          <w:i/>
          <w:iCs/>
          <w:lang w:eastAsia="zh-CN" w:bidi="hi-IN"/>
        </w:rPr>
        <w:t>Expr</w:t>
      </w:r>
      <w:r>
        <w:rPr>
          <w:rFonts w:eastAsia="Roboto Mono"/>
          <w:lang w:eastAsia="zh-CN" w:bidi="hi-IN"/>
        </w:rPr>
        <w:t xml:space="preserve"> (use </w:t>
      </w:r>
      <w:r>
        <w:rPr>
          <w:rFonts w:eastAsia="Roboto Mono"/>
          <w:i/>
          <w:iCs/>
          <w:lang w:eastAsia="zh-CN" w:bidi="hi-IN"/>
        </w:rPr>
        <w:t>$_</w:t>
      </w:r>
      <w:r>
        <w:rPr>
          <w:rFonts w:eastAsia="Roboto Mono"/>
          <w:lang w:eastAsia="zh-CN" w:bidi="hi-IN"/>
        </w:rPr>
        <w:t xml:space="preserve"> if not given) into a list of strings, using </w:t>
      </w:r>
      <w:r>
        <w:rPr>
          <w:rFonts w:eastAsia="Roboto Mono"/>
          <w:i/>
          <w:iCs/>
          <w:lang w:eastAsia="zh-CN" w:bidi="hi-IN"/>
        </w:rPr>
        <w:t>Pattern</w:t>
      </w:r>
      <w:r>
        <w:rPr>
          <w:rFonts w:eastAsia="Roboto Mono"/>
          <w:lang w:eastAsia="zh-CN" w:bidi="hi-IN"/>
        </w:rPr>
        <w:t xml:space="preserve">. If </w:t>
      </w:r>
      <w:r>
        <w:rPr>
          <w:rFonts w:eastAsia="Roboto Mono"/>
          <w:i/>
          <w:iCs/>
          <w:lang w:eastAsia="zh-CN" w:bidi="hi-IN"/>
        </w:rPr>
        <w:t>Pattern</w:t>
      </w:r>
      <w:r>
        <w:rPr>
          <w:rFonts w:eastAsia="Roboto Mono"/>
          <w:lang w:eastAsia="zh-CN" w:bidi="hi-IN"/>
        </w:rPr>
        <w:t xml:space="preserve"> is an empty string, </w:t>
      </w:r>
      <w:r>
        <w:rPr>
          <w:rFonts w:eastAsia="Roboto Mono"/>
          <w:i/>
          <w:iCs/>
          <w:lang w:eastAsia="zh-CN" w:bidi="hi-IN"/>
        </w:rPr>
        <w:t>Expr</w:t>
      </w:r>
      <w:r>
        <w:rPr>
          <w:rFonts w:eastAsia="Roboto Mono"/>
          <w:lang w:eastAsia="zh-CN" w:bidi="hi-IN"/>
        </w:rPr>
        <w:t xml:space="preserve"> is split between characters. </w:t>
      </w:r>
      <w:r w:rsidR="000B1F93">
        <w:rPr>
          <w:rFonts w:eastAsia="Roboto Mono"/>
          <w:lang w:eastAsia="zh-CN" w:bidi="hi-IN"/>
        </w:rPr>
        <w:t xml:space="preserve">If </w:t>
      </w:r>
      <w:r w:rsidR="000B1F93">
        <w:rPr>
          <w:rFonts w:eastAsia="Roboto Mono"/>
          <w:i/>
          <w:iCs/>
          <w:lang w:eastAsia="zh-CN" w:bidi="hi-IN"/>
        </w:rPr>
        <w:t xml:space="preserve">Pattern </w:t>
      </w:r>
      <w:r w:rsidR="000B1F93">
        <w:rPr>
          <w:rFonts w:eastAsia="Roboto Mono"/>
          <w:lang w:eastAsia="zh-CN" w:bidi="hi-IN"/>
        </w:rPr>
        <w:t xml:space="preserve">is a single space in single or double quotes (but not </w:t>
      </w:r>
      <w:r w:rsidR="000B1F93" w:rsidRPr="000B1F93">
        <w:rPr>
          <w:rFonts w:eastAsia="Roboto Mono"/>
          <w:i/>
          <w:iCs/>
          <w:lang w:eastAsia="zh-CN" w:bidi="hi-IN"/>
        </w:rPr>
        <w:t>/</w:t>
      </w:r>
      <w:r w:rsidR="000B1F93">
        <w:rPr>
          <w:rFonts w:eastAsia="Roboto Mono"/>
          <w:i/>
          <w:iCs/>
          <w:lang w:eastAsia="zh-CN" w:bidi="hi-IN"/>
        </w:rPr>
        <w:t xml:space="preserve"> </w:t>
      </w:r>
      <w:r w:rsidR="000B1F93" w:rsidRPr="000B1F93">
        <w:rPr>
          <w:rFonts w:eastAsia="Roboto Mono"/>
          <w:i/>
          <w:iCs/>
          <w:lang w:eastAsia="zh-CN" w:bidi="hi-IN"/>
        </w:rPr>
        <w:t>/</w:t>
      </w:r>
      <w:r w:rsidR="000B1F93">
        <w:rPr>
          <w:rFonts w:eastAsia="Roboto Mono"/>
          <w:lang w:eastAsia="zh-CN" w:bidi="hi-IN"/>
        </w:rPr>
        <w:t xml:space="preserve">), splitting is done on whitespace (as if </w:t>
      </w:r>
      <w:r w:rsidR="000B1F93">
        <w:rPr>
          <w:rFonts w:eastAsia="Roboto Mono"/>
          <w:i/>
          <w:iCs/>
          <w:lang w:eastAsia="zh-CN" w:bidi="hi-IN"/>
        </w:rPr>
        <w:t>/\s+/</w:t>
      </w:r>
      <w:r w:rsidR="000B1F93">
        <w:rPr>
          <w:rFonts w:eastAsia="Roboto Mono"/>
          <w:lang w:eastAsia="zh-CN" w:bidi="hi-IN"/>
        </w:rPr>
        <w:t xml:space="preserve"> was used). </w:t>
      </w:r>
      <w:r>
        <w:rPr>
          <w:rFonts w:eastAsia="Roboto Mono"/>
          <w:lang w:eastAsia="zh-CN" w:bidi="hi-IN"/>
        </w:rPr>
        <w:t xml:space="preserve">Returns resulting list in list context, or size of this list in scalar context. If </w:t>
      </w:r>
      <w:r>
        <w:rPr>
          <w:rFonts w:eastAsia="Roboto Mono"/>
          <w:i/>
          <w:iCs/>
          <w:lang w:eastAsia="zh-CN" w:bidi="hi-IN"/>
        </w:rPr>
        <w:t xml:space="preserve">Limit </w:t>
      </w:r>
      <w:r>
        <w:rPr>
          <w:rFonts w:eastAsia="Roboto Mono"/>
          <w:lang w:eastAsia="zh-CN" w:bidi="hi-IN"/>
        </w:rPr>
        <w:t xml:space="preserve">is given, it specifies the maximum number of fields into which </w:t>
      </w:r>
      <w:r>
        <w:rPr>
          <w:rFonts w:eastAsia="Roboto Mono"/>
          <w:i/>
          <w:iCs/>
          <w:lang w:eastAsia="zh-CN" w:bidi="hi-IN"/>
        </w:rPr>
        <w:t>Expr</w:t>
      </w:r>
      <w:r>
        <w:rPr>
          <w:rFonts w:eastAsia="Roboto Mono"/>
          <w:lang w:eastAsia="zh-CN" w:bidi="hi-IN"/>
        </w:rPr>
        <w:t xml:space="preserve"> may be split (which is 1 greater than the number of splits that will be made). If </w:t>
      </w:r>
      <w:r>
        <w:rPr>
          <w:rFonts w:eastAsia="Roboto Mono"/>
          <w:i/>
          <w:iCs/>
          <w:lang w:eastAsia="zh-CN" w:bidi="hi-IN"/>
        </w:rPr>
        <w:t xml:space="preserve">Limit </w:t>
      </w:r>
      <w:r>
        <w:rPr>
          <w:rFonts w:eastAsia="Roboto Mono"/>
          <w:lang w:eastAsia="zh-CN" w:bidi="hi-IN"/>
        </w:rPr>
        <w:t xml:space="preserve">is negative, as many fields as possible will be produced. If it is unspecified, or zero, trailing empty fields are stripped. When assigning result of </w:t>
      </w:r>
      <w:proofErr w:type="gramStart"/>
      <w:r>
        <w:rPr>
          <w:rFonts w:eastAsia="Roboto Mono"/>
          <w:i/>
          <w:iCs/>
          <w:lang w:eastAsia="zh-CN" w:bidi="hi-IN"/>
        </w:rPr>
        <w:t>split(</w:t>
      </w:r>
      <w:proofErr w:type="gramEnd"/>
      <w:r>
        <w:rPr>
          <w:rFonts w:eastAsia="Roboto Mono"/>
          <w:i/>
          <w:iCs/>
          <w:lang w:eastAsia="zh-CN" w:bidi="hi-IN"/>
        </w:rPr>
        <w:t xml:space="preserve">) </w:t>
      </w:r>
      <w:r>
        <w:rPr>
          <w:rFonts w:eastAsia="Roboto Mono"/>
          <w:lang w:eastAsia="zh-CN" w:bidi="hi-IN"/>
        </w:rPr>
        <w:t xml:space="preserve">to list of variables, </w:t>
      </w:r>
      <w:r>
        <w:rPr>
          <w:rFonts w:eastAsia="Roboto Mono"/>
          <w:i/>
          <w:iCs/>
          <w:lang w:eastAsia="zh-CN" w:bidi="hi-IN"/>
        </w:rPr>
        <w:t>Limit</w:t>
      </w:r>
      <w:r>
        <w:rPr>
          <w:rFonts w:eastAsia="Roboto Mono"/>
          <w:lang w:eastAsia="zh-CN" w:bidi="hi-IN"/>
        </w:rPr>
        <w:t xml:space="preserve"> is implicitly 1 greater than the number of variables in said list. </w:t>
      </w:r>
    </w:p>
    <w:p w14:paraId="412282DD" w14:textId="77777777" w:rsidR="008318D3" w:rsidRPr="00452D40" w:rsidRDefault="008318D3" w:rsidP="008318D3">
      <w:pPr>
        <w:rPr>
          <w:rFonts w:eastAsia="Roboto Mono"/>
          <w:lang w:eastAsia="zh-CN" w:bidi="hi-IN"/>
        </w:rPr>
      </w:pPr>
    </w:p>
    <w:p w14:paraId="38E813F5" w14:textId="1F1662D8" w:rsidR="00C006D9" w:rsidRDefault="00C006D9" w:rsidP="00753F6B">
      <w:pPr>
        <w:pStyle w:val="code-definition"/>
      </w:pPr>
      <w:r>
        <w:t>reverse(</w:t>
      </w:r>
      <w:r w:rsidR="00B2266F">
        <w:rPr>
          <w:i/>
          <w:iCs/>
          <w:sz w:val="18"/>
          <w:szCs w:val="18"/>
        </w:rPr>
        <w:t>List</w:t>
      </w:r>
      <w:r>
        <w:t>)</w:t>
      </w:r>
    </w:p>
    <w:p w14:paraId="059616BD" w14:textId="740497DD" w:rsidR="00B2266F" w:rsidRPr="00B2266F" w:rsidRDefault="00B2266F" w:rsidP="0077564A">
      <w:pPr>
        <w:ind w:left="700"/>
        <w:rPr>
          <w:lang w:eastAsia="zh-CN" w:bidi="hi-IN"/>
        </w:rPr>
      </w:pPr>
      <w:r>
        <w:rPr>
          <w:lang w:eastAsia="zh-CN" w:bidi="hi-IN"/>
        </w:rPr>
        <w:t xml:space="preserve">In a list context, returns a list consisting of the elements of </w:t>
      </w:r>
      <w:r>
        <w:rPr>
          <w:i/>
          <w:iCs/>
          <w:lang w:eastAsia="zh-CN" w:bidi="hi-IN"/>
        </w:rPr>
        <w:t>List</w:t>
      </w:r>
      <w:r>
        <w:rPr>
          <w:lang w:eastAsia="zh-CN" w:bidi="hi-IN"/>
        </w:rPr>
        <w:t xml:space="preserve"> in reverse order, or </w:t>
      </w:r>
      <w:r>
        <w:rPr>
          <w:i/>
          <w:iCs/>
          <w:lang w:eastAsia="zh-CN" w:bidi="hi-IN"/>
        </w:rPr>
        <w:t xml:space="preserve">$_ </w:t>
      </w:r>
      <w:r>
        <w:rPr>
          <w:lang w:eastAsia="zh-CN" w:bidi="hi-IN"/>
        </w:rPr>
        <w:t xml:space="preserve">if not given. In scalar context, elements of </w:t>
      </w:r>
      <w:r>
        <w:rPr>
          <w:i/>
          <w:iCs/>
          <w:lang w:eastAsia="zh-CN" w:bidi="hi-IN"/>
        </w:rPr>
        <w:t>List</w:t>
      </w:r>
      <w:r>
        <w:rPr>
          <w:lang w:eastAsia="zh-CN" w:bidi="hi-IN"/>
        </w:rPr>
        <w:t xml:space="preserve"> are concatenated into a string, which is then reversed and returned. C</w:t>
      </w:r>
      <w:r w:rsidR="0077564A">
        <w:rPr>
          <w:lang w:eastAsia="zh-CN" w:bidi="hi-IN"/>
        </w:rPr>
        <w:t xml:space="preserve">an be used to invert keys and values of a hash, though if there are any duplicate values only one can be kept as a key. </w:t>
      </w:r>
    </w:p>
    <w:p w14:paraId="2C9351A3" w14:textId="77777777" w:rsidR="00B2266F" w:rsidRPr="00B2266F" w:rsidRDefault="00B2266F" w:rsidP="00B2266F">
      <w:pPr>
        <w:rPr>
          <w:lang w:eastAsia="zh-CN" w:bidi="hi-IN"/>
        </w:rPr>
      </w:pPr>
    </w:p>
    <w:p w14:paraId="45530E79" w14:textId="199327C1" w:rsidR="000438EF" w:rsidRDefault="000438EF" w:rsidP="008F03F3">
      <w:pPr>
        <w:pStyle w:val="code-definition"/>
      </w:pPr>
      <w:r>
        <w:t>fc(</w:t>
      </w:r>
      <w:r>
        <w:rPr>
          <w:i/>
          <w:iCs/>
          <w:sz w:val="18"/>
          <w:szCs w:val="18"/>
        </w:rPr>
        <w:t>Expr</w:t>
      </w:r>
      <w:r>
        <w:t>)</w:t>
      </w:r>
    </w:p>
    <w:p w14:paraId="12804F67" w14:textId="26632A1B" w:rsidR="008F03F3" w:rsidRDefault="008F03F3" w:rsidP="008F03F3">
      <w:pPr>
        <w:pStyle w:val="code-definition"/>
      </w:pPr>
      <w:r>
        <w:t>fc()</w:t>
      </w:r>
    </w:p>
    <w:p w14:paraId="66609A57" w14:textId="64D7A9CA" w:rsidR="008F03F3" w:rsidRPr="000438EF" w:rsidRDefault="000438EF" w:rsidP="000438EF">
      <w:pPr>
        <w:ind w:left="700"/>
        <w:rPr>
          <w:lang w:eastAsia="zh-CN" w:bidi="hi-IN"/>
        </w:rPr>
      </w:pPr>
      <w:r>
        <w:rPr>
          <w:lang w:eastAsia="zh-CN" w:bidi="hi-IN"/>
        </w:rPr>
        <w:t xml:space="preserve">Returns the </w:t>
      </w:r>
      <w:proofErr w:type="spellStart"/>
      <w:r>
        <w:rPr>
          <w:lang w:eastAsia="zh-CN" w:bidi="hi-IN"/>
        </w:rPr>
        <w:t>casefolded</w:t>
      </w:r>
      <w:proofErr w:type="spellEnd"/>
      <w:r>
        <w:rPr>
          <w:lang w:eastAsia="zh-CN" w:bidi="hi-IN"/>
        </w:rPr>
        <w:t xml:space="preserve"> version of </w:t>
      </w:r>
      <w:r>
        <w:rPr>
          <w:i/>
          <w:iCs/>
          <w:lang w:eastAsia="zh-CN" w:bidi="hi-IN"/>
        </w:rPr>
        <w:t>Expr</w:t>
      </w:r>
      <w:r>
        <w:rPr>
          <w:lang w:eastAsia="zh-CN" w:bidi="hi-IN"/>
        </w:rPr>
        <w:t xml:space="preserve">, or </w:t>
      </w:r>
      <w:r>
        <w:rPr>
          <w:i/>
          <w:iCs/>
          <w:lang w:eastAsia="zh-CN" w:bidi="hi-IN"/>
        </w:rPr>
        <w:t>$_</w:t>
      </w:r>
      <w:r>
        <w:rPr>
          <w:lang w:eastAsia="zh-CN" w:bidi="hi-IN"/>
        </w:rPr>
        <w:t xml:space="preserve"> if not given. This function implements </w:t>
      </w:r>
      <w:r>
        <w:rPr>
          <w:i/>
          <w:iCs/>
          <w:lang w:eastAsia="zh-CN" w:bidi="hi-IN"/>
        </w:rPr>
        <w:t xml:space="preserve">'\F' </w:t>
      </w:r>
      <w:r>
        <w:rPr>
          <w:lang w:eastAsia="zh-CN" w:bidi="hi-IN"/>
        </w:rPr>
        <w:t xml:space="preserve">escape in double quoted strings. </w:t>
      </w:r>
      <w:proofErr w:type="spellStart"/>
      <w:r>
        <w:rPr>
          <w:lang w:eastAsia="zh-CN" w:bidi="hi-IN"/>
        </w:rPr>
        <w:t>Casefolding</w:t>
      </w:r>
      <w:proofErr w:type="spellEnd"/>
      <w:r>
        <w:rPr>
          <w:lang w:eastAsia="zh-CN" w:bidi="hi-IN"/>
        </w:rPr>
        <w:t xml:space="preserve"> is a more aggressive form of to-lowercase </w:t>
      </w:r>
      <w:proofErr w:type="gramStart"/>
      <w:r>
        <w:rPr>
          <w:i/>
          <w:iCs/>
          <w:lang w:eastAsia="zh-CN" w:bidi="hi-IN"/>
        </w:rPr>
        <w:t>lc(</w:t>
      </w:r>
      <w:proofErr w:type="gramEnd"/>
      <w:r>
        <w:rPr>
          <w:i/>
          <w:iCs/>
          <w:lang w:eastAsia="zh-CN" w:bidi="hi-IN"/>
        </w:rPr>
        <w:t>)</w:t>
      </w:r>
      <w:r>
        <w:rPr>
          <w:lang w:eastAsia="zh-CN" w:bidi="hi-IN"/>
        </w:rPr>
        <w:t>. Used to compare equality of strings regardless of case.</w:t>
      </w:r>
    </w:p>
    <w:p w14:paraId="3192072C" w14:textId="77777777" w:rsidR="00D14A9F" w:rsidRDefault="00D14A9F">
      <w:pPr>
        <w:autoSpaceDN w:val="0"/>
        <w:textAlignment w:val="baseline"/>
      </w:pPr>
    </w:p>
    <w:p w14:paraId="3D8BE392" w14:textId="77777777" w:rsidR="00375195" w:rsidRDefault="00375195" w:rsidP="00375195">
      <w:pPr>
        <w:pStyle w:val="Heading2"/>
      </w:pPr>
      <w:r>
        <w:t>escape sequences</w:t>
      </w:r>
    </w:p>
    <w:p w14:paraId="3CC4811C" w14:textId="77777777" w:rsidR="00375195" w:rsidRDefault="00375195" w:rsidP="00375195">
      <w:r>
        <w:t xml:space="preserve">Those denoted </w:t>
      </w:r>
      <w:r>
        <w:rPr>
          <w:i/>
          <w:iCs/>
        </w:rPr>
        <w:t>'Not in []'</w:t>
      </w:r>
      <w:r>
        <w:t xml:space="preserve"> are not usable within bracketed character classes.</w:t>
      </w:r>
    </w:p>
    <w:p w14:paraId="034365A0" w14:textId="63B3FC48" w:rsidR="00375195" w:rsidRPr="00375195" w:rsidRDefault="00375195" w:rsidP="00375195">
      <w:pPr>
        <w:ind w:firstLine="709"/>
      </w:pPr>
      <w:r w:rsidRPr="00375195">
        <w:t xml:space="preserve">\000              </w:t>
      </w:r>
      <w:r>
        <w:tab/>
      </w:r>
      <w:r w:rsidRPr="00375195">
        <w:t>Octal escape sequence.  See also \</w:t>
      </w:r>
      <w:proofErr w:type="gramStart"/>
      <w:r w:rsidRPr="00375195">
        <w:t>o{</w:t>
      </w:r>
      <w:proofErr w:type="gramEnd"/>
      <w:r w:rsidRPr="00375195">
        <w:t>}.</w:t>
      </w:r>
    </w:p>
    <w:p w14:paraId="4B9E59BB" w14:textId="0AE23817" w:rsidR="00375195" w:rsidRPr="00375195" w:rsidRDefault="00375195" w:rsidP="00375195">
      <w:pPr>
        <w:ind w:firstLine="709"/>
      </w:pPr>
      <w:r w:rsidRPr="00375195">
        <w:t xml:space="preserve">\1               </w:t>
      </w:r>
      <w:r>
        <w:tab/>
      </w:r>
      <w:r w:rsidRPr="00375195">
        <w:t xml:space="preserve"> Absolute backreference.  Not in [].</w:t>
      </w:r>
    </w:p>
    <w:p w14:paraId="14E53407" w14:textId="238E8D58" w:rsidR="00375195" w:rsidRPr="00375195" w:rsidRDefault="00375195" w:rsidP="00375195">
      <w:pPr>
        <w:ind w:firstLine="709"/>
      </w:pPr>
      <w:r w:rsidRPr="00375195">
        <w:t>\</w:t>
      </w:r>
      <w:proofErr w:type="gramStart"/>
      <w:r w:rsidRPr="00375195">
        <w:t>a</w:t>
      </w:r>
      <w:proofErr w:type="gramEnd"/>
      <w:r w:rsidRPr="00375195">
        <w:t xml:space="preserve">                </w:t>
      </w:r>
      <w:r>
        <w:tab/>
      </w:r>
      <w:r w:rsidRPr="00375195">
        <w:t>Alarm or bell.</w:t>
      </w:r>
    </w:p>
    <w:p w14:paraId="3809B9E6" w14:textId="2ED12B48" w:rsidR="00375195" w:rsidRPr="00375195" w:rsidRDefault="00375195" w:rsidP="00375195">
      <w:pPr>
        <w:ind w:firstLine="709"/>
      </w:pPr>
      <w:r w:rsidRPr="00375195">
        <w:t xml:space="preserve">\A               </w:t>
      </w:r>
      <w:r>
        <w:tab/>
      </w:r>
      <w:r w:rsidRPr="00375195">
        <w:t xml:space="preserve"> Beginning of string.  Not in [].</w:t>
      </w:r>
    </w:p>
    <w:p w14:paraId="682D7FB9" w14:textId="2976397B"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Boundary. (\b is a backspace in []).</w:t>
      </w:r>
    </w:p>
    <w:p w14:paraId="3489CDE0" w14:textId="3787F2BC" w:rsidR="00375195" w:rsidRPr="00375195" w:rsidRDefault="00375195" w:rsidP="00375195">
      <w:pPr>
        <w:ind w:firstLine="709"/>
      </w:pPr>
      <w:r w:rsidRPr="00375195">
        <w:t>\</w:t>
      </w:r>
      <w:proofErr w:type="gramStart"/>
      <w:r w:rsidRPr="00375195">
        <w:t>B{</w:t>
      </w:r>
      <w:proofErr w:type="gramEnd"/>
      <w:r w:rsidRPr="00375195">
        <w:t xml:space="preserve">}, \B         </w:t>
      </w:r>
      <w:r>
        <w:tab/>
      </w:r>
      <w:r w:rsidRPr="00375195">
        <w:t xml:space="preserve"> Not a boundary.  Not in [].</w:t>
      </w:r>
    </w:p>
    <w:p w14:paraId="25ABD2E8" w14:textId="7577E1F9" w:rsidR="00375195" w:rsidRPr="00375195" w:rsidRDefault="00375195" w:rsidP="00375195">
      <w:pPr>
        <w:ind w:firstLine="709"/>
      </w:pPr>
      <w:r w:rsidRPr="00375195">
        <w:t>\</w:t>
      </w:r>
      <w:proofErr w:type="spellStart"/>
      <w:r w:rsidRPr="00375195">
        <w:t>cX</w:t>
      </w:r>
      <w:proofErr w:type="spellEnd"/>
      <w:r w:rsidRPr="00375195">
        <w:t xml:space="preserve">               </w:t>
      </w:r>
      <w:r>
        <w:tab/>
      </w:r>
      <w:r w:rsidRPr="00375195">
        <w:t>Control-X.</w:t>
      </w:r>
    </w:p>
    <w:p w14:paraId="4BC6E187" w14:textId="1324F8D5" w:rsidR="00375195" w:rsidRPr="00375195" w:rsidRDefault="00375195" w:rsidP="00375195">
      <w:pPr>
        <w:ind w:firstLine="709"/>
      </w:pPr>
      <w:r w:rsidRPr="00375195">
        <w:t xml:space="preserve">\d                </w:t>
      </w:r>
      <w:r>
        <w:tab/>
      </w:r>
      <w:r w:rsidRPr="00375195">
        <w:t>Match any digit character.</w:t>
      </w:r>
    </w:p>
    <w:p w14:paraId="27C6CA51" w14:textId="0C6AC219" w:rsidR="00375195" w:rsidRPr="00375195" w:rsidRDefault="00375195" w:rsidP="00375195">
      <w:pPr>
        <w:ind w:firstLine="709"/>
      </w:pPr>
      <w:r w:rsidRPr="00375195">
        <w:t xml:space="preserve">\D                </w:t>
      </w:r>
      <w:r>
        <w:tab/>
      </w:r>
      <w:r w:rsidRPr="00375195">
        <w:t>Match any character that isn't a digit.</w:t>
      </w:r>
    </w:p>
    <w:p w14:paraId="104C49D7" w14:textId="76A4EDD4" w:rsidR="00375195" w:rsidRPr="00375195" w:rsidRDefault="00375195" w:rsidP="00375195">
      <w:pPr>
        <w:ind w:firstLine="709"/>
      </w:pPr>
      <w:r w:rsidRPr="00375195">
        <w:t xml:space="preserve">\e                </w:t>
      </w:r>
      <w:r>
        <w:tab/>
      </w:r>
      <w:r w:rsidRPr="00375195">
        <w:t>Escape character.</w:t>
      </w:r>
    </w:p>
    <w:p w14:paraId="59B96A5C" w14:textId="3044D96C" w:rsidR="00375195" w:rsidRPr="00375195" w:rsidRDefault="00375195" w:rsidP="00375195">
      <w:pPr>
        <w:ind w:firstLine="709"/>
      </w:pPr>
      <w:r w:rsidRPr="00375195">
        <w:t xml:space="preserve">\E                </w:t>
      </w:r>
      <w:r>
        <w:tab/>
      </w:r>
      <w:r w:rsidRPr="00375195">
        <w:t>Turn off \Q, \L and \U processing.  Not in [].</w:t>
      </w:r>
    </w:p>
    <w:p w14:paraId="39324089" w14:textId="5C55E45E" w:rsidR="00375195" w:rsidRPr="00375195" w:rsidRDefault="00375195" w:rsidP="00375195">
      <w:pPr>
        <w:ind w:firstLine="709"/>
      </w:pPr>
      <w:r w:rsidRPr="00375195">
        <w:t xml:space="preserve">\f                </w:t>
      </w:r>
      <w:r>
        <w:tab/>
      </w:r>
      <w:r w:rsidRPr="00375195">
        <w:t>Form feed.</w:t>
      </w:r>
    </w:p>
    <w:p w14:paraId="57E29DF0" w14:textId="6626C5B5" w:rsidR="00375195" w:rsidRPr="00375195" w:rsidRDefault="00375195" w:rsidP="00375195">
      <w:pPr>
        <w:ind w:firstLine="709"/>
      </w:pPr>
      <w:r w:rsidRPr="00375195">
        <w:t xml:space="preserve">\F                </w:t>
      </w:r>
      <w:r>
        <w:tab/>
      </w:r>
      <w:proofErr w:type="spellStart"/>
      <w:r w:rsidRPr="00375195">
        <w:t>Foldcase</w:t>
      </w:r>
      <w:proofErr w:type="spellEnd"/>
      <w:r w:rsidRPr="00375195">
        <w:t xml:space="preserve"> till \E.  Not in [].</w:t>
      </w:r>
    </w:p>
    <w:p w14:paraId="2BFF57B8" w14:textId="7B930FCE" w:rsidR="00375195" w:rsidRPr="00375195" w:rsidRDefault="00375195" w:rsidP="00375195">
      <w:pPr>
        <w:ind w:firstLine="709"/>
      </w:pPr>
      <w:r w:rsidRPr="00375195">
        <w:t>\</w:t>
      </w:r>
      <w:proofErr w:type="gramStart"/>
      <w:r w:rsidRPr="00375195">
        <w:t>g{</w:t>
      </w:r>
      <w:proofErr w:type="gramEnd"/>
      <w:r w:rsidRPr="00375195">
        <w:t xml:space="preserve">}, \g1         </w:t>
      </w:r>
      <w:r>
        <w:tab/>
      </w:r>
      <w:r w:rsidRPr="00375195">
        <w:t>Named, absolute or relative backreference</w:t>
      </w:r>
      <w:r>
        <w:t xml:space="preserve">. </w:t>
      </w:r>
      <w:r w:rsidRPr="00375195">
        <w:t>Not in [].</w:t>
      </w:r>
    </w:p>
    <w:p w14:paraId="7DD4E9B5" w14:textId="53D25B1B" w:rsidR="00375195" w:rsidRPr="00375195" w:rsidRDefault="00375195" w:rsidP="00375195">
      <w:pPr>
        <w:ind w:firstLine="709"/>
      </w:pPr>
      <w:r w:rsidRPr="00375195">
        <w:t xml:space="preserve">\G                </w:t>
      </w:r>
      <w:r>
        <w:tab/>
      </w:r>
      <w:r w:rsidRPr="00375195">
        <w:t>Pos assertion.  Not in [].</w:t>
      </w:r>
    </w:p>
    <w:p w14:paraId="6C16C9F9" w14:textId="47FDEBA8" w:rsidR="00375195" w:rsidRPr="00375195" w:rsidRDefault="00375195" w:rsidP="00375195">
      <w:pPr>
        <w:ind w:firstLine="709"/>
      </w:pPr>
      <w:r w:rsidRPr="00375195">
        <w:t xml:space="preserve">\h                </w:t>
      </w:r>
      <w:r>
        <w:tab/>
      </w:r>
      <w:r w:rsidRPr="00375195">
        <w:t>Match any horizontal whitespace character.</w:t>
      </w:r>
    </w:p>
    <w:p w14:paraId="414F5429" w14:textId="7346657E" w:rsidR="00375195" w:rsidRPr="00375195" w:rsidRDefault="00375195" w:rsidP="00375195">
      <w:pPr>
        <w:ind w:firstLine="709"/>
      </w:pPr>
      <w:r w:rsidRPr="00375195">
        <w:t xml:space="preserve">\H                </w:t>
      </w:r>
      <w:r>
        <w:tab/>
      </w:r>
      <w:r w:rsidRPr="00375195">
        <w:t>Match any character that isn't horizontal whitespace.</w:t>
      </w:r>
    </w:p>
    <w:p w14:paraId="1B5C88BB" w14:textId="6EB08E54" w:rsidR="00375195" w:rsidRPr="00375195" w:rsidRDefault="00375195" w:rsidP="00375195">
      <w:pPr>
        <w:ind w:firstLine="709"/>
      </w:pPr>
      <w:r w:rsidRPr="00375195">
        <w:lastRenderedPageBreak/>
        <w:t>\</w:t>
      </w:r>
      <w:proofErr w:type="gramStart"/>
      <w:r w:rsidRPr="00375195">
        <w:t>k{</w:t>
      </w:r>
      <w:proofErr w:type="gramEnd"/>
      <w:r w:rsidRPr="00375195">
        <w:t xml:space="preserve">}, \k&lt;&gt;, \k''  </w:t>
      </w:r>
      <w:r>
        <w:tab/>
      </w:r>
      <w:r w:rsidRPr="00375195">
        <w:t>Named backreference.  Not in [].</w:t>
      </w:r>
    </w:p>
    <w:p w14:paraId="47F62D9F" w14:textId="06511A97" w:rsidR="00375195" w:rsidRPr="00375195" w:rsidRDefault="00375195" w:rsidP="00375195">
      <w:pPr>
        <w:ind w:firstLine="709"/>
      </w:pPr>
      <w:r w:rsidRPr="00375195">
        <w:t xml:space="preserve">\K                </w:t>
      </w:r>
      <w:r>
        <w:tab/>
      </w:r>
      <w:r w:rsidRPr="00375195">
        <w:t>Keep the stuff left of \K.  Not in [].</w:t>
      </w:r>
    </w:p>
    <w:p w14:paraId="4A4115BC" w14:textId="7075BFE2" w:rsidR="00375195" w:rsidRPr="00375195" w:rsidRDefault="00375195" w:rsidP="00375195">
      <w:pPr>
        <w:ind w:firstLine="709"/>
      </w:pPr>
      <w:r w:rsidRPr="00375195">
        <w:t xml:space="preserve">\l                </w:t>
      </w:r>
      <w:r>
        <w:tab/>
      </w:r>
      <w:r w:rsidRPr="00375195">
        <w:t>Lowercase next character.  Not in [].</w:t>
      </w:r>
    </w:p>
    <w:p w14:paraId="3DEBB97E" w14:textId="704F47AC" w:rsidR="00375195" w:rsidRPr="00375195" w:rsidRDefault="00375195" w:rsidP="00375195">
      <w:pPr>
        <w:ind w:firstLine="709"/>
      </w:pPr>
      <w:r w:rsidRPr="00375195">
        <w:t xml:space="preserve">\L                </w:t>
      </w:r>
      <w:r>
        <w:tab/>
      </w:r>
      <w:r w:rsidRPr="00375195">
        <w:t>Lowercase till \E.  Not in [].</w:t>
      </w:r>
    </w:p>
    <w:p w14:paraId="1737FBB4" w14:textId="2C7D7404" w:rsidR="00375195" w:rsidRPr="00375195" w:rsidRDefault="00375195" w:rsidP="00375195">
      <w:pPr>
        <w:ind w:firstLine="709"/>
      </w:pPr>
      <w:r w:rsidRPr="00375195">
        <w:t xml:space="preserve">\n                </w:t>
      </w:r>
      <w:r>
        <w:tab/>
      </w:r>
      <w:r w:rsidRPr="00375195">
        <w:t>(Logical) newline character.</w:t>
      </w:r>
    </w:p>
    <w:p w14:paraId="59BFF591" w14:textId="63D891E5" w:rsidR="00375195" w:rsidRPr="00375195" w:rsidRDefault="00375195" w:rsidP="00375195">
      <w:pPr>
        <w:ind w:firstLine="709"/>
      </w:pPr>
      <w:r w:rsidRPr="00375195">
        <w:t xml:space="preserve">\N                </w:t>
      </w:r>
      <w:r>
        <w:tab/>
      </w:r>
      <w:r w:rsidRPr="00375195">
        <w:t>Match any character but newline.  Not in [].</w:t>
      </w:r>
    </w:p>
    <w:p w14:paraId="343C98F6" w14:textId="0661F33C" w:rsidR="00375195" w:rsidRPr="00375195" w:rsidRDefault="00375195" w:rsidP="00375195">
      <w:pPr>
        <w:ind w:firstLine="709"/>
      </w:pPr>
      <w:r w:rsidRPr="00375195">
        <w:t>\</w:t>
      </w:r>
      <w:proofErr w:type="gramStart"/>
      <w:r w:rsidRPr="00375195">
        <w:t>N{</w:t>
      </w:r>
      <w:proofErr w:type="gramEnd"/>
      <w:r w:rsidRPr="00375195">
        <w:t xml:space="preserve">}              </w:t>
      </w:r>
      <w:r>
        <w:tab/>
      </w:r>
      <w:r w:rsidRPr="00375195">
        <w:t>Named or numbered (Unicode) character or sequence.</w:t>
      </w:r>
    </w:p>
    <w:p w14:paraId="13C4F4AE" w14:textId="76BCEDA1" w:rsidR="00375195" w:rsidRPr="00375195" w:rsidRDefault="00375195" w:rsidP="00375195">
      <w:pPr>
        <w:ind w:firstLine="709"/>
      </w:pPr>
      <w:r w:rsidRPr="00375195">
        <w:t>\</w:t>
      </w:r>
      <w:proofErr w:type="gramStart"/>
      <w:r w:rsidRPr="00375195">
        <w:t>o{</w:t>
      </w:r>
      <w:proofErr w:type="gramEnd"/>
      <w:r w:rsidRPr="00375195">
        <w:t xml:space="preserve">}              </w:t>
      </w:r>
      <w:r>
        <w:tab/>
      </w:r>
      <w:r w:rsidRPr="00375195">
        <w:t>Octal escape sequence.</w:t>
      </w:r>
    </w:p>
    <w:p w14:paraId="05EB6C7D" w14:textId="48F53977" w:rsidR="00375195" w:rsidRPr="00375195" w:rsidRDefault="00375195" w:rsidP="00375195">
      <w:pPr>
        <w:ind w:firstLine="709"/>
      </w:pPr>
      <w:r w:rsidRPr="00375195">
        <w:t>\</w:t>
      </w:r>
      <w:proofErr w:type="gramStart"/>
      <w:r w:rsidRPr="00375195">
        <w:t>p{</w:t>
      </w:r>
      <w:proofErr w:type="gramEnd"/>
      <w:r w:rsidRPr="00375195">
        <w:t>}, \</w:t>
      </w:r>
      <w:proofErr w:type="spellStart"/>
      <w:r w:rsidRPr="00375195">
        <w:t>pP</w:t>
      </w:r>
      <w:proofErr w:type="spellEnd"/>
      <w:r w:rsidRPr="00375195">
        <w:t xml:space="preserve">         </w:t>
      </w:r>
      <w:r>
        <w:tab/>
      </w:r>
      <w:r w:rsidRPr="00375195">
        <w:t>Match any character with the given Unicode property.</w:t>
      </w:r>
    </w:p>
    <w:p w14:paraId="33ADB082" w14:textId="02AA6D5D" w:rsidR="00375195" w:rsidRPr="00375195" w:rsidRDefault="00375195" w:rsidP="00375195">
      <w:pPr>
        <w:ind w:firstLine="709"/>
      </w:pPr>
      <w:r w:rsidRPr="00375195">
        <w:t>\</w:t>
      </w:r>
      <w:proofErr w:type="gramStart"/>
      <w:r w:rsidRPr="00375195">
        <w:t>P{</w:t>
      </w:r>
      <w:proofErr w:type="gramEnd"/>
      <w:r w:rsidRPr="00375195">
        <w:t xml:space="preserve">}, \PP        </w:t>
      </w:r>
      <w:r>
        <w:tab/>
      </w:r>
      <w:r w:rsidRPr="00375195">
        <w:t xml:space="preserve"> Match any character without the given property.</w:t>
      </w:r>
    </w:p>
    <w:p w14:paraId="5D5755E7" w14:textId="504E0972" w:rsidR="00375195" w:rsidRPr="00375195" w:rsidRDefault="00375195" w:rsidP="00375195">
      <w:pPr>
        <w:ind w:firstLine="709"/>
      </w:pPr>
      <w:r w:rsidRPr="00375195">
        <w:t xml:space="preserve">\Q                </w:t>
      </w:r>
      <w:r>
        <w:tab/>
      </w:r>
      <w:r w:rsidRPr="00375195">
        <w:t>Quote (disable) pattern metacharacters till \E.  Not</w:t>
      </w:r>
      <w:r>
        <w:t xml:space="preserve"> </w:t>
      </w:r>
      <w:r w:rsidRPr="00375195">
        <w:t>in [].</w:t>
      </w:r>
    </w:p>
    <w:p w14:paraId="7A87693D" w14:textId="47B66F26" w:rsidR="00375195" w:rsidRPr="00375195" w:rsidRDefault="00375195" w:rsidP="00375195">
      <w:pPr>
        <w:ind w:firstLine="709"/>
      </w:pPr>
      <w:r w:rsidRPr="00375195">
        <w:t xml:space="preserve">\r               </w:t>
      </w:r>
      <w:r>
        <w:tab/>
      </w:r>
      <w:r w:rsidRPr="00375195">
        <w:t>Return character.</w:t>
      </w:r>
    </w:p>
    <w:p w14:paraId="37DD3FB3" w14:textId="3CD2CD69" w:rsidR="00375195" w:rsidRPr="00375195" w:rsidRDefault="00375195" w:rsidP="00375195">
      <w:pPr>
        <w:ind w:firstLine="709"/>
      </w:pPr>
      <w:r w:rsidRPr="00375195">
        <w:t xml:space="preserve">\R                </w:t>
      </w:r>
      <w:r>
        <w:tab/>
      </w:r>
      <w:r w:rsidRPr="00375195">
        <w:t>Generic new line.  Not in [].</w:t>
      </w:r>
    </w:p>
    <w:p w14:paraId="3DE1774A" w14:textId="7E1F0F5B" w:rsidR="00375195" w:rsidRPr="00375195" w:rsidRDefault="00375195" w:rsidP="00375195">
      <w:pPr>
        <w:ind w:firstLine="709"/>
      </w:pPr>
      <w:r w:rsidRPr="00375195">
        <w:t xml:space="preserve">\s                </w:t>
      </w:r>
      <w:r>
        <w:tab/>
      </w:r>
      <w:r w:rsidRPr="00375195">
        <w:t>Match any whitespace character.</w:t>
      </w:r>
    </w:p>
    <w:p w14:paraId="0DAA33BE" w14:textId="089D0A93" w:rsidR="00375195" w:rsidRPr="00375195" w:rsidRDefault="00375195" w:rsidP="00375195">
      <w:pPr>
        <w:ind w:firstLine="709"/>
      </w:pPr>
      <w:r w:rsidRPr="00375195">
        <w:t xml:space="preserve">\S                </w:t>
      </w:r>
      <w:r>
        <w:tab/>
      </w:r>
      <w:r w:rsidRPr="00375195">
        <w:t>Match any character that isn't a whitespace.</w:t>
      </w:r>
    </w:p>
    <w:p w14:paraId="558FBC0A" w14:textId="0BAB6E44" w:rsidR="00375195" w:rsidRPr="00375195" w:rsidRDefault="00375195" w:rsidP="00375195">
      <w:pPr>
        <w:ind w:firstLine="709"/>
      </w:pPr>
      <w:r w:rsidRPr="00375195">
        <w:t xml:space="preserve">\t                </w:t>
      </w:r>
      <w:r>
        <w:tab/>
      </w:r>
      <w:r w:rsidRPr="00375195">
        <w:t>Tab character.</w:t>
      </w:r>
    </w:p>
    <w:p w14:paraId="062DB86F" w14:textId="4AB1D768" w:rsidR="00375195" w:rsidRPr="00375195" w:rsidRDefault="00375195" w:rsidP="00375195">
      <w:pPr>
        <w:ind w:firstLine="709"/>
      </w:pPr>
      <w:r w:rsidRPr="00375195">
        <w:t xml:space="preserve">\u               </w:t>
      </w:r>
      <w:r>
        <w:tab/>
      </w:r>
      <w:r w:rsidRPr="00375195">
        <w:t xml:space="preserve"> </w:t>
      </w:r>
      <w:proofErr w:type="spellStart"/>
      <w:r w:rsidRPr="00375195">
        <w:t>Titlecase</w:t>
      </w:r>
      <w:proofErr w:type="spellEnd"/>
      <w:r w:rsidRPr="00375195">
        <w:t xml:space="preserve"> next character.  Not in [].</w:t>
      </w:r>
    </w:p>
    <w:p w14:paraId="230923E9" w14:textId="23A18D2B" w:rsidR="00375195" w:rsidRPr="00375195" w:rsidRDefault="00375195" w:rsidP="00375195">
      <w:pPr>
        <w:ind w:firstLine="709"/>
      </w:pPr>
      <w:r w:rsidRPr="00375195">
        <w:t xml:space="preserve">\U               </w:t>
      </w:r>
      <w:r>
        <w:tab/>
      </w:r>
      <w:r w:rsidRPr="00375195">
        <w:t xml:space="preserve"> Uppercase till \E.  Not in [].</w:t>
      </w:r>
    </w:p>
    <w:p w14:paraId="30B37437" w14:textId="07B1830A" w:rsidR="00375195" w:rsidRPr="00375195" w:rsidRDefault="00375195" w:rsidP="00375195">
      <w:pPr>
        <w:ind w:firstLine="709"/>
      </w:pPr>
      <w:r w:rsidRPr="00375195">
        <w:t xml:space="preserve">\v                </w:t>
      </w:r>
      <w:r>
        <w:tab/>
      </w:r>
      <w:r w:rsidRPr="00375195">
        <w:t>Match any vertical whitespace character.</w:t>
      </w:r>
    </w:p>
    <w:p w14:paraId="6F7E4243" w14:textId="3FFCD6FF" w:rsidR="00375195" w:rsidRPr="00375195" w:rsidRDefault="00375195" w:rsidP="00375195">
      <w:pPr>
        <w:ind w:firstLine="709"/>
      </w:pPr>
      <w:r w:rsidRPr="00375195">
        <w:t xml:space="preserve">\V                </w:t>
      </w:r>
      <w:r>
        <w:tab/>
      </w:r>
      <w:r w:rsidRPr="00375195">
        <w:t>Match any character that isn't vertical whitespace</w:t>
      </w:r>
    </w:p>
    <w:p w14:paraId="59C0EDD6" w14:textId="61D0CF99" w:rsidR="00375195" w:rsidRPr="00375195" w:rsidRDefault="00375195" w:rsidP="00375195">
      <w:pPr>
        <w:ind w:firstLine="709"/>
      </w:pPr>
      <w:r w:rsidRPr="00375195">
        <w:t xml:space="preserve">\w                </w:t>
      </w:r>
      <w:r>
        <w:tab/>
      </w:r>
      <w:r w:rsidRPr="00375195">
        <w:t>Match any word character.</w:t>
      </w:r>
    </w:p>
    <w:p w14:paraId="5971215A" w14:textId="22B90E0E" w:rsidR="00375195" w:rsidRPr="00375195" w:rsidRDefault="00375195" w:rsidP="00375195">
      <w:pPr>
        <w:ind w:firstLine="709"/>
      </w:pPr>
      <w:r w:rsidRPr="00375195">
        <w:t xml:space="preserve">\W                </w:t>
      </w:r>
      <w:r>
        <w:tab/>
      </w:r>
      <w:r w:rsidRPr="00375195">
        <w:t>Match any character that isn't a word character.</w:t>
      </w:r>
    </w:p>
    <w:p w14:paraId="64196823" w14:textId="305CF106" w:rsidR="00375195" w:rsidRPr="00375195" w:rsidRDefault="00375195" w:rsidP="00375195">
      <w:pPr>
        <w:ind w:firstLine="709"/>
      </w:pPr>
      <w:r w:rsidRPr="00375195">
        <w:t>\</w:t>
      </w:r>
      <w:proofErr w:type="gramStart"/>
      <w:r w:rsidRPr="00375195">
        <w:t>x{</w:t>
      </w:r>
      <w:proofErr w:type="gramEnd"/>
      <w:r w:rsidRPr="00375195">
        <w:t xml:space="preserve">}, \x00        </w:t>
      </w:r>
      <w:r>
        <w:tab/>
      </w:r>
      <w:r w:rsidRPr="00375195">
        <w:t>Hexadecimal escape sequence.</w:t>
      </w:r>
    </w:p>
    <w:p w14:paraId="3DBCFCE1" w14:textId="78974705" w:rsidR="00375195" w:rsidRPr="00375195" w:rsidRDefault="00375195" w:rsidP="00375195">
      <w:pPr>
        <w:ind w:firstLine="709"/>
      </w:pPr>
      <w:r w:rsidRPr="00375195">
        <w:t xml:space="preserve">\X               </w:t>
      </w:r>
      <w:r>
        <w:tab/>
      </w:r>
      <w:r w:rsidRPr="00375195">
        <w:t xml:space="preserve"> Unicode "extended grapheme cluster".  Not in [].</w:t>
      </w:r>
    </w:p>
    <w:p w14:paraId="163E0860" w14:textId="5E8C94D5" w:rsidR="00375195" w:rsidRPr="00375195" w:rsidRDefault="00375195" w:rsidP="00375195">
      <w:pPr>
        <w:ind w:firstLine="709"/>
      </w:pPr>
      <w:r w:rsidRPr="00375195">
        <w:t xml:space="preserve">\z                </w:t>
      </w:r>
      <w:r>
        <w:tab/>
      </w:r>
      <w:r w:rsidRPr="00375195">
        <w:t>End of string.  Not in [].</w:t>
      </w:r>
    </w:p>
    <w:p w14:paraId="64D40D09" w14:textId="52369FB2" w:rsidR="00375195" w:rsidRPr="00375195" w:rsidRDefault="00375195" w:rsidP="00375195">
      <w:pPr>
        <w:ind w:firstLine="709"/>
      </w:pPr>
      <w:r w:rsidRPr="00375195">
        <w:t xml:space="preserve">\Z                </w:t>
      </w:r>
      <w:r>
        <w:tab/>
      </w:r>
      <w:r w:rsidRPr="00375195">
        <w:t>End of string.  Not in [].</w:t>
      </w:r>
    </w:p>
    <w:p w14:paraId="068C88A5" w14:textId="55C9E0DE" w:rsidR="00D14A9F" w:rsidRDefault="00D14A9F" w:rsidP="00375195">
      <w:pPr>
        <w:rPr>
          <w:rFonts w:ascii="SF Mono" w:eastAsia="Roboto Mono" w:hAnsi="SF Mono" w:cs="Roboto Mono"/>
          <w:sz w:val="22"/>
        </w:rPr>
      </w:pPr>
      <w:r>
        <w:br w:type="page"/>
      </w:r>
    </w:p>
    <w:p w14:paraId="417AA9DF" w14:textId="4351A15D" w:rsidR="00685E90" w:rsidRDefault="00685E90" w:rsidP="00685E90">
      <w:pPr>
        <w:pStyle w:val="Heading1"/>
      </w:pPr>
      <w:bookmarkStart w:id="61" w:name="_Toc74598185"/>
      <w:r>
        <w:lastRenderedPageBreak/>
        <w:t>arrays</w:t>
      </w:r>
      <w:bookmarkEnd w:id="61"/>
    </w:p>
    <w:p w14:paraId="5F76C58B" w14:textId="6C105CBE" w:rsidR="00685E90" w:rsidRDefault="00685E90" w:rsidP="00685E90">
      <w:pPr>
        <w:pStyle w:val="Heading2"/>
      </w:pPr>
      <w:bookmarkStart w:id="62" w:name="_Toc74598186"/>
      <w:r>
        <w:t>syntax</w:t>
      </w:r>
      <w:bookmarkEnd w:id="62"/>
    </w:p>
    <w:p w14:paraId="1DBD4BF8" w14:textId="4E08EB5F" w:rsidR="00C31A83" w:rsidRDefault="000438EF">
      <w:pPr>
        <w:autoSpaceDN w:val="0"/>
        <w:textAlignment w:val="baseline"/>
        <w:rPr>
          <w:rFonts w:eastAsia="Roboto Mono"/>
          <w:lang w:eastAsia="zh-CN" w:bidi="hi-IN"/>
        </w:rPr>
      </w:pPr>
      <w:r>
        <w:rPr>
          <w:rFonts w:eastAsia="Roboto Mono"/>
          <w:lang w:eastAsia="zh-CN" w:bidi="hi-IN"/>
        </w:rPr>
        <w:t xml:space="preserve">A </w:t>
      </w:r>
      <w:proofErr w:type="spellStart"/>
      <w:r>
        <w:rPr>
          <w:rFonts w:eastAsia="Roboto Mono"/>
          <w:lang w:eastAsia="zh-CN" w:bidi="hi-IN"/>
        </w:rPr>
        <w:t>perl</w:t>
      </w:r>
      <w:proofErr w:type="spellEnd"/>
      <w:r>
        <w:rPr>
          <w:rFonts w:eastAsia="Roboto Mono"/>
          <w:lang w:eastAsia="zh-CN" w:bidi="hi-IN"/>
        </w:rPr>
        <w:t xml:space="preserve"> array </w:t>
      </w:r>
      <w:r w:rsidR="00C31A83">
        <w:rPr>
          <w:rFonts w:eastAsia="Roboto Mono"/>
          <w:lang w:eastAsia="zh-CN" w:bidi="hi-IN"/>
        </w:rPr>
        <w:t>returns its length when used in a scalar context</w:t>
      </w:r>
    </w:p>
    <w:p w14:paraId="356CE2FC" w14:textId="77777777" w:rsidR="00C31A83" w:rsidRDefault="00C31A83">
      <w:pPr>
        <w:autoSpaceDN w:val="0"/>
        <w:textAlignment w:val="baseline"/>
        <w:rPr>
          <w:rFonts w:eastAsia="Roboto Mono"/>
          <w:lang w:eastAsia="zh-CN" w:bidi="hi-IN"/>
        </w:rPr>
      </w:pPr>
    </w:p>
    <w:p w14:paraId="753FBDE0" w14:textId="474D92A3" w:rsidR="00C31A83" w:rsidRDefault="000438EF">
      <w:pPr>
        <w:autoSpaceDN w:val="0"/>
        <w:textAlignment w:val="baseline"/>
        <w:rPr>
          <w:rFonts w:eastAsia="Roboto Mono"/>
          <w:lang w:eastAsia="zh-CN" w:bidi="hi-IN"/>
        </w:rPr>
      </w:pPr>
      <w:r>
        <w:rPr>
          <w:rFonts w:eastAsia="Roboto Mono"/>
          <w:lang w:eastAsia="zh-CN" w:bidi="hi-IN"/>
        </w:rPr>
        <w:t>Check if</w:t>
      </w:r>
      <w:r w:rsidR="00C31A83">
        <w:rPr>
          <w:rFonts w:eastAsia="Roboto Mono"/>
          <w:lang w:eastAsia="zh-CN" w:bidi="hi-IN"/>
        </w:rPr>
        <w:t xml:space="preserve"> Empty:</w:t>
      </w:r>
    </w:p>
    <w:p w14:paraId="41EA3EF1" w14:textId="49EB1D02" w:rsidR="00C31A83" w:rsidRPr="00C31A83" w:rsidRDefault="00C31A83" w:rsidP="00C31A83">
      <w:pPr>
        <w:pStyle w:val="code-definition"/>
        <w:rPr>
          <w:sz w:val="18"/>
          <w:szCs w:val="18"/>
        </w:rPr>
      </w:pPr>
      <w:r w:rsidRPr="00C31A83">
        <w:rPr>
          <w:sz w:val="18"/>
          <w:szCs w:val="18"/>
        </w:rPr>
        <w:t>if (!@var_array)</w:t>
      </w:r>
    </w:p>
    <w:p w14:paraId="5BC49F4E" w14:textId="16D6EA15" w:rsidR="00C31A83" w:rsidRPr="00C31A83" w:rsidRDefault="00C31A83" w:rsidP="00C31A83">
      <w:pPr>
        <w:pStyle w:val="code-definition"/>
        <w:rPr>
          <w:sz w:val="18"/>
          <w:szCs w:val="18"/>
        </w:rPr>
      </w:pPr>
      <w:r w:rsidRPr="00C31A83">
        <w:rPr>
          <w:sz w:val="18"/>
          <w:szCs w:val="18"/>
        </w:rPr>
        <w:t>if (@var_array == 0)</w:t>
      </w:r>
    </w:p>
    <w:p w14:paraId="4DDED423" w14:textId="0DE59245" w:rsidR="00C31A83" w:rsidRPr="00C31A83" w:rsidRDefault="00C31A83" w:rsidP="00C31A83">
      <w:pPr>
        <w:pStyle w:val="code-definition"/>
        <w:rPr>
          <w:sz w:val="18"/>
          <w:szCs w:val="18"/>
        </w:rPr>
      </w:pPr>
      <w:r w:rsidRPr="00C31A83">
        <w:rPr>
          <w:sz w:val="18"/>
          <w:szCs w:val="18"/>
        </w:rPr>
        <w:t>if (scalar @var_array == 0)</w:t>
      </w:r>
    </w:p>
    <w:p w14:paraId="35459FB9" w14:textId="77777777" w:rsidR="00C31A83" w:rsidRDefault="00C31A83">
      <w:pPr>
        <w:autoSpaceDN w:val="0"/>
        <w:textAlignment w:val="baseline"/>
        <w:rPr>
          <w:rFonts w:eastAsia="Roboto Mono"/>
          <w:lang w:eastAsia="zh-CN" w:bidi="hi-IN"/>
        </w:rPr>
      </w:pPr>
    </w:p>
    <w:p w14:paraId="68C8DA9F" w14:textId="7CEC893C" w:rsidR="00685E90" w:rsidRDefault="00685E90" w:rsidP="00685E90">
      <w:pPr>
        <w:pStyle w:val="Heading2"/>
      </w:pPr>
      <w:bookmarkStart w:id="63" w:name="_Toc74598187"/>
      <w:r>
        <w:t>array functions</w:t>
      </w:r>
      <w:bookmarkEnd w:id="63"/>
    </w:p>
    <w:p w14:paraId="673287F6" w14:textId="1785013F" w:rsidR="00685E90" w:rsidRDefault="00685E90" w:rsidP="00685E90">
      <w:pPr>
        <w:pStyle w:val="code-definition"/>
      </w:pPr>
      <w:r>
        <w:t>push(</w:t>
      </w:r>
      <w:r>
        <w:rPr>
          <w:i/>
          <w:iCs/>
          <w:sz w:val="18"/>
          <w:szCs w:val="18"/>
        </w:rPr>
        <w:t>Array, List</w:t>
      </w:r>
      <w:r>
        <w:t>)</w:t>
      </w:r>
    </w:p>
    <w:p w14:paraId="2A1E125A" w14:textId="20171EB1" w:rsidR="00685E90" w:rsidRPr="00685E90" w:rsidRDefault="00685E90" w:rsidP="00685E90">
      <w:pPr>
        <w:rPr>
          <w:rFonts w:eastAsia="Roboto Mono"/>
          <w:lang w:eastAsia="zh-CN" w:bidi="hi-IN"/>
        </w:rPr>
      </w:pPr>
      <w:r>
        <w:rPr>
          <w:rFonts w:eastAsia="Roboto Mono"/>
          <w:lang w:eastAsia="zh-CN" w:bidi="hi-IN"/>
        </w:rPr>
        <w:tab/>
        <w:t xml:space="preserve">Pushes the values in </w:t>
      </w:r>
      <w:r>
        <w:rPr>
          <w:rFonts w:eastAsia="Roboto Mono"/>
          <w:i/>
          <w:iCs/>
          <w:lang w:eastAsia="zh-CN" w:bidi="hi-IN"/>
        </w:rPr>
        <w:t>List</w:t>
      </w:r>
      <w:r>
        <w:rPr>
          <w:rFonts w:eastAsia="Roboto Mono"/>
          <w:lang w:eastAsia="zh-CN" w:bidi="hi-IN"/>
        </w:rPr>
        <w:t xml:space="preserve"> onto the end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Returns the number of elements in resulting array. </w:t>
      </w:r>
    </w:p>
    <w:p w14:paraId="042C513D" w14:textId="77777777" w:rsidR="00685E90" w:rsidRPr="00685E90" w:rsidRDefault="00685E90" w:rsidP="00685E90">
      <w:pPr>
        <w:rPr>
          <w:rFonts w:eastAsia="Roboto Mono"/>
          <w:lang w:eastAsia="zh-CN" w:bidi="hi-IN"/>
        </w:rPr>
      </w:pPr>
    </w:p>
    <w:p w14:paraId="5E9BCD78" w14:textId="73D4592B" w:rsidR="00685E90" w:rsidRDefault="00685E90" w:rsidP="00685E90">
      <w:pPr>
        <w:pStyle w:val="code-definition"/>
      </w:pPr>
      <w:r>
        <w:t>pop(</w:t>
      </w:r>
      <w:r>
        <w:rPr>
          <w:i/>
          <w:iCs/>
          <w:sz w:val="18"/>
          <w:szCs w:val="18"/>
        </w:rPr>
        <w:t>Array</w:t>
      </w:r>
      <w:r>
        <w:t>)</w:t>
      </w:r>
    </w:p>
    <w:p w14:paraId="0C8E19C7" w14:textId="31A1CB29" w:rsidR="00685E90" w:rsidRPr="00685E90" w:rsidRDefault="00685E90" w:rsidP="00685E90">
      <w:pPr>
        <w:rPr>
          <w:rFonts w:eastAsia="Roboto Mono"/>
          <w:lang w:eastAsia="zh-CN" w:bidi="hi-IN"/>
        </w:rPr>
      </w:pPr>
      <w:r>
        <w:rPr>
          <w:rFonts w:eastAsia="Roboto Mono"/>
          <w:lang w:eastAsia="zh-CN" w:bidi="hi-IN"/>
        </w:rPr>
        <w:tab/>
        <w:t xml:space="preserve">Remove the last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w:t>
      </w:r>
    </w:p>
    <w:p w14:paraId="4503C5C6" w14:textId="77777777" w:rsidR="00685E90" w:rsidRPr="00685E90" w:rsidRDefault="00685E90" w:rsidP="00685E90">
      <w:pPr>
        <w:rPr>
          <w:rFonts w:eastAsia="Roboto Mono"/>
          <w:lang w:eastAsia="zh-CN" w:bidi="hi-IN"/>
        </w:rPr>
      </w:pPr>
    </w:p>
    <w:p w14:paraId="48867350" w14:textId="58326EEA" w:rsidR="00685E90" w:rsidRDefault="00685E90" w:rsidP="00685E90">
      <w:pPr>
        <w:pStyle w:val="code-definition"/>
      </w:pPr>
      <w:r>
        <w:t>shift(</w:t>
      </w:r>
      <w:r>
        <w:rPr>
          <w:i/>
          <w:iCs/>
          <w:sz w:val="18"/>
          <w:szCs w:val="18"/>
        </w:rPr>
        <w:t>Array</w:t>
      </w:r>
      <w:r>
        <w:t>)</w:t>
      </w:r>
    </w:p>
    <w:p w14:paraId="337B5396" w14:textId="0E690ECF" w:rsidR="00685E90" w:rsidRPr="00685E90" w:rsidRDefault="00685E90" w:rsidP="00685E90">
      <w:pPr>
        <w:ind w:left="700"/>
        <w:rPr>
          <w:rFonts w:eastAsia="Roboto Mono"/>
          <w:lang w:eastAsia="zh-CN" w:bidi="hi-IN"/>
        </w:rPr>
      </w:pPr>
      <w:r>
        <w:rPr>
          <w:rFonts w:eastAsia="Roboto Mono"/>
          <w:lang w:eastAsia="zh-CN" w:bidi="hi-IN"/>
        </w:rPr>
        <w:t xml:space="preserve">Remove the first element of </w:t>
      </w:r>
      <w:r>
        <w:rPr>
          <w:rFonts w:eastAsia="Roboto Mono"/>
          <w:i/>
          <w:iCs/>
          <w:lang w:eastAsia="zh-CN" w:bidi="hi-IN"/>
        </w:rPr>
        <w:t>Array</w:t>
      </w:r>
      <w:r>
        <w:rPr>
          <w:rFonts w:eastAsia="Roboto Mono"/>
          <w:lang w:eastAsia="zh-CN" w:bidi="hi-IN"/>
        </w:rPr>
        <w:t xml:space="preserve"> </w:t>
      </w:r>
      <w:r w:rsidR="00395021">
        <w:rPr>
          <w:rFonts w:eastAsia="Roboto Mono"/>
          <w:lang w:eastAsia="zh-CN" w:bidi="hi-IN"/>
        </w:rPr>
        <w:t xml:space="preserve">(in-place) </w:t>
      </w:r>
      <w:r>
        <w:rPr>
          <w:rFonts w:eastAsia="Roboto Mono"/>
          <w:lang w:eastAsia="zh-CN" w:bidi="hi-IN"/>
        </w:rPr>
        <w:t xml:space="preserve">and return </w:t>
      </w:r>
      <w:proofErr w:type="gramStart"/>
      <w:r>
        <w:rPr>
          <w:rFonts w:eastAsia="Roboto Mono"/>
          <w:lang w:eastAsia="zh-CN" w:bidi="hi-IN"/>
        </w:rPr>
        <w:t>it, or</w:t>
      </w:r>
      <w:proofErr w:type="gramEnd"/>
      <w:r>
        <w:rPr>
          <w:rFonts w:eastAsia="Roboto Mono"/>
          <w:lang w:eastAsia="zh-CN" w:bidi="hi-IN"/>
        </w:rPr>
        <w:t xml:space="preserve"> return </w:t>
      </w:r>
      <w:r>
        <w:rPr>
          <w:rFonts w:eastAsia="Roboto Mono"/>
          <w:i/>
          <w:iCs/>
          <w:lang w:eastAsia="zh-CN" w:bidi="hi-IN"/>
        </w:rPr>
        <w:t>undef</w:t>
      </w:r>
      <w:r>
        <w:rPr>
          <w:rFonts w:eastAsia="Roboto Mono"/>
          <w:lang w:eastAsia="zh-CN" w:bidi="hi-IN"/>
        </w:rPr>
        <w:t xml:space="preserve"> if </w:t>
      </w:r>
      <w:r>
        <w:rPr>
          <w:rFonts w:eastAsia="Roboto Mono"/>
          <w:i/>
          <w:iCs/>
          <w:lang w:eastAsia="zh-CN" w:bidi="hi-IN"/>
        </w:rPr>
        <w:t>Array</w:t>
      </w:r>
      <w:r>
        <w:rPr>
          <w:rFonts w:eastAsia="Roboto Mono"/>
          <w:lang w:eastAsia="zh-CN" w:bidi="hi-IN"/>
        </w:rPr>
        <w:t xml:space="preserve"> is empty. Remaining elements are all shifted left. </w:t>
      </w:r>
    </w:p>
    <w:p w14:paraId="3197C89E" w14:textId="77777777" w:rsidR="00685E90" w:rsidRPr="00685E90" w:rsidRDefault="00685E90" w:rsidP="00685E90">
      <w:pPr>
        <w:rPr>
          <w:rFonts w:eastAsia="Roboto Mono"/>
          <w:lang w:eastAsia="zh-CN" w:bidi="hi-IN"/>
        </w:rPr>
      </w:pPr>
    </w:p>
    <w:p w14:paraId="034D440B" w14:textId="152FE81B" w:rsidR="00685E90" w:rsidRDefault="00685E90" w:rsidP="00685E90">
      <w:pPr>
        <w:pStyle w:val="code-definition"/>
      </w:pPr>
      <w:r>
        <w:t>unshift(</w:t>
      </w:r>
      <w:r>
        <w:rPr>
          <w:i/>
          <w:iCs/>
          <w:sz w:val="18"/>
          <w:szCs w:val="18"/>
        </w:rPr>
        <w:t>Array, List</w:t>
      </w:r>
      <w:r>
        <w:t>)</w:t>
      </w:r>
    </w:p>
    <w:p w14:paraId="181B193B" w14:textId="08289794" w:rsidR="00685E90" w:rsidRPr="00685E90" w:rsidRDefault="00685E90" w:rsidP="00685E90">
      <w:pPr>
        <w:ind w:left="700"/>
        <w:rPr>
          <w:rFonts w:eastAsia="Roboto Mono"/>
          <w:lang w:eastAsia="zh-CN" w:bidi="hi-IN"/>
        </w:rPr>
      </w:pPr>
      <w:r>
        <w:rPr>
          <w:rFonts w:eastAsia="Roboto Mono"/>
          <w:lang w:eastAsia="zh-CN" w:bidi="hi-IN"/>
        </w:rPr>
        <w:t xml:space="preserve">Places the values of </w:t>
      </w:r>
      <w:r>
        <w:rPr>
          <w:rFonts w:eastAsia="Roboto Mono"/>
          <w:i/>
          <w:iCs/>
          <w:lang w:eastAsia="zh-CN" w:bidi="hi-IN"/>
        </w:rPr>
        <w:t xml:space="preserve">List </w:t>
      </w:r>
      <w:r>
        <w:rPr>
          <w:rFonts w:eastAsia="Roboto Mono"/>
          <w:lang w:eastAsia="zh-CN" w:bidi="hi-IN"/>
        </w:rPr>
        <w:t xml:space="preserve">onto the beginning of </w:t>
      </w:r>
      <w:r>
        <w:rPr>
          <w:rFonts w:eastAsia="Roboto Mono"/>
          <w:i/>
          <w:iCs/>
          <w:lang w:eastAsia="zh-CN" w:bidi="hi-IN"/>
        </w:rPr>
        <w:t>Array</w:t>
      </w:r>
      <w:r w:rsidR="00395021">
        <w:rPr>
          <w:rFonts w:eastAsia="Roboto Mono"/>
          <w:i/>
          <w:iCs/>
          <w:lang w:eastAsia="zh-CN" w:bidi="hi-IN"/>
        </w:rPr>
        <w:t xml:space="preserve"> </w:t>
      </w:r>
      <w:r w:rsidR="00395021">
        <w:rPr>
          <w:rFonts w:eastAsia="Roboto Mono"/>
          <w:lang w:eastAsia="zh-CN" w:bidi="hi-IN"/>
        </w:rPr>
        <w:t>(in-place)</w:t>
      </w:r>
      <w:r>
        <w:rPr>
          <w:rFonts w:eastAsia="Roboto Mono"/>
          <w:lang w:eastAsia="zh-CN" w:bidi="hi-IN"/>
        </w:rPr>
        <w:t xml:space="preserve">, shifting existing values right. Returns number of elements in resulting array. </w:t>
      </w:r>
    </w:p>
    <w:p w14:paraId="1930AC30" w14:textId="77777777" w:rsidR="00685E90" w:rsidRPr="00685E90" w:rsidRDefault="00685E90" w:rsidP="00685E90">
      <w:pPr>
        <w:rPr>
          <w:rFonts w:eastAsia="Roboto Mono"/>
          <w:lang w:eastAsia="zh-CN" w:bidi="hi-IN"/>
        </w:rPr>
      </w:pPr>
    </w:p>
    <w:p w14:paraId="2FC4E8CD" w14:textId="7E3FE9E9" w:rsidR="00685E90" w:rsidRDefault="00685E90" w:rsidP="00685E90">
      <w:pPr>
        <w:pStyle w:val="code-definition"/>
      </w:pPr>
      <w:r>
        <w:t>sort(</w:t>
      </w:r>
      <w:r w:rsidR="000352E9">
        <w:rPr>
          <w:i/>
          <w:iCs/>
          <w:sz w:val="18"/>
          <w:szCs w:val="18"/>
        </w:rPr>
        <w:t>List</w:t>
      </w:r>
      <w:r>
        <w:t>)</w:t>
      </w:r>
    </w:p>
    <w:p w14:paraId="74FD990F" w14:textId="4D80B9B2" w:rsidR="000352E9" w:rsidRDefault="000352E9" w:rsidP="000352E9">
      <w:pPr>
        <w:pStyle w:val="code-definition"/>
      </w:pPr>
      <w:r>
        <w:t>sort(</w:t>
      </w:r>
      <w:r>
        <w:rPr>
          <w:i/>
          <w:iCs/>
          <w:sz w:val="18"/>
          <w:szCs w:val="18"/>
        </w:rPr>
        <w:t>Subroutine, List</w:t>
      </w:r>
      <w:r>
        <w:t>)</w:t>
      </w:r>
    </w:p>
    <w:p w14:paraId="5E60BE33" w14:textId="7C9EFCD0" w:rsidR="000352E9" w:rsidRDefault="000352E9" w:rsidP="000352E9">
      <w:pPr>
        <w:pStyle w:val="code-definition"/>
      </w:pPr>
      <w:r>
        <w:t>sort(</w:t>
      </w:r>
      <w:r>
        <w:rPr>
          <w:i/>
          <w:iCs/>
          <w:sz w:val="18"/>
          <w:szCs w:val="18"/>
        </w:rPr>
        <w:t>Block, List</w:t>
      </w:r>
      <w:r>
        <w:t>)</w:t>
      </w:r>
    </w:p>
    <w:p w14:paraId="7A55C519" w14:textId="198B8353" w:rsidR="000352E9" w:rsidRDefault="000352E9" w:rsidP="000352E9">
      <w:pPr>
        <w:ind w:left="700"/>
        <w:rPr>
          <w:lang w:eastAsia="zh-CN" w:bidi="hi-IN"/>
        </w:rPr>
      </w:pPr>
      <w:r>
        <w:rPr>
          <w:lang w:eastAsia="zh-CN" w:bidi="hi-IN"/>
        </w:rPr>
        <w:t xml:space="preserve">Sort </w:t>
      </w:r>
      <w:r>
        <w:rPr>
          <w:i/>
          <w:iCs/>
          <w:lang w:eastAsia="zh-CN" w:bidi="hi-IN"/>
        </w:rPr>
        <w:t xml:space="preserve">List </w:t>
      </w:r>
      <w:r w:rsidR="00AF66F3">
        <w:rPr>
          <w:lang w:eastAsia="zh-CN" w:bidi="hi-IN"/>
        </w:rPr>
        <w:t xml:space="preserve">(not in-place) </w:t>
      </w:r>
      <w:r>
        <w:rPr>
          <w:lang w:eastAsia="zh-CN" w:bidi="hi-IN"/>
        </w:rPr>
        <w:t xml:space="preserve">and return result. Sorting order may be specified by </w:t>
      </w:r>
      <w:r>
        <w:rPr>
          <w:i/>
          <w:iCs/>
          <w:lang w:eastAsia="zh-CN" w:bidi="hi-IN"/>
        </w:rPr>
        <w:t>Subroutine</w:t>
      </w:r>
      <w:r w:rsidRPr="000352E9">
        <w:rPr>
          <w:lang w:eastAsia="zh-CN" w:bidi="hi-IN"/>
        </w:rPr>
        <w:t>,</w:t>
      </w:r>
      <w:r>
        <w:rPr>
          <w:lang w:eastAsia="zh-CN" w:bidi="hi-IN"/>
        </w:rPr>
        <w:t xml:space="preserve"> or </w:t>
      </w:r>
      <w:r>
        <w:rPr>
          <w:i/>
          <w:iCs/>
          <w:lang w:eastAsia="zh-CN" w:bidi="hi-IN"/>
        </w:rPr>
        <w:t xml:space="preserve">Block. </w:t>
      </w:r>
      <w:r>
        <w:rPr>
          <w:lang w:eastAsia="zh-CN" w:bidi="hi-IN"/>
        </w:rPr>
        <w:t xml:space="preserve">Behaviour is undefined in scalar context. </w:t>
      </w:r>
      <w:r>
        <w:rPr>
          <w:i/>
          <w:iCs/>
          <w:lang w:eastAsia="zh-CN" w:bidi="hi-IN"/>
        </w:rPr>
        <w:t>Subroutine</w:t>
      </w:r>
      <w:r>
        <w:rPr>
          <w:lang w:eastAsia="zh-CN" w:bidi="hi-IN"/>
        </w:rPr>
        <w:t xml:space="preserve"> must be a subroutine (or a reference to a subroutine) that returns greater-than zero, less-than zero, or zero, given two arguments, according to how those arguments are to be ordered. </w:t>
      </w:r>
    </w:p>
    <w:p w14:paraId="72F5FCE0" w14:textId="293A76F2" w:rsidR="000352E9" w:rsidRDefault="000352E9" w:rsidP="000352E9">
      <w:pPr>
        <w:ind w:left="700"/>
        <w:rPr>
          <w:lang w:eastAsia="zh-CN" w:bidi="hi-IN"/>
        </w:rPr>
      </w:pPr>
      <w:r>
        <w:rPr>
          <w:lang w:eastAsia="zh-CN" w:bidi="hi-IN"/>
        </w:rPr>
        <w:t>Example</w:t>
      </w:r>
      <w:r w:rsidR="000948A8">
        <w:rPr>
          <w:lang w:eastAsia="zh-CN" w:bidi="hi-IN"/>
        </w:rPr>
        <w:t xml:space="preserve">s of </w:t>
      </w:r>
      <w:r w:rsidR="000948A8">
        <w:rPr>
          <w:i/>
          <w:iCs/>
          <w:lang w:eastAsia="zh-CN" w:bidi="hi-IN"/>
        </w:rPr>
        <w:t>Block</w:t>
      </w:r>
      <w:r>
        <w:rPr>
          <w:lang w:eastAsia="zh-CN" w:bidi="hi-IN"/>
        </w:rPr>
        <w:t>:</w:t>
      </w:r>
    </w:p>
    <w:p w14:paraId="184F5815" w14:textId="45692D18" w:rsidR="000352E9" w:rsidRDefault="000352E9" w:rsidP="000352E9">
      <w:pPr>
        <w:pStyle w:val="code-definition"/>
        <w:rPr>
          <w:sz w:val="18"/>
          <w:szCs w:val="18"/>
        </w:rPr>
      </w:pPr>
      <w:r>
        <w:tab/>
      </w:r>
      <w:r>
        <w:tab/>
      </w:r>
      <w:r>
        <w:rPr>
          <w:sz w:val="18"/>
          <w:szCs w:val="18"/>
        </w:rPr>
        <w:t>{ $a cmp $b }  # alphabetical</w:t>
      </w:r>
    </w:p>
    <w:p w14:paraId="6EF3DC1D" w14:textId="37AB8E0A" w:rsidR="000352E9" w:rsidRPr="000352E9" w:rsidRDefault="000352E9" w:rsidP="000352E9">
      <w:pPr>
        <w:pStyle w:val="code-definition"/>
        <w:rPr>
          <w:sz w:val="18"/>
          <w:szCs w:val="18"/>
        </w:rPr>
      </w:pPr>
      <w:r>
        <w:tab/>
      </w:r>
      <w:r>
        <w:tab/>
      </w:r>
      <w:r>
        <w:rPr>
          <w:sz w:val="18"/>
          <w:szCs w:val="18"/>
        </w:rPr>
        <w:t>{ $a &lt;=&gt; $b }  # numeric</w:t>
      </w:r>
    </w:p>
    <w:p w14:paraId="3A1800DE" w14:textId="77777777" w:rsidR="00685E90" w:rsidRPr="00685E90" w:rsidRDefault="00685E90" w:rsidP="00685E90">
      <w:pPr>
        <w:rPr>
          <w:rFonts w:eastAsia="Roboto Mono"/>
          <w:lang w:eastAsia="zh-CN" w:bidi="hi-IN"/>
        </w:rPr>
      </w:pPr>
    </w:p>
    <w:p w14:paraId="3A0499B4" w14:textId="45E62921" w:rsidR="00685E90" w:rsidRDefault="00685E90" w:rsidP="00685E90">
      <w:pPr>
        <w:pStyle w:val="code-definition"/>
      </w:pPr>
      <w:r>
        <w:t>wantarray()</w:t>
      </w:r>
    </w:p>
    <w:p w14:paraId="29C4A0B8" w14:textId="53497622" w:rsidR="00685E90" w:rsidRPr="00FC60CB" w:rsidRDefault="00B51209" w:rsidP="00FC60CB">
      <w:pPr>
        <w:ind w:left="700"/>
        <w:rPr>
          <w:rFonts w:eastAsia="Roboto Mono"/>
          <w:lang w:eastAsia="zh-CN" w:bidi="hi-IN"/>
        </w:rPr>
      </w:pPr>
      <w:r>
        <w:rPr>
          <w:rFonts w:eastAsia="Roboto Mono"/>
          <w:lang w:eastAsia="zh-CN" w:bidi="hi-IN"/>
        </w:rPr>
        <w:t xml:space="preserve">Returns </w:t>
      </w:r>
      <w:r w:rsidR="00FC60CB" w:rsidRPr="00FC60CB">
        <w:rPr>
          <w:rFonts w:eastAsia="Roboto Mono"/>
          <w:i/>
          <w:iCs/>
          <w:lang w:eastAsia="zh-CN" w:bidi="hi-IN"/>
        </w:rPr>
        <w:t>true</w:t>
      </w:r>
      <w:r w:rsidR="00FC60CB">
        <w:rPr>
          <w:rFonts w:eastAsia="Roboto Mono"/>
          <w:lang w:eastAsia="zh-CN" w:bidi="hi-IN"/>
        </w:rPr>
        <w:t xml:space="preserve"> if called within function that was called in list context. Returns </w:t>
      </w:r>
      <w:r w:rsidR="00FC60CB" w:rsidRPr="00FC60CB">
        <w:rPr>
          <w:rFonts w:eastAsia="Roboto Mono"/>
          <w:i/>
          <w:iCs/>
          <w:lang w:eastAsia="zh-CN" w:bidi="hi-IN"/>
        </w:rPr>
        <w:t>false</w:t>
      </w:r>
      <w:r w:rsidR="00FC60CB">
        <w:rPr>
          <w:rFonts w:eastAsia="Roboto Mono"/>
          <w:lang w:eastAsia="zh-CN" w:bidi="hi-IN"/>
        </w:rPr>
        <w:t xml:space="preserve"> if called within function that was called in scalar context. Returns </w:t>
      </w:r>
      <w:r w:rsidR="00FC60CB">
        <w:rPr>
          <w:rFonts w:eastAsia="Roboto Mono"/>
          <w:i/>
          <w:iCs/>
          <w:lang w:eastAsia="zh-CN" w:bidi="hi-IN"/>
        </w:rPr>
        <w:t>undef</w:t>
      </w:r>
      <w:r w:rsidR="00FC60CB">
        <w:rPr>
          <w:rFonts w:eastAsia="Roboto Mono"/>
          <w:lang w:eastAsia="zh-CN" w:bidi="hi-IN"/>
        </w:rPr>
        <w:t xml:space="preserve"> if called within function that was called in void context. </w:t>
      </w:r>
    </w:p>
    <w:p w14:paraId="7F6C9040" w14:textId="77777777" w:rsidR="00B51209" w:rsidRPr="00685E90" w:rsidRDefault="00B51209" w:rsidP="00685E90">
      <w:pPr>
        <w:rPr>
          <w:rFonts w:eastAsia="Roboto Mono"/>
          <w:lang w:eastAsia="zh-CN" w:bidi="hi-IN"/>
        </w:rPr>
      </w:pPr>
    </w:p>
    <w:p w14:paraId="6A6D9275" w14:textId="43AD8D57" w:rsidR="00685E90" w:rsidRDefault="00685E90" w:rsidP="00685E90">
      <w:pPr>
        <w:pStyle w:val="code-definition"/>
      </w:pPr>
      <w:r>
        <w:t>exists(</w:t>
      </w:r>
      <w:r w:rsidR="00EF4305">
        <w:rPr>
          <w:i/>
          <w:iCs/>
          <w:sz w:val="18"/>
          <w:szCs w:val="18"/>
        </w:rPr>
        <w:t>Expr</w:t>
      </w:r>
      <w:r>
        <w:t>)</w:t>
      </w:r>
    </w:p>
    <w:p w14:paraId="4CD8F8D5" w14:textId="59F2E77C" w:rsidR="00685E90" w:rsidRDefault="00EF4305" w:rsidP="00EF4305">
      <w:pPr>
        <w:ind w:left="700"/>
        <w:rPr>
          <w:rFonts w:eastAsia="Roboto Mono"/>
          <w:lang w:eastAsia="zh-CN" w:bidi="hi-IN"/>
        </w:rPr>
      </w:pPr>
      <w:r>
        <w:rPr>
          <w:rFonts w:eastAsia="Roboto Mono"/>
          <w:lang w:eastAsia="zh-CN" w:bidi="hi-IN"/>
        </w:rPr>
        <w:t xml:space="preserve">If </w:t>
      </w:r>
      <w:r>
        <w:rPr>
          <w:rFonts w:eastAsia="Roboto Mono"/>
          <w:i/>
          <w:iCs/>
          <w:lang w:eastAsia="zh-CN" w:bidi="hi-IN"/>
        </w:rPr>
        <w:t>Expr</w:t>
      </w:r>
      <w:r>
        <w:rPr>
          <w:rFonts w:eastAsia="Roboto Mono"/>
          <w:lang w:eastAsia="zh-CN" w:bidi="hi-IN"/>
        </w:rPr>
        <w:t xml:space="preserve"> specifies an element of a hash, return </w:t>
      </w:r>
      <w:r>
        <w:rPr>
          <w:rFonts w:eastAsia="Roboto Mono"/>
          <w:i/>
          <w:iCs/>
          <w:lang w:eastAsia="zh-CN" w:bidi="hi-IN"/>
        </w:rPr>
        <w:t>true</w:t>
      </w:r>
      <w:r>
        <w:rPr>
          <w:rFonts w:eastAsia="Roboto Mono"/>
          <w:lang w:eastAsia="zh-CN" w:bidi="hi-IN"/>
        </w:rPr>
        <w:t xml:space="preserve"> if the specified element has ever been initialized (even if corresponding value if undefined). Use of </w:t>
      </w:r>
      <w:proofErr w:type="gramStart"/>
      <w:r>
        <w:rPr>
          <w:rFonts w:eastAsia="Roboto Mono"/>
          <w:i/>
          <w:iCs/>
          <w:lang w:eastAsia="zh-CN" w:bidi="hi-IN"/>
        </w:rPr>
        <w:t>exists(</w:t>
      </w:r>
      <w:proofErr w:type="gramEnd"/>
      <w:r>
        <w:rPr>
          <w:rFonts w:eastAsia="Roboto Mono"/>
          <w:i/>
          <w:iCs/>
          <w:lang w:eastAsia="zh-CN" w:bidi="hi-IN"/>
        </w:rPr>
        <w:t>)</w:t>
      </w:r>
      <w:r>
        <w:rPr>
          <w:rFonts w:eastAsia="Roboto Mono"/>
          <w:lang w:eastAsia="zh-CN" w:bidi="hi-IN"/>
        </w:rPr>
        <w:t xml:space="preserve"> on list elements is (strongly) discouraged due to often surprising behaviour (use </w:t>
      </w:r>
      <w:r>
        <w:rPr>
          <w:rFonts w:eastAsia="Roboto Mono"/>
          <w:i/>
          <w:iCs/>
          <w:lang w:eastAsia="zh-CN" w:bidi="hi-IN"/>
        </w:rPr>
        <w:t xml:space="preserve">defined() </w:t>
      </w:r>
      <w:r>
        <w:rPr>
          <w:rFonts w:eastAsia="Roboto Mono"/>
          <w:lang w:eastAsia="zh-CN" w:bidi="hi-IN"/>
        </w:rPr>
        <w:t>instead).</w:t>
      </w:r>
    </w:p>
    <w:p w14:paraId="7537F135" w14:textId="7E2D73F6" w:rsidR="00EF4305" w:rsidRDefault="00EF4305" w:rsidP="00EF4305">
      <w:pPr>
        <w:rPr>
          <w:rFonts w:eastAsia="Roboto Mono"/>
          <w:lang w:eastAsia="zh-CN" w:bidi="hi-IN"/>
        </w:rPr>
      </w:pPr>
    </w:p>
    <w:p w14:paraId="30C6B25C" w14:textId="5A5D7ECD" w:rsidR="00EF4305" w:rsidRDefault="00EF4305" w:rsidP="00EF4305">
      <w:pPr>
        <w:pStyle w:val="code-definition"/>
      </w:pPr>
      <w:r>
        <w:t>defined(</w:t>
      </w:r>
      <w:r>
        <w:rPr>
          <w:i/>
          <w:iCs/>
          <w:sz w:val="18"/>
          <w:szCs w:val="18"/>
        </w:rPr>
        <w:t>Var</w:t>
      </w:r>
      <w:r>
        <w:t>)</w:t>
      </w:r>
    </w:p>
    <w:p w14:paraId="7BC56808" w14:textId="7C76337E" w:rsidR="00EF4305" w:rsidRPr="00EF4305" w:rsidRDefault="00EF4305" w:rsidP="00EF4305">
      <w:pPr>
        <w:rPr>
          <w:rFonts w:eastAsia="Roboto Mono"/>
          <w:lang w:eastAsia="zh-CN" w:bidi="hi-IN"/>
        </w:rPr>
      </w:pPr>
      <w:r>
        <w:rPr>
          <w:rFonts w:eastAsia="Roboto Mono"/>
          <w:lang w:eastAsia="zh-CN" w:bidi="hi-IN"/>
        </w:rPr>
        <w:tab/>
        <w:t xml:space="preserve">Returns </w:t>
      </w:r>
      <w:r>
        <w:rPr>
          <w:rFonts w:eastAsia="Roboto Mono"/>
          <w:i/>
          <w:iCs/>
          <w:lang w:eastAsia="zh-CN" w:bidi="hi-IN"/>
        </w:rPr>
        <w:t>true</w:t>
      </w:r>
      <w:r>
        <w:rPr>
          <w:rFonts w:eastAsia="Roboto Mono"/>
          <w:lang w:eastAsia="zh-CN" w:bidi="hi-IN"/>
        </w:rPr>
        <w:t xml:space="preserve"> if variable </w:t>
      </w:r>
      <w:r>
        <w:rPr>
          <w:rFonts w:eastAsia="Roboto Mono"/>
          <w:i/>
          <w:iCs/>
          <w:lang w:eastAsia="zh-CN" w:bidi="hi-IN"/>
        </w:rPr>
        <w:t>Var</w:t>
      </w:r>
      <w:r>
        <w:rPr>
          <w:rFonts w:eastAsia="Roboto Mono"/>
          <w:lang w:eastAsia="zh-CN" w:bidi="hi-IN"/>
        </w:rPr>
        <w:t xml:space="preserve"> has value other than </w:t>
      </w:r>
      <w:r>
        <w:rPr>
          <w:rFonts w:eastAsia="Roboto Mono"/>
          <w:i/>
          <w:iCs/>
          <w:lang w:eastAsia="zh-CN" w:bidi="hi-IN"/>
        </w:rPr>
        <w:t>undef</w:t>
      </w:r>
      <w:r>
        <w:rPr>
          <w:rFonts w:eastAsia="Roboto Mono"/>
          <w:lang w:eastAsia="zh-CN" w:bidi="hi-IN"/>
        </w:rPr>
        <w:t xml:space="preserve">. </w:t>
      </w:r>
    </w:p>
    <w:p w14:paraId="419FBE14" w14:textId="77777777" w:rsidR="00EF4305" w:rsidRPr="00685E90" w:rsidRDefault="00EF4305" w:rsidP="00685E90">
      <w:pPr>
        <w:rPr>
          <w:rFonts w:eastAsia="Roboto Mono"/>
          <w:lang w:eastAsia="zh-CN" w:bidi="hi-IN"/>
        </w:rPr>
      </w:pPr>
    </w:p>
    <w:p w14:paraId="599A9A12" w14:textId="737549E1" w:rsidR="00685E90" w:rsidRDefault="00685E90" w:rsidP="00685E90">
      <w:pPr>
        <w:pStyle w:val="code-definition"/>
      </w:pPr>
      <w:r>
        <w:t>grep(</w:t>
      </w:r>
      <w:r w:rsidR="00EF4305">
        <w:rPr>
          <w:i/>
          <w:iCs/>
          <w:sz w:val="18"/>
          <w:szCs w:val="18"/>
        </w:rPr>
        <w:t>Expression, @Array</w:t>
      </w:r>
      <w:r>
        <w:t>)</w:t>
      </w:r>
    </w:p>
    <w:p w14:paraId="5CDB8253" w14:textId="664BB9DC" w:rsidR="00685E90" w:rsidRPr="00704048" w:rsidRDefault="00EF4305" w:rsidP="00704048">
      <w:pPr>
        <w:ind w:left="700"/>
        <w:rPr>
          <w:rFonts w:eastAsia="Roboto Mono"/>
          <w:lang w:eastAsia="zh-CN" w:bidi="hi-IN"/>
        </w:rPr>
      </w:pPr>
      <w:r>
        <w:rPr>
          <w:rFonts w:eastAsia="Roboto Mono"/>
          <w:lang w:eastAsia="zh-CN" w:bidi="hi-IN"/>
        </w:rPr>
        <w:t xml:space="preserve">Extract any elements from the given </w:t>
      </w:r>
      <w:r>
        <w:rPr>
          <w:rFonts w:eastAsia="Roboto Mono"/>
          <w:i/>
          <w:iCs/>
          <w:lang w:eastAsia="zh-CN" w:bidi="hi-IN"/>
        </w:rPr>
        <w:t>Array</w:t>
      </w:r>
      <w:r>
        <w:rPr>
          <w:rFonts w:eastAsia="Roboto Mono"/>
          <w:lang w:eastAsia="zh-CN" w:bidi="hi-IN"/>
        </w:rPr>
        <w:t xml:space="preserve"> which </w:t>
      </w:r>
      <w:r w:rsidR="00704048">
        <w:rPr>
          <w:rFonts w:eastAsia="Roboto Mono"/>
          <w:lang w:eastAsia="zh-CN" w:bidi="hi-IN"/>
        </w:rPr>
        <w:t xml:space="preserve">evaluate </w:t>
      </w:r>
      <w:r w:rsidR="00704048">
        <w:rPr>
          <w:rFonts w:eastAsia="Roboto Mono"/>
          <w:i/>
          <w:iCs/>
          <w:lang w:eastAsia="zh-CN" w:bidi="hi-IN"/>
        </w:rPr>
        <w:t>true</w:t>
      </w:r>
      <w:r w:rsidR="00704048">
        <w:rPr>
          <w:rFonts w:eastAsia="Roboto Mono"/>
          <w:lang w:eastAsia="zh-CN" w:bidi="hi-IN"/>
        </w:rPr>
        <w:t xml:space="preserve"> given the regex </w:t>
      </w:r>
      <w:r w:rsidR="00704048">
        <w:rPr>
          <w:rFonts w:eastAsia="Roboto Mono"/>
          <w:i/>
          <w:iCs/>
          <w:lang w:eastAsia="zh-CN" w:bidi="hi-IN"/>
        </w:rPr>
        <w:t>Expression</w:t>
      </w:r>
      <w:r w:rsidR="00704048">
        <w:rPr>
          <w:rFonts w:eastAsia="Roboto Mono"/>
          <w:lang w:eastAsia="zh-CN" w:bidi="hi-IN"/>
        </w:rPr>
        <w:t xml:space="preserve">. Returns list of results in list context, or number of results in scalar context. </w:t>
      </w:r>
    </w:p>
    <w:p w14:paraId="0EF12F87" w14:textId="77777777" w:rsidR="00452D40" w:rsidRPr="00685E90" w:rsidRDefault="00452D40" w:rsidP="00685E90">
      <w:pPr>
        <w:rPr>
          <w:rFonts w:eastAsia="Roboto Mono"/>
          <w:lang w:eastAsia="zh-CN" w:bidi="hi-IN"/>
        </w:rPr>
      </w:pPr>
    </w:p>
    <w:p w14:paraId="483E0F4A" w14:textId="405EA717" w:rsidR="00685E90" w:rsidRDefault="00685E90" w:rsidP="00685E90">
      <w:pPr>
        <w:pStyle w:val="code-definition"/>
      </w:pPr>
      <w:r>
        <w:t>join(</w:t>
      </w:r>
      <w:r w:rsidR="00452D40">
        <w:rPr>
          <w:i/>
          <w:iCs/>
          <w:sz w:val="18"/>
          <w:szCs w:val="18"/>
        </w:rPr>
        <w:t>Delim, List</w:t>
      </w:r>
      <w:r>
        <w:t>)</w:t>
      </w:r>
    </w:p>
    <w:p w14:paraId="0A3D0489" w14:textId="60ACE889" w:rsidR="00452D40" w:rsidRPr="00452D40" w:rsidRDefault="00452D40" w:rsidP="00452D40">
      <w:pPr>
        <w:rPr>
          <w:rFonts w:eastAsia="Roboto Mono"/>
          <w:lang w:eastAsia="zh-CN" w:bidi="hi-IN"/>
        </w:rPr>
      </w:pPr>
      <w:r>
        <w:rPr>
          <w:rFonts w:eastAsia="Roboto Mono"/>
          <w:lang w:eastAsia="zh-CN" w:bidi="hi-IN"/>
        </w:rPr>
        <w:tab/>
        <w:t xml:space="preserve">Join the separate strings of </w:t>
      </w:r>
      <w:r>
        <w:rPr>
          <w:rFonts w:eastAsia="Roboto Mono"/>
          <w:i/>
          <w:iCs/>
          <w:lang w:eastAsia="zh-CN" w:bidi="hi-IN"/>
        </w:rPr>
        <w:t>List</w:t>
      </w:r>
      <w:r>
        <w:rPr>
          <w:rFonts w:eastAsia="Roboto Mono"/>
          <w:lang w:eastAsia="zh-CN" w:bidi="hi-IN"/>
        </w:rPr>
        <w:t xml:space="preserve"> into a single string, with fields separated by </w:t>
      </w:r>
      <w:proofErr w:type="spellStart"/>
      <w:r>
        <w:rPr>
          <w:rFonts w:eastAsia="Roboto Mono"/>
          <w:i/>
          <w:iCs/>
          <w:lang w:eastAsia="zh-CN" w:bidi="hi-IN"/>
        </w:rPr>
        <w:t>Delim</w:t>
      </w:r>
      <w:proofErr w:type="spellEnd"/>
      <w:r>
        <w:rPr>
          <w:rFonts w:eastAsia="Roboto Mono"/>
          <w:lang w:eastAsia="zh-CN" w:bidi="hi-IN"/>
        </w:rPr>
        <w:t xml:space="preserve">, and return it. </w:t>
      </w:r>
    </w:p>
    <w:p w14:paraId="2F59DC80" w14:textId="0685074A" w:rsidR="00685E90" w:rsidRDefault="00685E90">
      <w:pPr>
        <w:autoSpaceDN w:val="0"/>
        <w:textAlignment w:val="baseline"/>
        <w:rPr>
          <w:rFonts w:eastAsia="Roboto Mono"/>
          <w:lang w:eastAsia="zh-CN" w:bidi="hi-IN"/>
        </w:rPr>
      </w:pPr>
    </w:p>
    <w:p w14:paraId="3875445A" w14:textId="07FD0011" w:rsidR="00685E90" w:rsidRDefault="00685E90" w:rsidP="00685E90">
      <w:pPr>
        <w:pStyle w:val="code-definition"/>
      </w:pPr>
      <w:r>
        <w:t>reverse(</w:t>
      </w:r>
      <w:r>
        <w:rPr>
          <w:i/>
          <w:iCs/>
          <w:sz w:val="18"/>
          <w:szCs w:val="18"/>
        </w:rPr>
        <w:t>List</w:t>
      </w:r>
      <w:r>
        <w:t>)</w:t>
      </w:r>
    </w:p>
    <w:p w14:paraId="0FF847BF" w14:textId="3FA61B97" w:rsidR="00685E90" w:rsidRPr="000352E9" w:rsidRDefault="000352E9" w:rsidP="000352E9">
      <w:pPr>
        <w:ind w:left="700"/>
        <w:rPr>
          <w:rFonts w:eastAsia="Roboto Mono"/>
          <w:lang w:eastAsia="zh-CN" w:bidi="hi-IN"/>
        </w:rPr>
      </w:pPr>
      <w:r>
        <w:rPr>
          <w:rFonts w:eastAsia="Roboto Mono"/>
          <w:lang w:eastAsia="zh-CN" w:bidi="hi-IN"/>
        </w:rPr>
        <w:t xml:space="preserve">Reverses values in </w:t>
      </w:r>
      <w:r>
        <w:rPr>
          <w:rFonts w:eastAsia="Roboto Mono"/>
          <w:i/>
          <w:iCs/>
          <w:lang w:eastAsia="zh-CN" w:bidi="hi-IN"/>
        </w:rPr>
        <w:t>List</w:t>
      </w:r>
      <w:r w:rsidR="00763D11">
        <w:rPr>
          <w:rFonts w:eastAsia="Roboto Mono"/>
          <w:i/>
          <w:iCs/>
          <w:lang w:eastAsia="zh-CN" w:bidi="hi-IN"/>
        </w:rPr>
        <w:t xml:space="preserve"> </w:t>
      </w:r>
      <w:r w:rsidR="00763D11">
        <w:rPr>
          <w:rFonts w:eastAsia="Roboto Mono"/>
          <w:lang w:eastAsia="zh-CN" w:bidi="hi-IN"/>
        </w:rPr>
        <w:t>(not in-place)</w:t>
      </w:r>
      <w:r>
        <w:rPr>
          <w:rFonts w:eastAsia="Roboto Mono"/>
          <w:lang w:eastAsia="zh-CN" w:bidi="hi-IN"/>
        </w:rPr>
        <w:t xml:space="preserve">. Returns reversed list in list context, or in scalar context, concatenated string of reversed list with characters of each element also reversed. </w:t>
      </w:r>
    </w:p>
    <w:p w14:paraId="7D2D98ED" w14:textId="77777777" w:rsidR="00685E90" w:rsidRDefault="00685E90">
      <w:pPr>
        <w:autoSpaceDN w:val="0"/>
        <w:textAlignment w:val="baseline"/>
        <w:rPr>
          <w:rFonts w:eastAsia="Roboto Mono"/>
          <w:lang w:eastAsia="zh-CN" w:bidi="hi-IN"/>
        </w:rPr>
      </w:pPr>
    </w:p>
    <w:p w14:paraId="70A3E1C5" w14:textId="05AF8F73" w:rsidR="00CA4E69" w:rsidRDefault="00CA4E69" w:rsidP="00CA4E69">
      <w:pPr>
        <w:pStyle w:val="code-definition"/>
      </w:pPr>
      <w:r>
        <w:t>splice(</w:t>
      </w:r>
      <w:r>
        <w:rPr>
          <w:i/>
          <w:iCs/>
          <w:sz w:val="18"/>
          <w:szCs w:val="18"/>
        </w:rPr>
        <w:t>Array, Offset, Length, List</w:t>
      </w:r>
      <w:r>
        <w:t>)</w:t>
      </w:r>
    </w:p>
    <w:p w14:paraId="2CE2F1E1" w14:textId="671CCC8D" w:rsidR="00C27837" w:rsidRDefault="00C27837" w:rsidP="00C27837">
      <w:pPr>
        <w:pStyle w:val="code-definition"/>
      </w:pPr>
      <w:r>
        <w:t>splice(</w:t>
      </w:r>
      <w:r>
        <w:rPr>
          <w:i/>
          <w:iCs/>
          <w:sz w:val="18"/>
          <w:szCs w:val="18"/>
        </w:rPr>
        <w:t>Array, Offset, Length</w:t>
      </w:r>
      <w:r>
        <w:t>)</w:t>
      </w:r>
    </w:p>
    <w:p w14:paraId="3B1EEFD1" w14:textId="4096753F" w:rsidR="00C27837" w:rsidRPr="00C27837" w:rsidRDefault="00C27837" w:rsidP="00C27837">
      <w:pPr>
        <w:pStyle w:val="code-definition"/>
      </w:pPr>
      <w:r>
        <w:t>splice(</w:t>
      </w:r>
      <w:r>
        <w:rPr>
          <w:i/>
          <w:iCs/>
          <w:sz w:val="18"/>
          <w:szCs w:val="18"/>
        </w:rPr>
        <w:t>Array, Offset</w:t>
      </w:r>
      <w:r>
        <w:t>)</w:t>
      </w:r>
    </w:p>
    <w:p w14:paraId="1B4F861C" w14:textId="1EBB535B" w:rsidR="00CA4E69" w:rsidRDefault="00CA4E69" w:rsidP="00CA4E69">
      <w:pPr>
        <w:pStyle w:val="code-definition"/>
      </w:pPr>
      <w:r>
        <w:lastRenderedPageBreak/>
        <w:t>splice(</w:t>
      </w:r>
      <w:r>
        <w:rPr>
          <w:i/>
          <w:iCs/>
          <w:sz w:val="18"/>
          <w:szCs w:val="18"/>
        </w:rPr>
        <w:t>Array</w:t>
      </w:r>
      <w:r>
        <w:t>)</w:t>
      </w:r>
    </w:p>
    <w:p w14:paraId="756731C7" w14:textId="587AF9B0" w:rsidR="00E967EE" w:rsidRPr="00763D11" w:rsidRDefault="00CA4E69" w:rsidP="00C27837">
      <w:pPr>
        <w:ind w:left="700"/>
        <w:rPr>
          <w:lang w:eastAsia="zh-CN" w:bidi="hi-IN"/>
        </w:rPr>
      </w:pPr>
      <w:r>
        <w:rPr>
          <w:lang w:eastAsia="zh-CN" w:bidi="hi-IN"/>
        </w:rPr>
        <w:t xml:space="preserve">Removes elements designated by </w:t>
      </w:r>
      <w:r>
        <w:rPr>
          <w:i/>
          <w:iCs/>
          <w:lang w:eastAsia="zh-CN" w:bidi="hi-IN"/>
        </w:rPr>
        <w:t>Offset</w:t>
      </w:r>
      <w:r>
        <w:rPr>
          <w:lang w:eastAsia="zh-CN" w:bidi="hi-IN"/>
        </w:rPr>
        <w:t xml:space="preserve"> and </w:t>
      </w:r>
      <w:r>
        <w:rPr>
          <w:i/>
          <w:iCs/>
          <w:lang w:eastAsia="zh-CN" w:bidi="hi-IN"/>
        </w:rPr>
        <w:t>Length</w:t>
      </w:r>
      <w:r>
        <w:rPr>
          <w:lang w:eastAsia="zh-CN" w:bidi="hi-IN"/>
        </w:rPr>
        <w:t xml:space="preserve"> </w:t>
      </w:r>
      <w:r w:rsidR="00C27837">
        <w:rPr>
          <w:lang w:eastAsia="zh-CN" w:bidi="hi-IN"/>
        </w:rPr>
        <w:t xml:space="preserve">from </w:t>
      </w:r>
      <w:r w:rsidR="00763D11">
        <w:rPr>
          <w:i/>
          <w:iCs/>
          <w:lang w:eastAsia="zh-CN" w:bidi="hi-IN"/>
        </w:rPr>
        <w:t>Array</w:t>
      </w:r>
      <w:r w:rsidR="003E0D2C">
        <w:rPr>
          <w:lang w:eastAsia="zh-CN" w:bidi="hi-IN"/>
        </w:rPr>
        <w:t xml:space="preserve">, </w:t>
      </w:r>
      <w:r w:rsidR="00C27837">
        <w:rPr>
          <w:lang w:eastAsia="zh-CN" w:bidi="hi-IN"/>
        </w:rPr>
        <w:t xml:space="preserve">and replace them with elements of </w:t>
      </w:r>
      <w:r w:rsidR="00C27837">
        <w:rPr>
          <w:i/>
          <w:iCs/>
          <w:lang w:eastAsia="zh-CN" w:bidi="hi-IN"/>
        </w:rPr>
        <w:t>List</w:t>
      </w:r>
      <w:r w:rsidR="00C27837">
        <w:rPr>
          <w:lang w:eastAsia="zh-CN" w:bidi="hi-IN"/>
        </w:rPr>
        <w:t>, if any</w:t>
      </w:r>
      <w:r w:rsidR="003E0D2C">
        <w:rPr>
          <w:lang w:eastAsia="zh-CN" w:bidi="hi-IN"/>
        </w:rPr>
        <w:t>, (in-place)</w:t>
      </w:r>
      <w:r w:rsidR="00C27837">
        <w:rPr>
          <w:lang w:eastAsia="zh-CN" w:bidi="hi-IN"/>
        </w:rPr>
        <w:t xml:space="preserve">. In list context, returns elements removed from the array. In scalar context, returns last element removed, or </w:t>
      </w:r>
      <w:r w:rsidR="00C27837">
        <w:rPr>
          <w:i/>
          <w:iCs/>
          <w:lang w:eastAsia="zh-CN" w:bidi="hi-IN"/>
        </w:rPr>
        <w:t>undef</w:t>
      </w:r>
      <w:r w:rsidR="00C27837">
        <w:rPr>
          <w:lang w:eastAsia="zh-CN" w:bidi="hi-IN"/>
        </w:rPr>
        <w:t xml:space="preserve"> if no element is removed. </w:t>
      </w:r>
      <w:r w:rsidR="00763D11">
        <w:rPr>
          <w:lang w:eastAsia="zh-CN" w:bidi="hi-IN"/>
        </w:rPr>
        <w:t xml:space="preserve">If </w:t>
      </w:r>
      <w:r w:rsidR="00763D11">
        <w:rPr>
          <w:i/>
          <w:iCs/>
          <w:lang w:eastAsia="zh-CN" w:bidi="hi-IN"/>
        </w:rPr>
        <w:t xml:space="preserve">Offset </w:t>
      </w:r>
      <w:r w:rsidR="00763D11">
        <w:rPr>
          <w:lang w:eastAsia="zh-CN" w:bidi="hi-IN"/>
        </w:rPr>
        <w:t xml:space="preserve">is omitted, remove all elements. </w:t>
      </w:r>
      <w:r w:rsidR="00C27837">
        <w:rPr>
          <w:lang w:eastAsia="zh-CN" w:bidi="hi-IN"/>
        </w:rPr>
        <w:t xml:space="preserve">If </w:t>
      </w:r>
      <w:r w:rsidR="00C27837">
        <w:rPr>
          <w:i/>
          <w:iCs/>
          <w:lang w:eastAsia="zh-CN" w:bidi="hi-IN"/>
        </w:rPr>
        <w:t>Offset</w:t>
      </w:r>
      <w:r w:rsidR="00C27837">
        <w:rPr>
          <w:lang w:eastAsia="zh-CN" w:bidi="hi-IN"/>
        </w:rPr>
        <w:t xml:space="preserve"> is negative, use negative indexing. </w:t>
      </w:r>
      <w:r w:rsidR="00E967EE">
        <w:rPr>
          <w:lang w:eastAsia="zh-CN" w:bidi="hi-IN"/>
        </w:rPr>
        <w:t xml:space="preserve">If </w:t>
      </w:r>
      <w:r w:rsidR="00763D11">
        <w:rPr>
          <w:i/>
          <w:iCs/>
          <w:lang w:eastAsia="zh-CN" w:bidi="hi-IN"/>
        </w:rPr>
        <w:t>Length</w:t>
      </w:r>
      <w:r w:rsidR="00763D11">
        <w:rPr>
          <w:lang w:eastAsia="zh-CN" w:bidi="hi-IN"/>
        </w:rPr>
        <w:t xml:space="preserve"> is omitted, remove everything following value given by </w:t>
      </w:r>
      <w:r w:rsidR="00763D11">
        <w:rPr>
          <w:i/>
          <w:iCs/>
          <w:lang w:eastAsia="zh-CN" w:bidi="hi-IN"/>
        </w:rPr>
        <w:t>Offset</w:t>
      </w:r>
      <w:r w:rsidR="00763D11">
        <w:rPr>
          <w:lang w:eastAsia="zh-CN" w:bidi="hi-IN"/>
        </w:rPr>
        <w:t xml:space="preserve">.  If </w:t>
      </w:r>
      <w:r w:rsidR="00763D11">
        <w:rPr>
          <w:i/>
          <w:iCs/>
          <w:lang w:eastAsia="zh-CN" w:bidi="hi-IN"/>
        </w:rPr>
        <w:t>Length</w:t>
      </w:r>
      <w:r w:rsidR="00763D11">
        <w:rPr>
          <w:lang w:eastAsia="zh-CN" w:bidi="hi-IN"/>
        </w:rPr>
        <w:t xml:space="preserve"> is negative, remove from value given by </w:t>
      </w:r>
      <w:r w:rsidR="00763D11">
        <w:rPr>
          <w:i/>
          <w:iCs/>
          <w:lang w:eastAsia="zh-CN" w:bidi="hi-IN"/>
        </w:rPr>
        <w:t>Offset</w:t>
      </w:r>
      <w:r w:rsidR="00763D11">
        <w:rPr>
          <w:lang w:eastAsia="zh-CN" w:bidi="hi-IN"/>
        </w:rPr>
        <w:t xml:space="preserve"> except for the last </w:t>
      </w:r>
      <w:r w:rsidR="00763D11">
        <w:rPr>
          <w:i/>
          <w:iCs/>
          <w:lang w:eastAsia="zh-CN" w:bidi="hi-IN"/>
        </w:rPr>
        <w:t>Length</w:t>
      </w:r>
      <w:r w:rsidR="00763D11">
        <w:rPr>
          <w:lang w:eastAsia="zh-CN" w:bidi="hi-IN"/>
        </w:rPr>
        <w:t xml:space="preserve"> values of the array. </w:t>
      </w:r>
    </w:p>
    <w:p w14:paraId="57862092" w14:textId="79881A55" w:rsidR="00C27837" w:rsidRDefault="00C27837" w:rsidP="003E0D2C">
      <w:pPr>
        <w:ind w:left="709"/>
        <w:rPr>
          <w:lang w:eastAsia="zh-CN" w:bidi="hi-IN"/>
        </w:rPr>
      </w:pPr>
      <w:r>
        <w:rPr>
          <w:lang w:eastAsia="zh-CN" w:bidi="hi-IN"/>
        </w:rPr>
        <w:t xml:space="preserve">Assuming </w:t>
      </w:r>
      <w:r w:rsidRPr="00C27837">
        <w:rPr>
          <w:i/>
          <w:iCs/>
          <w:lang w:eastAsia="zh-CN" w:bidi="hi-IN"/>
        </w:rPr>
        <w:t xml:space="preserve">$#a &gt;= </w:t>
      </w:r>
      <w:r>
        <w:rPr>
          <w:i/>
          <w:iCs/>
          <w:lang w:eastAsia="zh-CN" w:bidi="hi-IN"/>
        </w:rPr>
        <w:t>$</w:t>
      </w:r>
      <w:proofErr w:type="spellStart"/>
      <w:r>
        <w:rPr>
          <w:i/>
          <w:iCs/>
          <w:lang w:eastAsia="zh-CN" w:bidi="hi-IN"/>
        </w:rPr>
        <w:t>i</w:t>
      </w:r>
      <w:proofErr w:type="spellEnd"/>
      <w:r>
        <w:rPr>
          <w:lang w:eastAsia="zh-CN" w:bidi="hi-IN"/>
        </w:rPr>
        <w:t>, the following are equivalent:</w:t>
      </w:r>
    </w:p>
    <w:p w14:paraId="6F395D5D" w14:textId="6463A2DC" w:rsidR="00C27837" w:rsidRPr="00010736" w:rsidRDefault="00E967EE" w:rsidP="00010736">
      <w:pPr>
        <w:pStyle w:val="code-definition"/>
        <w:ind w:left="709" w:firstLine="709"/>
        <w:rPr>
          <w:sz w:val="16"/>
          <w:szCs w:val="16"/>
        </w:rPr>
      </w:pPr>
      <w:r>
        <w:rPr>
          <w:sz w:val="16"/>
          <w:szCs w:val="16"/>
        </w:rPr>
        <w:t>s</w:t>
      </w:r>
      <w:r w:rsidR="00C27837" w:rsidRPr="00010736">
        <w:rPr>
          <w:sz w:val="16"/>
          <w:szCs w:val="16"/>
        </w:rPr>
        <w:t xml:space="preserve">plice(@a, @a, 0, </w:t>
      </w:r>
      <w:r w:rsidR="00010736">
        <w:rPr>
          <w:sz w:val="16"/>
          <w:szCs w:val="16"/>
        </w:rPr>
        <w:t>(</w:t>
      </w:r>
      <w:r w:rsidR="00C27837" w:rsidRPr="00010736">
        <w:rPr>
          <w:sz w:val="16"/>
          <w:szCs w:val="16"/>
        </w:rPr>
        <w:t>$x, $y</w:t>
      </w:r>
      <w:r w:rsidR="00010736">
        <w:rPr>
          <w:sz w:val="16"/>
          <w:szCs w:val="16"/>
        </w:rPr>
        <w:t>)</w:t>
      </w:r>
      <w:r w:rsidR="00C27837" w:rsidRPr="00010736">
        <w:rPr>
          <w:sz w:val="16"/>
          <w:szCs w:val="16"/>
        </w:rPr>
        <w:t>)</w:t>
      </w:r>
      <w:r>
        <w:rPr>
          <w:sz w:val="16"/>
          <w:szCs w:val="16"/>
        </w:rPr>
        <w:tab/>
      </w:r>
      <w:r>
        <w:rPr>
          <w:sz w:val="16"/>
          <w:szCs w:val="16"/>
        </w:rPr>
        <w:tab/>
      </w:r>
      <w:r w:rsidRPr="00010736">
        <w:rPr>
          <w:sz w:val="16"/>
          <w:szCs w:val="16"/>
        </w:rPr>
        <w:t xml:space="preserve">push(@a, </w:t>
      </w:r>
      <w:r>
        <w:rPr>
          <w:sz w:val="16"/>
          <w:szCs w:val="16"/>
        </w:rPr>
        <w:t>(</w:t>
      </w:r>
      <w:r w:rsidRPr="00010736">
        <w:rPr>
          <w:sz w:val="16"/>
          <w:szCs w:val="16"/>
        </w:rPr>
        <w:t>$x, $y</w:t>
      </w:r>
      <w:r>
        <w:rPr>
          <w:sz w:val="16"/>
          <w:szCs w:val="16"/>
        </w:rPr>
        <w:t>)</w:t>
      </w:r>
      <w:r w:rsidRPr="00010736">
        <w:rPr>
          <w:sz w:val="16"/>
          <w:szCs w:val="16"/>
        </w:rPr>
        <w:t>)</w:t>
      </w:r>
    </w:p>
    <w:p w14:paraId="4E91072B" w14:textId="44DB89F2" w:rsidR="00010736" w:rsidRPr="00010736" w:rsidRDefault="00010736" w:rsidP="00010736">
      <w:pPr>
        <w:pStyle w:val="code-definition"/>
        <w:ind w:left="709" w:firstLine="709"/>
        <w:rPr>
          <w:sz w:val="16"/>
          <w:szCs w:val="16"/>
        </w:rPr>
      </w:pPr>
      <w:r>
        <w:rPr>
          <w:sz w:val="16"/>
          <w:szCs w:val="16"/>
        </w:rPr>
        <w:t>splice(@a, -1)</w:t>
      </w:r>
      <w:r w:rsidR="00E967EE">
        <w:rPr>
          <w:sz w:val="16"/>
          <w:szCs w:val="16"/>
        </w:rPr>
        <w:tab/>
      </w:r>
      <w:r w:rsidR="00E967EE">
        <w:rPr>
          <w:sz w:val="16"/>
          <w:szCs w:val="16"/>
        </w:rPr>
        <w:tab/>
      </w:r>
      <w:r w:rsidR="00E967EE">
        <w:rPr>
          <w:sz w:val="16"/>
          <w:szCs w:val="16"/>
        </w:rPr>
        <w:tab/>
      </w:r>
      <w:r w:rsidR="00E967EE">
        <w:rPr>
          <w:sz w:val="16"/>
          <w:szCs w:val="16"/>
        </w:rPr>
        <w:tab/>
      </w:r>
      <w:r w:rsidR="00E967EE" w:rsidRPr="00010736">
        <w:rPr>
          <w:sz w:val="16"/>
          <w:szCs w:val="16"/>
        </w:rPr>
        <w:t>pop(@a)</w:t>
      </w:r>
      <w:r w:rsidR="00E967EE">
        <w:rPr>
          <w:sz w:val="16"/>
          <w:szCs w:val="16"/>
        </w:rPr>
        <w:tab/>
      </w:r>
    </w:p>
    <w:p w14:paraId="09D66DF2" w14:textId="33C31EAF" w:rsidR="00010736" w:rsidRPr="00010736" w:rsidRDefault="00010736" w:rsidP="00010736">
      <w:pPr>
        <w:pStyle w:val="code-definition"/>
        <w:ind w:left="709" w:firstLine="709"/>
        <w:rPr>
          <w:sz w:val="16"/>
          <w:szCs w:val="16"/>
        </w:rPr>
      </w:pPr>
      <w:r>
        <w:rPr>
          <w:sz w:val="16"/>
          <w:szCs w:val="16"/>
        </w:rPr>
        <w:t>splice(@a, 0, 1)</w:t>
      </w:r>
      <w:r w:rsidR="00E967EE">
        <w:rPr>
          <w:sz w:val="16"/>
          <w:szCs w:val="16"/>
        </w:rPr>
        <w:tab/>
      </w:r>
      <w:r w:rsidR="00E967EE">
        <w:rPr>
          <w:sz w:val="16"/>
          <w:szCs w:val="16"/>
        </w:rPr>
        <w:tab/>
      </w:r>
      <w:r w:rsidR="00E967EE">
        <w:rPr>
          <w:sz w:val="16"/>
          <w:szCs w:val="16"/>
        </w:rPr>
        <w:tab/>
      </w:r>
      <w:r w:rsidR="00E967EE" w:rsidRPr="00010736">
        <w:rPr>
          <w:sz w:val="16"/>
          <w:szCs w:val="16"/>
        </w:rPr>
        <w:t>shift(@a)</w:t>
      </w:r>
    </w:p>
    <w:p w14:paraId="142956EB" w14:textId="5274F3E0" w:rsidR="00010736" w:rsidRPr="00010736" w:rsidRDefault="00E967EE" w:rsidP="00010736">
      <w:pPr>
        <w:pStyle w:val="code-definition"/>
        <w:ind w:left="709" w:firstLine="709"/>
        <w:rPr>
          <w:sz w:val="16"/>
          <w:szCs w:val="16"/>
        </w:rPr>
      </w:pPr>
      <w:r>
        <w:rPr>
          <w:sz w:val="16"/>
          <w:szCs w:val="16"/>
        </w:rPr>
        <w:t>s</w:t>
      </w:r>
      <w:r w:rsidR="00010736">
        <w:rPr>
          <w:sz w:val="16"/>
          <w:szCs w:val="16"/>
        </w:rPr>
        <w:t>plice(@a, 0, 0, ($x, $y))</w:t>
      </w:r>
      <w:r>
        <w:rPr>
          <w:sz w:val="16"/>
          <w:szCs w:val="16"/>
        </w:rPr>
        <w:tab/>
      </w:r>
      <w:r>
        <w:rPr>
          <w:sz w:val="16"/>
          <w:szCs w:val="16"/>
        </w:rPr>
        <w:tab/>
      </w:r>
      <w:r w:rsidRPr="00010736">
        <w:rPr>
          <w:sz w:val="16"/>
          <w:szCs w:val="16"/>
        </w:rPr>
        <w:t xml:space="preserve">unshift(@a, </w:t>
      </w:r>
      <w:r>
        <w:rPr>
          <w:sz w:val="16"/>
          <w:szCs w:val="16"/>
        </w:rPr>
        <w:t>(</w:t>
      </w:r>
      <w:r w:rsidRPr="00010736">
        <w:rPr>
          <w:sz w:val="16"/>
          <w:szCs w:val="16"/>
        </w:rPr>
        <w:t>$x, $y)</w:t>
      </w:r>
      <w:r>
        <w:rPr>
          <w:sz w:val="16"/>
          <w:szCs w:val="16"/>
        </w:rPr>
        <w:t>)</w:t>
      </w:r>
    </w:p>
    <w:p w14:paraId="04528FF4" w14:textId="76D8E2F7" w:rsidR="00010736" w:rsidRPr="00010736" w:rsidRDefault="00010736" w:rsidP="00010736">
      <w:pPr>
        <w:pStyle w:val="code-definition"/>
        <w:ind w:left="709" w:firstLine="709"/>
        <w:rPr>
          <w:sz w:val="16"/>
          <w:szCs w:val="16"/>
        </w:rPr>
      </w:pPr>
      <w:r>
        <w:rPr>
          <w:sz w:val="16"/>
          <w:szCs w:val="16"/>
        </w:rPr>
        <w:t>splice(@a, $i, 1, $y)</w:t>
      </w:r>
      <w:r w:rsidR="00E967EE">
        <w:rPr>
          <w:sz w:val="16"/>
          <w:szCs w:val="16"/>
        </w:rPr>
        <w:tab/>
      </w:r>
      <w:r w:rsidR="00E967EE">
        <w:rPr>
          <w:sz w:val="16"/>
          <w:szCs w:val="16"/>
        </w:rPr>
        <w:tab/>
      </w:r>
      <w:r w:rsidR="00E967EE">
        <w:rPr>
          <w:sz w:val="16"/>
          <w:szCs w:val="16"/>
        </w:rPr>
        <w:tab/>
      </w:r>
      <w:r w:rsidR="00E967EE" w:rsidRPr="00010736">
        <w:rPr>
          <w:sz w:val="16"/>
          <w:szCs w:val="16"/>
        </w:rPr>
        <w:t>$a[$i] = $y</w:t>
      </w:r>
    </w:p>
    <w:p w14:paraId="7D193A8F" w14:textId="00C9CA94" w:rsidR="00010736" w:rsidRDefault="00010736" w:rsidP="00010736">
      <w:pPr>
        <w:rPr>
          <w:lang w:eastAsia="zh-CN" w:bidi="hi-IN"/>
        </w:rPr>
      </w:pPr>
    </w:p>
    <w:p w14:paraId="277676AA" w14:textId="6C52F66B" w:rsidR="00634E83" w:rsidRDefault="00634E83" w:rsidP="006660FD">
      <w:pPr>
        <w:pStyle w:val="code-definition"/>
      </w:pPr>
      <w:r>
        <w:t>grep(</w:t>
      </w:r>
      <w:r>
        <w:rPr>
          <w:i/>
          <w:iCs/>
          <w:sz w:val="18"/>
          <w:szCs w:val="18"/>
        </w:rPr>
        <w:t>Block, List</w:t>
      </w:r>
      <w:r>
        <w:t>)</w:t>
      </w:r>
    </w:p>
    <w:p w14:paraId="586D49FC" w14:textId="45C458D6" w:rsidR="003E0D2C" w:rsidRDefault="004F1824" w:rsidP="006660FD">
      <w:pPr>
        <w:pStyle w:val="code-definition"/>
      </w:pPr>
      <w:r>
        <w:t>grep(</w:t>
      </w:r>
      <w:r w:rsidR="00634E83">
        <w:rPr>
          <w:i/>
          <w:iCs/>
          <w:sz w:val="18"/>
          <w:szCs w:val="18"/>
        </w:rPr>
        <w:t>Expr, List</w:t>
      </w:r>
      <w:r>
        <w:t>)</w:t>
      </w:r>
    </w:p>
    <w:p w14:paraId="1890EE39" w14:textId="42B93A68" w:rsidR="00634E83" w:rsidRPr="00634E83" w:rsidRDefault="00634E83"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number of times expression was true. In a list context, returns aliases into the original list for those items that return true – that is, modifying values in the list returned by </w:t>
      </w:r>
      <w:proofErr w:type="gramStart"/>
      <w:r>
        <w:rPr>
          <w:i/>
          <w:iCs/>
          <w:lang w:eastAsia="zh-CN" w:bidi="hi-IN"/>
        </w:rPr>
        <w:t>grep(</w:t>
      </w:r>
      <w:proofErr w:type="gramEnd"/>
      <w:r>
        <w:rPr>
          <w:i/>
          <w:iCs/>
          <w:lang w:eastAsia="zh-CN" w:bidi="hi-IN"/>
        </w:rPr>
        <w:t>)</w:t>
      </w:r>
      <w:r>
        <w:rPr>
          <w:lang w:eastAsia="zh-CN" w:bidi="hi-IN"/>
        </w:rPr>
        <w:t xml:space="preserve"> also modifies values in the original list (and as this is </w:t>
      </w:r>
      <w:r w:rsidR="00141CBE">
        <w:rPr>
          <w:lang w:eastAsia="zh-CN" w:bidi="hi-IN"/>
        </w:rPr>
        <w:t xml:space="preserve">not obvious, it is best avoided). </w:t>
      </w:r>
    </w:p>
    <w:p w14:paraId="44A7C29E" w14:textId="77777777" w:rsidR="006660FD" w:rsidRPr="006660FD" w:rsidRDefault="006660FD" w:rsidP="006660FD">
      <w:pPr>
        <w:rPr>
          <w:lang w:eastAsia="zh-CN" w:bidi="hi-IN"/>
        </w:rPr>
      </w:pPr>
    </w:p>
    <w:p w14:paraId="5AA2D51E" w14:textId="0209B326" w:rsidR="004F1824" w:rsidRDefault="006660FD" w:rsidP="006660FD">
      <w:pPr>
        <w:pStyle w:val="code-definition"/>
      </w:pPr>
      <w:r>
        <w:t>map(</w:t>
      </w:r>
      <w:r w:rsidR="00141CBE">
        <w:rPr>
          <w:i/>
          <w:iCs/>
          <w:sz w:val="18"/>
          <w:szCs w:val="18"/>
        </w:rPr>
        <w:t>Block, List</w:t>
      </w:r>
      <w:r>
        <w:t>)</w:t>
      </w:r>
    </w:p>
    <w:p w14:paraId="492A6C48" w14:textId="6F6D595A" w:rsidR="00141CBE" w:rsidRPr="00141CBE" w:rsidRDefault="00141CBE" w:rsidP="00141CBE">
      <w:pPr>
        <w:pStyle w:val="code-definition"/>
      </w:pPr>
      <w:r>
        <w:t>map(</w:t>
      </w:r>
      <w:r>
        <w:rPr>
          <w:i/>
          <w:iCs/>
          <w:sz w:val="18"/>
          <w:szCs w:val="18"/>
        </w:rPr>
        <w:t>Expr, List</w:t>
      </w:r>
      <w:r>
        <w:t>)</w:t>
      </w:r>
    </w:p>
    <w:p w14:paraId="03C487D3" w14:textId="259B6B5E" w:rsidR="00141CBE" w:rsidRPr="00141CBE" w:rsidRDefault="00141CBE" w:rsidP="00141CBE">
      <w:pPr>
        <w:ind w:left="700"/>
        <w:rPr>
          <w:lang w:eastAsia="zh-CN" w:bidi="hi-IN"/>
        </w:rPr>
      </w:pPr>
      <w:r>
        <w:rPr>
          <w:lang w:eastAsia="zh-CN" w:bidi="hi-IN"/>
        </w:rPr>
        <w:t xml:space="preserve">Evaluate </w:t>
      </w:r>
      <w:r>
        <w:rPr>
          <w:i/>
          <w:iCs/>
          <w:lang w:eastAsia="zh-CN" w:bidi="hi-IN"/>
        </w:rPr>
        <w:t>Block</w:t>
      </w:r>
      <w:r>
        <w:rPr>
          <w:lang w:eastAsia="zh-CN" w:bidi="hi-IN"/>
        </w:rPr>
        <w:t xml:space="preserve"> or </w:t>
      </w:r>
      <w:r>
        <w:rPr>
          <w:i/>
          <w:iCs/>
          <w:lang w:eastAsia="zh-CN" w:bidi="hi-IN"/>
        </w:rPr>
        <w:t>Expr</w:t>
      </w:r>
      <w:r>
        <w:rPr>
          <w:lang w:eastAsia="zh-CN" w:bidi="hi-IN"/>
        </w:rPr>
        <w:t xml:space="preserve"> for each element of </w:t>
      </w:r>
      <w:r>
        <w:rPr>
          <w:i/>
          <w:iCs/>
          <w:lang w:eastAsia="zh-CN" w:bidi="hi-IN"/>
        </w:rPr>
        <w:t>List</w:t>
      </w:r>
      <w:r>
        <w:rPr>
          <w:lang w:eastAsia="zh-CN" w:bidi="hi-IN"/>
        </w:rPr>
        <w:t xml:space="preserve">, (locally setting </w:t>
      </w:r>
      <w:r>
        <w:rPr>
          <w:i/>
          <w:iCs/>
          <w:lang w:eastAsia="zh-CN" w:bidi="hi-IN"/>
        </w:rPr>
        <w:t xml:space="preserve">$_ </w:t>
      </w:r>
      <w:r>
        <w:rPr>
          <w:lang w:eastAsia="zh-CN" w:bidi="hi-IN"/>
        </w:rPr>
        <w:t xml:space="preserve">to each element). In a scalar context, returns the length of the resulting list. In a list context, returns resulting list. If an expression returns an empty list, it is excluded from the resulting list. </w:t>
      </w:r>
    </w:p>
    <w:p w14:paraId="7F02994F" w14:textId="51221293" w:rsidR="006660FD" w:rsidRDefault="006660FD" w:rsidP="006660FD">
      <w:pPr>
        <w:rPr>
          <w:lang w:eastAsia="zh-CN" w:bidi="hi-IN"/>
        </w:rPr>
      </w:pPr>
    </w:p>
    <w:p w14:paraId="5451E346" w14:textId="7DFBF3F1" w:rsidR="004F1824" w:rsidRDefault="004F1824" w:rsidP="00010736">
      <w:pPr>
        <w:rPr>
          <w:lang w:eastAsia="zh-CN" w:bidi="hi-IN"/>
        </w:rPr>
      </w:pPr>
    </w:p>
    <w:p w14:paraId="229C1147" w14:textId="77777777" w:rsidR="004F1824" w:rsidRPr="00010736" w:rsidRDefault="004F1824" w:rsidP="00010736">
      <w:pPr>
        <w:rPr>
          <w:lang w:eastAsia="zh-CN" w:bidi="hi-IN"/>
        </w:rPr>
      </w:pPr>
    </w:p>
    <w:p w14:paraId="4E514816" w14:textId="54D8B238" w:rsidR="00CA4E69" w:rsidRDefault="00CA4E69">
      <w:pPr>
        <w:autoSpaceDN w:val="0"/>
        <w:textAlignment w:val="baseline"/>
        <w:rPr>
          <w:rFonts w:ascii="SF Mono" w:eastAsia="Roboto Mono" w:hAnsi="SF Mono" w:cs="Roboto Mono"/>
          <w:b/>
          <w:bCs/>
          <w:kern w:val="3"/>
          <w:sz w:val="22"/>
          <w:szCs w:val="28"/>
          <w:lang w:eastAsia="zh-CN" w:bidi="hi-IN"/>
        </w:rPr>
      </w:pPr>
      <w:r>
        <w:br w:type="page"/>
      </w:r>
    </w:p>
    <w:p w14:paraId="307ED72F" w14:textId="0B6A40DA" w:rsidR="00685E90" w:rsidRDefault="00D14A9F" w:rsidP="00D14A9F">
      <w:pPr>
        <w:pStyle w:val="Heading1"/>
      </w:pPr>
      <w:bookmarkStart w:id="64" w:name="_Toc74598188"/>
      <w:r>
        <w:lastRenderedPageBreak/>
        <w:t>hashes</w:t>
      </w:r>
      <w:bookmarkEnd w:id="64"/>
    </w:p>
    <w:p w14:paraId="6D889A4F" w14:textId="46A81FEE" w:rsidR="00D55596" w:rsidRDefault="00F536A3" w:rsidP="00D55596">
      <w:pPr>
        <w:rPr>
          <w:lang w:eastAsia="zh-CN" w:bidi="hi-IN"/>
        </w:rPr>
      </w:pPr>
      <w:r>
        <w:t>Sets</w:t>
      </w:r>
      <w:r w:rsidR="000A0731">
        <w:t xml:space="preserve"> of key-value pairs</w:t>
      </w:r>
      <w:r>
        <w:t xml:space="preserve">. Order may be altered by insertions and </w:t>
      </w:r>
      <w:proofErr w:type="gramStart"/>
      <w:r>
        <w:t>deletions, but</w:t>
      </w:r>
      <w:proofErr w:type="gramEnd"/>
      <w:r>
        <w:t xml:space="preserve"> remains the same for an unmodified hash instance</w:t>
      </w:r>
      <w:r w:rsidR="000A0731">
        <w:t xml:space="preserve">. </w:t>
      </w:r>
      <w:r>
        <w:t>A hash e</w:t>
      </w:r>
      <w:r w:rsidR="000A0731">
        <w:t xml:space="preserve">valuates to a list in list context, or to length (number of pairs) in scalar context. </w:t>
      </w:r>
      <w:r w:rsidR="00EB6480">
        <w:t xml:space="preserve">The functions </w:t>
      </w:r>
      <w:proofErr w:type="gramStart"/>
      <w:r w:rsidR="00EB6480">
        <w:rPr>
          <w:i/>
          <w:iCs/>
        </w:rPr>
        <w:t>values(</w:t>
      </w:r>
      <w:proofErr w:type="gramEnd"/>
      <w:r w:rsidR="00EB6480">
        <w:rPr>
          <w:i/>
          <w:iCs/>
        </w:rPr>
        <w:t>)</w:t>
      </w:r>
      <w:r w:rsidR="00EB6480">
        <w:t xml:space="preserve">, </w:t>
      </w:r>
      <w:r w:rsidR="00EB6480">
        <w:rPr>
          <w:i/>
          <w:iCs/>
        </w:rPr>
        <w:t>keys()</w:t>
      </w:r>
      <w:r w:rsidR="00EB6480">
        <w:t xml:space="preserve">, and </w:t>
      </w:r>
      <w:r w:rsidR="00EB6480">
        <w:rPr>
          <w:i/>
          <w:iCs/>
        </w:rPr>
        <w:t>each()</w:t>
      </w:r>
      <w:r w:rsidR="00EB6480">
        <w:t xml:space="preserve"> </w:t>
      </w:r>
      <w:r>
        <w:t>have the</w:t>
      </w:r>
      <w:r w:rsidR="00EB6480">
        <w:t xml:space="preserve"> same order for a given hash. </w:t>
      </w:r>
      <w:r w:rsidR="00226858">
        <w:rPr>
          <w:lang w:eastAsia="zh-CN" w:bidi="hi-IN"/>
        </w:rPr>
        <w:t xml:space="preserve">The iterator used by </w:t>
      </w:r>
      <w:proofErr w:type="gramStart"/>
      <w:r w:rsidR="00226858">
        <w:rPr>
          <w:i/>
          <w:iCs/>
          <w:lang w:eastAsia="zh-CN" w:bidi="hi-IN"/>
        </w:rPr>
        <w:t>each(</w:t>
      </w:r>
      <w:proofErr w:type="gramEnd"/>
      <w:r w:rsidR="00226858">
        <w:rPr>
          <w:i/>
          <w:iCs/>
          <w:lang w:eastAsia="zh-CN" w:bidi="hi-IN"/>
        </w:rPr>
        <w:t>)</w:t>
      </w:r>
      <w:r w:rsidR="00226858">
        <w:rPr>
          <w:lang w:eastAsia="zh-CN" w:bidi="hi-IN"/>
        </w:rPr>
        <w:t xml:space="preserve"> is attached to the hash (or array), and a call to </w:t>
      </w:r>
      <w:r w:rsidR="00226858">
        <w:rPr>
          <w:i/>
          <w:iCs/>
          <w:lang w:eastAsia="zh-CN" w:bidi="hi-IN"/>
        </w:rPr>
        <w:t>values()</w:t>
      </w:r>
      <w:r w:rsidR="00226858">
        <w:rPr>
          <w:lang w:eastAsia="zh-CN" w:bidi="hi-IN"/>
        </w:rPr>
        <w:t xml:space="preserve"> or </w:t>
      </w:r>
      <w:r w:rsidR="00226858">
        <w:rPr>
          <w:i/>
          <w:iCs/>
          <w:lang w:eastAsia="zh-CN" w:bidi="hi-IN"/>
        </w:rPr>
        <w:t>keys()</w:t>
      </w:r>
      <w:r w:rsidR="00226858">
        <w:rPr>
          <w:lang w:eastAsia="zh-CN" w:bidi="hi-IN"/>
        </w:rPr>
        <w:t xml:space="preserve"> with the same hash resets it, as does &lt;referencing&gt; the hash in a list context. </w:t>
      </w:r>
    </w:p>
    <w:p w14:paraId="3ADDD131" w14:textId="77777777" w:rsidR="000F3C35" w:rsidRPr="00EB6480" w:rsidRDefault="000F3C35" w:rsidP="00D55596"/>
    <w:p w14:paraId="70435693" w14:textId="64B3632B" w:rsidR="00D14A9F" w:rsidRDefault="00D14A9F" w:rsidP="00D14A9F">
      <w:pPr>
        <w:pStyle w:val="Heading2"/>
      </w:pPr>
      <w:bookmarkStart w:id="65" w:name="_Toc74598189"/>
      <w:r>
        <w:t>syntax</w:t>
      </w:r>
      <w:bookmarkEnd w:id="65"/>
    </w:p>
    <w:p w14:paraId="00C86434" w14:textId="3AD1EB0F" w:rsidR="00D14A9F" w:rsidRDefault="00D14A9F" w:rsidP="003F32C9">
      <w:pPr>
        <w:pStyle w:val="Heading3"/>
      </w:pPr>
      <w:r>
        <w:t xml:space="preserve">Initialising: </w:t>
      </w:r>
    </w:p>
    <w:p w14:paraId="40EDDC0B" w14:textId="24E9EC75" w:rsidR="00D14A9F" w:rsidRPr="003F32C9" w:rsidRDefault="00D14A9F" w:rsidP="00D14A9F">
      <w:pPr>
        <w:pStyle w:val="code-definition"/>
        <w:rPr>
          <w:sz w:val="16"/>
          <w:szCs w:val="16"/>
        </w:rPr>
      </w:pPr>
      <w:bookmarkStart w:id="66" w:name="OLE_LINK11"/>
      <w:bookmarkStart w:id="67" w:name="OLE_LINK12"/>
      <w:r w:rsidRPr="003F32C9">
        <w:rPr>
          <w:sz w:val="16"/>
          <w:szCs w:val="16"/>
        </w:rPr>
        <w:t>%var_hash = ('Welcome' =&gt; 10, 'to' =&gt; 20, 'Geeks' =&gt; 80);</w:t>
      </w:r>
    </w:p>
    <w:p w14:paraId="4FF28D69" w14:textId="3C481636" w:rsidR="003F32C9" w:rsidRDefault="003F32C9" w:rsidP="00D55596">
      <w:pPr>
        <w:ind w:firstLine="709"/>
      </w:pPr>
      <w:r>
        <w:t>or</w:t>
      </w:r>
    </w:p>
    <w:p w14:paraId="05881BD0" w14:textId="6A2CD46A" w:rsidR="003F32C9" w:rsidRPr="003F32C9" w:rsidRDefault="003F32C9" w:rsidP="003F32C9">
      <w:pPr>
        <w:pStyle w:val="code-definition"/>
        <w:rPr>
          <w:sz w:val="16"/>
          <w:szCs w:val="16"/>
        </w:rPr>
      </w:pPr>
      <w:r w:rsidRPr="003F32C9">
        <w:rPr>
          <w:sz w:val="16"/>
          <w:szCs w:val="16"/>
        </w:rPr>
        <w:t xml:space="preserve">%var_hash = ('Welcome', 10, 'to', 20, </w:t>
      </w:r>
      <w:bookmarkStart w:id="68" w:name="OLE_LINK9"/>
      <w:bookmarkStart w:id="69" w:name="OLE_LINK10"/>
      <w:r w:rsidRPr="003F32C9">
        <w:rPr>
          <w:sz w:val="16"/>
          <w:szCs w:val="16"/>
        </w:rPr>
        <w:t>'</w:t>
      </w:r>
      <w:bookmarkEnd w:id="68"/>
      <w:bookmarkEnd w:id="69"/>
      <w:r w:rsidRPr="003F32C9">
        <w:rPr>
          <w:sz w:val="16"/>
          <w:szCs w:val="16"/>
        </w:rPr>
        <w:t>Geeks', 80);</w:t>
      </w:r>
    </w:p>
    <w:p w14:paraId="54DDE164" w14:textId="65D06CDD" w:rsidR="003F32C9" w:rsidRDefault="003F32C9" w:rsidP="003F32C9">
      <w:pPr>
        <w:rPr>
          <w:lang w:eastAsia="zh-CN" w:bidi="hi-IN"/>
        </w:rPr>
      </w:pPr>
    </w:p>
    <w:p w14:paraId="07ED5638" w14:textId="3720BED1" w:rsidR="003F32C9" w:rsidRDefault="00BD0B87" w:rsidP="003F32C9">
      <w:pPr>
        <w:pStyle w:val="Heading3"/>
        <w:rPr>
          <w:lang w:eastAsia="zh-CN" w:bidi="hi-IN"/>
        </w:rPr>
      </w:pPr>
      <w:r>
        <w:rPr>
          <w:lang w:eastAsia="zh-CN" w:bidi="hi-IN"/>
        </w:rPr>
        <w:t>Add/s</w:t>
      </w:r>
      <w:r w:rsidR="003F32C9">
        <w:rPr>
          <w:lang w:eastAsia="zh-CN" w:bidi="hi-IN"/>
        </w:rPr>
        <w:t xml:space="preserve">et element: </w:t>
      </w:r>
    </w:p>
    <w:p w14:paraId="3D2117C0" w14:textId="24195A7C" w:rsidR="003F32C9" w:rsidRPr="003F32C9" w:rsidRDefault="003F32C9" w:rsidP="003F32C9">
      <w:pPr>
        <w:pStyle w:val="code-definition"/>
        <w:rPr>
          <w:sz w:val="16"/>
          <w:szCs w:val="16"/>
        </w:rPr>
      </w:pPr>
      <w:r w:rsidRPr="003F32C9">
        <w:rPr>
          <w:sz w:val="16"/>
          <w:szCs w:val="16"/>
        </w:rPr>
        <w:t>$var_hash{'abc'} = 123;</w:t>
      </w:r>
      <w:bookmarkEnd w:id="66"/>
      <w:bookmarkEnd w:id="67"/>
    </w:p>
    <w:p w14:paraId="4F74AD97" w14:textId="77777777" w:rsidR="00D14A9F" w:rsidRDefault="00D14A9F" w:rsidP="00D14A9F">
      <w:pPr>
        <w:rPr>
          <w:lang w:eastAsia="zh-CN" w:bidi="hi-IN"/>
        </w:rPr>
      </w:pPr>
    </w:p>
    <w:p w14:paraId="40A8B54E" w14:textId="238EB4C1" w:rsidR="00D14A9F" w:rsidRDefault="00D14A9F" w:rsidP="003F32C9">
      <w:pPr>
        <w:pStyle w:val="Heading3"/>
        <w:rPr>
          <w:lang w:eastAsia="zh-CN" w:bidi="hi-IN"/>
        </w:rPr>
      </w:pPr>
      <w:r>
        <w:rPr>
          <w:lang w:eastAsia="zh-CN" w:bidi="hi-IN"/>
        </w:rPr>
        <w:t>Access element:</w:t>
      </w:r>
    </w:p>
    <w:p w14:paraId="772C3144" w14:textId="0F2F2C81" w:rsidR="00D14A9F" w:rsidRPr="003F32C9" w:rsidRDefault="00D14A9F" w:rsidP="00D14A9F">
      <w:pPr>
        <w:pStyle w:val="code-definition"/>
        <w:rPr>
          <w:sz w:val="16"/>
          <w:szCs w:val="16"/>
        </w:rPr>
      </w:pPr>
      <w:r w:rsidRPr="003F32C9">
        <w:rPr>
          <w:sz w:val="16"/>
          <w:szCs w:val="16"/>
        </w:rPr>
        <w:t xml:space="preserve">print </w:t>
      </w:r>
      <w:r w:rsidR="003F32C9">
        <w:rPr>
          <w:sz w:val="16"/>
          <w:szCs w:val="16"/>
        </w:rPr>
        <w:t>"</w:t>
      </w:r>
      <w:r w:rsidRPr="003F32C9">
        <w:rPr>
          <w:sz w:val="16"/>
          <w:szCs w:val="16"/>
        </w:rPr>
        <w:t>$var_hash{</w:t>
      </w:r>
      <w:r w:rsidR="003F32C9">
        <w:rPr>
          <w:sz w:val="16"/>
          <w:szCs w:val="16"/>
        </w:rPr>
        <w:t>'</w:t>
      </w:r>
      <w:r w:rsidRPr="003F32C9">
        <w:rPr>
          <w:sz w:val="16"/>
          <w:szCs w:val="16"/>
        </w:rPr>
        <w:t>Welcome</w:t>
      </w:r>
      <w:r w:rsidR="003F32C9">
        <w:rPr>
          <w:sz w:val="16"/>
          <w:szCs w:val="16"/>
        </w:rPr>
        <w:t>'</w:t>
      </w:r>
      <w:r w:rsidRPr="003F32C9">
        <w:rPr>
          <w:sz w:val="16"/>
          <w:szCs w:val="16"/>
        </w:rPr>
        <w:t>}</w:t>
      </w:r>
      <w:r w:rsidR="003F32C9">
        <w:rPr>
          <w:sz w:val="16"/>
          <w:szCs w:val="16"/>
        </w:rPr>
        <w:t>"</w:t>
      </w:r>
    </w:p>
    <w:p w14:paraId="7CAFFAD6" w14:textId="4C7C3610" w:rsidR="00D14A9F" w:rsidRDefault="00D14A9F" w:rsidP="00D14A9F">
      <w:pPr>
        <w:rPr>
          <w:lang w:eastAsia="zh-CN" w:bidi="hi-IN"/>
        </w:rPr>
      </w:pPr>
    </w:p>
    <w:p w14:paraId="5432E631" w14:textId="70766468" w:rsidR="00D55596" w:rsidRDefault="00D55596" w:rsidP="00D55596">
      <w:pPr>
        <w:pStyle w:val="Heading3"/>
        <w:rPr>
          <w:lang w:eastAsia="zh-CN" w:bidi="hi-IN"/>
        </w:rPr>
      </w:pPr>
      <w:r>
        <w:rPr>
          <w:lang w:eastAsia="zh-CN" w:bidi="hi-IN"/>
        </w:rPr>
        <w:t>Access slice:</w:t>
      </w:r>
    </w:p>
    <w:p w14:paraId="3D5D0788" w14:textId="1E27D020" w:rsidR="00D55596" w:rsidRPr="00D55596" w:rsidRDefault="00D55596" w:rsidP="00D55596">
      <w:pPr>
        <w:pStyle w:val="code-definition"/>
        <w:rPr>
          <w:sz w:val="16"/>
          <w:szCs w:val="16"/>
        </w:rPr>
      </w:pPr>
      <w:r w:rsidRPr="003F32C9">
        <w:rPr>
          <w:sz w:val="16"/>
          <w:szCs w:val="16"/>
        </w:rPr>
        <w:t xml:space="preserve">print </w:t>
      </w:r>
      <w:r>
        <w:rPr>
          <w:sz w:val="16"/>
          <w:szCs w:val="16"/>
        </w:rPr>
        <w:t>"@</w:t>
      </w:r>
      <w:r w:rsidRPr="003F32C9">
        <w:rPr>
          <w:sz w:val="16"/>
          <w:szCs w:val="16"/>
        </w:rPr>
        <w:t>var_hash{</w:t>
      </w:r>
      <w:r>
        <w:rPr>
          <w:sz w:val="16"/>
          <w:szCs w:val="16"/>
        </w:rPr>
        <w:t>'</w:t>
      </w:r>
      <w:r w:rsidRPr="003F32C9">
        <w:rPr>
          <w:sz w:val="16"/>
          <w:szCs w:val="16"/>
        </w:rPr>
        <w:t>Welcome</w:t>
      </w:r>
      <w:r>
        <w:rPr>
          <w:sz w:val="16"/>
          <w:szCs w:val="16"/>
        </w:rPr>
        <w:t>', 'to'</w:t>
      </w:r>
      <w:r w:rsidRPr="003F32C9">
        <w:rPr>
          <w:sz w:val="16"/>
          <w:szCs w:val="16"/>
        </w:rPr>
        <w:t>}</w:t>
      </w:r>
      <w:r>
        <w:rPr>
          <w:sz w:val="16"/>
          <w:szCs w:val="16"/>
        </w:rPr>
        <w:t>"</w:t>
      </w:r>
    </w:p>
    <w:p w14:paraId="0899332A" w14:textId="77777777" w:rsidR="00D55596" w:rsidRDefault="00D55596" w:rsidP="00D14A9F">
      <w:pPr>
        <w:rPr>
          <w:lang w:eastAsia="zh-CN" w:bidi="hi-IN"/>
        </w:rPr>
      </w:pPr>
    </w:p>
    <w:p w14:paraId="374B2829" w14:textId="19938267" w:rsidR="00D14A9F" w:rsidRDefault="00D14A9F" w:rsidP="00D55596">
      <w:pPr>
        <w:pStyle w:val="Heading3"/>
      </w:pPr>
      <w:r>
        <w:t>Nested hash</w:t>
      </w:r>
      <w:r w:rsidR="00D55596">
        <w:t xml:space="preserve"> – access/set element:</w:t>
      </w:r>
    </w:p>
    <w:p w14:paraId="3C257D45" w14:textId="1CD257BA" w:rsidR="003F32C9" w:rsidRPr="00D55596" w:rsidRDefault="00D14A9F" w:rsidP="00D55596">
      <w:pPr>
        <w:pStyle w:val="code-definition"/>
        <w:rPr>
          <w:sz w:val="16"/>
          <w:szCs w:val="16"/>
        </w:rPr>
      </w:pPr>
      <w:r w:rsidRPr="003F32C9">
        <w:rPr>
          <w:sz w:val="16"/>
          <w:szCs w:val="16"/>
        </w:rPr>
        <w:t xml:space="preserve">print </w:t>
      </w:r>
      <w:r w:rsidR="003F32C9" w:rsidRPr="003F32C9">
        <w:rPr>
          <w:sz w:val="16"/>
          <w:szCs w:val="16"/>
        </w:rPr>
        <w:t>"</w:t>
      </w: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w:t>
      </w:r>
      <w:r w:rsidR="003F32C9" w:rsidRPr="003F32C9">
        <w:rPr>
          <w:sz w:val="16"/>
          <w:szCs w:val="16"/>
        </w:rPr>
        <w:t>"</w:t>
      </w:r>
    </w:p>
    <w:p w14:paraId="42E6A81C" w14:textId="4A52613A" w:rsidR="00D14A9F" w:rsidRPr="003F32C9" w:rsidRDefault="00D14A9F" w:rsidP="00D14A9F">
      <w:pPr>
        <w:pStyle w:val="code-definition"/>
        <w:rPr>
          <w:sz w:val="16"/>
          <w:szCs w:val="16"/>
        </w:rPr>
      </w:pPr>
      <w:r w:rsidRPr="003F32C9">
        <w:rPr>
          <w:sz w:val="16"/>
          <w:szCs w:val="16"/>
        </w:rPr>
        <w:t>$var_hash{</w:t>
      </w:r>
      <w:r w:rsidR="003F32C9" w:rsidRPr="003F32C9">
        <w:rPr>
          <w:sz w:val="16"/>
          <w:szCs w:val="16"/>
        </w:rPr>
        <w:t>'</w:t>
      </w:r>
      <w:r w:rsidRPr="003F32C9">
        <w:rPr>
          <w:sz w:val="16"/>
          <w:szCs w:val="16"/>
        </w:rPr>
        <w:t>key_outer</w:t>
      </w:r>
      <w:r w:rsidR="003F32C9" w:rsidRPr="003F32C9">
        <w:rPr>
          <w:sz w:val="16"/>
          <w:szCs w:val="16"/>
        </w:rPr>
        <w:t>'</w:t>
      </w:r>
      <w:r w:rsidRPr="003F32C9">
        <w:rPr>
          <w:sz w:val="16"/>
          <w:szCs w:val="16"/>
        </w:rPr>
        <w:t>}{</w:t>
      </w:r>
      <w:r w:rsidR="003F32C9" w:rsidRPr="003F32C9">
        <w:rPr>
          <w:sz w:val="16"/>
          <w:szCs w:val="16"/>
        </w:rPr>
        <w:t>'</w:t>
      </w:r>
      <w:r w:rsidRPr="003F32C9">
        <w:rPr>
          <w:sz w:val="16"/>
          <w:szCs w:val="16"/>
        </w:rPr>
        <w:t>key_inner</w:t>
      </w:r>
      <w:r w:rsidR="003F32C9" w:rsidRPr="003F32C9">
        <w:rPr>
          <w:sz w:val="16"/>
          <w:szCs w:val="16"/>
        </w:rPr>
        <w:t>'</w:t>
      </w:r>
      <w:r w:rsidRPr="003F32C9">
        <w:rPr>
          <w:sz w:val="16"/>
          <w:szCs w:val="16"/>
        </w:rPr>
        <w:t>} = $value</w:t>
      </w:r>
    </w:p>
    <w:p w14:paraId="5322B4DB" w14:textId="2F970454" w:rsidR="00D14A9F" w:rsidRDefault="00D14A9F" w:rsidP="00D14A9F">
      <w:pPr>
        <w:rPr>
          <w:lang w:eastAsia="zh-CN" w:bidi="hi-IN"/>
        </w:rPr>
      </w:pPr>
    </w:p>
    <w:p w14:paraId="4F8DE8C6" w14:textId="0504DE45" w:rsidR="00D55596" w:rsidRDefault="00D55596" w:rsidP="00D55596">
      <w:pPr>
        <w:pStyle w:val="Heading3"/>
        <w:rPr>
          <w:lang w:eastAsia="zh-CN" w:bidi="hi-IN"/>
        </w:rPr>
      </w:pPr>
      <w:r>
        <w:rPr>
          <w:lang w:eastAsia="zh-CN" w:bidi="hi-IN"/>
        </w:rPr>
        <w:t xml:space="preserve">Iterate over </w:t>
      </w:r>
      <w:proofErr w:type="spellStart"/>
      <w:r>
        <w:rPr>
          <w:lang w:eastAsia="zh-CN" w:bidi="hi-IN"/>
        </w:rPr>
        <w:t>kv</w:t>
      </w:r>
      <w:proofErr w:type="spellEnd"/>
      <w:r>
        <w:rPr>
          <w:lang w:eastAsia="zh-CN" w:bidi="hi-IN"/>
        </w:rPr>
        <w:t xml:space="preserve"> pairs:</w:t>
      </w:r>
    </w:p>
    <w:p w14:paraId="6F6512A0" w14:textId="390BA035" w:rsidR="00226858" w:rsidRDefault="00226858" w:rsidP="00D55596">
      <w:pPr>
        <w:pStyle w:val="code-definition"/>
        <w:rPr>
          <w:sz w:val="16"/>
          <w:szCs w:val="16"/>
        </w:rPr>
      </w:pPr>
      <w:bookmarkStart w:id="70" w:name="OLE_LINK17"/>
      <w:bookmarkStart w:id="71" w:name="OLE_LINK18"/>
      <w:r>
        <w:rPr>
          <w:sz w:val="16"/>
          <w:szCs w:val="16"/>
        </w:rPr>
        <w:t>foreach my $k (keys %hash_var) { my $v = $hash_var{$k}; ... }</w:t>
      </w:r>
    </w:p>
    <w:p w14:paraId="1EF36EE0" w14:textId="2747250C" w:rsidR="00D55596" w:rsidRPr="00D55596" w:rsidRDefault="00D55596" w:rsidP="00D55596">
      <w:pPr>
        <w:pStyle w:val="code-definition"/>
        <w:rPr>
          <w:sz w:val="16"/>
          <w:szCs w:val="16"/>
        </w:rPr>
      </w:pPr>
      <w:r w:rsidRPr="00D6462B">
        <w:rPr>
          <w:sz w:val="16"/>
          <w:szCs w:val="16"/>
        </w:rPr>
        <w:t xml:space="preserve">while ( my($k, $v) = each(%hash_var) ) { </w:t>
      </w:r>
      <w:r>
        <w:rPr>
          <w:sz w:val="16"/>
          <w:szCs w:val="16"/>
        </w:rPr>
        <w:t xml:space="preserve">... </w:t>
      </w:r>
      <w:r w:rsidRPr="00D6462B">
        <w:rPr>
          <w:sz w:val="16"/>
          <w:szCs w:val="16"/>
        </w:rPr>
        <w:t>}</w:t>
      </w:r>
    </w:p>
    <w:bookmarkEnd w:id="70"/>
    <w:bookmarkEnd w:id="71"/>
    <w:p w14:paraId="1A5517D9" w14:textId="35856E8D" w:rsidR="00D55596" w:rsidRDefault="00062656" w:rsidP="00062656">
      <w:pPr>
        <w:rPr>
          <w:lang w:eastAsia="zh-CN" w:bidi="hi-IN"/>
        </w:rPr>
      </w:pPr>
      <w:r>
        <w:rPr>
          <w:lang w:eastAsia="zh-CN" w:bidi="hi-IN"/>
        </w:rPr>
        <w:t xml:space="preserve">The function </w:t>
      </w:r>
      <w:proofErr w:type="gramStart"/>
      <w:r>
        <w:rPr>
          <w:i/>
          <w:iCs/>
          <w:lang w:eastAsia="zh-CN" w:bidi="hi-IN"/>
        </w:rPr>
        <w:t>each(</w:t>
      </w:r>
      <w:proofErr w:type="gramEnd"/>
      <w:r>
        <w:rPr>
          <w:i/>
          <w:iCs/>
          <w:lang w:eastAsia="zh-CN" w:bidi="hi-IN"/>
        </w:rPr>
        <w:t>)</w:t>
      </w:r>
      <w:r>
        <w:rPr>
          <w:lang w:eastAsia="zh-CN" w:bidi="hi-IN"/>
        </w:rPr>
        <w:t xml:space="preserve"> should be avoided, use </w:t>
      </w:r>
      <w:r>
        <w:rPr>
          <w:i/>
          <w:iCs/>
          <w:lang w:eastAsia="zh-CN" w:bidi="hi-IN"/>
        </w:rPr>
        <w:t>keys()</w:t>
      </w:r>
      <w:r>
        <w:rPr>
          <w:lang w:eastAsia="zh-CN" w:bidi="hi-IN"/>
        </w:rPr>
        <w:t xml:space="preserve"> as in the first example instead.  </w:t>
      </w:r>
    </w:p>
    <w:p w14:paraId="0BB1C75F" w14:textId="77777777" w:rsidR="00062656" w:rsidRDefault="00062656" w:rsidP="00D14A9F">
      <w:pPr>
        <w:rPr>
          <w:lang w:eastAsia="zh-CN" w:bidi="hi-IN"/>
        </w:rPr>
      </w:pPr>
    </w:p>
    <w:p w14:paraId="5CC7530F" w14:textId="48D7A453" w:rsidR="000A0731" w:rsidRDefault="000A0731" w:rsidP="000A0731">
      <w:pPr>
        <w:pStyle w:val="Heading3"/>
        <w:rPr>
          <w:lang w:eastAsia="zh-CN" w:bidi="hi-IN"/>
        </w:rPr>
      </w:pPr>
      <w:r>
        <w:rPr>
          <w:lang w:eastAsia="zh-CN" w:bidi="hi-IN"/>
        </w:rPr>
        <w:t xml:space="preserve">Copy </w:t>
      </w:r>
      <w:r w:rsidR="00814482">
        <w:rPr>
          <w:lang w:eastAsia="zh-CN" w:bidi="hi-IN"/>
        </w:rPr>
        <w:t xml:space="preserve">of </w:t>
      </w:r>
      <w:r>
        <w:rPr>
          <w:lang w:eastAsia="zh-CN" w:bidi="hi-IN"/>
        </w:rPr>
        <w:t>hash:</w:t>
      </w:r>
    </w:p>
    <w:p w14:paraId="6F28D6D3" w14:textId="658A914C" w:rsidR="000A0731" w:rsidRPr="000A0731" w:rsidRDefault="000A0731" w:rsidP="000A0731">
      <w:pPr>
        <w:pStyle w:val="code-definition"/>
        <w:rPr>
          <w:sz w:val="16"/>
          <w:szCs w:val="16"/>
        </w:rPr>
      </w:pPr>
      <w:r>
        <w:rPr>
          <w:sz w:val="16"/>
          <w:szCs w:val="16"/>
        </w:rPr>
        <w:t>%new_hash = %var_hash</w:t>
      </w:r>
    </w:p>
    <w:p w14:paraId="1D4D2ED2" w14:textId="0FF50E44" w:rsidR="000A0731" w:rsidRDefault="000A0731" w:rsidP="00D14A9F">
      <w:pPr>
        <w:rPr>
          <w:lang w:eastAsia="zh-CN" w:bidi="hi-IN"/>
        </w:rPr>
      </w:pPr>
    </w:p>
    <w:p w14:paraId="473111A2" w14:textId="0E048681" w:rsidR="000A0731" w:rsidRDefault="000A0731" w:rsidP="000A0731">
      <w:pPr>
        <w:pStyle w:val="Heading3"/>
        <w:rPr>
          <w:lang w:eastAsia="zh-CN" w:bidi="hi-IN"/>
        </w:rPr>
      </w:pPr>
      <w:r>
        <w:rPr>
          <w:lang w:eastAsia="zh-CN" w:bidi="hi-IN"/>
        </w:rPr>
        <w:t>Hash to array:</w:t>
      </w:r>
    </w:p>
    <w:p w14:paraId="466668C5" w14:textId="486CC9E5" w:rsidR="000A0731" w:rsidRPr="000A0731" w:rsidRDefault="000A0731" w:rsidP="000A0731">
      <w:pPr>
        <w:pStyle w:val="code-definition"/>
        <w:rPr>
          <w:sz w:val="16"/>
          <w:szCs w:val="16"/>
        </w:rPr>
      </w:pPr>
      <w:r>
        <w:rPr>
          <w:sz w:val="16"/>
          <w:szCs w:val="16"/>
        </w:rPr>
        <w:t>@var_list = %var_hash</w:t>
      </w:r>
    </w:p>
    <w:p w14:paraId="7FA540C5" w14:textId="77777777" w:rsidR="000A0731" w:rsidRDefault="000A0731" w:rsidP="00D14A9F">
      <w:pPr>
        <w:rPr>
          <w:lang w:eastAsia="zh-CN" w:bidi="hi-IN"/>
        </w:rPr>
      </w:pPr>
    </w:p>
    <w:p w14:paraId="0017FA8D" w14:textId="63EFD2C3" w:rsidR="00AD7CD7" w:rsidRDefault="00D55596" w:rsidP="00D55596">
      <w:pPr>
        <w:pStyle w:val="Heading3"/>
      </w:pPr>
      <w:r>
        <w:t>P</w:t>
      </w:r>
      <w:r w:rsidR="00AD7CD7">
        <w:t>rinting a hash</w:t>
      </w:r>
      <w:r>
        <w:t>:</w:t>
      </w:r>
    </w:p>
    <w:p w14:paraId="796A3AD5" w14:textId="77777777" w:rsidR="006E3883" w:rsidRDefault="00AD7CD7" w:rsidP="00AD7CD7">
      <w:pPr>
        <w:pStyle w:val="code-definition"/>
        <w:rPr>
          <w:sz w:val="16"/>
          <w:szCs w:val="16"/>
        </w:rPr>
      </w:pPr>
      <w:r w:rsidRPr="00AD7CD7">
        <w:rPr>
          <w:sz w:val="16"/>
          <w:szCs w:val="16"/>
        </w:rPr>
        <w:t>use Data::Dumper;</w:t>
      </w:r>
    </w:p>
    <w:p w14:paraId="4F227ACA" w14:textId="57C69C62" w:rsidR="00AD7CD7" w:rsidRPr="00AD7CD7" w:rsidRDefault="00AD7CD7" w:rsidP="00AD7CD7">
      <w:pPr>
        <w:pStyle w:val="code-definition"/>
        <w:rPr>
          <w:sz w:val="16"/>
          <w:szCs w:val="16"/>
        </w:rPr>
      </w:pPr>
      <w:r w:rsidRPr="00AD7CD7">
        <w:rPr>
          <w:sz w:val="16"/>
          <w:szCs w:val="16"/>
        </w:rPr>
        <w:t>print Dumper(\%hash_var);</w:t>
      </w:r>
    </w:p>
    <w:p w14:paraId="4740BEDB" w14:textId="0F5F03A6" w:rsidR="00AD7CD7" w:rsidRDefault="00AD7CD7" w:rsidP="00AD7CD7">
      <w:pPr>
        <w:ind w:firstLine="709"/>
        <w:rPr>
          <w:lang w:eastAsia="zh-CN" w:bidi="hi-IN"/>
        </w:rPr>
      </w:pPr>
      <w:r>
        <w:rPr>
          <w:lang w:eastAsia="zh-CN" w:bidi="hi-IN"/>
        </w:rPr>
        <w:t>or</w:t>
      </w:r>
    </w:p>
    <w:p w14:paraId="0EFDC59A" w14:textId="6728E787" w:rsidR="00D55596" w:rsidRPr="00D55596" w:rsidRDefault="00AD7CD7" w:rsidP="00D55596">
      <w:pPr>
        <w:pStyle w:val="code-definition"/>
        <w:rPr>
          <w:sz w:val="16"/>
          <w:szCs w:val="16"/>
        </w:rPr>
      </w:pPr>
      <w:r>
        <w:rPr>
          <w:sz w:val="16"/>
          <w:szCs w:val="16"/>
        </w:rPr>
        <w:t xml:space="preserve">print </w:t>
      </w:r>
      <w:r w:rsidR="003F32C9">
        <w:rPr>
          <w:sz w:val="16"/>
          <w:szCs w:val="16"/>
        </w:rPr>
        <w:t>"</w:t>
      </w:r>
      <w:r>
        <w:rPr>
          <w:sz w:val="16"/>
          <w:szCs w:val="16"/>
        </w:rPr>
        <w:t>@{[%hash_var]}</w:t>
      </w:r>
      <w:r w:rsidR="003F32C9">
        <w:rPr>
          <w:sz w:val="16"/>
          <w:szCs w:val="16"/>
        </w:rPr>
        <w:t>"</w:t>
      </w:r>
      <w:r>
        <w:rPr>
          <w:sz w:val="16"/>
          <w:szCs w:val="16"/>
        </w:rPr>
        <w:t>;</w:t>
      </w:r>
    </w:p>
    <w:p w14:paraId="5EC4CCE7" w14:textId="6A9E0D32" w:rsidR="00D55596" w:rsidRDefault="00D55596" w:rsidP="00D14A9F">
      <w:pPr>
        <w:rPr>
          <w:lang w:eastAsia="zh-CN" w:bidi="hi-IN"/>
        </w:rPr>
      </w:pPr>
    </w:p>
    <w:p w14:paraId="4C6D2A2E" w14:textId="63834207" w:rsidR="006859D2" w:rsidRDefault="006859D2" w:rsidP="006859D2">
      <w:pPr>
        <w:pStyle w:val="Heading3"/>
        <w:rPr>
          <w:lang w:eastAsia="zh-CN" w:bidi="hi-IN"/>
        </w:rPr>
      </w:pPr>
      <w:r>
        <w:rPr>
          <w:lang w:eastAsia="zh-CN" w:bidi="hi-IN"/>
        </w:rPr>
        <w:t xml:space="preserve">Key </w:t>
      </w:r>
      <w:r w:rsidR="00EF3353">
        <w:rPr>
          <w:lang w:eastAsia="zh-CN" w:bidi="hi-IN"/>
        </w:rPr>
        <w:t>exists</w:t>
      </w:r>
      <w:r>
        <w:rPr>
          <w:lang w:eastAsia="zh-CN" w:bidi="hi-IN"/>
        </w:rPr>
        <w:t>:</w:t>
      </w:r>
    </w:p>
    <w:p w14:paraId="432E8480" w14:textId="5098814B" w:rsidR="006859D2" w:rsidRPr="006859D2" w:rsidRDefault="006859D2" w:rsidP="006859D2">
      <w:pPr>
        <w:pStyle w:val="code-definition"/>
        <w:rPr>
          <w:sz w:val="16"/>
          <w:szCs w:val="16"/>
        </w:rPr>
      </w:pPr>
      <w:r>
        <w:rPr>
          <w:sz w:val="16"/>
          <w:szCs w:val="16"/>
        </w:rPr>
        <w:t>exists($var_hash{$var_key})</w:t>
      </w:r>
    </w:p>
    <w:p w14:paraId="56342F3B" w14:textId="77777777" w:rsidR="006859D2" w:rsidRPr="00D14A9F" w:rsidRDefault="006859D2" w:rsidP="00D14A9F">
      <w:pPr>
        <w:rPr>
          <w:lang w:eastAsia="zh-CN" w:bidi="hi-IN"/>
        </w:rPr>
      </w:pPr>
    </w:p>
    <w:p w14:paraId="7EC8DFBD" w14:textId="0EB67F8E" w:rsidR="00D14A9F" w:rsidRDefault="00D14A9F" w:rsidP="00D14A9F">
      <w:pPr>
        <w:pStyle w:val="Heading2"/>
      </w:pPr>
      <w:bookmarkStart w:id="72" w:name="_Toc74598190"/>
      <w:r>
        <w:t>hash functions</w:t>
      </w:r>
      <w:bookmarkEnd w:id="72"/>
    </w:p>
    <w:p w14:paraId="0CA14629" w14:textId="4EA07472" w:rsidR="003F32C9" w:rsidRPr="003F32C9" w:rsidRDefault="003F32C9" w:rsidP="00D14A9F">
      <w:pPr>
        <w:pStyle w:val="code-definition"/>
        <w:rPr>
          <w:sz w:val="16"/>
          <w:szCs w:val="16"/>
        </w:rPr>
      </w:pPr>
      <w:bookmarkStart w:id="73" w:name="OLE_LINK7"/>
      <w:bookmarkStart w:id="74" w:name="OLE_LINK8"/>
      <w:r>
        <w:t>values(</w:t>
      </w:r>
      <w:r>
        <w:rPr>
          <w:i/>
          <w:iCs/>
          <w:sz w:val="18"/>
          <w:szCs w:val="18"/>
        </w:rPr>
        <w:t>Array</w:t>
      </w:r>
      <w:r>
        <w:t xml:space="preserve">) # </w:t>
      </w:r>
      <w:r>
        <w:rPr>
          <w:sz w:val="16"/>
          <w:szCs w:val="16"/>
        </w:rPr>
        <w:t>Perl &gt; 5.12</w:t>
      </w:r>
    </w:p>
    <w:p w14:paraId="2A8A2647" w14:textId="233D959C" w:rsidR="003F32C9" w:rsidRDefault="003F32C9" w:rsidP="00D14A9F">
      <w:pPr>
        <w:pStyle w:val="code-definition"/>
      </w:pPr>
      <w:r>
        <w:t>values(</w:t>
      </w:r>
      <w:r>
        <w:rPr>
          <w:i/>
          <w:iCs/>
          <w:sz w:val="18"/>
          <w:szCs w:val="18"/>
        </w:rPr>
        <w:t>Hash</w:t>
      </w:r>
      <w:r>
        <w:t>)</w:t>
      </w:r>
    </w:p>
    <w:bookmarkEnd w:id="73"/>
    <w:bookmarkEnd w:id="74"/>
    <w:p w14:paraId="52521ED6" w14:textId="4EB510E2" w:rsidR="003F32C9" w:rsidRDefault="003F32C9" w:rsidP="00C147D9">
      <w:pPr>
        <w:ind w:left="700"/>
        <w:rPr>
          <w:lang w:eastAsia="zh-CN" w:bidi="hi-IN"/>
        </w:rPr>
      </w:pPr>
      <w:r>
        <w:rPr>
          <w:lang w:eastAsia="zh-CN" w:bidi="hi-IN"/>
        </w:rPr>
        <w:t xml:space="preserve">In a list context, </w:t>
      </w:r>
      <w:r w:rsidR="00C147D9">
        <w:rPr>
          <w:lang w:eastAsia="zh-CN" w:bidi="hi-IN"/>
        </w:rPr>
        <w:t xml:space="preserve">returns </w:t>
      </w:r>
      <w:r w:rsidR="003160B3">
        <w:rPr>
          <w:lang w:eastAsia="zh-CN" w:bidi="hi-IN"/>
        </w:rPr>
        <w:t>a list of all</w:t>
      </w:r>
      <w:r w:rsidR="00C147D9">
        <w:rPr>
          <w:lang w:eastAsia="zh-CN" w:bidi="hi-IN"/>
        </w:rPr>
        <w:t xml:space="preserve"> the values of </w:t>
      </w:r>
      <w:r w:rsidR="00C147D9">
        <w:rPr>
          <w:i/>
          <w:iCs/>
          <w:lang w:eastAsia="zh-CN" w:bidi="hi-IN"/>
        </w:rPr>
        <w:t>Hash</w:t>
      </w:r>
      <w:r w:rsidR="00C147D9">
        <w:rPr>
          <w:lang w:eastAsia="zh-CN" w:bidi="hi-IN"/>
        </w:rPr>
        <w:t xml:space="preserve"> (or elements of </w:t>
      </w:r>
      <w:r w:rsidR="00C147D9">
        <w:rPr>
          <w:i/>
          <w:iCs/>
          <w:lang w:eastAsia="zh-CN" w:bidi="hi-IN"/>
        </w:rPr>
        <w:t>Array</w:t>
      </w:r>
      <w:r w:rsidR="00C147D9">
        <w:rPr>
          <w:lang w:eastAsia="zh-CN" w:bidi="hi-IN"/>
        </w:rPr>
        <w:t xml:space="preserve">). In a scalar context, returns number of values. Has the side effect of resetting </w:t>
      </w:r>
      <w:r w:rsidR="00C147D9">
        <w:rPr>
          <w:i/>
          <w:iCs/>
          <w:lang w:eastAsia="zh-CN" w:bidi="hi-IN"/>
        </w:rPr>
        <w:t>Hash</w:t>
      </w:r>
      <w:r w:rsidR="00C147D9">
        <w:rPr>
          <w:lang w:eastAsia="zh-CN" w:bidi="hi-IN"/>
        </w:rPr>
        <w:t xml:space="preserve"> internal iterator. </w:t>
      </w:r>
      <w:r w:rsidR="00EB6480">
        <w:rPr>
          <w:lang w:eastAsia="zh-CN" w:bidi="hi-IN"/>
        </w:rPr>
        <w:t>Modifying</w:t>
      </w:r>
      <w:r w:rsidR="003160B3">
        <w:rPr>
          <w:lang w:eastAsia="zh-CN" w:bidi="hi-IN"/>
        </w:rPr>
        <w:t xml:space="preserve"> </w:t>
      </w:r>
      <w:r w:rsidR="00EB6480">
        <w:rPr>
          <w:i/>
          <w:iCs/>
          <w:lang w:eastAsia="zh-CN" w:bidi="hi-IN"/>
        </w:rPr>
        <w:t>$_</w:t>
      </w:r>
      <w:r w:rsidR="00EB6480">
        <w:rPr>
          <w:lang w:eastAsia="zh-CN" w:bidi="hi-IN"/>
        </w:rPr>
        <w:t xml:space="preserve"> values as they are returned </w:t>
      </w:r>
      <w:r w:rsidR="003160B3">
        <w:rPr>
          <w:lang w:eastAsia="zh-CN" w:bidi="hi-IN"/>
        </w:rPr>
        <w:t>also modifies value in hash. The following equivalent examples sets all values in a hash to 23:</w:t>
      </w:r>
    </w:p>
    <w:p w14:paraId="3F824ABC" w14:textId="0522B2B7" w:rsidR="003160B3" w:rsidRDefault="003160B3" w:rsidP="003160B3">
      <w:pPr>
        <w:pStyle w:val="code-definition"/>
        <w:rPr>
          <w:sz w:val="16"/>
          <w:szCs w:val="16"/>
        </w:rPr>
      </w:pPr>
      <w:r>
        <w:rPr>
          <w:sz w:val="16"/>
          <w:szCs w:val="16"/>
        </w:rPr>
        <w:tab/>
      </w:r>
      <w:r>
        <w:rPr>
          <w:sz w:val="16"/>
          <w:szCs w:val="16"/>
        </w:rPr>
        <w:tab/>
        <w:t>for (values(%var_hash)) { $_ = 23; }</w:t>
      </w:r>
    </w:p>
    <w:p w14:paraId="1F2EDA11" w14:textId="11607E37" w:rsidR="003160B3" w:rsidRPr="003160B3" w:rsidRDefault="003160B3" w:rsidP="003160B3">
      <w:pPr>
        <w:pStyle w:val="code-definition"/>
        <w:rPr>
          <w:sz w:val="16"/>
          <w:szCs w:val="16"/>
        </w:rPr>
      </w:pPr>
      <w:r>
        <w:rPr>
          <w:sz w:val="16"/>
          <w:szCs w:val="16"/>
        </w:rPr>
        <w:tab/>
      </w:r>
      <w:r>
        <w:rPr>
          <w:sz w:val="16"/>
          <w:szCs w:val="16"/>
        </w:rPr>
        <w:tab/>
        <w:t>for (%var_hash{keys $var_hash}) { $_ = 23; }</w:t>
      </w:r>
    </w:p>
    <w:p w14:paraId="4D3D6D0A" w14:textId="77777777" w:rsidR="003F32C9" w:rsidRPr="003F32C9" w:rsidRDefault="003F32C9" w:rsidP="003F32C9">
      <w:pPr>
        <w:rPr>
          <w:lang w:eastAsia="zh-CN" w:bidi="hi-IN"/>
        </w:rPr>
      </w:pPr>
    </w:p>
    <w:p w14:paraId="0E6C405F" w14:textId="65EBBF95" w:rsidR="003160B3" w:rsidRPr="003160B3" w:rsidRDefault="003160B3" w:rsidP="00D14A9F">
      <w:pPr>
        <w:pStyle w:val="code-definition"/>
        <w:rPr>
          <w:sz w:val="18"/>
          <w:szCs w:val="18"/>
        </w:rPr>
      </w:pPr>
      <w:r>
        <w:t>keys(</w:t>
      </w:r>
      <w:r>
        <w:rPr>
          <w:i/>
          <w:iCs/>
          <w:sz w:val="18"/>
          <w:szCs w:val="18"/>
        </w:rPr>
        <w:t>Array</w:t>
      </w:r>
      <w:r>
        <w:t xml:space="preserve">)  </w:t>
      </w:r>
      <w:r w:rsidRPr="003160B3">
        <w:rPr>
          <w:sz w:val="16"/>
          <w:szCs w:val="16"/>
        </w:rPr>
        <w:t># Perl &gt; 5.12</w:t>
      </w:r>
    </w:p>
    <w:p w14:paraId="5114AC94" w14:textId="678189F9" w:rsidR="00D14A9F" w:rsidRDefault="00D14A9F" w:rsidP="00D14A9F">
      <w:pPr>
        <w:pStyle w:val="code-definition"/>
      </w:pPr>
      <w:r>
        <w:t>keys(</w:t>
      </w:r>
      <w:r w:rsidR="003160B3">
        <w:rPr>
          <w:i/>
          <w:iCs/>
          <w:sz w:val="18"/>
          <w:szCs w:val="18"/>
        </w:rPr>
        <w:t>Hash</w:t>
      </w:r>
      <w:r>
        <w:t>)</w:t>
      </w:r>
    </w:p>
    <w:p w14:paraId="25EA2A95" w14:textId="411737E2" w:rsidR="00C147D9" w:rsidRPr="00F536A3" w:rsidRDefault="003160B3" w:rsidP="0049461A">
      <w:pPr>
        <w:ind w:left="700"/>
        <w:rPr>
          <w:lang w:eastAsia="zh-CN" w:bidi="hi-IN"/>
        </w:rPr>
      </w:pPr>
      <w:r>
        <w:rPr>
          <w:lang w:eastAsia="zh-CN" w:bidi="hi-IN"/>
        </w:rPr>
        <w:t xml:space="preserve">In a list context, returns a list of all the keys of </w:t>
      </w:r>
      <w:r>
        <w:rPr>
          <w:i/>
          <w:iCs/>
          <w:lang w:eastAsia="zh-CN" w:bidi="hi-IN"/>
        </w:rPr>
        <w:t>Hash</w:t>
      </w:r>
      <w:r>
        <w:rPr>
          <w:lang w:eastAsia="zh-CN" w:bidi="hi-IN"/>
        </w:rPr>
        <w:t xml:space="preserve"> </w:t>
      </w:r>
      <w:r w:rsidR="0049461A">
        <w:rPr>
          <w:lang w:eastAsia="zh-CN" w:bidi="hi-IN"/>
        </w:rPr>
        <w:t xml:space="preserve">(or indices of </w:t>
      </w:r>
      <w:r w:rsidR="0049461A">
        <w:rPr>
          <w:i/>
          <w:iCs/>
          <w:lang w:eastAsia="zh-CN" w:bidi="hi-IN"/>
        </w:rPr>
        <w:t>Array</w:t>
      </w:r>
      <w:r w:rsidR="0049461A">
        <w:rPr>
          <w:lang w:eastAsia="zh-CN" w:bidi="hi-IN"/>
        </w:rPr>
        <w:t xml:space="preserve">). In scalar context, returns number of keys. </w:t>
      </w:r>
      <w:r w:rsidR="00F536A3">
        <w:rPr>
          <w:lang w:eastAsia="zh-CN" w:bidi="hi-IN"/>
        </w:rPr>
        <w:t xml:space="preserve">Has the side effect of resetting </w:t>
      </w:r>
      <w:r w:rsidR="00F536A3">
        <w:rPr>
          <w:i/>
          <w:iCs/>
          <w:lang w:eastAsia="zh-CN" w:bidi="hi-IN"/>
        </w:rPr>
        <w:t>Hash</w:t>
      </w:r>
      <w:r w:rsidR="00F536A3">
        <w:rPr>
          <w:lang w:eastAsia="zh-CN" w:bidi="hi-IN"/>
        </w:rPr>
        <w:t xml:space="preserve"> internal iterator. Modifying </w:t>
      </w:r>
      <w:r w:rsidR="00F536A3">
        <w:rPr>
          <w:i/>
          <w:iCs/>
          <w:lang w:eastAsia="zh-CN" w:bidi="hi-IN"/>
        </w:rPr>
        <w:t>$_</w:t>
      </w:r>
      <w:r w:rsidR="00F536A3">
        <w:rPr>
          <w:lang w:eastAsia="zh-CN" w:bidi="hi-IN"/>
        </w:rPr>
        <w:t xml:space="preserve"> values as they are returned does not modify keys in hash. </w:t>
      </w:r>
    </w:p>
    <w:p w14:paraId="28AFEF5C" w14:textId="77777777" w:rsidR="00C147D9" w:rsidRPr="00C147D9" w:rsidRDefault="00C147D9" w:rsidP="00C147D9">
      <w:pPr>
        <w:rPr>
          <w:lang w:eastAsia="zh-CN" w:bidi="hi-IN"/>
        </w:rPr>
      </w:pPr>
    </w:p>
    <w:p w14:paraId="32A39632" w14:textId="1645DBFF" w:rsidR="00F536A3" w:rsidRPr="00F536A3" w:rsidRDefault="00F536A3" w:rsidP="00D14A9F">
      <w:pPr>
        <w:pStyle w:val="code-definition"/>
        <w:rPr>
          <w:sz w:val="16"/>
          <w:szCs w:val="16"/>
        </w:rPr>
      </w:pPr>
      <w:bookmarkStart w:id="75" w:name="OLE_LINK19"/>
      <w:bookmarkStart w:id="76" w:name="OLE_LINK20"/>
      <w:r>
        <w:t>each(</w:t>
      </w:r>
      <w:r>
        <w:rPr>
          <w:i/>
          <w:iCs/>
          <w:sz w:val="18"/>
          <w:szCs w:val="18"/>
        </w:rPr>
        <w:t>Array</w:t>
      </w:r>
      <w:r>
        <w:t xml:space="preserve">)  </w:t>
      </w:r>
      <w:r>
        <w:rPr>
          <w:sz w:val="16"/>
          <w:szCs w:val="16"/>
        </w:rPr>
        <w:t># Perl &gt; 5.12</w:t>
      </w:r>
    </w:p>
    <w:p w14:paraId="4460126D" w14:textId="79A06894" w:rsidR="00D14A9F" w:rsidRDefault="00D14A9F" w:rsidP="00D14A9F">
      <w:pPr>
        <w:pStyle w:val="code-definition"/>
      </w:pPr>
      <w:r>
        <w:t>each(</w:t>
      </w:r>
      <w:r w:rsidR="00F536A3">
        <w:rPr>
          <w:i/>
          <w:iCs/>
          <w:sz w:val="18"/>
          <w:szCs w:val="18"/>
        </w:rPr>
        <w:t>Hash</w:t>
      </w:r>
      <w:r>
        <w:t>)</w:t>
      </w:r>
    </w:p>
    <w:bookmarkEnd w:id="75"/>
    <w:bookmarkEnd w:id="76"/>
    <w:p w14:paraId="3442210A" w14:textId="6AAF1592" w:rsidR="00F536A3" w:rsidRDefault="00F536A3" w:rsidP="00F536A3">
      <w:pPr>
        <w:ind w:left="700"/>
        <w:rPr>
          <w:lang w:eastAsia="zh-CN" w:bidi="hi-IN"/>
        </w:rPr>
      </w:pPr>
      <w:r>
        <w:rPr>
          <w:lang w:eastAsia="zh-CN" w:bidi="hi-IN"/>
        </w:rPr>
        <w:lastRenderedPageBreak/>
        <w:t xml:space="preserve">In a list context, returns a 2-element (key, value) list for the next element in </w:t>
      </w:r>
      <w:r>
        <w:rPr>
          <w:i/>
          <w:iCs/>
          <w:lang w:eastAsia="zh-CN" w:bidi="hi-IN"/>
        </w:rPr>
        <w:t>Hash</w:t>
      </w:r>
      <w:r>
        <w:rPr>
          <w:lang w:eastAsia="zh-CN" w:bidi="hi-IN"/>
        </w:rPr>
        <w:t xml:space="preserve"> (or index and value of next array element). In scalar context, returns only next key (or index). After all entries from </w:t>
      </w:r>
      <w:r>
        <w:rPr>
          <w:i/>
          <w:iCs/>
          <w:lang w:eastAsia="zh-CN" w:bidi="hi-IN"/>
        </w:rPr>
        <w:t>Hash</w:t>
      </w:r>
      <w:r>
        <w:rPr>
          <w:lang w:eastAsia="zh-CN" w:bidi="hi-IN"/>
        </w:rPr>
        <w:t xml:space="preserve"> have been returned, the next call returns an empty list in list context, or </w:t>
      </w:r>
      <w:r>
        <w:rPr>
          <w:i/>
          <w:iCs/>
          <w:lang w:eastAsia="zh-CN" w:bidi="hi-IN"/>
        </w:rPr>
        <w:t>undef</w:t>
      </w:r>
      <w:r>
        <w:rPr>
          <w:lang w:eastAsia="zh-CN" w:bidi="hi-IN"/>
        </w:rPr>
        <w:t xml:space="preserve"> in scalar context</w:t>
      </w:r>
      <w:r w:rsidR="00226858">
        <w:rPr>
          <w:lang w:eastAsia="zh-CN" w:bidi="hi-IN"/>
        </w:rPr>
        <w:t xml:space="preserve">, and the call after </w:t>
      </w:r>
      <w:proofErr w:type="gramStart"/>
      <w:r w:rsidR="00226858">
        <w:rPr>
          <w:lang w:eastAsia="zh-CN" w:bidi="hi-IN"/>
        </w:rPr>
        <w:t>that restarts</w:t>
      </w:r>
      <w:proofErr w:type="gramEnd"/>
      <w:r w:rsidR="00226858">
        <w:rPr>
          <w:lang w:eastAsia="zh-CN" w:bidi="hi-IN"/>
        </w:rPr>
        <w:t xml:space="preserve"> the iteration. Adding or deleting elements while iterating over </w:t>
      </w:r>
      <w:r w:rsidR="00226858">
        <w:rPr>
          <w:i/>
          <w:iCs/>
          <w:lang w:eastAsia="zh-CN" w:bidi="hi-IN"/>
        </w:rPr>
        <w:t>Hash</w:t>
      </w:r>
      <w:r w:rsidR="00226858">
        <w:rPr>
          <w:lang w:eastAsia="zh-CN" w:bidi="hi-IN"/>
        </w:rPr>
        <w:t xml:space="preserve"> can cause undefined behaviour, except for deleting the most recently returned item</w:t>
      </w:r>
      <w:r w:rsidR="00CC515A">
        <w:rPr>
          <w:lang w:eastAsia="zh-CN" w:bidi="hi-IN"/>
        </w:rPr>
        <w:t xml:space="preserve">. </w:t>
      </w:r>
      <w:proofErr w:type="gramStart"/>
      <w:r w:rsidR="00CC515A">
        <w:rPr>
          <w:i/>
          <w:iCs/>
          <w:lang w:eastAsia="zh-CN" w:bidi="hi-IN"/>
        </w:rPr>
        <w:t>keys(</w:t>
      </w:r>
      <w:proofErr w:type="gramEnd"/>
      <w:r w:rsidR="00CC515A">
        <w:rPr>
          <w:i/>
          <w:iCs/>
          <w:lang w:eastAsia="zh-CN" w:bidi="hi-IN"/>
        </w:rPr>
        <w:t xml:space="preserve">) </w:t>
      </w:r>
      <w:r w:rsidR="00CC515A">
        <w:rPr>
          <w:lang w:eastAsia="zh-CN" w:bidi="hi-IN"/>
        </w:rPr>
        <w:t xml:space="preserve">should be preferred to </w:t>
      </w:r>
      <w:r w:rsidR="00CC515A">
        <w:rPr>
          <w:i/>
          <w:iCs/>
          <w:lang w:eastAsia="zh-CN" w:bidi="hi-IN"/>
        </w:rPr>
        <w:t>each()</w:t>
      </w:r>
      <w:r w:rsidR="00CC515A">
        <w:rPr>
          <w:lang w:eastAsia="zh-CN" w:bidi="hi-IN"/>
        </w:rPr>
        <w:t xml:space="preserve"> for iterating over hash</w:t>
      </w:r>
      <w:r w:rsidR="0046564E">
        <w:rPr>
          <w:lang w:eastAsia="zh-CN" w:bidi="hi-IN"/>
        </w:rPr>
        <w:t>.</w:t>
      </w:r>
      <w:r w:rsidR="006E43C1">
        <w:rPr>
          <w:lang w:eastAsia="zh-CN" w:bidi="hi-IN"/>
        </w:rPr>
        <w:t xml:space="preserve"> </w:t>
      </w:r>
    </w:p>
    <w:p w14:paraId="59DB7AE6" w14:textId="77777777" w:rsidR="000F3C35" w:rsidRPr="00814482" w:rsidRDefault="000F3C35" w:rsidP="00F536A3">
      <w:pPr>
        <w:ind w:left="700"/>
        <w:rPr>
          <w:lang w:eastAsia="zh-CN" w:bidi="hi-IN"/>
        </w:rPr>
      </w:pPr>
    </w:p>
    <w:p w14:paraId="4E9E3CD2" w14:textId="276A3E98" w:rsidR="00D14A9F" w:rsidRDefault="00D14A9F" w:rsidP="00D14A9F">
      <w:pPr>
        <w:pStyle w:val="code-definition"/>
      </w:pPr>
      <w:r>
        <w:t>delete(</w:t>
      </w:r>
      <w:r w:rsidR="007F24D1">
        <w:rPr>
          <w:i/>
          <w:iCs/>
          <w:sz w:val="18"/>
          <w:szCs w:val="18"/>
        </w:rPr>
        <w:t>Expr</w:t>
      </w:r>
      <w:r>
        <w:t>)</w:t>
      </w:r>
    </w:p>
    <w:p w14:paraId="27E6B137" w14:textId="0C094BDB" w:rsidR="000525ED" w:rsidRDefault="007F24D1" w:rsidP="007F24D1">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or slice of a hash, delete the specified elements from that hash, so that </w:t>
      </w:r>
      <w:proofErr w:type="gramStart"/>
      <w:r>
        <w:rPr>
          <w:i/>
          <w:iCs/>
          <w:lang w:eastAsia="zh-CN" w:bidi="hi-IN"/>
        </w:rPr>
        <w:t>exists(</w:t>
      </w:r>
      <w:proofErr w:type="gramEnd"/>
      <w:r>
        <w:rPr>
          <w:i/>
          <w:iCs/>
          <w:lang w:eastAsia="zh-CN" w:bidi="hi-IN"/>
        </w:rPr>
        <w:t>)</w:t>
      </w:r>
      <w:r>
        <w:rPr>
          <w:lang w:eastAsia="zh-CN" w:bidi="hi-IN"/>
        </w:rPr>
        <w:t xml:space="preserve"> no longer returns true for that element. In a list context, returns value(s) deleted. In scalar context, returns last element deleted. Deleting a value that does not exist results in </w:t>
      </w:r>
      <w:r>
        <w:rPr>
          <w:i/>
          <w:iCs/>
          <w:lang w:eastAsia="zh-CN" w:bidi="hi-IN"/>
        </w:rPr>
        <w:t>undef</w:t>
      </w:r>
      <w:r>
        <w:rPr>
          <w:lang w:eastAsia="zh-CN" w:bidi="hi-IN"/>
        </w:rPr>
        <w:t xml:space="preserve"> being returned in the corresponding position. When passed a key/value-slice, two items (key-value pairs) are returned for each item deleted.</w:t>
      </w:r>
      <w:r w:rsidR="000525ED">
        <w:rPr>
          <w:lang w:eastAsia="zh-CN" w:bidi="hi-IN"/>
        </w:rPr>
        <w:t xml:space="preserve"> May be called for array values, but this is strongly discouraged. Deleting array elements does not change the indices of existing values. </w:t>
      </w:r>
      <w:r w:rsidR="004223B3">
        <w:rPr>
          <w:lang w:eastAsia="zh-CN" w:bidi="hi-IN"/>
        </w:rPr>
        <w:t>Example usage</w:t>
      </w:r>
      <w:r w:rsidR="00536E91">
        <w:rPr>
          <w:lang w:eastAsia="zh-CN" w:bidi="hi-IN"/>
        </w:rPr>
        <w:t>:</w:t>
      </w:r>
    </w:p>
    <w:p w14:paraId="18E6F911" w14:textId="4C682064" w:rsidR="004223B3" w:rsidRPr="004223B3" w:rsidRDefault="004223B3" w:rsidP="004223B3">
      <w:pPr>
        <w:pStyle w:val="code-definition"/>
        <w:ind w:left="709" w:firstLine="709"/>
        <w:rPr>
          <w:sz w:val="16"/>
          <w:szCs w:val="16"/>
        </w:rPr>
      </w:pPr>
      <w:r w:rsidRPr="004223B3">
        <w:rPr>
          <w:sz w:val="16"/>
          <w:szCs w:val="16"/>
        </w:rPr>
        <w:t>delete(%var_hash{'Welcome', 'to'});</w:t>
      </w:r>
    </w:p>
    <w:p w14:paraId="1E63346C" w14:textId="77777777" w:rsidR="007F24D1" w:rsidRPr="007F24D1" w:rsidRDefault="007F24D1" w:rsidP="007F24D1">
      <w:pPr>
        <w:rPr>
          <w:lang w:eastAsia="zh-CN" w:bidi="hi-IN"/>
        </w:rPr>
      </w:pPr>
    </w:p>
    <w:p w14:paraId="708E2B13" w14:textId="4182EE74" w:rsidR="007B3AB2" w:rsidRDefault="007B3AB2" w:rsidP="007B3AB2">
      <w:pPr>
        <w:pStyle w:val="code-definition"/>
      </w:pPr>
      <w:r>
        <w:t>exists(</w:t>
      </w:r>
      <w:r w:rsidR="000525ED">
        <w:rPr>
          <w:i/>
          <w:iCs/>
          <w:sz w:val="18"/>
          <w:szCs w:val="18"/>
        </w:rPr>
        <w:t>Expr</w:t>
      </w:r>
      <w:r>
        <w:t>)</w:t>
      </w:r>
    </w:p>
    <w:p w14:paraId="64F6BE96" w14:textId="26505B96" w:rsidR="007B3AB2" w:rsidRDefault="000525ED" w:rsidP="000525ED">
      <w:pPr>
        <w:ind w:left="700"/>
        <w:rPr>
          <w:lang w:eastAsia="zh-CN" w:bidi="hi-IN"/>
        </w:rPr>
      </w:pPr>
      <w:r>
        <w:rPr>
          <w:lang w:eastAsia="zh-CN" w:bidi="hi-IN"/>
        </w:rPr>
        <w:t xml:space="preserve">Given an expression </w:t>
      </w:r>
      <w:r>
        <w:rPr>
          <w:i/>
          <w:iCs/>
          <w:lang w:eastAsia="zh-CN" w:bidi="hi-IN"/>
        </w:rPr>
        <w:t>Expr</w:t>
      </w:r>
      <w:r>
        <w:rPr>
          <w:lang w:eastAsia="zh-CN" w:bidi="hi-IN"/>
        </w:rPr>
        <w:t xml:space="preserve"> that specifies an element of a hash, return true if the specified element has ever been initialized (even if current value is </w:t>
      </w:r>
      <w:r>
        <w:rPr>
          <w:i/>
          <w:iCs/>
          <w:lang w:eastAsia="zh-CN" w:bidi="hi-IN"/>
        </w:rPr>
        <w:t>undef</w:t>
      </w:r>
      <w:r>
        <w:rPr>
          <w:lang w:eastAsia="zh-CN" w:bidi="hi-IN"/>
        </w:rPr>
        <w:t xml:space="preserve">). May be called for array values, but this is strongly discouraged. If </w:t>
      </w:r>
      <w:r>
        <w:rPr>
          <w:i/>
          <w:iCs/>
          <w:lang w:eastAsia="zh-CN" w:bidi="hi-IN"/>
        </w:rPr>
        <w:t>Expr</w:t>
      </w:r>
      <w:r>
        <w:rPr>
          <w:lang w:eastAsia="zh-CN" w:bidi="hi-IN"/>
        </w:rPr>
        <w:t xml:space="preserve"> specifies the name of a subroutine, return true if the specified subroutine has ever been declared. If testing for an element of a nested hash, any intervening elements will be created, for example: </w:t>
      </w:r>
      <w:r w:rsidR="004223B3">
        <w:rPr>
          <w:lang w:eastAsia="zh-CN" w:bidi="hi-IN"/>
        </w:rPr>
        <w:t xml:space="preserve">calling </w:t>
      </w:r>
      <w:r w:rsidR="004223B3">
        <w:rPr>
          <w:i/>
          <w:iCs/>
          <w:lang w:eastAsia="zh-CN" w:bidi="hi-IN"/>
        </w:rPr>
        <w:t>exists($ref-&gt;{‘A’}-&gt;{‘B’})</w:t>
      </w:r>
      <w:r w:rsidR="004223B3">
        <w:rPr>
          <w:lang w:eastAsia="zh-CN" w:bidi="hi-IN"/>
        </w:rPr>
        <w:t xml:space="preserve"> will create </w:t>
      </w:r>
      <w:r w:rsidR="004223B3">
        <w:rPr>
          <w:i/>
          <w:iCs/>
          <w:lang w:eastAsia="zh-CN" w:bidi="hi-IN"/>
        </w:rPr>
        <w:t>$ref-&gt;{‘A’}</w:t>
      </w:r>
      <w:r w:rsidR="00536E91">
        <w:rPr>
          <w:lang w:eastAsia="zh-CN" w:bidi="hi-IN"/>
        </w:rPr>
        <w:t xml:space="preserve"> (but not </w:t>
      </w:r>
      <w:r w:rsidR="00536E91">
        <w:rPr>
          <w:i/>
          <w:iCs/>
          <w:lang w:eastAsia="zh-CN" w:bidi="hi-IN"/>
        </w:rPr>
        <w:t>‘B’</w:t>
      </w:r>
      <w:r w:rsidR="00536E91">
        <w:rPr>
          <w:lang w:eastAsia="zh-CN" w:bidi="hi-IN"/>
        </w:rPr>
        <w:t>). Example usage:</w:t>
      </w:r>
    </w:p>
    <w:p w14:paraId="73D63D7D" w14:textId="5C730A82" w:rsidR="00536E91" w:rsidRPr="00536E91" w:rsidRDefault="00536E91" w:rsidP="00536E91">
      <w:pPr>
        <w:pStyle w:val="code-definition"/>
        <w:ind w:left="709" w:firstLine="709"/>
        <w:rPr>
          <w:sz w:val="16"/>
          <w:szCs w:val="16"/>
        </w:rPr>
      </w:pPr>
      <w:r w:rsidRPr="00536E91">
        <w:rPr>
          <w:sz w:val="16"/>
          <w:szCs w:val="16"/>
        </w:rPr>
        <w:t>exists($var_hash{'Welcome'});</w:t>
      </w:r>
    </w:p>
    <w:p w14:paraId="44671509" w14:textId="77777777" w:rsidR="00536E91" w:rsidRPr="00536E91" w:rsidRDefault="00536E91" w:rsidP="00536E91">
      <w:pPr>
        <w:rPr>
          <w:lang w:eastAsia="zh-CN" w:bidi="hi-IN"/>
        </w:rPr>
      </w:pPr>
    </w:p>
    <w:p w14:paraId="6C273CF2" w14:textId="77777777" w:rsidR="00D14A9F" w:rsidRDefault="00D14A9F">
      <w:pPr>
        <w:autoSpaceDN w:val="0"/>
        <w:textAlignment w:val="baseline"/>
        <w:rPr>
          <w:rFonts w:eastAsia="Roboto Mono"/>
          <w:lang w:eastAsia="zh-CN" w:bidi="hi-IN"/>
        </w:rPr>
      </w:pPr>
    </w:p>
    <w:p w14:paraId="62AB3AAC" w14:textId="77777777" w:rsidR="00685E90" w:rsidRDefault="00685E90">
      <w:pPr>
        <w:autoSpaceDN w:val="0"/>
        <w:textAlignment w:val="baseline"/>
        <w:rPr>
          <w:rFonts w:eastAsia="Roboto Mono"/>
          <w:lang w:eastAsia="zh-CN" w:bidi="hi-IN"/>
        </w:rPr>
      </w:pPr>
    </w:p>
    <w:p w14:paraId="5B7BF53A" w14:textId="19D3AE0D" w:rsidR="00685E90" w:rsidRDefault="00685E90">
      <w:pPr>
        <w:autoSpaceDN w:val="0"/>
        <w:textAlignment w:val="baseline"/>
        <w:rPr>
          <w:rFonts w:eastAsia="Roboto Mono"/>
          <w:lang w:eastAsia="zh-CN" w:bidi="hi-IN"/>
        </w:rPr>
      </w:pPr>
      <w:r>
        <w:rPr>
          <w:rFonts w:eastAsia="Roboto Mono"/>
          <w:lang w:eastAsia="zh-CN" w:bidi="hi-IN"/>
        </w:rPr>
        <w:br w:type="page"/>
      </w:r>
    </w:p>
    <w:p w14:paraId="09E2AA44" w14:textId="1EE7FCE2" w:rsidR="004B559C" w:rsidRDefault="004B559C" w:rsidP="004B559C">
      <w:pPr>
        <w:pStyle w:val="Heading1"/>
      </w:pPr>
      <w:bookmarkStart w:id="77" w:name="_Toc74598191"/>
      <w:r>
        <w:lastRenderedPageBreak/>
        <w:t>regex</w:t>
      </w:r>
      <w:bookmarkEnd w:id="77"/>
    </w:p>
    <w:p w14:paraId="2E56590A" w14:textId="3618981D" w:rsidR="004B559C" w:rsidRDefault="004B559C" w:rsidP="004B559C">
      <w:r>
        <w:t>match operator</w:t>
      </w:r>
    </w:p>
    <w:p w14:paraId="47E9ED91" w14:textId="689056E4" w:rsidR="004B559C" w:rsidRDefault="004B559C" w:rsidP="004B559C">
      <w:pPr>
        <w:pStyle w:val="code-definition"/>
        <w:ind w:firstLine="709"/>
      </w:pPr>
      <w:r>
        <w:t>m//</w:t>
      </w:r>
    </w:p>
    <w:p w14:paraId="07B8DAC2" w14:textId="5CF50531" w:rsidR="004B559C" w:rsidRDefault="004B559C" w:rsidP="004B559C">
      <w:pPr>
        <w:rPr>
          <w:lang w:eastAsia="zh-CN" w:bidi="hi-IN"/>
        </w:rPr>
      </w:pPr>
      <w:r>
        <w:rPr>
          <w:lang w:eastAsia="zh-CN" w:bidi="hi-IN"/>
        </w:rPr>
        <w:t>substitute operator</w:t>
      </w:r>
    </w:p>
    <w:p w14:paraId="3ED51632" w14:textId="6C217292" w:rsidR="004B559C" w:rsidRDefault="004B559C" w:rsidP="004B559C">
      <w:pPr>
        <w:pStyle w:val="code-definition"/>
      </w:pPr>
      <w:r>
        <w:tab/>
        <w:t>s///</w:t>
      </w:r>
    </w:p>
    <w:p w14:paraId="00D856B6" w14:textId="55D47BAF" w:rsidR="004B559C" w:rsidRDefault="004B559C" w:rsidP="004B559C">
      <w:pPr>
        <w:rPr>
          <w:lang w:eastAsia="zh-CN" w:bidi="hi-IN"/>
        </w:rPr>
      </w:pPr>
      <w:r>
        <w:rPr>
          <w:lang w:eastAsia="zh-CN" w:bidi="hi-IN"/>
        </w:rPr>
        <w:t>transliterate</w:t>
      </w:r>
    </w:p>
    <w:p w14:paraId="79D5F388" w14:textId="44ADA5E7" w:rsidR="009B63F7" w:rsidRPr="009B63F7" w:rsidRDefault="004B559C" w:rsidP="009B63F7">
      <w:pPr>
        <w:pStyle w:val="code-definition"/>
      </w:pPr>
      <w:r>
        <w:tab/>
        <w:t>tr///</w:t>
      </w:r>
      <w:r w:rsidR="009B63F7">
        <w:t xml:space="preserve">  </w:t>
      </w:r>
      <w:r w:rsidR="009B63F7" w:rsidRPr="009B63F7">
        <w:rPr>
          <w:rFonts w:ascii="Times New Roman" w:hAnsi="Times New Roman" w:cs="Times New Roman"/>
          <w:i/>
          <w:iCs/>
        </w:rPr>
        <w:t>or</w:t>
      </w:r>
      <w:r w:rsidR="009B63F7">
        <w:t xml:space="preserve">  y/// </w:t>
      </w:r>
    </w:p>
    <w:p w14:paraId="1B39411B" w14:textId="11E37F7D" w:rsidR="004B559C" w:rsidRDefault="004B559C" w:rsidP="004B559C">
      <w:pPr>
        <w:rPr>
          <w:lang w:eastAsia="zh-CN" w:bidi="hi-IN"/>
        </w:rPr>
      </w:pPr>
    </w:p>
    <w:p w14:paraId="5F9EA584" w14:textId="40356857" w:rsidR="00E6745B" w:rsidRDefault="00252719" w:rsidP="004B559C">
      <w:pPr>
        <w:rPr>
          <w:lang w:eastAsia="zh-CN" w:bidi="hi-IN"/>
        </w:rPr>
      </w:pPr>
      <w:r>
        <w:rPr>
          <w:lang w:eastAsia="zh-CN" w:bidi="hi-IN"/>
        </w:rPr>
        <w:t>To declare regex as variable, quote with:</w:t>
      </w:r>
    </w:p>
    <w:p w14:paraId="5BF0B3E9" w14:textId="4681C011" w:rsidR="00252719" w:rsidRPr="00E6745B" w:rsidRDefault="00252719" w:rsidP="00252719">
      <w:pPr>
        <w:pStyle w:val="code-definition"/>
      </w:pPr>
      <w:r>
        <w:tab/>
        <w:t>qr//</w:t>
      </w:r>
    </w:p>
    <w:p w14:paraId="1339223F" w14:textId="77777777" w:rsidR="00E6745B" w:rsidRDefault="00E6745B" w:rsidP="004B559C">
      <w:pPr>
        <w:rPr>
          <w:lang w:eastAsia="zh-CN" w:bidi="hi-IN"/>
        </w:rPr>
      </w:pPr>
    </w:p>
    <w:p w14:paraId="35BEC551" w14:textId="0A466BA5" w:rsidR="00E51975" w:rsidRDefault="00E51975" w:rsidP="00E51975">
      <w:pPr>
        <w:pStyle w:val="Heading2"/>
      </w:pPr>
      <w:bookmarkStart w:id="78" w:name="_Toc74598192"/>
      <w:r>
        <w:t>binding operator</w:t>
      </w:r>
      <w:bookmarkEnd w:id="78"/>
    </w:p>
    <w:p w14:paraId="3488056B" w14:textId="63F69465" w:rsidR="00E51975" w:rsidRDefault="00E51975" w:rsidP="004B559C">
      <w:pPr>
        <w:rPr>
          <w:lang w:eastAsia="zh-CN" w:bidi="hi-IN"/>
        </w:rPr>
      </w:pPr>
      <w:r>
        <w:rPr>
          <w:lang w:eastAsia="zh-CN" w:bidi="hi-IN"/>
        </w:rPr>
        <w:t xml:space="preserve">By default, these regex operators are matched against </w:t>
      </w:r>
      <w:r>
        <w:rPr>
          <w:i/>
          <w:iCs/>
          <w:lang w:eastAsia="zh-CN" w:bidi="hi-IN"/>
        </w:rPr>
        <w:t xml:space="preserve">$_ </w:t>
      </w:r>
      <w:r>
        <w:rPr>
          <w:lang w:eastAsia="zh-CN" w:bidi="hi-IN"/>
        </w:rPr>
        <w:t>the default variable. That is:</w:t>
      </w:r>
    </w:p>
    <w:p w14:paraId="2567EB59" w14:textId="05A7CDF2" w:rsidR="00E51975" w:rsidRDefault="00E51975" w:rsidP="00E51975">
      <w:pPr>
        <w:pStyle w:val="code-definition"/>
      </w:pPr>
      <w:r>
        <w:tab/>
      </w:r>
      <w:r w:rsidRPr="0083251E">
        <w:rPr>
          <w:sz w:val="16"/>
          <w:szCs w:val="16"/>
        </w:rPr>
        <w:t>m/regex/</w:t>
      </w:r>
    </w:p>
    <w:p w14:paraId="11947BEF" w14:textId="7EA3955A" w:rsidR="00E51975" w:rsidRPr="00E51975" w:rsidRDefault="00E51975" w:rsidP="00E51975">
      <w:pPr>
        <w:rPr>
          <w:lang w:eastAsia="zh-CN" w:bidi="hi-IN"/>
        </w:rPr>
      </w:pPr>
      <w:r>
        <w:rPr>
          <w:lang w:eastAsia="zh-CN" w:bidi="hi-IN"/>
        </w:rPr>
        <w:t xml:space="preserve">is equivalent to: </w:t>
      </w:r>
    </w:p>
    <w:p w14:paraId="0F0D9B72" w14:textId="17ED913D" w:rsidR="00E51975" w:rsidRDefault="00E51975" w:rsidP="00E51975">
      <w:pPr>
        <w:pStyle w:val="code-definition"/>
        <w:ind w:firstLine="709"/>
        <w:rPr>
          <w:sz w:val="16"/>
          <w:szCs w:val="16"/>
        </w:rPr>
      </w:pPr>
      <w:r w:rsidRPr="0083251E">
        <w:rPr>
          <w:sz w:val="16"/>
          <w:szCs w:val="16"/>
        </w:rPr>
        <w:t>$_ =~ m/regex/</w:t>
      </w:r>
    </w:p>
    <w:p w14:paraId="0FE9A096" w14:textId="025D5019" w:rsidR="0083251E" w:rsidRDefault="0083251E" w:rsidP="0083251E">
      <w:pPr>
        <w:rPr>
          <w:lang w:eastAsia="zh-CN" w:bidi="hi-IN"/>
        </w:rPr>
      </w:pPr>
      <w:r>
        <w:rPr>
          <w:lang w:eastAsia="zh-CN" w:bidi="hi-IN"/>
        </w:rPr>
        <w:t>And:</w:t>
      </w:r>
    </w:p>
    <w:p w14:paraId="50D68987" w14:textId="2AE49C89" w:rsidR="0083251E" w:rsidRPr="0083251E" w:rsidRDefault="0083251E" w:rsidP="0083251E">
      <w:pPr>
        <w:pStyle w:val="code-definition"/>
        <w:rPr>
          <w:sz w:val="16"/>
          <w:szCs w:val="16"/>
        </w:rPr>
      </w:pPr>
      <w:r w:rsidRPr="0083251E">
        <w:rPr>
          <w:sz w:val="16"/>
          <w:szCs w:val="16"/>
        </w:rPr>
        <w:tab/>
        <w:t>!m/regex/</w:t>
      </w:r>
    </w:p>
    <w:p w14:paraId="1F55ECDE" w14:textId="1362F76C" w:rsidR="0083251E" w:rsidRDefault="0083251E" w:rsidP="0083251E">
      <w:pPr>
        <w:rPr>
          <w:lang w:eastAsia="zh-CN" w:bidi="hi-IN"/>
        </w:rPr>
      </w:pPr>
      <w:r>
        <w:rPr>
          <w:lang w:eastAsia="zh-CN" w:bidi="hi-IN"/>
        </w:rPr>
        <w:t>is equivalent to:</w:t>
      </w:r>
    </w:p>
    <w:p w14:paraId="56BAABA6" w14:textId="02D19F84" w:rsidR="0083251E" w:rsidRPr="0083251E" w:rsidRDefault="0083251E" w:rsidP="0083251E">
      <w:pPr>
        <w:pStyle w:val="code-definition"/>
        <w:rPr>
          <w:sz w:val="16"/>
          <w:szCs w:val="16"/>
        </w:rPr>
      </w:pPr>
      <w:r w:rsidRPr="0083251E">
        <w:rPr>
          <w:sz w:val="16"/>
          <w:szCs w:val="16"/>
        </w:rPr>
        <w:tab/>
        <w:t>$_ !~ m/regex/</w:t>
      </w:r>
    </w:p>
    <w:p w14:paraId="62418B7E" w14:textId="78C379AE" w:rsidR="00E51975" w:rsidRDefault="00E51975" w:rsidP="00E51975">
      <w:pPr>
        <w:rPr>
          <w:lang w:eastAsia="zh-CN" w:bidi="hi-IN"/>
        </w:rPr>
      </w:pPr>
      <w:r>
        <w:rPr>
          <w:lang w:eastAsia="zh-CN" w:bidi="hi-IN"/>
        </w:rPr>
        <w:t xml:space="preserve">When a variable other than </w:t>
      </w:r>
      <w:r>
        <w:rPr>
          <w:i/>
          <w:iCs/>
          <w:lang w:eastAsia="zh-CN" w:bidi="hi-IN"/>
        </w:rPr>
        <w:t xml:space="preserve">$_ </w:t>
      </w:r>
      <w:r>
        <w:rPr>
          <w:lang w:eastAsia="zh-CN" w:bidi="hi-IN"/>
        </w:rPr>
        <w:t xml:space="preserve">is used, the regex is matched against that instead. </w:t>
      </w:r>
    </w:p>
    <w:p w14:paraId="7E20111A" w14:textId="10DABCFF" w:rsidR="00EC5BDD" w:rsidRPr="00E51975" w:rsidRDefault="00C907DB" w:rsidP="00E51975">
      <w:pPr>
        <w:rPr>
          <w:lang w:eastAsia="zh-CN" w:bidi="hi-IN"/>
        </w:rPr>
      </w:pPr>
      <w:r>
        <w:rPr>
          <w:lang w:eastAsia="zh-CN" w:bidi="hi-IN"/>
        </w:rPr>
        <w:t xml:space="preserve">The match operator does not modify the variable being compared. The substitution and transliterate operators however store the operation result in the same variable being compared. </w:t>
      </w:r>
    </w:p>
    <w:p w14:paraId="17C8BFD7" w14:textId="67BF8999" w:rsidR="003A5EC5" w:rsidRDefault="003A5EC5" w:rsidP="003A5EC5">
      <w:pPr>
        <w:pStyle w:val="Heading2"/>
      </w:pPr>
      <w:bookmarkStart w:id="79" w:name="_Toc74598193"/>
      <w:r>
        <w:t>modifiers</w:t>
      </w:r>
      <w:bookmarkEnd w:id="79"/>
    </w:p>
    <w:p w14:paraId="52E6FED5" w14:textId="0C167F06" w:rsidR="003A5EC5" w:rsidRDefault="003A5EC5" w:rsidP="001D2A26">
      <w:pPr>
        <w:rPr>
          <w:lang w:eastAsia="zh-CN" w:bidi="hi-IN"/>
        </w:rPr>
      </w:pPr>
      <w:r>
        <w:rPr>
          <w:lang w:eastAsia="zh-CN" w:bidi="hi-IN"/>
        </w:rPr>
        <w:t>match</w:t>
      </w:r>
    </w:p>
    <w:p w14:paraId="0BA8F112" w14:textId="6CD6CC47"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6B34F27D" w14:textId="4FFB76C4"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69479307" w14:textId="7213CA77"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79E069DA" w14:textId="532CA070"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3149C921" w14:textId="548D7E21"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76B5D76B" w14:textId="3AC9389C" w:rsidR="003A5EC5" w:rsidRDefault="003A5EC5" w:rsidP="003A5EC5">
      <w:pPr>
        <w:rPr>
          <w:lang w:eastAsia="zh-CN" w:bidi="hi-IN"/>
        </w:rPr>
      </w:pPr>
      <w:r>
        <w:rPr>
          <w:lang w:eastAsia="zh-CN" w:bidi="hi-IN"/>
        </w:rPr>
        <w:tab/>
        <w:t>g</w:t>
      </w:r>
      <w:r>
        <w:rPr>
          <w:lang w:eastAsia="zh-CN" w:bidi="hi-IN"/>
        </w:rPr>
        <w:tab/>
      </w:r>
      <w:r>
        <w:rPr>
          <w:lang w:eastAsia="zh-CN" w:bidi="hi-IN"/>
        </w:rPr>
        <w:tab/>
        <w:t xml:space="preserve">globally </w:t>
      </w:r>
      <w:proofErr w:type="gramStart"/>
      <w:r>
        <w:rPr>
          <w:lang w:eastAsia="zh-CN" w:bidi="hi-IN"/>
        </w:rPr>
        <w:t>find</w:t>
      </w:r>
      <w:proofErr w:type="gramEnd"/>
      <w:r>
        <w:rPr>
          <w:lang w:eastAsia="zh-CN" w:bidi="hi-IN"/>
        </w:rPr>
        <w:t xml:space="preserve"> all matches</w:t>
      </w:r>
    </w:p>
    <w:p w14:paraId="39161B4F" w14:textId="03577A36" w:rsidR="003A5EC5" w:rsidRDefault="003A5EC5" w:rsidP="003A5EC5">
      <w:pPr>
        <w:rPr>
          <w:lang w:eastAsia="zh-CN" w:bidi="hi-IN"/>
        </w:rPr>
      </w:pPr>
      <w:r>
        <w:rPr>
          <w:lang w:eastAsia="zh-CN" w:bidi="hi-IN"/>
        </w:rPr>
        <w:tab/>
        <w:t>cg</w:t>
      </w:r>
      <w:r>
        <w:rPr>
          <w:lang w:eastAsia="zh-CN" w:bidi="hi-IN"/>
        </w:rPr>
        <w:tab/>
      </w:r>
      <w:r>
        <w:rPr>
          <w:lang w:eastAsia="zh-CN" w:bidi="hi-IN"/>
        </w:rPr>
        <w:tab/>
        <w:t xml:space="preserve">allow search to </w:t>
      </w:r>
      <w:r w:rsidR="00DB75A0">
        <w:rPr>
          <w:lang w:eastAsia="zh-CN" w:bidi="hi-IN"/>
        </w:rPr>
        <w:t>continue</w:t>
      </w:r>
      <w:r>
        <w:rPr>
          <w:lang w:eastAsia="zh-CN" w:bidi="hi-IN"/>
        </w:rPr>
        <w:t xml:space="preserve"> even after a global match fails</w:t>
      </w:r>
    </w:p>
    <w:p w14:paraId="20226DDC" w14:textId="358ED4D2" w:rsidR="003A5EC5" w:rsidRDefault="003A5EC5" w:rsidP="003A5EC5">
      <w:pPr>
        <w:rPr>
          <w:lang w:eastAsia="zh-CN" w:bidi="hi-IN"/>
        </w:rPr>
      </w:pPr>
      <w:r>
        <w:rPr>
          <w:lang w:eastAsia="zh-CN" w:bidi="hi-IN"/>
        </w:rPr>
        <w:tab/>
        <w:t xml:space="preserve">a </w:t>
      </w:r>
      <w:r>
        <w:rPr>
          <w:lang w:eastAsia="zh-CN" w:bidi="hi-IN"/>
        </w:rPr>
        <w:tab/>
      </w:r>
      <w:r>
        <w:rPr>
          <w:lang w:eastAsia="zh-CN" w:bidi="hi-IN"/>
        </w:rPr>
        <w:tab/>
        <w:t>use only ASCII versions of character classes</w:t>
      </w:r>
    </w:p>
    <w:p w14:paraId="3C7A08BE" w14:textId="0767B5CF" w:rsidR="003A5EC5" w:rsidRDefault="003A5EC5" w:rsidP="003A5EC5">
      <w:pPr>
        <w:rPr>
          <w:lang w:eastAsia="zh-CN" w:bidi="hi-IN"/>
        </w:rPr>
      </w:pPr>
      <w:r>
        <w:rPr>
          <w:lang w:eastAsia="zh-CN" w:bidi="hi-IN"/>
        </w:rPr>
        <w:tab/>
        <w:t>c</w:t>
      </w:r>
      <w:r>
        <w:rPr>
          <w:lang w:eastAsia="zh-CN" w:bidi="hi-IN"/>
        </w:rPr>
        <w:tab/>
      </w:r>
      <w:r>
        <w:rPr>
          <w:lang w:eastAsia="zh-CN" w:bidi="hi-IN"/>
        </w:rPr>
        <w:tab/>
      </w:r>
      <w:proofErr w:type="gramStart"/>
      <w:r>
        <w:rPr>
          <w:lang w:eastAsia="zh-CN" w:bidi="hi-IN"/>
        </w:rPr>
        <w:t>don't</w:t>
      </w:r>
      <w:proofErr w:type="gramEnd"/>
      <w:r>
        <w:rPr>
          <w:lang w:eastAsia="zh-CN" w:bidi="hi-IN"/>
        </w:rPr>
        <w:t xml:space="preserve"> reset pos on failed matches when using /g</w:t>
      </w:r>
    </w:p>
    <w:p w14:paraId="30B67CF9" w14:textId="77777777" w:rsidR="003A5EC5" w:rsidRDefault="003A5EC5" w:rsidP="003A5EC5">
      <w:pPr>
        <w:rPr>
          <w:lang w:eastAsia="zh-CN" w:bidi="hi-IN"/>
        </w:rPr>
      </w:pPr>
    </w:p>
    <w:p w14:paraId="575C8189" w14:textId="0E004C41" w:rsidR="003A5EC5" w:rsidRDefault="003A5EC5" w:rsidP="001D2A26">
      <w:pPr>
        <w:rPr>
          <w:lang w:eastAsia="zh-CN" w:bidi="hi-IN"/>
        </w:rPr>
      </w:pPr>
      <w:r>
        <w:rPr>
          <w:lang w:eastAsia="zh-CN" w:bidi="hi-IN"/>
        </w:rPr>
        <w:t>substitute</w:t>
      </w:r>
    </w:p>
    <w:p w14:paraId="4F656F85" w14:textId="5854AB3D" w:rsidR="003A5EC5" w:rsidRDefault="003A5EC5" w:rsidP="003A5EC5">
      <w:pPr>
        <w:rPr>
          <w:lang w:eastAsia="zh-CN" w:bidi="hi-IN"/>
        </w:rPr>
      </w:pPr>
      <w:r>
        <w:rPr>
          <w:lang w:eastAsia="zh-CN" w:bidi="hi-IN"/>
        </w:rPr>
        <w:tab/>
      </w:r>
      <w:proofErr w:type="spellStart"/>
      <w:r>
        <w:rPr>
          <w:lang w:eastAsia="zh-CN" w:bidi="hi-IN"/>
        </w:rPr>
        <w:t>i</w:t>
      </w:r>
      <w:proofErr w:type="spellEnd"/>
      <w:r>
        <w:rPr>
          <w:lang w:eastAsia="zh-CN" w:bidi="hi-IN"/>
        </w:rPr>
        <w:tab/>
      </w:r>
      <w:r>
        <w:rPr>
          <w:lang w:eastAsia="zh-CN" w:bidi="hi-IN"/>
        </w:rPr>
        <w:tab/>
        <w:t>case insensitive</w:t>
      </w:r>
    </w:p>
    <w:p w14:paraId="0174153E" w14:textId="052B71CB" w:rsidR="003A5EC5" w:rsidRDefault="003A5EC5" w:rsidP="003A5EC5">
      <w:pPr>
        <w:rPr>
          <w:lang w:eastAsia="zh-CN" w:bidi="hi-IN"/>
        </w:rPr>
      </w:pPr>
      <w:r>
        <w:rPr>
          <w:lang w:eastAsia="zh-CN" w:bidi="hi-IN"/>
        </w:rPr>
        <w:tab/>
        <w:t>m</w:t>
      </w:r>
      <w:r>
        <w:rPr>
          <w:lang w:eastAsia="zh-CN" w:bidi="hi-IN"/>
        </w:rPr>
        <w:tab/>
      </w:r>
      <w:r>
        <w:rPr>
          <w:lang w:eastAsia="zh-CN" w:bidi="hi-IN"/>
        </w:rPr>
        <w:tab/>
        <w:t xml:space="preserve">match ^$ against newlines instead of against string </w:t>
      </w:r>
      <w:r w:rsidR="00DB75A0">
        <w:rPr>
          <w:lang w:eastAsia="zh-CN" w:bidi="hi-IN"/>
        </w:rPr>
        <w:t>boundary</w:t>
      </w:r>
    </w:p>
    <w:p w14:paraId="5D5F896B" w14:textId="204387B8" w:rsidR="003A5EC5" w:rsidRDefault="003A5EC5" w:rsidP="003A5EC5">
      <w:pPr>
        <w:rPr>
          <w:lang w:eastAsia="zh-CN" w:bidi="hi-IN"/>
        </w:rPr>
      </w:pPr>
      <w:r>
        <w:rPr>
          <w:lang w:eastAsia="zh-CN" w:bidi="hi-IN"/>
        </w:rPr>
        <w:tab/>
        <w:t>o</w:t>
      </w:r>
      <w:r>
        <w:rPr>
          <w:lang w:eastAsia="zh-CN" w:bidi="hi-IN"/>
        </w:rPr>
        <w:tab/>
      </w:r>
      <w:r>
        <w:rPr>
          <w:lang w:eastAsia="zh-CN" w:bidi="hi-IN"/>
        </w:rPr>
        <w:tab/>
        <w:t>evaluate expression only once</w:t>
      </w:r>
    </w:p>
    <w:p w14:paraId="3527B9EB" w14:textId="5C4FE2A4" w:rsidR="003A5EC5" w:rsidRDefault="003A5EC5" w:rsidP="003A5EC5">
      <w:pPr>
        <w:rPr>
          <w:lang w:eastAsia="zh-CN" w:bidi="hi-IN"/>
        </w:rPr>
      </w:pPr>
      <w:r>
        <w:rPr>
          <w:lang w:eastAsia="zh-CN" w:bidi="hi-IN"/>
        </w:rPr>
        <w:tab/>
        <w:t>s</w:t>
      </w:r>
      <w:r>
        <w:rPr>
          <w:lang w:eastAsia="zh-CN" w:bidi="hi-IN"/>
        </w:rPr>
        <w:tab/>
      </w:r>
      <w:r>
        <w:rPr>
          <w:lang w:eastAsia="zh-CN" w:bidi="hi-IN"/>
        </w:rPr>
        <w:tab/>
        <w:t>allows '.' to match newline</w:t>
      </w:r>
    </w:p>
    <w:p w14:paraId="50144ED4" w14:textId="1958FB54" w:rsidR="003A5EC5" w:rsidRDefault="003A5EC5" w:rsidP="003A5EC5">
      <w:pPr>
        <w:rPr>
          <w:lang w:eastAsia="zh-CN" w:bidi="hi-IN"/>
        </w:rPr>
      </w:pPr>
      <w:r>
        <w:rPr>
          <w:lang w:eastAsia="zh-CN" w:bidi="hi-IN"/>
        </w:rPr>
        <w:tab/>
        <w:t>x</w:t>
      </w:r>
      <w:r>
        <w:rPr>
          <w:lang w:eastAsia="zh-CN" w:bidi="hi-IN"/>
        </w:rPr>
        <w:tab/>
      </w:r>
      <w:r>
        <w:rPr>
          <w:lang w:eastAsia="zh-CN" w:bidi="hi-IN"/>
        </w:rPr>
        <w:tab/>
        <w:t>Allows whitespace in the expression for clarity</w:t>
      </w:r>
    </w:p>
    <w:p w14:paraId="3620E86B" w14:textId="19E759B0" w:rsidR="003A5EC5" w:rsidRDefault="003A5EC5" w:rsidP="003A5EC5">
      <w:pPr>
        <w:rPr>
          <w:lang w:eastAsia="zh-CN" w:bidi="hi-IN"/>
        </w:rPr>
      </w:pPr>
      <w:r>
        <w:rPr>
          <w:lang w:eastAsia="zh-CN" w:bidi="hi-IN"/>
        </w:rPr>
        <w:tab/>
        <w:t>g</w:t>
      </w:r>
      <w:r>
        <w:rPr>
          <w:lang w:eastAsia="zh-CN" w:bidi="hi-IN"/>
        </w:rPr>
        <w:tab/>
      </w:r>
      <w:r>
        <w:rPr>
          <w:lang w:eastAsia="zh-CN" w:bidi="hi-IN"/>
        </w:rPr>
        <w:tab/>
        <w:t xml:space="preserve">Replace all </w:t>
      </w:r>
      <w:r w:rsidR="00DB75A0">
        <w:rPr>
          <w:lang w:eastAsia="zh-CN" w:bidi="hi-IN"/>
        </w:rPr>
        <w:t>occurrences</w:t>
      </w:r>
      <w:r>
        <w:rPr>
          <w:lang w:eastAsia="zh-CN" w:bidi="hi-IN"/>
        </w:rPr>
        <w:t xml:space="preserve"> of the found expression</w:t>
      </w:r>
    </w:p>
    <w:p w14:paraId="27811CB3" w14:textId="355EDCE0" w:rsidR="003A5EC5" w:rsidRDefault="003A5EC5" w:rsidP="003A5EC5">
      <w:pPr>
        <w:rPr>
          <w:lang w:eastAsia="zh-CN" w:bidi="hi-IN"/>
        </w:rPr>
      </w:pPr>
      <w:r>
        <w:rPr>
          <w:lang w:eastAsia="zh-CN" w:bidi="hi-IN"/>
        </w:rPr>
        <w:tab/>
      </w:r>
      <w:proofErr w:type="spellStart"/>
      <w:r>
        <w:rPr>
          <w:lang w:eastAsia="zh-CN" w:bidi="hi-IN"/>
        </w:rPr>
        <w:t>e</w:t>
      </w:r>
      <w:proofErr w:type="spellEnd"/>
      <w:r>
        <w:rPr>
          <w:lang w:eastAsia="zh-CN" w:bidi="hi-IN"/>
        </w:rPr>
        <w:tab/>
      </w:r>
      <w:r>
        <w:rPr>
          <w:lang w:eastAsia="zh-CN" w:bidi="hi-IN"/>
        </w:rPr>
        <w:tab/>
        <w:t xml:space="preserve">Evaluate the replacement as a </w:t>
      </w:r>
      <w:proofErr w:type="spellStart"/>
      <w:r>
        <w:rPr>
          <w:lang w:eastAsia="zh-CN" w:bidi="hi-IN"/>
        </w:rPr>
        <w:t>perl</w:t>
      </w:r>
      <w:proofErr w:type="spellEnd"/>
      <w:r>
        <w:rPr>
          <w:lang w:eastAsia="zh-CN" w:bidi="hi-IN"/>
        </w:rPr>
        <w:t xml:space="preserve"> statement, and use the return value as replacement text</w:t>
      </w:r>
    </w:p>
    <w:p w14:paraId="55BB9CA0" w14:textId="540F476A" w:rsidR="003A5EC5" w:rsidRDefault="003A5EC5" w:rsidP="003A5EC5">
      <w:pPr>
        <w:rPr>
          <w:lang w:eastAsia="zh-CN" w:bidi="hi-IN"/>
        </w:rPr>
      </w:pPr>
      <w:r>
        <w:rPr>
          <w:lang w:eastAsia="zh-CN" w:bidi="hi-IN"/>
        </w:rPr>
        <w:tab/>
        <w:t>r</w:t>
      </w:r>
      <w:r>
        <w:rPr>
          <w:lang w:eastAsia="zh-CN" w:bidi="hi-IN"/>
        </w:rPr>
        <w:tab/>
      </w:r>
      <w:r>
        <w:rPr>
          <w:lang w:eastAsia="zh-CN" w:bidi="hi-IN"/>
        </w:rPr>
        <w:tab/>
        <w:t xml:space="preserve">Leave </w:t>
      </w:r>
      <w:r w:rsidR="00DB75A0">
        <w:rPr>
          <w:lang w:eastAsia="zh-CN" w:bidi="hi-IN"/>
        </w:rPr>
        <w:t>original</w:t>
      </w:r>
      <w:r>
        <w:rPr>
          <w:lang w:eastAsia="zh-CN" w:bidi="hi-IN"/>
        </w:rPr>
        <w:t xml:space="preserve"> string alone and return modified copy</w:t>
      </w:r>
    </w:p>
    <w:p w14:paraId="6A1C01E5" w14:textId="77777777" w:rsidR="003A5EC5" w:rsidRDefault="003A5EC5" w:rsidP="001D2A26">
      <w:pPr>
        <w:rPr>
          <w:lang w:eastAsia="zh-CN" w:bidi="hi-IN"/>
        </w:rPr>
      </w:pPr>
    </w:p>
    <w:p w14:paraId="26358EB4" w14:textId="7C5FC979" w:rsidR="003A5EC5" w:rsidRDefault="003A5EC5" w:rsidP="001D2A26">
      <w:pPr>
        <w:rPr>
          <w:lang w:eastAsia="zh-CN" w:bidi="hi-IN"/>
        </w:rPr>
      </w:pPr>
      <w:r>
        <w:rPr>
          <w:lang w:eastAsia="zh-CN" w:bidi="hi-IN"/>
        </w:rPr>
        <w:t>transliterate</w:t>
      </w:r>
    </w:p>
    <w:p w14:paraId="787E2896" w14:textId="7F7DB93B" w:rsidR="003A5EC5" w:rsidRDefault="003A5EC5" w:rsidP="003A5EC5">
      <w:pPr>
        <w:rPr>
          <w:lang w:eastAsia="zh-CN" w:bidi="hi-IN"/>
        </w:rPr>
      </w:pPr>
      <w:r>
        <w:rPr>
          <w:lang w:eastAsia="zh-CN" w:bidi="hi-IN"/>
        </w:rPr>
        <w:tab/>
        <w:t>c</w:t>
      </w:r>
      <w:r>
        <w:rPr>
          <w:lang w:eastAsia="zh-CN" w:bidi="hi-IN"/>
        </w:rPr>
        <w:tab/>
      </w:r>
      <w:r>
        <w:rPr>
          <w:lang w:eastAsia="zh-CN" w:bidi="hi-IN"/>
        </w:rPr>
        <w:tab/>
        <w:t>Complements SEARCHLIST</w:t>
      </w:r>
    </w:p>
    <w:p w14:paraId="1AE7FF1A" w14:textId="229177A8" w:rsidR="003A5EC5" w:rsidRDefault="003A5EC5" w:rsidP="003A5EC5">
      <w:pPr>
        <w:rPr>
          <w:lang w:eastAsia="zh-CN" w:bidi="hi-IN"/>
        </w:rPr>
      </w:pPr>
      <w:r>
        <w:rPr>
          <w:lang w:eastAsia="zh-CN" w:bidi="hi-IN"/>
        </w:rPr>
        <w:tab/>
        <w:t>d</w:t>
      </w:r>
      <w:r>
        <w:rPr>
          <w:lang w:eastAsia="zh-CN" w:bidi="hi-IN"/>
        </w:rPr>
        <w:tab/>
      </w:r>
      <w:r>
        <w:rPr>
          <w:lang w:eastAsia="zh-CN" w:bidi="hi-IN"/>
        </w:rPr>
        <w:tab/>
        <w:t>Delete found-but-unreplaced characters</w:t>
      </w:r>
    </w:p>
    <w:p w14:paraId="01C129A3" w14:textId="6AF1A7DA" w:rsidR="003A5EC5" w:rsidRDefault="003A5EC5" w:rsidP="003A5EC5">
      <w:pPr>
        <w:rPr>
          <w:lang w:eastAsia="zh-CN" w:bidi="hi-IN"/>
        </w:rPr>
      </w:pPr>
      <w:r>
        <w:rPr>
          <w:lang w:eastAsia="zh-CN" w:bidi="hi-IN"/>
        </w:rPr>
        <w:tab/>
        <w:t>s</w:t>
      </w:r>
      <w:r>
        <w:rPr>
          <w:lang w:eastAsia="zh-CN" w:bidi="hi-IN"/>
        </w:rPr>
        <w:tab/>
      </w:r>
      <w:r>
        <w:rPr>
          <w:lang w:eastAsia="zh-CN" w:bidi="hi-IN"/>
        </w:rPr>
        <w:tab/>
        <w:t>Squashes duplicate replaced characters</w:t>
      </w:r>
    </w:p>
    <w:p w14:paraId="08A9B3C9" w14:textId="77777777" w:rsidR="003A5EC5" w:rsidRDefault="003A5EC5" w:rsidP="001D2A26">
      <w:pPr>
        <w:rPr>
          <w:lang w:eastAsia="zh-CN" w:bidi="hi-IN"/>
        </w:rPr>
      </w:pPr>
    </w:p>
    <w:p w14:paraId="059FDCC6" w14:textId="7C3ACF2E" w:rsidR="001D2A26" w:rsidRDefault="001D2A26" w:rsidP="001D2A26">
      <w:pPr>
        <w:pStyle w:val="Heading2"/>
      </w:pPr>
      <w:bookmarkStart w:id="80" w:name="_Toc74598194"/>
      <w:r>
        <w:t>capture groups</w:t>
      </w:r>
      <w:bookmarkEnd w:id="80"/>
    </w:p>
    <w:p w14:paraId="59B84D5D" w14:textId="06BA3507" w:rsidR="001D2A26" w:rsidRDefault="001D2A26" w:rsidP="001D2A26">
      <w:pPr>
        <w:rPr>
          <w:lang w:eastAsia="zh-CN" w:bidi="hi-IN"/>
        </w:rPr>
      </w:pPr>
      <w:r>
        <w:rPr>
          <w:lang w:eastAsia="zh-CN" w:bidi="hi-IN"/>
        </w:rPr>
        <w:t>Named capture group</w:t>
      </w:r>
    </w:p>
    <w:p w14:paraId="3090F615" w14:textId="40B5814F" w:rsidR="001D2A26" w:rsidRDefault="001D2A26" w:rsidP="001D2A26">
      <w:pPr>
        <w:pStyle w:val="code-definition"/>
      </w:pPr>
      <w:r>
        <w:tab/>
        <w:t>(?&lt;name&gt;REGEX)</w:t>
      </w:r>
    </w:p>
    <w:p w14:paraId="0E2E7D48" w14:textId="5863D341" w:rsidR="001D2A26" w:rsidRPr="001D2A26" w:rsidRDefault="001D2A26" w:rsidP="001D2A26">
      <w:pPr>
        <w:pStyle w:val="code-definition"/>
      </w:pPr>
      <w:r>
        <w:tab/>
        <w:t>(?P&lt;name&gt;REGEX)</w:t>
      </w:r>
    </w:p>
    <w:p w14:paraId="3620C906" w14:textId="1FB3D95A" w:rsidR="001D2A26" w:rsidRPr="001D2A26" w:rsidRDefault="001D2A26" w:rsidP="001D2A26">
      <w:pPr>
        <w:rPr>
          <w:lang w:eastAsia="zh-CN" w:bidi="hi-IN"/>
        </w:rPr>
      </w:pPr>
      <w:r>
        <w:rPr>
          <w:lang w:eastAsia="zh-CN" w:bidi="hi-IN"/>
        </w:rPr>
        <w:t xml:space="preserve">Backreference to group (use name </w:t>
      </w:r>
      <w:r>
        <w:rPr>
          <w:i/>
          <w:iCs/>
          <w:lang w:eastAsia="zh-CN" w:bidi="hi-IN"/>
        </w:rPr>
        <w:t xml:space="preserve">n </w:t>
      </w:r>
      <w:r>
        <w:rPr>
          <w:lang w:eastAsia="zh-CN" w:bidi="hi-IN"/>
        </w:rPr>
        <w:t xml:space="preserve">where </w:t>
      </w:r>
      <w:r>
        <w:rPr>
          <w:i/>
          <w:iCs/>
          <w:lang w:eastAsia="zh-CN" w:bidi="hi-IN"/>
        </w:rPr>
        <w:t xml:space="preserve">n </w:t>
      </w:r>
      <w:r>
        <w:rPr>
          <w:lang w:eastAsia="zh-CN" w:bidi="hi-IN"/>
        </w:rPr>
        <w:t xml:space="preserve">is the number of the group for unnamed groups, or just </w:t>
      </w:r>
      <w:r>
        <w:rPr>
          <w:i/>
          <w:iCs/>
          <w:lang w:eastAsia="zh-CN" w:bidi="hi-IN"/>
        </w:rPr>
        <w:t>\n</w:t>
      </w:r>
      <w:r>
        <w:rPr>
          <w:lang w:eastAsia="zh-CN" w:bidi="hi-IN"/>
        </w:rPr>
        <w:t xml:space="preserve">) </w:t>
      </w:r>
    </w:p>
    <w:p w14:paraId="58FD2669" w14:textId="51A60E9C" w:rsidR="001D2A26" w:rsidRDefault="001D2A26" w:rsidP="001D2A26">
      <w:pPr>
        <w:pStyle w:val="code-definition"/>
      </w:pPr>
      <w:r>
        <w:tab/>
        <w:t>\g{name}</w:t>
      </w:r>
    </w:p>
    <w:p w14:paraId="6A8B6A5C" w14:textId="1EAEE971" w:rsidR="001D2A26" w:rsidRDefault="001D2A26" w:rsidP="001D2A26">
      <w:pPr>
        <w:pStyle w:val="code-definition"/>
      </w:pPr>
      <w:r>
        <w:tab/>
        <w:t>\k&lt;name&gt;</w:t>
      </w:r>
    </w:p>
    <w:p w14:paraId="7EBAE2E8" w14:textId="7AB23659" w:rsidR="001D2A26" w:rsidRDefault="001D2A26" w:rsidP="00EC5BDD">
      <w:pPr>
        <w:pStyle w:val="code-definition"/>
      </w:pPr>
      <w:r>
        <w:tab/>
        <w:t>(?P=name)</w:t>
      </w:r>
    </w:p>
    <w:p w14:paraId="21DBDCEF" w14:textId="77777777" w:rsidR="00252719" w:rsidRPr="00252719" w:rsidRDefault="00252719" w:rsidP="00252719">
      <w:pPr>
        <w:rPr>
          <w:lang w:eastAsia="zh-CN" w:bidi="hi-IN"/>
        </w:rPr>
      </w:pPr>
    </w:p>
    <w:p w14:paraId="42C8E097" w14:textId="63ADF6D7" w:rsidR="00E51975" w:rsidRDefault="00E51975" w:rsidP="00E51975">
      <w:pPr>
        <w:pStyle w:val="Heading2"/>
      </w:pPr>
      <w:bookmarkStart w:id="81" w:name="_Toc74598195"/>
      <w:r>
        <w:t>all matches as list</w:t>
      </w:r>
      <w:bookmarkEnd w:id="81"/>
    </w:p>
    <w:p w14:paraId="2A0C0BDD" w14:textId="05FF5840" w:rsidR="0009218D" w:rsidRPr="000438EF" w:rsidRDefault="00E51975" w:rsidP="000438EF">
      <w:pPr>
        <w:rPr>
          <w:lang w:eastAsia="zh-CN" w:bidi="hi-IN"/>
        </w:rPr>
      </w:pPr>
      <w:r>
        <w:rPr>
          <w:lang w:eastAsia="zh-CN" w:bidi="hi-IN"/>
        </w:rPr>
        <w:t xml:space="preserve">Result of match operator, with </w:t>
      </w:r>
      <w:r>
        <w:rPr>
          <w:i/>
          <w:iCs/>
          <w:lang w:eastAsia="zh-CN" w:bidi="hi-IN"/>
        </w:rPr>
        <w:t>g</w:t>
      </w:r>
      <w:r>
        <w:rPr>
          <w:lang w:eastAsia="zh-CN" w:bidi="hi-IN"/>
        </w:rPr>
        <w:t xml:space="preserve"> (match all) modifier, when evaluated in list context. </w:t>
      </w:r>
      <w:r w:rsidR="0009218D">
        <w:br w:type="page"/>
      </w:r>
    </w:p>
    <w:p w14:paraId="4FE2ECD2" w14:textId="31535CB9" w:rsidR="003235B5" w:rsidRDefault="003235B5" w:rsidP="003235B5">
      <w:pPr>
        <w:pStyle w:val="Heading2"/>
      </w:pPr>
      <w:bookmarkStart w:id="82" w:name="_Toc74598197"/>
      <w:r>
        <w:lastRenderedPageBreak/>
        <w:t>regex variables</w:t>
      </w:r>
      <w:bookmarkEnd w:id="82"/>
    </w:p>
    <w:p w14:paraId="4FA410AD" w14:textId="77777777" w:rsidR="003235B5" w:rsidRDefault="003235B5" w:rsidP="003235B5">
      <w:pPr>
        <w:pStyle w:val="code-definition"/>
      </w:pPr>
      <w:r>
        <w:t>$&lt;digit&gt;</w:t>
      </w:r>
    </w:p>
    <w:p w14:paraId="64209543" w14:textId="77777777" w:rsidR="003235B5" w:rsidRDefault="003235B5" w:rsidP="003235B5">
      <w:pPr>
        <w:rPr>
          <w:lang w:eastAsia="zh-CN" w:bidi="hi-IN"/>
        </w:rPr>
      </w:pPr>
      <w:proofErr w:type="spellStart"/>
      <w:r>
        <w:rPr>
          <w:lang w:eastAsia="zh-CN" w:bidi="hi-IN"/>
        </w:rPr>
        <w:t>Subpattern</w:t>
      </w:r>
      <w:proofErr w:type="spellEnd"/>
      <w:r>
        <w:rPr>
          <w:lang w:eastAsia="zh-CN" w:bidi="hi-IN"/>
        </w:rPr>
        <w:t xml:space="preserve"> from the n-</w:t>
      </w:r>
      <w:proofErr w:type="spellStart"/>
      <w:r>
        <w:rPr>
          <w:lang w:eastAsia="zh-CN" w:bidi="hi-IN"/>
        </w:rPr>
        <w:t>th</w:t>
      </w:r>
      <w:proofErr w:type="spellEnd"/>
      <w:r>
        <w:rPr>
          <w:lang w:eastAsia="zh-CN" w:bidi="hi-IN"/>
        </w:rPr>
        <w:t xml:space="preserve"> set of capturing parentheses from the last successful pattern match</w:t>
      </w:r>
    </w:p>
    <w:p w14:paraId="510B1211" w14:textId="77777777" w:rsidR="003235B5" w:rsidRDefault="003235B5" w:rsidP="003235B5">
      <w:pPr>
        <w:rPr>
          <w:lang w:eastAsia="zh-CN" w:bidi="hi-IN"/>
        </w:rPr>
      </w:pPr>
    </w:p>
    <w:p w14:paraId="30C0F124" w14:textId="77777777" w:rsidR="003235B5" w:rsidRDefault="003235B5" w:rsidP="003235B5">
      <w:pPr>
        <w:pStyle w:val="code-definition"/>
      </w:pPr>
      <w:r>
        <w:t>@{^CAPTURE}</w:t>
      </w:r>
    </w:p>
    <w:p w14:paraId="74EFB92F" w14:textId="77777777" w:rsidR="003235B5" w:rsidRDefault="003235B5" w:rsidP="003235B5">
      <w:pPr>
        <w:rPr>
          <w:lang w:eastAsia="zh-CN" w:bidi="hi-IN"/>
        </w:rPr>
      </w:pPr>
      <w:r>
        <w:rPr>
          <w:lang w:eastAsia="zh-CN" w:bidi="hi-IN"/>
        </w:rPr>
        <w:t xml:space="preserve">Contents of the capture buffers (if any) of the last successful pattern match. 0-th element is equivalent to $1, </w:t>
      </w:r>
      <w:proofErr w:type="spellStart"/>
      <w:r>
        <w:rPr>
          <w:lang w:eastAsia="zh-CN" w:bidi="hi-IN"/>
        </w:rPr>
        <w:t>ect</w:t>
      </w:r>
      <w:proofErr w:type="spellEnd"/>
      <w:r>
        <w:rPr>
          <w:lang w:eastAsia="zh-CN" w:bidi="hi-IN"/>
        </w:rPr>
        <w:t xml:space="preserve">. </w:t>
      </w:r>
      <w:r>
        <w:rPr>
          <w:lang w:eastAsia="zh-CN" w:bidi="hi-IN"/>
        </w:rPr>
        <w:tab/>
      </w:r>
    </w:p>
    <w:p w14:paraId="2BA02860" w14:textId="77777777" w:rsidR="003235B5" w:rsidRPr="00152623" w:rsidRDefault="003235B5" w:rsidP="003235B5">
      <w:pPr>
        <w:rPr>
          <w:lang w:eastAsia="zh-CN" w:bidi="hi-IN"/>
        </w:rPr>
      </w:pPr>
    </w:p>
    <w:p w14:paraId="3A39BEB8" w14:textId="77777777" w:rsidR="003235B5" w:rsidRDefault="003235B5" w:rsidP="003235B5">
      <w:pPr>
        <w:pStyle w:val="code-definition"/>
      </w:pPr>
      <w:r>
        <w:t>$&amp;</w:t>
      </w:r>
      <w:r>
        <w:tab/>
        <w:t>$MATCH</w:t>
      </w:r>
    </w:p>
    <w:p w14:paraId="54567C7F" w14:textId="77777777" w:rsidR="003235B5" w:rsidRDefault="003235B5" w:rsidP="003235B5">
      <w:pPr>
        <w:rPr>
          <w:lang w:eastAsia="zh-CN" w:bidi="hi-IN"/>
        </w:rPr>
      </w:pPr>
      <w:r>
        <w:rPr>
          <w:lang w:eastAsia="zh-CN" w:bidi="hi-IN"/>
        </w:rPr>
        <w:t xml:space="preserve">String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4F3044F" w14:textId="77777777" w:rsidR="003235B5" w:rsidRDefault="003235B5" w:rsidP="003235B5">
      <w:pPr>
        <w:rPr>
          <w:lang w:eastAsia="zh-CN" w:bidi="hi-IN"/>
        </w:rPr>
      </w:pPr>
    </w:p>
    <w:p w14:paraId="49F8FAF4" w14:textId="77777777" w:rsidR="003235B5" w:rsidRDefault="003235B5" w:rsidP="003235B5">
      <w:pPr>
        <w:pStyle w:val="code-definition"/>
      </w:pPr>
      <w:r>
        <w:t>${^MATCH}</w:t>
      </w:r>
    </w:p>
    <w:p w14:paraId="6FC03B94" w14:textId="77777777" w:rsidR="003235B5" w:rsidRPr="006A200D" w:rsidRDefault="003235B5" w:rsidP="003235B5">
      <w:pPr>
        <w:rPr>
          <w:i/>
          <w:iCs/>
          <w:lang w:eastAsia="zh-CN" w:bidi="hi-IN"/>
        </w:rPr>
      </w:pPr>
      <w:r>
        <w:rPr>
          <w:lang w:eastAsia="zh-CN" w:bidi="hi-IN"/>
        </w:rPr>
        <w:t>Same as $MATCH, without associated performance penalty</w:t>
      </w:r>
    </w:p>
    <w:p w14:paraId="3CBA8DE8" w14:textId="77777777" w:rsidR="003235B5" w:rsidRDefault="003235B5" w:rsidP="003235B5">
      <w:pPr>
        <w:rPr>
          <w:lang w:eastAsia="zh-CN" w:bidi="hi-IN"/>
        </w:rPr>
      </w:pPr>
    </w:p>
    <w:p w14:paraId="5BE2E1E9" w14:textId="77777777" w:rsidR="003235B5" w:rsidRDefault="003235B5" w:rsidP="003235B5">
      <w:pPr>
        <w:pStyle w:val="code-definition"/>
      </w:pPr>
      <w:r>
        <w:t>$`</w:t>
      </w:r>
      <w:r>
        <w:tab/>
        <w:t>$PREMATCH</w:t>
      </w:r>
    </w:p>
    <w:p w14:paraId="2A017F50" w14:textId="77777777" w:rsidR="003235B5" w:rsidRDefault="003235B5" w:rsidP="003235B5">
      <w:pPr>
        <w:rPr>
          <w:lang w:eastAsia="zh-CN" w:bidi="hi-IN"/>
        </w:rPr>
      </w:pPr>
      <w:r>
        <w:rPr>
          <w:lang w:eastAsia="zh-CN" w:bidi="hi-IN"/>
        </w:rPr>
        <w:t xml:space="preserve">String preceding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167DE779" w14:textId="77777777" w:rsidR="003235B5" w:rsidRDefault="003235B5" w:rsidP="003235B5"/>
    <w:p w14:paraId="7725C467" w14:textId="77777777" w:rsidR="003235B5" w:rsidRDefault="003235B5" w:rsidP="003235B5">
      <w:pPr>
        <w:pStyle w:val="code-definition"/>
      </w:pPr>
      <w:r>
        <w:t>${^PREMATCH}</w:t>
      </w:r>
    </w:p>
    <w:p w14:paraId="7EEC8D23" w14:textId="77777777" w:rsidR="003235B5" w:rsidRDefault="003235B5" w:rsidP="003235B5">
      <w:pPr>
        <w:rPr>
          <w:lang w:eastAsia="zh-CN" w:bidi="hi-IN"/>
        </w:rPr>
      </w:pPr>
      <w:r>
        <w:rPr>
          <w:lang w:eastAsia="zh-CN" w:bidi="hi-IN"/>
        </w:rPr>
        <w:t>Same as $PREMATCH, without associated performance penalty</w:t>
      </w:r>
    </w:p>
    <w:p w14:paraId="53EF834E" w14:textId="77777777" w:rsidR="003235B5" w:rsidRDefault="003235B5" w:rsidP="003235B5">
      <w:pPr>
        <w:rPr>
          <w:lang w:eastAsia="zh-CN" w:bidi="hi-IN"/>
        </w:rPr>
      </w:pPr>
    </w:p>
    <w:p w14:paraId="268D3076" w14:textId="103F179F" w:rsidR="003235B5" w:rsidRDefault="003235B5" w:rsidP="003235B5">
      <w:pPr>
        <w:pStyle w:val="code-definition"/>
      </w:pPr>
      <w:r>
        <w:t>$</w:t>
      </w:r>
      <w:r w:rsidR="003F32C9">
        <w:t>'</w:t>
      </w:r>
      <w:r>
        <w:tab/>
        <w:t>$POSTMATCH</w:t>
      </w:r>
    </w:p>
    <w:p w14:paraId="1188F2A4" w14:textId="77777777" w:rsidR="003235B5" w:rsidRDefault="003235B5" w:rsidP="003235B5">
      <w:pPr>
        <w:rPr>
          <w:lang w:eastAsia="zh-CN" w:bidi="hi-IN"/>
        </w:rPr>
      </w:pPr>
      <w:r>
        <w:rPr>
          <w:lang w:eastAsia="zh-CN" w:bidi="hi-IN"/>
        </w:rPr>
        <w:t xml:space="preserve">String following whatever was matched by the last successful pattern match (excluding matches hidden within a BLOCK or </w:t>
      </w:r>
      <w:proofErr w:type="gramStart"/>
      <w:r>
        <w:rPr>
          <w:i/>
          <w:iCs/>
          <w:lang w:eastAsia="zh-CN" w:bidi="hi-IN"/>
        </w:rPr>
        <w:t>eval(</w:t>
      </w:r>
      <w:proofErr w:type="gramEnd"/>
      <w:r>
        <w:rPr>
          <w:i/>
          <w:iCs/>
          <w:lang w:eastAsia="zh-CN" w:bidi="hi-IN"/>
        </w:rPr>
        <w:t>)</w:t>
      </w:r>
      <w:r>
        <w:rPr>
          <w:lang w:eastAsia="zh-CN" w:bidi="hi-IN"/>
        </w:rPr>
        <w:t>)</w:t>
      </w:r>
    </w:p>
    <w:p w14:paraId="4DD133E7" w14:textId="77777777" w:rsidR="003235B5" w:rsidRDefault="003235B5" w:rsidP="003235B5">
      <w:pPr>
        <w:rPr>
          <w:lang w:eastAsia="zh-CN" w:bidi="hi-IN"/>
        </w:rPr>
      </w:pPr>
    </w:p>
    <w:p w14:paraId="6DC0F2D7" w14:textId="77777777" w:rsidR="003235B5" w:rsidRDefault="003235B5" w:rsidP="003235B5">
      <w:pPr>
        <w:pStyle w:val="code-definition"/>
      </w:pPr>
      <w:r>
        <w:t>${^POSTMATCH}</w:t>
      </w:r>
    </w:p>
    <w:p w14:paraId="1E311EB7" w14:textId="77777777" w:rsidR="003235B5" w:rsidRDefault="003235B5" w:rsidP="003235B5">
      <w:pPr>
        <w:rPr>
          <w:lang w:eastAsia="zh-CN" w:bidi="hi-IN"/>
        </w:rPr>
      </w:pPr>
      <w:r>
        <w:rPr>
          <w:lang w:eastAsia="zh-CN" w:bidi="hi-IN"/>
        </w:rPr>
        <w:t>Same as $POSTMATCH, without associated performance penalty</w:t>
      </w:r>
    </w:p>
    <w:p w14:paraId="5D7408A7" w14:textId="77777777" w:rsidR="003235B5" w:rsidRDefault="003235B5" w:rsidP="003235B5">
      <w:pPr>
        <w:rPr>
          <w:lang w:eastAsia="zh-CN" w:bidi="hi-IN"/>
        </w:rPr>
      </w:pPr>
    </w:p>
    <w:p w14:paraId="477CD505" w14:textId="77777777" w:rsidR="003235B5" w:rsidRDefault="003235B5" w:rsidP="003235B5">
      <w:pPr>
        <w:pStyle w:val="code-definition"/>
      </w:pPr>
      <w:r>
        <w:t>$+</w:t>
      </w:r>
      <w:r>
        <w:tab/>
        <w:t>$LAST_PAREN_MATCH</w:t>
      </w:r>
    </w:p>
    <w:p w14:paraId="1B04FF4E" w14:textId="77777777" w:rsidR="003235B5" w:rsidRDefault="003235B5" w:rsidP="003235B5">
      <w:pPr>
        <w:rPr>
          <w:lang w:eastAsia="zh-CN" w:bidi="hi-IN"/>
        </w:rPr>
      </w:pPr>
      <w:r>
        <w:rPr>
          <w:lang w:eastAsia="zh-CN" w:bidi="hi-IN"/>
        </w:rPr>
        <w:t>The text matched by the highest used capture group of the last successful search pattern, equal to the highest numbered captured variable with a defined value</w:t>
      </w:r>
    </w:p>
    <w:p w14:paraId="29C308B0" w14:textId="77777777" w:rsidR="003235B5" w:rsidRDefault="003235B5" w:rsidP="003235B5">
      <w:pPr>
        <w:rPr>
          <w:lang w:eastAsia="zh-CN" w:bidi="hi-IN"/>
        </w:rPr>
      </w:pPr>
    </w:p>
    <w:p w14:paraId="3A310800" w14:textId="77777777" w:rsidR="003235B5" w:rsidRDefault="003235B5" w:rsidP="003235B5">
      <w:pPr>
        <w:pStyle w:val="code-definition"/>
      </w:pPr>
      <w:r>
        <w:t>$^N</w:t>
      </w:r>
      <w:r>
        <w:tab/>
        <w:t>$LAST_SUBMATCH_RESULT</w:t>
      </w:r>
    </w:p>
    <w:p w14:paraId="060CCD75" w14:textId="77777777" w:rsidR="003235B5" w:rsidRDefault="003235B5" w:rsidP="003235B5">
      <w:pPr>
        <w:rPr>
          <w:lang w:eastAsia="zh-CN" w:bidi="hi-IN"/>
        </w:rPr>
      </w:pPr>
      <w:r>
        <w:rPr>
          <w:lang w:eastAsia="zh-CN" w:bidi="hi-IN"/>
        </w:rPr>
        <w:t>The text matched by the used group most recently closed (the group with the rightmost closing parenthesis) of the last successful search pattern</w:t>
      </w:r>
    </w:p>
    <w:p w14:paraId="3432B2BC" w14:textId="77777777" w:rsidR="003235B5" w:rsidRDefault="003235B5" w:rsidP="003235B5">
      <w:pPr>
        <w:rPr>
          <w:lang w:eastAsia="zh-CN" w:bidi="hi-IN"/>
        </w:rPr>
      </w:pPr>
    </w:p>
    <w:p w14:paraId="17FF96BD" w14:textId="77777777" w:rsidR="003235B5" w:rsidRDefault="003235B5" w:rsidP="003235B5">
      <w:pPr>
        <w:pStyle w:val="code-definition"/>
      </w:pPr>
      <w:r>
        <w:t>$#+</w:t>
      </w:r>
    </w:p>
    <w:p w14:paraId="43468C3A" w14:textId="77777777" w:rsidR="003235B5" w:rsidRPr="000E15B8" w:rsidRDefault="003235B5" w:rsidP="003235B5">
      <w:pPr>
        <w:rPr>
          <w:lang w:eastAsia="zh-CN" w:bidi="hi-IN"/>
        </w:rPr>
      </w:pPr>
      <w:r>
        <w:rPr>
          <w:lang w:eastAsia="zh-CN" w:bidi="hi-IN"/>
        </w:rPr>
        <w:t>Number of subgroups in last successful match</w:t>
      </w:r>
    </w:p>
    <w:p w14:paraId="047E766C" w14:textId="77777777" w:rsidR="003235B5" w:rsidRDefault="003235B5" w:rsidP="003235B5">
      <w:pPr>
        <w:rPr>
          <w:lang w:eastAsia="zh-CN" w:bidi="hi-IN"/>
        </w:rPr>
      </w:pPr>
    </w:p>
    <w:p w14:paraId="0291CF8D" w14:textId="77777777" w:rsidR="003235B5" w:rsidRDefault="003235B5" w:rsidP="003235B5">
      <w:pPr>
        <w:pStyle w:val="code-definition"/>
      </w:pPr>
      <w:r>
        <w:t>@+</w:t>
      </w:r>
      <w:r>
        <w:tab/>
        <w:t>@LAST_MATCH_END</w:t>
      </w:r>
    </w:p>
    <w:p w14:paraId="2ED3FE2F" w14:textId="77777777" w:rsidR="003235B5" w:rsidRPr="006A200D" w:rsidRDefault="003235B5" w:rsidP="003235B5">
      <w:pPr>
        <w:rPr>
          <w:lang w:eastAsia="zh-CN" w:bidi="hi-IN"/>
        </w:rPr>
      </w:pPr>
      <w:r>
        <w:rPr>
          <w:lang w:eastAsia="zh-CN" w:bidi="hi-IN"/>
        </w:rPr>
        <w:t xml:space="preserve">Offsets of the ends of the last successful </w:t>
      </w:r>
      <w:proofErr w:type="spellStart"/>
      <w:r>
        <w:rPr>
          <w:lang w:eastAsia="zh-CN" w:bidi="hi-IN"/>
        </w:rPr>
        <w:t>submatches</w:t>
      </w:r>
      <w:proofErr w:type="spellEnd"/>
      <w:r>
        <w:rPr>
          <w:lang w:eastAsia="zh-CN" w:bidi="hi-IN"/>
        </w:rPr>
        <w:t xml:space="preserve"> in the currently active dynamic scope. $</w:t>
      </w:r>
      <w:proofErr w:type="gramStart"/>
      <w:r>
        <w:rPr>
          <w:lang w:eastAsia="zh-CN" w:bidi="hi-IN"/>
        </w:rPr>
        <w:t>+[</w:t>
      </w:r>
      <w:proofErr w:type="gramEnd"/>
      <w:r>
        <w:rPr>
          <w:lang w:eastAsia="zh-CN" w:bidi="hi-IN"/>
        </w:rPr>
        <w:t xml:space="preserve">0] is the offset of the end of the entire match (what </w:t>
      </w:r>
      <w:r>
        <w:rPr>
          <w:i/>
          <w:iCs/>
          <w:lang w:eastAsia="zh-CN" w:bidi="hi-IN"/>
        </w:rPr>
        <w:t>pos()</w:t>
      </w:r>
      <w:r>
        <w:rPr>
          <w:lang w:eastAsia="zh-CN" w:bidi="hi-IN"/>
        </w:rPr>
        <w:t xml:space="preserve"> returns when called on variable that was matched against), $+[1] is the offset past where $1 ends, </w:t>
      </w:r>
      <w:proofErr w:type="spellStart"/>
      <w:r>
        <w:rPr>
          <w:lang w:eastAsia="zh-CN" w:bidi="hi-IN"/>
        </w:rPr>
        <w:t>ect</w:t>
      </w:r>
      <w:proofErr w:type="spellEnd"/>
      <w:r>
        <w:rPr>
          <w:lang w:eastAsia="zh-CN" w:bidi="hi-IN"/>
        </w:rPr>
        <w:t xml:space="preserve">. </w:t>
      </w:r>
    </w:p>
    <w:p w14:paraId="2C9C4E4F" w14:textId="77777777" w:rsidR="003235B5" w:rsidRDefault="003235B5" w:rsidP="003235B5"/>
    <w:p w14:paraId="0374E8A5" w14:textId="77777777" w:rsidR="003235B5" w:rsidRDefault="003235B5" w:rsidP="003235B5">
      <w:pPr>
        <w:pStyle w:val="code-definition"/>
      </w:pPr>
      <w:r>
        <w:t>@-</w:t>
      </w:r>
      <w:r>
        <w:tab/>
        <w:t>@LAST_MATCH_START</w:t>
      </w:r>
    </w:p>
    <w:p w14:paraId="370DC168" w14:textId="66B02A9D" w:rsidR="003235B5" w:rsidRPr="000E15B8" w:rsidRDefault="003235B5" w:rsidP="003235B5">
      <w:pPr>
        <w:rPr>
          <w:lang w:eastAsia="zh-CN" w:bidi="hi-IN"/>
        </w:rPr>
      </w:pPr>
      <w:r>
        <w:rPr>
          <w:lang w:eastAsia="zh-CN" w:bidi="hi-IN"/>
        </w:rPr>
        <w:t xml:space="preserve">As per @LAST_MATCH_END, but with the offsets of the beginnings of the last successful </w:t>
      </w:r>
      <w:proofErr w:type="spellStart"/>
      <w:r>
        <w:rPr>
          <w:lang w:eastAsia="zh-CN" w:bidi="hi-IN"/>
        </w:rPr>
        <w:t>submatches</w:t>
      </w:r>
      <w:proofErr w:type="spellEnd"/>
    </w:p>
    <w:p w14:paraId="25C186DA" w14:textId="77777777" w:rsidR="003235B5" w:rsidRPr="000E15B8" w:rsidRDefault="003235B5" w:rsidP="003235B5">
      <w:pPr>
        <w:rPr>
          <w:lang w:eastAsia="zh-CN" w:bidi="hi-IN"/>
        </w:rPr>
      </w:pPr>
    </w:p>
    <w:p w14:paraId="0C5F2B65" w14:textId="77777777" w:rsidR="003235B5" w:rsidRDefault="003235B5" w:rsidP="003235B5">
      <w:pPr>
        <w:pStyle w:val="code-definition"/>
      </w:pPr>
      <w:r>
        <w:t>%+</w:t>
      </w:r>
      <w:r>
        <w:tab/>
        <w:t>${^CAPTURE}</w:t>
      </w:r>
      <w:r>
        <w:tab/>
      </w:r>
      <w:r>
        <w:tab/>
        <w:t>$LAST_PAREN_MATCH</w:t>
      </w:r>
    </w:p>
    <w:p w14:paraId="3A107F22" w14:textId="77777777" w:rsidR="003235B5" w:rsidRDefault="003235B5" w:rsidP="003235B5">
      <w:pPr>
        <w:rPr>
          <w:lang w:eastAsia="zh-CN" w:bidi="hi-IN"/>
        </w:rPr>
      </w:pPr>
      <w:r>
        <w:rPr>
          <w:lang w:eastAsia="zh-CN" w:bidi="hi-IN"/>
        </w:rPr>
        <w:t xml:space="preserve">Named capture groups in the last successful match in the currently active dynamic scope. Keys list only the names of groups that have been captured, value is text matched by capture group. If multiple capture groups have the same name, the leftmost group is kept. </w:t>
      </w:r>
    </w:p>
    <w:p w14:paraId="25EA1318" w14:textId="77777777" w:rsidR="003235B5" w:rsidRDefault="003235B5" w:rsidP="003235B5">
      <w:pPr>
        <w:rPr>
          <w:lang w:eastAsia="zh-CN" w:bidi="hi-IN"/>
        </w:rPr>
      </w:pPr>
    </w:p>
    <w:p w14:paraId="1FEB4E19" w14:textId="77777777" w:rsidR="003235B5" w:rsidRDefault="003235B5" w:rsidP="003235B5">
      <w:pPr>
        <w:pStyle w:val="code-definition"/>
      </w:pPr>
      <w:r>
        <w:t>%-</w:t>
      </w:r>
      <w:r>
        <w:tab/>
        <w:t>%{^CAPTURE_ALL}</w:t>
      </w:r>
    </w:p>
    <w:p w14:paraId="211FC869" w14:textId="77777777" w:rsidR="003235B5" w:rsidRDefault="003235B5" w:rsidP="003235B5">
      <w:pPr>
        <w:rPr>
          <w:lang w:eastAsia="zh-CN" w:bidi="hi-IN"/>
        </w:rPr>
      </w:pPr>
      <w:r>
        <w:rPr>
          <w:lang w:eastAsia="zh-CN" w:bidi="hi-IN"/>
        </w:rPr>
        <w:t>Named capture groups in the last successful match in the currently active dynamic scope. Keys are the names of the capture groups (whether they were found or not), and corresponding values are a list of all matches from groups of said name.</w:t>
      </w:r>
    </w:p>
    <w:p w14:paraId="5B5827E1" w14:textId="77777777" w:rsidR="003235B5" w:rsidRDefault="003235B5" w:rsidP="003235B5">
      <w:pPr>
        <w:rPr>
          <w:lang w:eastAsia="zh-CN" w:bidi="hi-IN"/>
        </w:rPr>
      </w:pPr>
    </w:p>
    <w:p w14:paraId="5FFEC45E" w14:textId="77777777" w:rsidR="003235B5" w:rsidRDefault="003235B5" w:rsidP="003235B5">
      <w:pPr>
        <w:pStyle w:val="code-definition"/>
      </w:pPr>
      <w:r>
        <w:t>$^R</w:t>
      </w:r>
      <w:r>
        <w:tab/>
        <w:t>$LAST_REGEXP_CODE_RESULT</w:t>
      </w:r>
    </w:p>
    <w:p w14:paraId="4BC03DFD" w14:textId="77777777" w:rsidR="003235B5" w:rsidRDefault="003235B5" w:rsidP="003235B5">
      <w:pPr>
        <w:rPr>
          <w:lang w:eastAsia="zh-CN" w:bidi="hi-IN"/>
        </w:rPr>
      </w:pPr>
      <w:r>
        <w:rPr>
          <w:lang w:eastAsia="zh-CN" w:bidi="hi-IN"/>
        </w:rPr>
        <w:t xml:space="preserve">The result of evaluation of the last successful </w:t>
      </w:r>
      <w:proofErr w:type="gramStart"/>
      <w:r>
        <w:rPr>
          <w:i/>
          <w:iCs/>
          <w:lang w:eastAsia="zh-CN" w:bidi="hi-IN"/>
        </w:rPr>
        <w:t>(?{</w:t>
      </w:r>
      <w:proofErr w:type="gramEnd"/>
      <w:r>
        <w:rPr>
          <w:i/>
          <w:iCs/>
          <w:lang w:eastAsia="zh-CN" w:bidi="hi-IN"/>
        </w:rPr>
        <w:t>code})</w:t>
      </w:r>
      <w:r>
        <w:rPr>
          <w:lang w:eastAsia="zh-CN" w:bidi="hi-IN"/>
        </w:rPr>
        <w:t xml:space="preserve"> regex assertion. </w:t>
      </w:r>
    </w:p>
    <w:p w14:paraId="2916E5B5" w14:textId="77777777" w:rsidR="003235B5" w:rsidRDefault="003235B5" w:rsidP="003235B5">
      <w:pPr>
        <w:rPr>
          <w:lang w:eastAsia="zh-CN" w:bidi="hi-IN"/>
        </w:rPr>
      </w:pPr>
    </w:p>
    <w:p w14:paraId="6E771F93" w14:textId="77777777" w:rsidR="003235B5" w:rsidRDefault="003235B5" w:rsidP="003235B5">
      <w:pPr>
        <w:pStyle w:val="code-definition"/>
      </w:pPr>
      <w:r>
        <w:t>${^RE_COMPILE_RECURSION_LIMIT}</w:t>
      </w:r>
    </w:p>
    <w:p w14:paraId="6B034DE6" w14:textId="77777777" w:rsidR="003235B5" w:rsidRDefault="003235B5" w:rsidP="003235B5">
      <w:pPr>
        <w:rPr>
          <w:lang w:eastAsia="zh-CN" w:bidi="hi-IN"/>
        </w:rPr>
      </w:pPr>
      <w:r>
        <w:rPr>
          <w:lang w:eastAsia="zh-CN" w:bidi="hi-IN"/>
        </w:rPr>
        <w:t>The maximum number of open but unclosed parenthetical groups there may be at any point in a regex. Default is 1000.</w:t>
      </w:r>
    </w:p>
    <w:p w14:paraId="78D0685D" w14:textId="77777777" w:rsidR="003235B5" w:rsidRPr="00861D39" w:rsidRDefault="003235B5" w:rsidP="003235B5">
      <w:pPr>
        <w:rPr>
          <w:lang w:eastAsia="zh-CN" w:bidi="hi-IN"/>
        </w:rPr>
      </w:pPr>
    </w:p>
    <w:p w14:paraId="6E40A2B5" w14:textId="77777777" w:rsidR="003235B5" w:rsidRDefault="003235B5" w:rsidP="003235B5">
      <w:pPr>
        <w:pStyle w:val="code-definition"/>
      </w:pPr>
      <w:r>
        <w:lastRenderedPageBreak/>
        <w:t>${^RE_DEBUG_FLAGS}</w:t>
      </w:r>
    </w:p>
    <w:p w14:paraId="40AEDB63" w14:textId="77777777" w:rsidR="003235B5" w:rsidRDefault="003235B5" w:rsidP="003235B5">
      <w:pPr>
        <w:rPr>
          <w:lang w:eastAsia="zh-CN" w:bidi="hi-IN"/>
        </w:rPr>
      </w:pPr>
      <w:r>
        <w:rPr>
          <w:lang w:eastAsia="zh-CN" w:bidi="hi-IN"/>
        </w:rPr>
        <w:t>Regex debugging flags</w:t>
      </w:r>
    </w:p>
    <w:p w14:paraId="0F233285" w14:textId="77777777" w:rsidR="003235B5" w:rsidRPr="00861D39" w:rsidRDefault="003235B5" w:rsidP="003235B5">
      <w:pPr>
        <w:rPr>
          <w:lang w:eastAsia="zh-CN" w:bidi="hi-IN"/>
        </w:rPr>
      </w:pPr>
    </w:p>
    <w:p w14:paraId="5455CBB7" w14:textId="77777777" w:rsidR="003235B5" w:rsidRDefault="003235B5" w:rsidP="003235B5">
      <w:pPr>
        <w:pStyle w:val="code-definition"/>
      </w:pPr>
      <w:r>
        <w:t>${^RE_TRIE_MAXBUF}</w:t>
      </w:r>
    </w:p>
    <w:p w14:paraId="7A751C8B" w14:textId="77777777" w:rsidR="003235B5" w:rsidRPr="00861D39" w:rsidRDefault="003235B5" w:rsidP="003235B5">
      <w:pPr>
        <w:rPr>
          <w:lang w:eastAsia="zh-CN" w:bidi="hi-IN"/>
        </w:rPr>
      </w:pPr>
      <w:proofErr w:type="gramStart"/>
      <w:r>
        <w:rPr>
          <w:lang w:eastAsia="zh-CN" w:bidi="hi-IN"/>
        </w:rPr>
        <w:t>Controls</w:t>
      </w:r>
      <w:proofErr w:type="gramEnd"/>
      <w:r>
        <w:rPr>
          <w:lang w:eastAsia="zh-CN" w:bidi="hi-IN"/>
        </w:rPr>
        <w:t xml:space="preserve"> memory usage of regex optimisations. Default is 65536 which corresponds to 512kB. Higher value trades memory for speed, negative value conserves as much memory as possible. </w:t>
      </w:r>
    </w:p>
    <w:p w14:paraId="79D5045E" w14:textId="617E5275" w:rsidR="003235B5" w:rsidRDefault="003235B5" w:rsidP="003235B5">
      <w:pPr>
        <w:rPr>
          <w:lang w:eastAsia="zh-CN" w:bidi="hi-IN"/>
        </w:rPr>
      </w:pPr>
    </w:p>
    <w:p w14:paraId="462E394E" w14:textId="2ED30C8C" w:rsidR="000438EF" w:rsidRDefault="000438EF" w:rsidP="003235B5">
      <w:pPr>
        <w:rPr>
          <w:lang w:eastAsia="zh-CN" w:bidi="hi-IN"/>
        </w:rPr>
      </w:pPr>
    </w:p>
    <w:p w14:paraId="7195351E" w14:textId="797649E6" w:rsidR="000438EF" w:rsidRDefault="000438EF" w:rsidP="000438EF">
      <w:pPr>
        <w:pStyle w:val="Heading2"/>
      </w:pPr>
      <w:r>
        <w:t>regex functions</w:t>
      </w:r>
    </w:p>
    <w:p w14:paraId="49FDEDC5" w14:textId="3A5488ED" w:rsidR="000438EF" w:rsidRDefault="009B63F7" w:rsidP="009B63F7">
      <w:pPr>
        <w:pStyle w:val="code-definition"/>
      </w:pPr>
      <w:r>
        <w:t>pos(</w:t>
      </w:r>
      <w:r>
        <w:rPr>
          <w:i/>
          <w:iCs/>
          <w:sz w:val="18"/>
          <w:szCs w:val="18"/>
        </w:rPr>
        <w:t>Scalar</w:t>
      </w:r>
      <w:r>
        <w:t>)</w:t>
      </w:r>
    </w:p>
    <w:p w14:paraId="6301DDA9" w14:textId="15B6C58A" w:rsidR="009B63F7" w:rsidRDefault="009B63F7" w:rsidP="009B63F7">
      <w:pPr>
        <w:pStyle w:val="code-definition"/>
      </w:pPr>
      <w:r>
        <w:t>pos()</w:t>
      </w:r>
    </w:p>
    <w:p w14:paraId="1FC4FA1B" w14:textId="1C176C31" w:rsidR="009B63F7" w:rsidRPr="009B63F7" w:rsidRDefault="009B63F7" w:rsidP="009B63F7">
      <w:pPr>
        <w:ind w:left="700"/>
        <w:rPr>
          <w:lang w:eastAsia="zh-CN" w:bidi="hi-IN"/>
        </w:rPr>
      </w:pPr>
      <w:r>
        <w:rPr>
          <w:lang w:eastAsia="zh-CN" w:bidi="hi-IN"/>
        </w:rPr>
        <w:t xml:space="preserve">Returns the offset of where the last </w:t>
      </w:r>
      <w:r>
        <w:rPr>
          <w:i/>
          <w:iCs/>
          <w:lang w:eastAsia="zh-CN" w:bidi="hi-IN"/>
        </w:rPr>
        <w:t>m//g</w:t>
      </w:r>
      <w:r>
        <w:rPr>
          <w:lang w:eastAsia="zh-CN" w:bidi="hi-IN"/>
        </w:rPr>
        <w:t xml:space="preserve"> search left off for </w:t>
      </w:r>
      <w:r>
        <w:rPr>
          <w:i/>
          <w:iCs/>
          <w:lang w:eastAsia="zh-CN" w:bidi="hi-IN"/>
        </w:rPr>
        <w:t>Scalar</w:t>
      </w:r>
      <w:r>
        <w:rPr>
          <w:lang w:eastAsia="zh-CN" w:bidi="hi-IN"/>
        </w:rPr>
        <w:t xml:space="preserve">, or </w:t>
      </w:r>
      <w:r>
        <w:rPr>
          <w:i/>
          <w:iCs/>
          <w:lang w:eastAsia="zh-CN" w:bidi="hi-IN"/>
        </w:rPr>
        <w:t>$_</w:t>
      </w:r>
      <w:r>
        <w:rPr>
          <w:lang w:eastAsia="zh-CN" w:bidi="hi-IN"/>
        </w:rPr>
        <w:t xml:space="preserve"> if not given. Offset is in characters, unless </w:t>
      </w:r>
      <w:r>
        <w:rPr>
          <w:i/>
          <w:iCs/>
          <w:lang w:eastAsia="zh-CN" w:bidi="hi-IN"/>
        </w:rPr>
        <w:t>'use bytes'</w:t>
      </w:r>
      <w:r>
        <w:rPr>
          <w:lang w:eastAsia="zh-CN" w:bidi="hi-IN"/>
        </w:rPr>
        <w:t xml:space="preserve"> (which is not recommended) is in effect, in which case it is in bytes. If match has not been run on </w:t>
      </w:r>
      <w:r>
        <w:rPr>
          <w:i/>
          <w:iCs/>
          <w:lang w:eastAsia="zh-CN" w:bidi="hi-IN"/>
        </w:rPr>
        <w:t>Scalar</w:t>
      </w:r>
      <w:r>
        <w:rPr>
          <w:lang w:eastAsia="zh-CN" w:bidi="hi-IN"/>
        </w:rPr>
        <w:t xml:space="preserve">, or has run but failed, </w:t>
      </w:r>
      <w:r>
        <w:rPr>
          <w:i/>
          <w:iCs/>
          <w:lang w:eastAsia="zh-CN" w:bidi="hi-IN"/>
        </w:rPr>
        <w:t>undef</w:t>
      </w:r>
      <w:r>
        <w:rPr>
          <w:lang w:eastAsia="zh-CN" w:bidi="hi-IN"/>
        </w:rPr>
        <w:t xml:space="preserve"> is returned. Assigning a value to </w:t>
      </w:r>
      <w:proofErr w:type="gramStart"/>
      <w:r>
        <w:rPr>
          <w:i/>
          <w:iCs/>
          <w:lang w:eastAsia="zh-CN" w:bidi="hi-IN"/>
        </w:rPr>
        <w:t>pos(</w:t>
      </w:r>
      <w:proofErr w:type="gramEnd"/>
      <w:r>
        <w:rPr>
          <w:i/>
          <w:iCs/>
          <w:lang w:eastAsia="zh-CN" w:bidi="hi-IN"/>
        </w:rPr>
        <w:t>)</w:t>
      </w:r>
      <w:r>
        <w:rPr>
          <w:lang w:eastAsia="zh-CN" w:bidi="hi-IN"/>
        </w:rPr>
        <w:t xml:space="preserve"> will change the offset used by the regex engine. Using </w:t>
      </w:r>
      <w:r>
        <w:rPr>
          <w:i/>
          <w:iCs/>
          <w:lang w:eastAsia="zh-CN" w:bidi="hi-IN"/>
        </w:rPr>
        <w:t>'\G'</w:t>
      </w:r>
      <w:r>
        <w:rPr>
          <w:lang w:eastAsia="zh-CN" w:bidi="hi-IN"/>
        </w:rPr>
        <w:t xml:space="preserve"> in a regex indicates that matches should only be made after position given by </w:t>
      </w:r>
      <w:proofErr w:type="gramStart"/>
      <w:r>
        <w:rPr>
          <w:i/>
          <w:iCs/>
          <w:lang w:eastAsia="zh-CN" w:bidi="hi-IN"/>
        </w:rPr>
        <w:t>pos(</w:t>
      </w:r>
      <w:proofErr w:type="gramEnd"/>
      <w:r>
        <w:rPr>
          <w:i/>
          <w:iCs/>
          <w:lang w:eastAsia="zh-CN" w:bidi="hi-IN"/>
        </w:rPr>
        <w:t>)</w:t>
      </w:r>
      <w:r>
        <w:rPr>
          <w:lang w:eastAsia="zh-CN" w:bidi="hi-IN"/>
        </w:rPr>
        <w:t xml:space="preserve">. </w:t>
      </w:r>
    </w:p>
    <w:p w14:paraId="0EF12280" w14:textId="77777777" w:rsidR="000438EF" w:rsidRPr="000E15B8" w:rsidRDefault="000438EF" w:rsidP="003235B5">
      <w:pPr>
        <w:rPr>
          <w:lang w:eastAsia="zh-CN" w:bidi="hi-IN"/>
        </w:rPr>
      </w:pPr>
    </w:p>
    <w:p w14:paraId="62C54C5F" w14:textId="76C3B1FC" w:rsidR="000438EF" w:rsidRDefault="000438EF" w:rsidP="000438EF">
      <w:pPr>
        <w:pStyle w:val="Heading2"/>
      </w:pPr>
      <w:bookmarkStart w:id="83" w:name="_Toc74598196"/>
      <w:r>
        <w:t>regex</w:t>
      </w:r>
      <w:bookmarkEnd w:id="83"/>
      <w:r w:rsidR="009B63F7">
        <w:t xml:space="preserve"> symbols</w:t>
      </w:r>
    </w:p>
    <w:p w14:paraId="460FD2B8" w14:textId="77777777" w:rsidR="000438EF" w:rsidRDefault="000438EF" w:rsidP="000438EF">
      <w:r>
        <w:tab/>
        <w:t xml:space="preserve">[...] </w:t>
      </w:r>
      <w:r>
        <w:tab/>
      </w:r>
      <w:r>
        <w:tab/>
      </w:r>
      <w:r>
        <w:tab/>
        <w:t>any single character in ...</w:t>
      </w:r>
    </w:p>
    <w:p w14:paraId="6813C07F" w14:textId="77777777" w:rsidR="000438EF" w:rsidRDefault="000438EF" w:rsidP="000438EF">
      <w:r>
        <w:tab/>
        <w:t>[^...]</w:t>
      </w:r>
      <w:r>
        <w:tab/>
      </w:r>
      <w:r>
        <w:tab/>
      </w:r>
      <w:r>
        <w:tab/>
        <w:t>any single character not in ...</w:t>
      </w:r>
    </w:p>
    <w:p w14:paraId="58CCB84E" w14:textId="38C8F684" w:rsidR="000438EF" w:rsidRDefault="000438EF" w:rsidP="000438EF">
      <w:r>
        <w:tab/>
        <w:t>*</w:t>
      </w:r>
      <w:r>
        <w:tab/>
      </w:r>
      <w:r>
        <w:tab/>
      </w:r>
      <w:r>
        <w:tab/>
        <w:t xml:space="preserve">0 or more </w:t>
      </w:r>
      <w:r w:rsidR="009B63F7">
        <w:t>occurrences</w:t>
      </w:r>
      <w:r>
        <w:t xml:space="preserve"> </w:t>
      </w:r>
    </w:p>
    <w:p w14:paraId="40C75EF4" w14:textId="48971574" w:rsidR="000438EF" w:rsidRDefault="000438EF" w:rsidP="000438EF">
      <w:r>
        <w:tab/>
        <w:t>+</w:t>
      </w:r>
      <w:r>
        <w:tab/>
      </w:r>
      <w:r>
        <w:tab/>
      </w:r>
      <w:r>
        <w:tab/>
        <w:t xml:space="preserve">1 or more </w:t>
      </w:r>
      <w:r w:rsidR="009B63F7">
        <w:t>occurrences</w:t>
      </w:r>
    </w:p>
    <w:p w14:paraId="3B928F95" w14:textId="3B917692" w:rsidR="000438EF" w:rsidRDefault="000438EF" w:rsidP="000438EF">
      <w:r>
        <w:tab/>
        <w:t>?</w:t>
      </w:r>
      <w:r>
        <w:tab/>
      </w:r>
      <w:r>
        <w:tab/>
      </w:r>
      <w:r>
        <w:tab/>
        <w:t xml:space="preserve">0 or 1 </w:t>
      </w:r>
      <w:r w:rsidR="009B63F7">
        <w:t>occurrences</w:t>
      </w:r>
    </w:p>
    <w:p w14:paraId="009B11E9" w14:textId="5F65770F" w:rsidR="000438EF" w:rsidRDefault="000438EF" w:rsidP="000438EF">
      <w:r>
        <w:tab/>
        <w:t>{n}</w:t>
      </w:r>
      <w:r>
        <w:tab/>
      </w:r>
      <w:r>
        <w:tab/>
      </w:r>
      <w:r>
        <w:tab/>
        <w:t xml:space="preserve">exactly n </w:t>
      </w:r>
      <w:r w:rsidR="009B63F7">
        <w:t>occurrences</w:t>
      </w:r>
    </w:p>
    <w:p w14:paraId="580AD5C2" w14:textId="61992A68" w:rsidR="000438EF" w:rsidRDefault="000438EF" w:rsidP="000438EF">
      <w:r>
        <w:tab/>
        <w:t>{n,}</w:t>
      </w:r>
      <w:r>
        <w:tab/>
      </w:r>
      <w:r>
        <w:tab/>
      </w:r>
      <w:r>
        <w:tab/>
        <w:t xml:space="preserve">n or more </w:t>
      </w:r>
      <w:r w:rsidR="009B63F7">
        <w:t>occurrences</w:t>
      </w:r>
    </w:p>
    <w:p w14:paraId="32B76392" w14:textId="505043F1" w:rsidR="000438EF" w:rsidRDefault="000438EF" w:rsidP="000438EF">
      <w:r>
        <w:tab/>
      </w:r>
      <w:proofErr w:type="gramStart"/>
      <w:r>
        <w:t>{,m</w:t>
      </w:r>
      <w:proofErr w:type="gramEnd"/>
      <w:r>
        <w:t>}</w:t>
      </w:r>
      <w:r>
        <w:tab/>
      </w:r>
      <w:r>
        <w:tab/>
      </w:r>
      <w:r>
        <w:tab/>
        <w:t xml:space="preserve">at most m </w:t>
      </w:r>
      <w:r w:rsidR="009B63F7">
        <w:t>occurrences</w:t>
      </w:r>
    </w:p>
    <w:p w14:paraId="4073B327" w14:textId="54C3BC0F" w:rsidR="000438EF" w:rsidRDefault="000438EF" w:rsidP="000438EF">
      <w:r>
        <w:tab/>
        <w:t>{</w:t>
      </w:r>
      <w:proofErr w:type="spellStart"/>
      <w:proofErr w:type="gramStart"/>
      <w:r>
        <w:t>n,m</w:t>
      </w:r>
      <w:proofErr w:type="spellEnd"/>
      <w:proofErr w:type="gramEnd"/>
      <w:r>
        <w:t>}</w:t>
      </w:r>
      <w:r>
        <w:tab/>
      </w:r>
      <w:r>
        <w:tab/>
      </w:r>
      <w:r>
        <w:tab/>
        <w:t xml:space="preserve">n to m </w:t>
      </w:r>
      <w:r w:rsidR="009B63F7">
        <w:t>occurrences</w:t>
      </w:r>
    </w:p>
    <w:p w14:paraId="31ACB436" w14:textId="77777777" w:rsidR="000438EF" w:rsidRDefault="000438EF" w:rsidP="000438EF">
      <w:r>
        <w:tab/>
      </w:r>
      <w:proofErr w:type="spellStart"/>
      <w:r>
        <w:t>a|b</w:t>
      </w:r>
      <w:proofErr w:type="spellEnd"/>
      <w:r>
        <w:tab/>
      </w:r>
      <w:r>
        <w:tab/>
      </w:r>
      <w:r>
        <w:tab/>
        <w:t>a or b</w:t>
      </w:r>
    </w:p>
    <w:p w14:paraId="498A5BAD" w14:textId="77777777" w:rsidR="000438EF" w:rsidRDefault="000438EF" w:rsidP="000438EF">
      <w:r>
        <w:tab/>
        <w:t>\w</w:t>
      </w:r>
      <w:r>
        <w:tab/>
      </w:r>
      <w:r>
        <w:tab/>
      </w:r>
      <w:r>
        <w:tab/>
        <w:t>word character</w:t>
      </w:r>
    </w:p>
    <w:p w14:paraId="5BEBD071" w14:textId="77777777" w:rsidR="000438EF" w:rsidRDefault="000438EF" w:rsidP="000438EF">
      <w:r>
        <w:tab/>
        <w:t>\W</w:t>
      </w:r>
      <w:r>
        <w:tab/>
      </w:r>
      <w:r>
        <w:tab/>
      </w:r>
      <w:r>
        <w:tab/>
        <w:t>non-word character</w:t>
      </w:r>
    </w:p>
    <w:p w14:paraId="00A85BAB" w14:textId="77777777" w:rsidR="000438EF" w:rsidRDefault="000438EF" w:rsidP="000438EF">
      <w:r>
        <w:tab/>
        <w:t>\s</w:t>
      </w:r>
      <w:r>
        <w:tab/>
      </w:r>
      <w:r>
        <w:tab/>
      </w:r>
      <w:r>
        <w:tab/>
        <w:t>whitespace [\t\n\r\f]</w:t>
      </w:r>
    </w:p>
    <w:p w14:paraId="55D14FB7" w14:textId="77777777" w:rsidR="000438EF" w:rsidRDefault="000438EF" w:rsidP="000438EF">
      <w:r>
        <w:tab/>
        <w:t>\S</w:t>
      </w:r>
      <w:r>
        <w:tab/>
      </w:r>
      <w:r>
        <w:tab/>
      </w:r>
      <w:r>
        <w:tab/>
        <w:t xml:space="preserve">non-whitespace </w:t>
      </w:r>
    </w:p>
    <w:p w14:paraId="59EBF9D8" w14:textId="77777777" w:rsidR="000438EF" w:rsidRDefault="000438EF" w:rsidP="000438EF">
      <w:r>
        <w:tab/>
        <w:t>\d</w:t>
      </w:r>
      <w:r>
        <w:tab/>
      </w:r>
      <w:r>
        <w:tab/>
      </w:r>
      <w:r>
        <w:tab/>
        <w:t>digit [0-9]</w:t>
      </w:r>
    </w:p>
    <w:p w14:paraId="4CDCBB05" w14:textId="77777777" w:rsidR="000438EF" w:rsidRDefault="000438EF" w:rsidP="000438EF">
      <w:r>
        <w:tab/>
        <w:t>\D</w:t>
      </w:r>
      <w:r>
        <w:tab/>
      </w:r>
      <w:r>
        <w:tab/>
      </w:r>
      <w:r>
        <w:tab/>
        <w:t>non-digit</w:t>
      </w:r>
    </w:p>
    <w:p w14:paraId="4AFF89B4" w14:textId="77777777" w:rsidR="000438EF" w:rsidRDefault="000438EF" w:rsidP="000438EF">
      <w:r>
        <w:tab/>
        <w:t>^ or \A</w:t>
      </w:r>
      <w:r>
        <w:tab/>
      </w:r>
      <w:r>
        <w:tab/>
      </w:r>
      <w:r>
        <w:tab/>
        <w:t>match beginning of string</w:t>
      </w:r>
    </w:p>
    <w:p w14:paraId="4852A4E4" w14:textId="77777777" w:rsidR="000438EF" w:rsidRDefault="000438EF" w:rsidP="000438EF">
      <w:r>
        <w:tab/>
        <w:t xml:space="preserve">$ or \Z </w:t>
      </w:r>
      <w:r>
        <w:tab/>
      </w:r>
      <w:r>
        <w:tab/>
      </w:r>
      <w:r>
        <w:tab/>
        <w:t>match end of string (before newline)</w:t>
      </w:r>
    </w:p>
    <w:p w14:paraId="258CAB40" w14:textId="77777777" w:rsidR="000438EF" w:rsidRDefault="000438EF" w:rsidP="000438EF">
      <w:r>
        <w:tab/>
        <w:t>\z</w:t>
      </w:r>
      <w:r>
        <w:tab/>
      </w:r>
      <w:r>
        <w:tab/>
      </w:r>
      <w:r>
        <w:tab/>
        <w:t>end of string</w:t>
      </w:r>
    </w:p>
    <w:p w14:paraId="209289B9" w14:textId="77777777" w:rsidR="000438EF" w:rsidRDefault="000438EF" w:rsidP="000438EF">
      <w:r>
        <w:tab/>
        <w:t>\</w:t>
      </w:r>
      <w:proofErr w:type="gramStart"/>
      <w:r>
        <w:t>b{</w:t>
      </w:r>
      <w:proofErr w:type="gramEnd"/>
      <w:r>
        <w:t>}</w:t>
      </w:r>
      <w:r>
        <w:tab/>
      </w:r>
      <w:r>
        <w:tab/>
      </w:r>
      <w:r>
        <w:tab/>
        <w:t>match at Unicode boundary of specified type</w:t>
      </w:r>
    </w:p>
    <w:p w14:paraId="30BA3F05" w14:textId="77777777" w:rsidR="000438EF" w:rsidRDefault="000438EF" w:rsidP="000438EF">
      <w:r>
        <w:tab/>
        <w:t>\</w:t>
      </w:r>
      <w:proofErr w:type="gramStart"/>
      <w:r>
        <w:t>B{</w:t>
      </w:r>
      <w:proofErr w:type="gramEnd"/>
      <w:r>
        <w:t>}</w:t>
      </w:r>
      <w:r>
        <w:tab/>
      </w:r>
      <w:r>
        <w:tab/>
      </w:r>
      <w:r>
        <w:tab/>
        <w:t>Match where corresponding \b{} doesn't match</w:t>
      </w:r>
    </w:p>
    <w:p w14:paraId="74108139" w14:textId="77777777" w:rsidR="000438EF" w:rsidRDefault="000438EF" w:rsidP="000438EF">
      <w:pPr>
        <w:ind w:left="709"/>
      </w:pPr>
      <w:r>
        <w:t>\b</w:t>
      </w:r>
      <w:r>
        <w:tab/>
      </w:r>
      <w:r>
        <w:tab/>
      </w:r>
      <w:r>
        <w:tab/>
        <w:t xml:space="preserve">word </w:t>
      </w:r>
      <w:proofErr w:type="spellStart"/>
      <w:r>
        <w:t>bountry</w:t>
      </w:r>
      <w:proofErr w:type="spellEnd"/>
      <w:r>
        <w:t xml:space="preserve"> when outside brackets, backspace (0x08) inside brackets</w:t>
      </w:r>
    </w:p>
    <w:p w14:paraId="383A62D1" w14:textId="77777777" w:rsidR="000438EF" w:rsidRDefault="000438EF" w:rsidP="000438EF">
      <w:r>
        <w:tab/>
        <w:t>\B</w:t>
      </w:r>
      <w:r>
        <w:tab/>
      </w:r>
      <w:r>
        <w:tab/>
      </w:r>
      <w:r>
        <w:tab/>
        <w:t xml:space="preserve">non word </w:t>
      </w:r>
      <w:proofErr w:type="spellStart"/>
      <w:r>
        <w:t>boundry</w:t>
      </w:r>
      <w:proofErr w:type="spellEnd"/>
    </w:p>
    <w:p w14:paraId="32EDB030" w14:textId="77777777" w:rsidR="000438EF" w:rsidRPr="00CE0D42" w:rsidRDefault="000438EF" w:rsidP="000438EF">
      <w:r>
        <w:tab/>
        <w:t>\G</w:t>
      </w:r>
      <w:r>
        <w:tab/>
      </w:r>
      <w:r>
        <w:tab/>
      </w:r>
      <w:r>
        <w:tab/>
        <w:t>match only after '</w:t>
      </w:r>
      <w:r w:rsidRPr="00CE0D42">
        <w:rPr>
          <w:i/>
          <w:iCs/>
        </w:rPr>
        <w:t>pos</w:t>
      </w:r>
      <w:r>
        <w:t>' position of last match</w:t>
      </w:r>
    </w:p>
    <w:p w14:paraId="638CE71E" w14:textId="77777777" w:rsidR="000438EF" w:rsidRDefault="000438EF" w:rsidP="000438EF">
      <w:r>
        <w:tab/>
        <w:t>\n</w:t>
      </w:r>
      <w:r>
        <w:tab/>
      </w:r>
      <w:r>
        <w:tab/>
      </w:r>
      <w:r>
        <w:tab/>
        <w:t>newline</w:t>
      </w:r>
    </w:p>
    <w:p w14:paraId="2F8B6741" w14:textId="77777777" w:rsidR="000438EF" w:rsidRDefault="000438EF" w:rsidP="000438EF">
      <w:r>
        <w:tab/>
        <w:t>\t</w:t>
      </w:r>
      <w:r>
        <w:tab/>
      </w:r>
      <w:r>
        <w:tab/>
      </w:r>
      <w:r>
        <w:tab/>
        <w:t>tab</w:t>
      </w:r>
    </w:p>
    <w:p w14:paraId="1204FE09" w14:textId="77777777" w:rsidR="000438EF" w:rsidRDefault="000438EF" w:rsidP="000438EF">
      <w:r>
        <w:tab/>
        <w:t>\1 ... \9</w:t>
      </w:r>
      <w:r>
        <w:tab/>
      </w:r>
      <w:r>
        <w:tab/>
      </w:r>
      <w:r>
        <w:tab/>
        <w:t>n-</w:t>
      </w:r>
      <w:proofErr w:type="spellStart"/>
      <w:r>
        <w:t>th</w:t>
      </w:r>
      <w:proofErr w:type="spellEnd"/>
      <w:r>
        <w:t xml:space="preserve"> grouped subexpression</w:t>
      </w:r>
    </w:p>
    <w:p w14:paraId="64925571" w14:textId="489EBB5A" w:rsidR="000438EF" w:rsidRDefault="000438EF" w:rsidP="000438EF">
      <w:r>
        <w:tab/>
        <w:t>\10</w:t>
      </w:r>
      <w:r>
        <w:tab/>
      </w:r>
      <w:r>
        <w:tab/>
      </w:r>
      <w:r>
        <w:tab/>
        <w:t>10th grouped subexpression if matched, otherwise octal representation of char code</w:t>
      </w:r>
    </w:p>
    <w:p w14:paraId="0C865041" w14:textId="672D2B36" w:rsidR="008456B6" w:rsidRPr="000C0CE6" w:rsidRDefault="008456B6" w:rsidP="000438EF">
      <w:r>
        <w:tab/>
        <w:t>\Q</w:t>
      </w:r>
      <w:r>
        <w:tab/>
      </w:r>
      <w:r>
        <w:tab/>
      </w:r>
      <w:r>
        <w:tab/>
      </w:r>
      <w:r w:rsidR="002F7B96">
        <w:t xml:space="preserve">Begin </w:t>
      </w:r>
      <w:proofErr w:type="spellStart"/>
      <w:r w:rsidR="002F7B96">
        <w:t>metaquoting</w:t>
      </w:r>
      <w:proofErr w:type="spellEnd"/>
      <w:r w:rsidR="002F7B96">
        <w:t xml:space="preserve">, escape all characters not matching </w:t>
      </w:r>
      <w:r w:rsidR="002F7B96">
        <w:rPr>
          <w:i/>
          <w:iCs/>
        </w:rPr>
        <w:t>[A-Za-z0-9]</w:t>
      </w:r>
    </w:p>
    <w:p w14:paraId="76F710D9" w14:textId="5485529D" w:rsidR="008456B6" w:rsidRDefault="008456B6" w:rsidP="000438EF">
      <w:r>
        <w:tab/>
        <w:t>\E</w:t>
      </w:r>
      <w:r w:rsidR="002F7B96">
        <w:tab/>
      </w:r>
      <w:r w:rsidR="002F7B96">
        <w:tab/>
      </w:r>
      <w:r w:rsidR="002F7B96">
        <w:tab/>
        <w:t xml:space="preserve">End </w:t>
      </w:r>
      <w:proofErr w:type="spellStart"/>
      <w:r w:rsidR="002F7B96">
        <w:t>metaquoting</w:t>
      </w:r>
      <w:proofErr w:type="spellEnd"/>
    </w:p>
    <w:p w14:paraId="5CE4B667" w14:textId="62B54808" w:rsidR="000438EF" w:rsidRDefault="000438EF" w:rsidP="000438EF">
      <w:r>
        <w:t xml:space="preserve">Non-greedy </w:t>
      </w:r>
      <w:r w:rsidR="009B63F7">
        <w:t>quantifiers</w:t>
      </w:r>
    </w:p>
    <w:p w14:paraId="4D366BE7" w14:textId="77777777" w:rsidR="000438EF" w:rsidRDefault="000438EF" w:rsidP="000438EF">
      <w:r>
        <w:tab/>
        <w:t>??</w:t>
      </w:r>
      <w:r>
        <w:tab/>
      </w:r>
      <w:r>
        <w:tab/>
      </w:r>
      <w:r>
        <w:tab/>
        <w:t>0 or 1</w:t>
      </w:r>
    </w:p>
    <w:p w14:paraId="3BD658A1" w14:textId="77777777" w:rsidR="000438EF" w:rsidRDefault="000438EF" w:rsidP="000438EF">
      <w:r>
        <w:tab/>
        <w:t>*?</w:t>
      </w:r>
      <w:r>
        <w:tab/>
      </w:r>
      <w:r>
        <w:tab/>
      </w:r>
      <w:r>
        <w:tab/>
        <w:t>0 or more</w:t>
      </w:r>
    </w:p>
    <w:p w14:paraId="2912FEEB" w14:textId="77777777" w:rsidR="000438EF" w:rsidRDefault="000438EF" w:rsidP="000438EF">
      <w:r>
        <w:tab/>
        <w:t>+?</w:t>
      </w:r>
      <w:r>
        <w:tab/>
      </w:r>
      <w:r>
        <w:tab/>
      </w:r>
      <w:r>
        <w:tab/>
        <w:t>1 or more</w:t>
      </w:r>
    </w:p>
    <w:p w14:paraId="58CA3C76" w14:textId="77777777" w:rsidR="000438EF" w:rsidRDefault="000438EF" w:rsidP="000438EF">
      <w:r>
        <w:tab/>
        <w:t>{</w:t>
      </w:r>
      <w:proofErr w:type="spellStart"/>
      <w:proofErr w:type="gramStart"/>
      <w:r>
        <w:t>m,n</w:t>
      </w:r>
      <w:proofErr w:type="spellEnd"/>
      <w:proofErr w:type="gramEnd"/>
      <w:r>
        <w:t>}?</w:t>
      </w:r>
      <w:r>
        <w:tab/>
      </w:r>
      <w:r>
        <w:tab/>
      </w:r>
      <w:r>
        <w:tab/>
        <w:t>specific number</w:t>
      </w:r>
    </w:p>
    <w:p w14:paraId="07DDB9CE" w14:textId="77777777" w:rsidR="008456B6" w:rsidRDefault="008456B6" w:rsidP="00221850"/>
    <w:p w14:paraId="5877ABE5" w14:textId="77E570C8" w:rsidR="008456B6" w:rsidRDefault="008456B6" w:rsidP="008456B6">
      <w:pPr>
        <w:pStyle w:val="Heading2"/>
      </w:pPr>
      <w:r>
        <w:t>matching literal string</w:t>
      </w:r>
    </w:p>
    <w:p w14:paraId="00204A47" w14:textId="77777777" w:rsidR="000C0CE6" w:rsidRDefault="008456B6" w:rsidP="00221850">
      <w:r>
        <w:t xml:space="preserve">Escape all </w:t>
      </w:r>
      <w:r w:rsidR="000C0CE6">
        <w:t xml:space="preserve">regex symbols (characters not matching </w:t>
      </w:r>
      <w:r w:rsidR="000C0CE6">
        <w:rPr>
          <w:i/>
          <w:iCs/>
        </w:rPr>
        <w:t>[A-Za-z0-9</w:t>
      </w:r>
      <w:proofErr w:type="gramStart"/>
      <w:r w:rsidR="000C0CE6">
        <w:rPr>
          <w:i/>
          <w:iCs/>
        </w:rPr>
        <w:t>]</w:t>
      </w:r>
      <w:r w:rsidR="000C0CE6">
        <w:t xml:space="preserve">) </w:t>
      </w:r>
      <w:r>
        <w:t xml:space="preserve"> in</w:t>
      </w:r>
      <w:proofErr w:type="gramEnd"/>
      <w:r>
        <w:t xml:space="preserve"> string with </w:t>
      </w:r>
      <w:proofErr w:type="spellStart"/>
      <w:r>
        <w:rPr>
          <w:i/>
          <w:iCs/>
        </w:rPr>
        <w:t>quotemeta</w:t>
      </w:r>
      <w:proofErr w:type="spellEnd"/>
      <w:r>
        <w:rPr>
          <w:i/>
          <w:iCs/>
        </w:rPr>
        <w:t>()</w:t>
      </w:r>
      <w:r>
        <w:t xml:space="preserve">, or, use </w:t>
      </w:r>
      <w:r>
        <w:rPr>
          <w:i/>
          <w:iCs/>
        </w:rPr>
        <w:t>\</w:t>
      </w:r>
      <w:proofErr w:type="spellStart"/>
      <w:r>
        <w:rPr>
          <w:i/>
          <w:iCs/>
        </w:rPr>
        <w:t>Q$string_var</w:t>
      </w:r>
      <w:proofErr w:type="spellEnd"/>
      <w:r>
        <w:rPr>
          <w:i/>
          <w:iCs/>
        </w:rPr>
        <w:t>\E</w:t>
      </w:r>
      <w:r>
        <w:t xml:space="preserve"> modifiers. </w:t>
      </w:r>
    </w:p>
    <w:p w14:paraId="4A70C6CC" w14:textId="77777777" w:rsidR="00CD57E8" w:rsidRDefault="00CD57E8" w:rsidP="00221850"/>
    <w:p w14:paraId="58DAC4BC" w14:textId="218B30B8" w:rsidR="00CD57E8" w:rsidRDefault="00CD57E8" w:rsidP="00CD57E8">
      <w:pPr>
        <w:pStyle w:val="Heading2"/>
      </w:pPr>
      <w:r>
        <w:t>substitute and assign</w:t>
      </w:r>
    </w:p>
    <w:p w14:paraId="523CAFF7" w14:textId="77777777" w:rsidR="00CD57E8" w:rsidRDefault="00CD57E8" w:rsidP="00CD57E8">
      <w:pPr>
        <w:pStyle w:val="code-definition"/>
      </w:pPr>
      <w:r>
        <w:t>(my $newstr = $oldstr) =~ s/foo/bar/</w:t>
      </w:r>
    </w:p>
    <w:p w14:paraId="6615F3F3" w14:textId="10A24A02" w:rsidR="00221850" w:rsidRPr="00221850" w:rsidRDefault="00CD57E8" w:rsidP="00CD57E8">
      <w:pPr>
        <w:pStyle w:val="code-definition"/>
      </w:pPr>
      <w:r>
        <w:t>my $newstr = $oldstr =~ s/foo/bar/r</w:t>
      </w:r>
      <w:r w:rsidR="004B559C">
        <w:br w:type="page"/>
      </w:r>
    </w:p>
    <w:p w14:paraId="2698F1B0" w14:textId="12FC7C16" w:rsidR="00EA71AF" w:rsidRDefault="00EA71AF" w:rsidP="00EA71AF">
      <w:pPr>
        <w:pStyle w:val="Heading1"/>
      </w:pPr>
      <w:bookmarkStart w:id="84" w:name="_Toc74598200"/>
      <w:r>
        <w:lastRenderedPageBreak/>
        <w:t>maths</w:t>
      </w:r>
      <w:bookmarkEnd w:id="84"/>
    </w:p>
    <w:p w14:paraId="4A5E2C0C" w14:textId="3D377DE7" w:rsidR="00EA71AF" w:rsidRDefault="00EA71AF" w:rsidP="00EA71AF">
      <w:pPr>
        <w:pStyle w:val="Heading2"/>
      </w:pPr>
      <w:bookmarkStart w:id="85" w:name="_Toc74598201"/>
      <w:r>
        <w:t>math functions</w:t>
      </w:r>
      <w:bookmarkEnd w:id="85"/>
    </w:p>
    <w:p w14:paraId="78925971" w14:textId="1BF07F7A" w:rsidR="00CE5C6C" w:rsidRDefault="00EA71AF" w:rsidP="00CE5C6C">
      <w:pPr>
        <w:pStyle w:val="code-definition"/>
      </w:pPr>
      <w:r>
        <w:t>exp(</w:t>
      </w:r>
      <w:r w:rsidR="00D47469">
        <w:rPr>
          <w:i/>
          <w:iCs/>
          <w:sz w:val="18"/>
          <w:szCs w:val="18"/>
        </w:rPr>
        <w:t>Expr</w:t>
      </w:r>
      <w:r>
        <w:t>)</w:t>
      </w:r>
    </w:p>
    <w:p w14:paraId="74573738" w14:textId="2C9B636B" w:rsidR="00D47469" w:rsidRPr="00D47469" w:rsidRDefault="00D47469" w:rsidP="00D47469">
      <w:pPr>
        <w:pStyle w:val="code-definition"/>
      </w:pPr>
      <w:r>
        <w:t>exp()</w:t>
      </w:r>
    </w:p>
    <w:p w14:paraId="0931B044" w14:textId="702B3429" w:rsidR="00D47469" w:rsidRPr="00D47469" w:rsidRDefault="00D47469" w:rsidP="00D47469">
      <w:pPr>
        <w:rPr>
          <w:lang w:eastAsia="zh-CN" w:bidi="hi-IN"/>
        </w:rPr>
      </w:pPr>
      <w:r>
        <w:rPr>
          <w:lang w:eastAsia="zh-CN" w:bidi="hi-IN"/>
        </w:rPr>
        <w:tab/>
        <w:t xml:space="preserve">Return </w:t>
      </w:r>
      <w:r>
        <w:rPr>
          <w:i/>
          <w:iCs/>
          <w:lang w:eastAsia="zh-CN" w:bidi="hi-IN"/>
        </w:rPr>
        <w:t>e</w:t>
      </w:r>
      <w:r>
        <w:rPr>
          <w:lang w:eastAsia="zh-CN" w:bidi="hi-IN"/>
        </w:rPr>
        <w:t xml:space="preserve"> to the power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$_</w:t>
      </w:r>
      <w:r>
        <w:rPr>
          <w:lang w:eastAsia="zh-CN" w:bidi="hi-IN"/>
        </w:rPr>
        <w:t xml:space="preserve"> if not given. </w:t>
      </w:r>
    </w:p>
    <w:p w14:paraId="0F63780F" w14:textId="77777777" w:rsidR="00D47469" w:rsidRPr="00D47469" w:rsidRDefault="00D47469" w:rsidP="00D47469">
      <w:pPr>
        <w:rPr>
          <w:lang w:eastAsia="zh-CN" w:bidi="hi-IN"/>
        </w:rPr>
      </w:pPr>
    </w:p>
    <w:p w14:paraId="775BFFDF" w14:textId="64ED47C1" w:rsidR="00EA71AF" w:rsidRDefault="00EA71AF" w:rsidP="00EA71AF">
      <w:pPr>
        <w:pStyle w:val="code-definition"/>
      </w:pPr>
      <w:r>
        <w:t>sqrt(</w:t>
      </w:r>
      <w:r w:rsidR="00D47469">
        <w:rPr>
          <w:i/>
          <w:iCs/>
          <w:sz w:val="18"/>
          <w:szCs w:val="18"/>
        </w:rPr>
        <w:t>Expr</w:t>
      </w:r>
      <w:r>
        <w:t>)</w:t>
      </w:r>
    </w:p>
    <w:p w14:paraId="54B8016C" w14:textId="0CECE83B" w:rsidR="00D47469" w:rsidRDefault="00D47469" w:rsidP="00D47469">
      <w:pPr>
        <w:pStyle w:val="code-definition"/>
      </w:pPr>
      <w:r>
        <w:t>sqrt()</w:t>
      </w:r>
    </w:p>
    <w:p w14:paraId="643B29A1" w14:textId="0DB336E2" w:rsidR="00D47469" w:rsidRPr="00D47469" w:rsidRDefault="00D47469" w:rsidP="00D47469">
      <w:pPr>
        <w:rPr>
          <w:lang w:eastAsia="zh-CN" w:bidi="hi-IN"/>
        </w:rPr>
      </w:pPr>
      <w:r>
        <w:rPr>
          <w:lang w:eastAsia="zh-CN" w:bidi="hi-IN"/>
        </w:rPr>
        <w:tab/>
        <w:t xml:space="preserve">Return the square root of </w:t>
      </w:r>
      <w:r>
        <w:rPr>
          <w:i/>
          <w:iCs/>
          <w:lang w:eastAsia="zh-CN" w:bidi="hi-IN"/>
        </w:rPr>
        <w:t>Expr</w:t>
      </w:r>
      <w:r>
        <w:rPr>
          <w:lang w:eastAsia="zh-CN" w:bidi="hi-IN"/>
        </w:rPr>
        <w:t xml:space="preserve">, or </w:t>
      </w:r>
      <w:r w:rsidR="00933B1A">
        <w:rPr>
          <w:lang w:eastAsia="zh-CN" w:bidi="hi-IN"/>
        </w:rPr>
        <w:t xml:space="preserve">of </w:t>
      </w:r>
      <w:r>
        <w:rPr>
          <w:i/>
          <w:iCs/>
          <w:lang w:eastAsia="zh-CN" w:bidi="hi-IN"/>
        </w:rPr>
        <w:t xml:space="preserve">$_ </w:t>
      </w:r>
      <w:r>
        <w:rPr>
          <w:lang w:eastAsia="zh-CN" w:bidi="hi-IN"/>
        </w:rPr>
        <w:t xml:space="preserve">if not given. Only works for negative values if </w:t>
      </w:r>
      <w:r>
        <w:rPr>
          <w:i/>
          <w:iCs/>
          <w:lang w:eastAsia="zh-CN" w:bidi="hi-IN"/>
        </w:rPr>
        <w:t>'</w:t>
      </w:r>
      <w:proofErr w:type="gramStart"/>
      <w:r>
        <w:rPr>
          <w:i/>
          <w:iCs/>
          <w:lang w:eastAsia="zh-CN" w:bidi="hi-IN"/>
        </w:rPr>
        <w:t>Math::</w:t>
      </w:r>
      <w:proofErr w:type="gramEnd"/>
      <w:r>
        <w:rPr>
          <w:i/>
          <w:iCs/>
          <w:lang w:eastAsia="zh-CN" w:bidi="hi-IN"/>
        </w:rPr>
        <w:t>Complex'</w:t>
      </w:r>
      <w:r>
        <w:rPr>
          <w:lang w:eastAsia="zh-CN" w:bidi="hi-IN"/>
        </w:rPr>
        <w:t xml:space="preserve"> is loaded. </w:t>
      </w:r>
    </w:p>
    <w:p w14:paraId="1278E520" w14:textId="77777777" w:rsidR="00D47469" w:rsidRPr="00D47469" w:rsidRDefault="00D47469" w:rsidP="00D47469">
      <w:pPr>
        <w:rPr>
          <w:lang w:eastAsia="zh-CN" w:bidi="hi-IN"/>
        </w:rPr>
      </w:pPr>
    </w:p>
    <w:p w14:paraId="5CEDDA3C" w14:textId="1743FE08" w:rsidR="00D47469" w:rsidRDefault="00D47469" w:rsidP="00EA71AF">
      <w:pPr>
        <w:pStyle w:val="code-definition"/>
      </w:pPr>
      <w:r>
        <w:t>log(</w:t>
      </w:r>
      <w:r>
        <w:rPr>
          <w:i/>
          <w:iCs/>
          <w:sz w:val="18"/>
          <w:szCs w:val="18"/>
        </w:rPr>
        <w:t>Expr</w:t>
      </w:r>
      <w:r>
        <w:t>)</w:t>
      </w:r>
    </w:p>
    <w:p w14:paraId="6F49677F" w14:textId="21B5F7BD" w:rsidR="00EA71AF" w:rsidRDefault="00EA71AF" w:rsidP="00EA71AF">
      <w:pPr>
        <w:pStyle w:val="code-definition"/>
      </w:pPr>
      <w:r>
        <w:t>log()</w:t>
      </w:r>
    </w:p>
    <w:p w14:paraId="3DE0C2D5" w14:textId="26189610" w:rsidR="00D47469" w:rsidRPr="00D47469" w:rsidRDefault="00D47469" w:rsidP="00D47469">
      <w:pPr>
        <w:rPr>
          <w:lang w:eastAsia="zh-CN" w:bidi="hi-IN"/>
        </w:rPr>
      </w:pPr>
      <w:r>
        <w:rPr>
          <w:lang w:eastAsia="zh-CN" w:bidi="hi-IN"/>
        </w:rPr>
        <w:tab/>
        <w:t xml:space="preserve">Returns the natural logarithm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p>
    <w:p w14:paraId="60AB2BA3" w14:textId="77777777" w:rsidR="00D47469" w:rsidRPr="00D47469" w:rsidRDefault="00D47469" w:rsidP="00D47469">
      <w:pPr>
        <w:rPr>
          <w:lang w:eastAsia="zh-CN" w:bidi="hi-IN"/>
        </w:rPr>
      </w:pPr>
    </w:p>
    <w:p w14:paraId="44D9F89E" w14:textId="45A8AB67" w:rsidR="00D47469" w:rsidRDefault="00D47469" w:rsidP="00EA71AF">
      <w:pPr>
        <w:pStyle w:val="code-definition"/>
      </w:pPr>
      <w:r>
        <w:t>int(</w:t>
      </w:r>
      <w:r>
        <w:rPr>
          <w:i/>
          <w:iCs/>
          <w:sz w:val="18"/>
          <w:szCs w:val="18"/>
        </w:rPr>
        <w:t>Expr</w:t>
      </w:r>
      <w:r>
        <w:t>)</w:t>
      </w:r>
    </w:p>
    <w:p w14:paraId="2B44A2A8" w14:textId="759A8B2B" w:rsidR="00EA71AF" w:rsidRDefault="00EA71AF" w:rsidP="00EA71AF">
      <w:pPr>
        <w:pStyle w:val="code-definition"/>
      </w:pPr>
      <w:r>
        <w:t>int()</w:t>
      </w:r>
    </w:p>
    <w:p w14:paraId="2B240227" w14:textId="702C1189" w:rsidR="00D47469" w:rsidRPr="00D47469" w:rsidRDefault="00D47469" w:rsidP="00D47469">
      <w:pPr>
        <w:rPr>
          <w:lang w:eastAsia="zh-CN" w:bidi="hi-IN"/>
        </w:rPr>
      </w:pPr>
      <w:r>
        <w:rPr>
          <w:lang w:eastAsia="zh-CN" w:bidi="hi-IN"/>
        </w:rPr>
        <w:tab/>
        <w:t xml:space="preserve">Returns the integer portion of </w:t>
      </w:r>
      <w:r>
        <w:rPr>
          <w:i/>
          <w:iCs/>
          <w:lang w:eastAsia="zh-CN" w:bidi="hi-IN"/>
        </w:rPr>
        <w:t>Expr</w:t>
      </w:r>
      <w:r>
        <w:rPr>
          <w:lang w:eastAsia="zh-CN" w:bidi="hi-IN"/>
        </w:rPr>
        <w:t>, or</w:t>
      </w:r>
      <w:r w:rsidR="00933B1A">
        <w:rPr>
          <w:lang w:eastAsia="zh-CN" w:bidi="hi-IN"/>
        </w:rPr>
        <w:t xml:space="preserve"> of</w:t>
      </w:r>
      <w:r>
        <w:rPr>
          <w:lang w:eastAsia="zh-CN" w:bidi="hi-IN"/>
        </w:rPr>
        <w:t xml:space="preserve"> </w:t>
      </w:r>
      <w:r>
        <w:rPr>
          <w:i/>
          <w:iCs/>
          <w:lang w:eastAsia="zh-CN" w:bidi="hi-IN"/>
        </w:rPr>
        <w:t xml:space="preserve">$_ </w:t>
      </w:r>
      <w:r>
        <w:rPr>
          <w:lang w:eastAsia="zh-CN" w:bidi="hi-IN"/>
        </w:rPr>
        <w:t xml:space="preserve">if not given. </w:t>
      </w:r>
      <w:r w:rsidR="00933B1A">
        <w:rPr>
          <w:lang w:eastAsia="zh-CN" w:bidi="hi-IN"/>
        </w:rPr>
        <w:t>Truncates value instead of rounding.</w:t>
      </w:r>
    </w:p>
    <w:p w14:paraId="284B8E30" w14:textId="77777777" w:rsidR="00D47469" w:rsidRPr="00D47469" w:rsidRDefault="00D47469" w:rsidP="00D47469">
      <w:pPr>
        <w:rPr>
          <w:lang w:eastAsia="zh-CN" w:bidi="hi-IN"/>
        </w:rPr>
      </w:pPr>
    </w:p>
    <w:p w14:paraId="2287FFD8" w14:textId="4F1305AA" w:rsidR="00933B1A" w:rsidRDefault="00933B1A" w:rsidP="00EA71AF">
      <w:pPr>
        <w:pStyle w:val="code-definition"/>
      </w:pPr>
      <w:r>
        <w:t>sin(</w:t>
      </w:r>
      <w:r>
        <w:rPr>
          <w:i/>
          <w:iCs/>
          <w:sz w:val="18"/>
          <w:szCs w:val="18"/>
        </w:rPr>
        <w:t>Expr</w:t>
      </w:r>
      <w:r>
        <w:t>)</w:t>
      </w:r>
    </w:p>
    <w:p w14:paraId="099B7533" w14:textId="235C2F1C" w:rsidR="00EA71AF" w:rsidRDefault="00EA71AF" w:rsidP="00EA71AF">
      <w:pPr>
        <w:pStyle w:val="code-definition"/>
      </w:pPr>
      <w:r>
        <w:t>sin()</w:t>
      </w:r>
    </w:p>
    <w:p w14:paraId="27071C95" w14:textId="2D368B52" w:rsidR="00933B1A" w:rsidRPr="00933B1A" w:rsidRDefault="00933B1A" w:rsidP="00933B1A">
      <w:pPr>
        <w:rPr>
          <w:lang w:eastAsia="zh-CN" w:bidi="hi-IN"/>
        </w:rPr>
      </w:pPr>
      <w:r>
        <w:rPr>
          <w:lang w:eastAsia="zh-CN" w:bidi="hi-IN"/>
        </w:rPr>
        <w:tab/>
        <w:t xml:space="preserve">Returns the 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asin</w:t>
      </w:r>
      <w:proofErr w:type="spellEnd"/>
      <w:r>
        <w:rPr>
          <w:i/>
          <w:iCs/>
          <w:lang w:eastAsia="zh-CN" w:bidi="hi-IN"/>
        </w:rPr>
        <w:t>'</w:t>
      </w:r>
      <w:r>
        <w:rPr>
          <w:lang w:eastAsia="zh-CN" w:bidi="hi-IN"/>
        </w:rPr>
        <w:t xml:space="preserve">. </w:t>
      </w:r>
    </w:p>
    <w:p w14:paraId="72B84C83" w14:textId="77777777" w:rsidR="00933B1A" w:rsidRPr="00933B1A" w:rsidRDefault="00933B1A" w:rsidP="00933B1A">
      <w:pPr>
        <w:rPr>
          <w:lang w:eastAsia="zh-CN" w:bidi="hi-IN"/>
        </w:rPr>
      </w:pPr>
    </w:p>
    <w:p w14:paraId="06A3B7F5" w14:textId="397A24D3" w:rsidR="00933B1A" w:rsidRDefault="00933B1A" w:rsidP="00EA71AF">
      <w:pPr>
        <w:pStyle w:val="code-definition"/>
      </w:pPr>
      <w:r>
        <w:t>cos(</w:t>
      </w:r>
      <w:r>
        <w:rPr>
          <w:i/>
          <w:iCs/>
          <w:sz w:val="18"/>
          <w:szCs w:val="18"/>
        </w:rPr>
        <w:t>Expr</w:t>
      </w:r>
      <w:r>
        <w:t>)</w:t>
      </w:r>
    </w:p>
    <w:p w14:paraId="108139D2" w14:textId="50E89B89" w:rsidR="00EA71AF" w:rsidRDefault="00EA71AF" w:rsidP="00EA71AF">
      <w:pPr>
        <w:pStyle w:val="code-definition"/>
      </w:pPr>
      <w:r>
        <w:t>cos()</w:t>
      </w:r>
    </w:p>
    <w:p w14:paraId="23E2DA97" w14:textId="1E31CAD8" w:rsidR="00933B1A" w:rsidRPr="00933B1A" w:rsidRDefault="00933B1A" w:rsidP="00933B1A">
      <w:pPr>
        <w:rPr>
          <w:lang w:eastAsia="zh-CN" w:bidi="hi-IN"/>
        </w:rPr>
      </w:pPr>
      <w:r>
        <w:rPr>
          <w:lang w:eastAsia="zh-CN" w:bidi="hi-IN"/>
        </w:rPr>
        <w:tab/>
        <w:t xml:space="preserve">Returns the cosine of </w:t>
      </w:r>
      <w:r>
        <w:rPr>
          <w:i/>
          <w:iCs/>
          <w:lang w:eastAsia="zh-CN" w:bidi="hi-IN"/>
        </w:rPr>
        <w:t>Expr</w:t>
      </w:r>
      <w:r>
        <w:rPr>
          <w:lang w:eastAsia="zh-CN" w:bidi="hi-IN"/>
        </w:rPr>
        <w:t xml:space="preserve"> (in radians), or of </w:t>
      </w:r>
      <w:r>
        <w:rPr>
          <w:i/>
          <w:iCs/>
          <w:lang w:eastAsia="zh-CN" w:bidi="hi-IN"/>
        </w:rPr>
        <w:t>$_</w:t>
      </w:r>
      <w:r>
        <w:rPr>
          <w:lang w:eastAsia="zh-CN" w:bidi="hi-IN"/>
        </w:rPr>
        <w:t xml:space="preserve"> if not given. Inverse cosine is given by </w:t>
      </w:r>
      <w:r>
        <w:rPr>
          <w:i/>
          <w:iCs/>
          <w:lang w:eastAsia="zh-CN" w:bidi="hi-IN"/>
        </w:rPr>
        <w:t>'</w:t>
      </w:r>
      <w:proofErr w:type="gramStart"/>
      <w:r>
        <w:rPr>
          <w:i/>
          <w:iCs/>
          <w:lang w:eastAsia="zh-CN" w:bidi="hi-IN"/>
        </w:rPr>
        <w:t>Math::</w:t>
      </w:r>
      <w:proofErr w:type="gramEnd"/>
      <w:r>
        <w:rPr>
          <w:i/>
          <w:iCs/>
          <w:lang w:eastAsia="zh-CN" w:bidi="hi-IN"/>
        </w:rPr>
        <w:t>Trig::</w:t>
      </w:r>
      <w:proofErr w:type="spellStart"/>
      <w:r>
        <w:rPr>
          <w:i/>
          <w:iCs/>
          <w:lang w:eastAsia="zh-CN" w:bidi="hi-IN"/>
        </w:rPr>
        <w:t>acos</w:t>
      </w:r>
      <w:proofErr w:type="spellEnd"/>
      <w:r>
        <w:rPr>
          <w:i/>
          <w:iCs/>
          <w:lang w:eastAsia="zh-CN" w:bidi="hi-IN"/>
        </w:rPr>
        <w:t>'</w:t>
      </w:r>
      <w:r>
        <w:rPr>
          <w:lang w:eastAsia="zh-CN" w:bidi="hi-IN"/>
        </w:rPr>
        <w:t xml:space="preserve">. </w:t>
      </w:r>
    </w:p>
    <w:p w14:paraId="3B192BE6" w14:textId="77777777" w:rsidR="00933B1A" w:rsidRPr="00933B1A" w:rsidRDefault="00933B1A" w:rsidP="00933B1A">
      <w:pPr>
        <w:rPr>
          <w:lang w:eastAsia="zh-CN" w:bidi="hi-IN"/>
        </w:rPr>
      </w:pPr>
    </w:p>
    <w:p w14:paraId="492FB438" w14:textId="74F33BD1" w:rsidR="00EA71AF" w:rsidRDefault="00EA71AF" w:rsidP="00EA71AF">
      <w:pPr>
        <w:pStyle w:val="code-definition"/>
      </w:pPr>
      <w:r>
        <w:t>atan2(</w:t>
      </w:r>
      <w:r w:rsidR="00933B1A">
        <w:rPr>
          <w:i/>
          <w:iCs/>
          <w:sz w:val="18"/>
          <w:szCs w:val="18"/>
        </w:rPr>
        <w:t>Y, X</w:t>
      </w:r>
      <w:r>
        <w:t>)</w:t>
      </w:r>
    </w:p>
    <w:p w14:paraId="57E8613E" w14:textId="4760FAB3" w:rsidR="00933B1A" w:rsidRPr="00933B1A" w:rsidRDefault="00933B1A" w:rsidP="00933B1A">
      <w:pPr>
        <w:ind w:left="700"/>
        <w:rPr>
          <w:lang w:eastAsia="zh-CN" w:bidi="hi-IN"/>
        </w:rPr>
      </w:pPr>
      <w:r>
        <w:rPr>
          <w:lang w:eastAsia="zh-CN" w:bidi="hi-IN"/>
        </w:rPr>
        <w:t xml:space="preserve">Returns the arctangent of </w:t>
      </w:r>
      <w:r>
        <w:rPr>
          <w:i/>
          <w:iCs/>
          <w:lang w:eastAsia="zh-CN" w:bidi="hi-IN"/>
        </w:rPr>
        <w:t>Y/X</w:t>
      </w:r>
      <w:r>
        <w:rPr>
          <w:lang w:eastAsia="zh-CN" w:bidi="hi-IN"/>
        </w:rPr>
        <w:t xml:space="preserve"> in the range </w:t>
      </w:r>
      <w:r>
        <w:rPr>
          <w:i/>
          <w:iCs/>
          <w:lang w:eastAsia="zh-CN" w:bidi="hi-IN"/>
        </w:rPr>
        <w:t>[-pi, pi]</w:t>
      </w:r>
      <w:r>
        <w:rPr>
          <w:lang w:eastAsia="zh-CN" w:bidi="hi-IN"/>
        </w:rPr>
        <w:t xml:space="preserve">. Return value for </w:t>
      </w:r>
      <w:proofErr w:type="spellStart"/>
      <w:proofErr w:type="gramStart"/>
      <w:r>
        <w:rPr>
          <w:i/>
          <w:iCs/>
          <w:lang w:eastAsia="zh-CN" w:bidi="hi-IN"/>
        </w:rPr>
        <w:t>atan</w:t>
      </w:r>
      <w:proofErr w:type="spellEnd"/>
      <w:r>
        <w:rPr>
          <w:i/>
          <w:iCs/>
          <w:lang w:eastAsia="zh-CN" w:bidi="hi-IN"/>
        </w:rPr>
        <w:t>(</w:t>
      </w:r>
      <w:proofErr w:type="gramEnd"/>
      <w:r>
        <w:rPr>
          <w:i/>
          <w:iCs/>
          <w:lang w:eastAsia="zh-CN" w:bidi="hi-IN"/>
        </w:rPr>
        <w:t>0, 0)</w:t>
      </w:r>
      <w:r>
        <w:rPr>
          <w:lang w:eastAsia="zh-CN" w:bidi="hi-IN"/>
        </w:rPr>
        <w:t xml:space="preserve"> is OS specific. Regular tan is given by </w:t>
      </w:r>
      <w:r>
        <w:rPr>
          <w:i/>
          <w:iCs/>
          <w:lang w:eastAsia="zh-CN" w:bidi="hi-IN"/>
        </w:rPr>
        <w:t>'</w:t>
      </w:r>
      <w:proofErr w:type="gramStart"/>
      <w:r>
        <w:rPr>
          <w:i/>
          <w:iCs/>
          <w:lang w:eastAsia="zh-CN" w:bidi="hi-IN"/>
        </w:rPr>
        <w:t>Math::</w:t>
      </w:r>
      <w:proofErr w:type="gramEnd"/>
      <w:r>
        <w:rPr>
          <w:i/>
          <w:iCs/>
          <w:lang w:eastAsia="zh-CN" w:bidi="hi-IN"/>
        </w:rPr>
        <w:t>Trig::tan'</w:t>
      </w:r>
      <w:r>
        <w:rPr>
          <w:lang w:eastAsia="zh-CN" w:bidi="hi-IN"/>
        </w:rPr>
        <w:t xml:space="preserve">. </w:t>
      </w:r>
    </w:p>
    <w:p w14:paraId="748492E9" w14:textId="77777777" w:rsidR="00933B1A" w:rsidRPr="00933B1A" w:rsidRDefault="00933B1A" w:rsidP="00933B1A">
      <w:pPr>
        <w:rPr>
          <w:lang w:eastAsia="zh-CN" w:bidi="hi-IN"/>
        </w:rPr>
      </w:pPr>
    </w:p>
    <w:p w14:paraId="0512651E" w14:textId="11248546" w:rsidR="00933B1A" w:rsidRDefault="00933B1A" w:rsidP="00EA71AF">
      <w:pPr>
        <w:pStyle w:val="code-definition"/>
      </w:pPr>
      <w:r>
        <w:t>abs(</w:t>
      </w:r>
      <w:r>
        <w:rPr>
          <w:i/>
          <w:iCs/>
          <w:sz w:val="18"/>
          <w:szCs w:val="18"/>
        </w:rPr>
        <w:t>Expr</w:t>
      </w:r>
      <w:r>
        <w:t>)</w:t>
      </w:r>
    </w:p>
    <w:p w14:paraId="1EB3E678" w14:textId="6E7E79C5" w:rsidR="00EA71AF" w:rsidRDefault="00EA71AF" w:rsidP="00EA71AF">
      <w:pPr>
        <w:pStyle w:val="code-definition"/>
      </w:pPr>
      <w:r>
        <w:t>abs()</w:t>
      </w:r>
    </w:p>
    <w:p w14:paraId="4C4C6BD5" w14:textId="6BFDBB7C" w:rsidR="00EA71AF" w:rsidRPr="00EA71AF" w:rsidRDefault="00933B1A">
      <w:pPr>
        <w:autoSpaceDN w:val="0"/>
        <w:textAlignment w:val="baseline"/>
      </w:pPr>
      <w:r>
        <w:tab/>
        <w:t xml:space="preserve">Return the absolute value of </w:t>
      </w:r>
      <w:r>
        <w:rPr>
          <w:i/>
          <w:iCs/>
        </w:rPr>
        <w:t>Expr</w:t>
      </w:r>
      <w:r>
        <w:t xml:space="preserve">, or of </w:t>
      </w:r>
      <w:r>
        <w:rPr>
          <w:i/>
          <w:iCs/>
        </w:rPr>
        <w:t>$_</w:t>
      </w:r>
      <w:r>
        <w:t xml:space="preserve"> if not given. </w:t>
      </w:r>
      <w:r w:rsidR="00EA71AF">
        <w:br w:type="page"/>
      </w:r>
    </w:p>
    <w:p w14:paraId="35149697" w14:textId="72332C86" w:rsidR="004D65D7" w:rsidRDefault="004D65D7" w:rsidP="004D65D7">
      <w:pPr>
        <w:pStyle w:val="Heading1"/>
      </w:pPr>
      <w:bookmarkStart w:id="86" w:name="_Toc74598202"/>
      <w:r>
        <w:lastRenderedPageBreak/>
        <w:t>file tests</w:t>
      </w:r>
    </w:p>
    <w:p w14:paraId="2264BBFD" w14:textId="5B78F024" w:rsidR="004D65D7" w:rsidRDefault="004D65D7">
      <w:pPr>
        <w:autoSpaceDN w:val="0"/>
        <w:textAlignment w:val="baseline"/>
      </w:pPr>
    </w:p>
    <w:p w14:paraId="0C1BA9DD" w14:textId="228AAB15" w:rsidR="004D65D7" w:rsidRDefault="004D65D7">
      <w:pPr>
        <w:autoSpaceDN w:val="0"/>
        <w:textAlignment w:val="baseline"/>
      </w:pPr>
      <w:r>
        <w:tab/>
        <w:t>-e</w:t>
      </w:r>
      <w:r>
        <w:tab/>
        <w:t xml:space="preserve">Existence </w:t>
      </w:r>
    </w:p>
    <w:p w14:paraId="49A16AB9" w14:textId="23DA632E" w:rsidR="004D65D7" w:rsidRDefault="004D65D7" w:rsidP="004D65D7">
      <w:pPr>
        <w:autoSpaceDN w:val="0"/>
        <w:ind w:firstLine="709"/>
        <w:textAlignment w:val="baseline"/>
      </w:pPr>
      <w:r>
        <w:t>-r</w:t>
      </w:r>
      <w:r>
        <w:tab/>
        <w:t>Readable</w:t>
      </w:r>
      <w:r w:rsidRPr="004D65D7">
        <w:t xml:space="preserve"> </w:t>
      </w:r>
      <w:r>
        <w:t>by this (effective) user or group</w:t>
      </w:r>
    </w:p>
    <w:p w14:paraId="04487946" w14:textId="204F9A8B" w:rsidR="004D65D7" w:rsidRDefault="004D65D7">
      <w:pPr>
        <w:autoSpaceDN w:val="0"/>
        <w:textAlignment w:val="baseline"/>
      </w:pPr>
      <w:r>
        <w:tab/>
        <w:t>-w</w:t>
      </w:r>
      <w:r>
        <w:tab/>
        <w:t>Writeable</w:t>
      </w:r>
      <w:r w:rsidRPr="004D65D7">
        <w:t xml:space="preserve"> </w:t>
      </w:r>
      <w:r>
        <w:t>by this (effective) user or group</w:t>
      </w:r>
    </w:p>
    <w:p w14:paraId="4747888F" w14:textId="672FFAC0" w:rsidR="004D65D7" w:rsidRDefault="004D65D7">
      <w:pPr>
        <w:autoSpaceDN w:val="0"/>
        <w:textAlignment w:val="baseline"/>
      </w:pPr>
      <w:r>
        <w:tab/>
        <w:t>-x</w:t>
      </w:r>
      <w:r>
        <w:tab/>
        <w:t>Executable by this (effective) user or group</w:t>
      </w:r>
    </w:p>
    <w:p w14:paraId="5E9A6D9E" w14:textId="45AF20BA" w:rsidR="004D65D7" w:rsidRDefault="004D65D7">
      <w:pPr>
        <w:autoSpaceDN w:val="0"/>
        <w:textAlignment w:val="baseline"/>
      </w:pPr>
      <w:r>
        <w:tab/>
        <w:t>-o</w:t>
      </w:r>
      <w:r>
        <w:tab/>
        <w:t>Ownership by this (effective) user or group</w:t>
      </w:r>
    </w:p>
    <w:p w14:paraId="67C0F7CB" w14:textId="28B26B4E" w:rsidR="004D65D7" w:rsidRDefault="004D65D7">
      <w:pPr>
        <w:autoSpaceDN w:val="0"/>
        <w:textAlignment w:val="baseline"/>
      </w:pPr>
      <w:r>
        <w:tab/>
        <w:t>-R</w:t>
      </w:r>
      <w:r>
        <w:tab/>
        <w:t>Readable by this real user or group</w:t>
      </w:r>
    </w:p>
    <w:p w14:paraId="5FCB47CB" w14:textId="2AB246E4" w:rsidR="004D65D7" w:rsidRDefault="004D65D7">
      <w:pPr>
        <w:autoSpaceDN w:val="0"/>
        <w:textAlignment w:val="baseline"/>
      </w:pPr>
      <w:r>
        <w:tab/>
        <w:t>-W</w:t>
      </w:r>
      <w:r>
        <w:tab/>
        <w:t>Writeable by this real user or group</w:t>
      </w:r>
    </w:p>
    <w:p w14:paraId="1456633C" w14:textId="66CB2AA2" w:rsidR="004D65D7" w:rsidRDefault="004D65D7">
      <w:pPr>
        <w:autoSpaceDN w:val="0"/>
        <w:textAlignment w:val="baseline"/>
      </w:pPr>
      <w:r>
        <w:tab/>
        <w:t>-X</w:t>
      </w:r>
      <w:r>
        <w:tab/>
        <w:t>Executable by this real user or group</w:t>
      </w:r>
    </w:p>
    <w:p w14:paraId="1B2F6757" w14:textId="7C2EF73F" w:rsidR="004D65D7" w:rsidRDefault="004D65D7">
      <w:pPr>
        <w:autoSpaceDN w:val="0"/>
        <w:textAlignment w:val="baseline"/>
      </w:pPr>
      <w:r>
        <w:tab/>
        <w:t>-O</w:t>
      </w:r>
      <w:r>
        <w:tab/>
        <w:t>Ownership by this real user or group</w:t>
      </w:r>
    </w:p>
    <w:p w14:paraId="30D02040" w14:textId="6C88632A" w:rsidR="004D65D7" w:rsidRDefault="004D65D7">
      <w:pPr>
        <w:autoSpaceDN w:val="0"/>
        <w:textAlignment w:val="baseline"/>
      </w:pPr>
      <w:r>
        <w:tab/>
        <w:t>-z</w:t>
      </w:r>
      <w:r>
        <w:tab/>
        <w:t>Exists and has zero size (false for directories)</w:t>
      </w:r>
    </w:p>
    <w:p w14:paraId="47512A55" w14:textId="6445F010" w:rsidR="004D65D7" w:rsidRDefault="004D65D7">
      <w:pPr>
        <w:autoSpaceDN w:val="0"/>
        <w:textAlignment w:val="baseline"/>
      </w:pPr>
      <w:r>
        <w:tab/>
        <w:t>-s</w:t>
      </w:r>
      <w:r>
        <w:tab/>
        <w:t>Exists and has non-zero size</w:t>
      </w:r>
      <w:r w:rsidR="00A764C7">
        <w:t xml:space="preserve"> (returns size in bytes) </w:t>
      </w:r>
    </w:p>
    <w:p w14:paraId="26A6954D" w14:textId="6D4F87AB" w:rsidR="004D65D7" w:rsidRDefault="004D65D7">
      <w:pPr>
        <w:autoSpaceDN w:val="0"/>
        <w:textAlignment w:val="baseline"/>
      </w:pPr>
      <w:r>
        <w:tab/>
        <w:t>-f</w:t>
      </w:r>
      <w:r>
        <w:tab/>
        <w:t>Plain file</w:t>
      </w:r>
    </w:p>
    <w:p w14:paraId="1F1493F3" w14:textId="094DDE37" w:rsidR="004D65D7" w:rsidRDefault="004D65D7">
      <w:pPr>
        <w:autoSpaceDN w:val="0"/>
        <w:textAlignment w:val="baseline"/>
      </w:pPr>
      <w:r>
        <w:tab/>
        <w:t>-d</w:t>
      </w:r>
      <w:r>
        <w:tab/>
        <w:t>Directory</w:t>
      </w:r>
    </w:p>
    <w:p w14:paraId="0B52A9AB" w14:textId="12AF9AF7" w:rsidR="004D65D7" w:rsidRDefault="004D65D7">
      <w:pPr>
        <w:autoSpaceDN w:val="0"/>
        <w:textAlignment w:val="baseline"/>
      </w:pPr>
      <w:r>
        <w:tab/>
        <w:t>-l</w:t>
      </w:r>
      <w:r>
        <w:tab/>
        <w:t>Symbolic link</w:t>
      </w:r>
    </w:p>
    <w:p w14:paraId="75D8BE1C" w14:textId="546FAA26" w:rsidR="004D65D7" w:rsidRDefault="004D65D7">
      <w:pPr>
        <w:autoSpaceDN w:val="0"/>
        <w:textAlignment w:val="baseline"/>
      </w:pPr>
      <w:r>
        <w:tab/>
        <w:t>-S</w:t>
      </w:r>
      <w:r>
        <w:tab/>
        <w:t>Socket</w:t>
      </w:r>
    </w:p>
    <w:p w14:paraId="70B8BC70" w14:textId="21E58683" w:rsidR="004D65D7" w:rsidRDefault="004D65D7">
      <w:pPr>
        <w:autoSpaceDN w:val="0"/>
        <w:textAlignment w:val="baseline"/>
      </w:pPr>
      <w:r>
        <w:tab/>
        <w:t>-p</w:t>
      </w:r>
      <w:r>
        <w:tab/>
        <w:t>Named pipe</w:t>
      </w:r>
    </w:p>
    <w:p w14:paraId="7D661AD0" w14:textId="161D8C19" w:rsidR="004D65D7" w:rsidRDefault="004D65D7">
      <w:pPr>
        <w:autoSpaceDN w:val="0"/>
        <w:textAlignment w:val="baseline"/>
      </w:pPr>
      <w:r>
        <w:tab/>
        <w:t>-b</w:t>
      </w:r>
      <w:r>
        <w:tab/>
        <w:t>Block file (</w:t>
      </w:r>
      <w:proofErr w:type="spellStart"/>
      <w:r>
        <w:t>i.e</w:t>
      </w:r>
      <w:proofErr w:type="spellEnd"/>
      <w:r>
        <w:t>: Disk)</w:t>
      </w:r>
    </w:p>
    <w:p w14:paraId="1869326F" w14:textId="24141BCB" w:rsidR="004D65D7" w:rsidRDefault="004D65D7">
      <w:pPr>
        <w:autoSpaceDN w:val="0"/>
        <w:textAlignment w:val="baseline"/>
      </w:pPr>
      <w:r>
        <w:tab/>
        <w:t>-c</w:t>
      </w:r>
      <w:r>
        <w:tab/>
        <w:t>Character-special file (</w:t>
      </w:r>
      <w:proofErr w:type="spellStart"/>
      <w:r>
        <w:t>i.e</w:t>
      </w:r>
      <w:proofErr w:type="spellEnd"/>
      <w:r>
        <w:t>: I/O device)</w:t>
      </w:r>
    </w:p>
    <w:p w14:paraId="327AF75D" w14:textId="44C24AC5" w:rsidR="004D65D7" w:rsidRDefault="004D65D7">
      <w:pPr>
        <w:autoSpaceDN w:val="0"/>
        <w:textAlignment w:val="baseline"/>
      </w:pPr>
      <w:r>
        <w:tab/>
      </w:r>
      <w:r w:rsidR="00E55EC7">
        <w:t>-u</w:t>
      </w:r>
      <w:r w:rsidR="00E55EC7">
        <w:tab/>
      </w:r>
      <w:proofErr w:type="spellStart"/>
      <w:r w:rsidR="00E55EC7">
        <w:t>setuid</w:t>
      </w:r>
      <w:proofErr w:type="spellEnd"/>
    </w:p>
    <w:p w14:paraId="6CBB48AC" w14:textId="2D07FC0A" w:rsidR="00E55EC7" w:rsidRDefault="00E55EC7">
      <w:pPr>
        <w:autoSpaceDN w:val="0"/>
        <w:textAlignment w:val="baseline"/>
      </w:pPr>
      <w:r>
        <w:tab/>
        <w:t>-g</w:t>
      </w:r>
      <w:r>
        <w:tab/>
      </w:r>
      <w:proofErr w:type="spellStart"/>
      <w:r>
        <w:t>setgid</w:t>
      </w:r>
      <w:proofErr w:type="spellEnd"/>
    </w:p>
    <w:p w14:paraId="21840237" w14:textId="77777777" w:rsidR="00E55EC7" w:rsidRDefault="00E55EC7">
      <w:pPr>
        <w:autoSpaceDN w:val="0"/>
        <w:textAlignment w:val="baseline"/>
      </w:pPr>
      <w:r>
        <w:tab/>
        <w:t>-k</w:t>
      </w:r>
      <w:r>
        <w:tab/>
        <w:t>Sticky bit set</w:t>
      </w:r>
    </w:p>
    <w:p w14:paraId="23FBD6A7" w14:textId="77777777" w:rsidR="00E55EC7" w:rsidRDefault="00E55EC7">
      <w:pPr>
        <w:autoSpaceDN w:val="0"/>
        <w:textAlignment w:val="baseline"/>
      </w:pPr>
      <w:r>
        <w:tab/>
        <w:t>-t</w:t>
      </w:r>
      <w:r>
        <w:tab/>
        <w:t xml:space="preserve">TTY (as reported by </w:t>
      </w:r>
      <w:proofErr w:type="spellStart"/>
      <w:proofErr w:type="gramStart"/>
      <w:r>
        <w:rPr>
          <w:i/>
          <w:iCs/>
        </w:rPr>
        <w:t>isatty</w:t>
      </w:r>
      <w:proofErr w:type="spellEnd"/>
      <w:r>
        <w:rPr>
          <w:i/>
          <w:iCs/>
        </w:rPr>
        <w:t>(</w:t>
      </w:r>
      <w:proofErr w:type="gramEnd"/>
      <w:r>
        <w:rPr>
          <w:i/>
          <w:iCs/>
        </w:rPr>
        <w:t>)</w:t>
      </w:r>
      <w:r>
        <w:t xml:space="preserve">) </w:t>
      </w:r>
    </w:p>
    <w:p w14:paraId="3918AFB8" w14:textId="77777777" w:rsidR="00E55EC7" w:rsidRDefault="00E55EC7">
      <w:pPr>
        <w:autoSpaceDN w:val="0"/>
        <w:textAlignment w:val="baseline"/>
      </w:pPr>
      <w:r>
        <w:tab/>
        <w:t>-T</w:t>
      </w:r>
      <w:r>
        <w:tab/>
        <w:t>Looks like a text file</w:t>
      </w:r>
    </w:p>
    <w:p w14:paraId="715F0C83" w14:textId="77777777" w:rsidR="00E55EC7" w:rsidRDefault="00E55EC7">
      <w:pPr>
        <w:autoSpaceDN w:val="0"/>
        <w:textAlignment w:val="baseline"/>
      </w:pPr>
      <w:r>
        <w:tab/>
        <w:t>-B</w:t>
      </w:r>
      <w:r>
        <w:tab/>
        <w:t>Looks like a binary file</w:t>
      </w:r>
    </w:p>
    <w:p w14:paraId="6804DE03" w14:textId="77777777" w:rsidR="00E55EC7" w:rsidRDefault="00E55EC7">
      <w:pPr>
        <w:autoSpaceDN w:val="0"/>
        <w:textAlignment w:val="baseline"/>
      </w:pPr>
      <w:r>
        <w:tab/>
        <w:t>-M</w:t>
      </w:r>
      <w:r>
        <w:tab/>
        <w:t>Modification age (in days)</w:t>
      </w:r>
    </w:p>
    <w:p w14:paraId="1D3A2B92" w14:textId="77777777" w:rsidR="00E55EC7" w:rsidRDefault="00E55EC7">
      <w:pPr>
        <w:autoSpaceDN w:val="0"/>
        <w:textAlignment w:val="baseline"/>
      </w:pPr>
      <w:r>
        <w:tab/>
        <w:t>-A</w:t>
      </w:r>
      <w:r>
        <w:tab/>
        <w:t>Access age (in days)</w:t>
      </w:r>
    </w:p>
    <w:p w14:paraId="265CDA16" w14:textId="7E546B5E" w:rsidR="00E55EC7" w:rsidRDefault="00E55EC7">
      <w:pPr>
        <w:autoSpaceDN w:val="0"/>
        <w:textAlignment w:val="baseline"/>
      </w:pPr>
      <w:r>
        <w:tab/>
        <w:t>-C</w:t>
      </w:r>
      <w:r>
        <w:tab/>
      </w:r>
      <w:proofErr w:type="spellStart"/>
      <w:r>
        <w:t>Inode</w:t>
      </w:r>
      <w:proofErr w:type="spellEnd"/>
      <w:r>
        <w:t xml:space="preserve"> modification (in days) </w:t>
      </w:r>
    </w:p>
    <w:p w14:paraId="222264EE" w14:textId="77777777" w:rsidR="004D65D7" w:rsidRDefault="004D65D7">
      <w:pPr>
        <w:autoSpaceDN w:val="0"/>
        <w:textAlignment w:val="baseline"/>
      </w:pPr>
    </w:p>
    <w:p w14:paraId="3FDD6CD0" w14:textId="0D8CA5CA" w:rsidR="004D65D7" w:rsidRDefault="004D65D7">
      <w:pPr>
        <w:autoSpaceDN w:val="0"/>
        <w:textAlignment w:val="baseline"/>
        <w:rPr>
          <w:rFonts w:ascii="SF Mono" w:eastAsia="Roboto Mono" w:hAnsi="SF Mono" w:cs="Roboto Mono"/>
          <w:b/>
          <w:bCs/>
          <w:kern w:val="3"/>
          <w:sz w:val="22"/>
          <w:szCs w:val="28"/>
          <w:lang w:eastAsia="zh-CN" w:bidi="hi-IN"/>
        </w:rPr>
      </w:pPr>
      <w:r>
        <w:br w:type="page"/>
      </w:r>
    </w:p>
    <w:p w14:paraId="56A91826" w14:textId="7B5954DF" w:rsidR="00192C79" w:rsidRDefault="00192C79" w:rsidP="00192C79">
      <w:pPr>
        <w:pStyle w:val="Heading1"/>
      </w:pPr>
      <w:proofErr w:type="spellStart"/>
      <w:r>
        <w:lastRenderedPageBreak/>
        <w:t>globbing</w:t>
      </w:r>
      <w:proofErr w:type="spellEnd"/>
    </w:p>
    <w:p w14:paraId="56CA0500" w14:textId="2617CF47" w:rsidR="00192C79" w:rsidRPr="00013A9D" w:rsidRDefault="00192C79">
      <w:pPr>
        <w:autoSpaceDN w:val="0"/>
        <w:textAlignment w:val="baseline"/>
      </w:pPr>
      <w:r>
        <w:t xml:space="preserve">To match all items </w:t>
      </w:r>
      <w:r w:rsidR="00013A9D">
        <w:t xml:space="preserve">(dotfiles are given by </w:t>
      </w:r>
      <w:proofErr w:type="gramStart"/>
      <w:r w:rsidR="00013A9D">
        <w:rPr>
          <w:i/>
          <w:iCs/>
        </w:rPr>
        <w:t>".*</w:t>
      </w:r>
      <w:proofErr w:type="gramEnd"/>
      <w:r w:rsidR="00013A9D">
        <w:rPr>
          <w:i/>
          <w:iCs/>
        </w:rPr>
        <w:t>"</w:t>
      </w:r>
      <w:r w:rsidR="00013A9D">
        <w:t xml:space="preserve">, non-dotfiles by </w:t>
      </w:r>
      <w:r w:rsidR="00013A9D">
        <w:rPr>
          <w:i/>
          <w:iCs/>
        </w:rPr>
        <w:t>"*"</w:t>
      </w:r>
      <w:r w:rsidR="00013A9D">
        <w:t xml:space="preserve">) </w:t>
      </w:r>
      <w:r>
        <w:t>in the current directory</w:t>
      </w:r>
      <w:r w:rsidR="00013A9D">
        <w:t>:</w:t>
      </w:r>
    </w:p>
    <w:p w14:paraId="72C1D1B1" w14:textId="6C0336BD" w:rsidR="00192C79" w:rsidRDefault="00192C79" w:rsidP="00192C79">
      <w:pPr>
        <w:pStyle w:val="code-definition"/>
        <w:ind w:firstLine="709"/>
      </w:pPr>
      <w:r>
        <w:t>glob ".* *";</w:t>
      </w:r>
    </w:p>
    <w:p w14:paraId="75B0DEC3" w14:textId="77777777" w:rsidR="00192C79" w:rsidRDefault="00192C79">
      <w:pPr>
        <w:autoSpaceDN w:val="0"/>
        <w:textAlignment w:val="baseline"/>
      </w:pPr>
    </w:p>
    <w:p w14:paraId="77CFB202" w14:textId="1438DAC7" w:rsidR="00192C79" w:rsidRDefault="00192C79">
      <w:pPr>
        <w:autoSpaceDN w:val="0"/>
        <w:textAlignment w:val="baseline"/>
      </w:pPr>
      <w:r>
        <w:t xml:space="preserve">Use either </w:t>
      </w:r>
      <w:proofErr w:type="gramStart"/>
      <w:r>
        <w:rPr>
          <w:i/>
          <w:iCs/>
        </w:rPr>
        <w:t>glob(</w:t>
      </w:r>
      <w:proofErr w:type="gramEnd"/>
      <w:r>
        <w:rPr>
          <w:i/>
          <w:iCs/>
        </w:rPr>
        <w:t>)</w:t>
      </w:r>
      <w:r>
        <w:t xml:space="preserve"> function, or </w:t>
      </w:r>
      <w:r>
        <w:rPr>
          <w:i/>
          <w:iCs/>
        </w:rPr>
        <w:t>&lt;&gt;</w:t>
      </w:r>
      <w:r>
        <w:t xml:space="preserve"> operator, that is, the following are equivalent: </w:t>
      </w:r>
    </w:p>
    <w:p w14:paraId="57EAE015" w14:textId="0041FFBB" w:rsidR="00192C79" w:rsidRDefault="00192C79" w:rsidP="00192C79">
      <w:pPr>
        <w:pStyle w:val="code-definition"/>
        <w:ind w:firstLine="709"/>
      </w:pPr>
      <w:r>
        <w:t>my @all_files = &lt;*&gt;;</w:t>
      </w:r>
    </w:p>
    <w:p w14:paraId="322CFCEC" w14:textId="77777777" w:rsidR="00192C79" w:rsidRDefault="00192C79" w:rsidP="00192C79">
      <w:pPr>
        <w:pStyle w:val="code-definition"/>
        <w:ind w:firstLine="709"/>
      </w:pPr>
      <w:r>
        <w:t>my @all_files = glob "*";</w:t>
      </w:r>
    </w:p>
    <w:p w14:paraId="4A40231B" w14:textId="3343575B" w:rsidR="00192C79" w:rsidRDefault="00192C79" w:rsidP="00192C79"/>
    <w:p w14:paraId="397B1BF2" w14:textId="42EBDD3E" w:rsidR="00192C79" w:rsidRDefault="00192C79" w:rsidP="00192C79"/>
    <w:p w14:paraId="6D93748E" w14:textId="5933979C" w:rsidR="00192C79" w:rsidRDefault="00192C79" w:rsidP="00192C79">
      <w:pPr>
        <w:pStyle w:val="Heading1"/>
      </w:pPr>
      <w:r>
        <w:t>directory handles</w:t>
      </w:r>
    </w:p>
    <w:p w14:paraId="2B4C2A01" w14:textId="54A93AA2" w:rsidR="00192C79" w:rsidRPr="00364ADC" w:rsidRDefault="00364ADC" w:rsidP="00192C79">
      <w:pPr>
        <w:rPr>
          <w:i/>
          <w:iCs/>
        </w:rPr>
      </w:pPr>
      <w:r>
        <w:t xml:space="preserve">Iterate over all items </w:t>
      </w:r>
      <w:proofErr w:type="gramStart"/>
      <w:r>
        <w:t>in a given</w:t>
      </w:r>
      <w:proofErr w:type="gramEnd"/>
      <w:r>
        <w:t xml:space="preserve"> directory: </w:t>
      </w:r>
    </w:p>
    <w:p w14:paraId="0FAC80A1" w14:textId="77777777" w:rsidR="00364ADC" w:rsidRDefault="00364ADC" w:rsidP="00364ADC">
      <w:pPr>
        <w:pStyle w:val="code-definition"/>
        <w:ind w:left="709"/>
      </w:pPr>
      <w:r>
        <w:t>opendir my $dir_h, $selected_dir or die "Cannot open selected_dir=($selected_dir)";</w:t>
      </w:r>
    </w:p>
    <w:p w14:paraId="67CF5503" w14:textId="77777777" w:rsidR="00364ADC" w:rsidRDefault="00364ADC" w:rsidP="00364ADC">
      <w:pPr>
        <w:pStyle w:val="code-definition"/>
        <w:ind w:firstLine="709"/>
      </w:pPr>
      <w:r>
        <w:t>foreach (readdir $dir_h) {</w:t>
      </w:r>
    </w:p>
    <w:p w14:paraId="17FD3A98" w14:textId="71C06D87" w:rsidR="00364ADC" w:rsidRDefault="00364ADC" w:rsidP="00364ADC">
      <w:pPr>
        <w:pStyle w:val="code-definition"/>
      </w:pPr>
      <w:r>
        <w:tab/>
      </w:r>
      <w:r>
        <w:tab/>
        <w:t>say "$_";</w:t>
      </w:r>
    </w:p>
    <w:p w14:paraId="68BD9F46" w14:textId="77777777" w:rsidR="00364ADC" w:rsidRDefault="00364ADC" w:rsidP="00364ADC">
      <w:pPr>
        <w:pStyle w:val="code-definition"/>
        <w:ind w:firstLine="709"/>
      </w:pPr>
      <w:r>
        <w:t>}</w:t>
      </w:r>
    </w:p>
    <w:p w14:paraId="4D943A43" w14:textId="77777777" w:rsidR="00364ADC" w:rsidRDefault="00364ADC" w:rsidP="00364ADC">
      <w:pPr>
        <w:pStyle w:val="code-definition"/>
        <w:ind w:firstLine="709"/>
      </w:pPr>
      <w:r>
        <w:t>closedir $dir_h;</w:t>
      </w:r>
    </w:p>
    <w:p w14:paraId="3FF1CC5B" w14:textId="2AE4BEC2" w:rsidR="00364ADC" w:rsidRDefault="00364ADC" w:rsidP="00192C79">
      <w:r>
        <w:t>&lt;</w:t>
      </w:r>
      <w:proofErr w:type="spellStart"/>
      <w:r>
        <w:t>Dirhandles</w:t>
      </w:r>
      <w:proofErr w:type="spellEnd"/>
      <w:r>
        <w:t xml:space="preserve"> are exempt from the 'no commas after filehandles' rule?&gt;</w:t>
      </w:r>
    </w:p>
    <w:p w14:paraId="786FBD5C" w14:textId="77777777" w:rsidR="00364ADC" w:rsidRDefault="00364ADC" w:rsidP="00192C79"/>
    <w:p w14:paraId="6C6BB8C2" w14:textId="77777777" w:rsidR="00192C79" w:rsidRPr="00192C79" w:rsidRDefault="00192C79" w:rsidP="00192C79"/>
    <w:p w14:paraId="41CACB07" w14:textId="642DC089" w:rsidR="00192C79" w:rsidRDefault="00192C79" w:rsidP="00192C79">
      <w:pPr>
        <w:rPr>
          <w:rFonts w:eastAsia="Roboto Mono"/>
          <w:sz w:val="22"/>
          <w:szCs w:val="28"/>
        </w:rPr>
      </w:pPr>
      <w:r>
        <w:br w:type="page"/>
      </w:r>
    </w:p>
    <w:p w14:paraId="714584EA" w14:textId="2549EF6F" w:rsidR="005618F5" w:rsidRDefault="005618F5" w:rsidP="005618F5">
      <w:pPr>
        <w:pStyle w:val="Heading1"/>
      </w:pPr>
      <w:proofErr w:type="spellStart"/>
      <w:r>
        <w:lastRenderedPageBreak/>
        <w:t>Cwd</w:t>
      </w:r>
      <w:proofErr w:type="spellEnd"/>
    </w:p>
    <w:p w14:paraId="08E01831" w14:textId="77777777" w:rsidR="005618F5" w:rsidRDefault="005618F5">
      <w:pPr>
        <w:autoSpaceDN w:val="0"/>
        <w:textAlignment w:val="baseline"/>
      </w:pPr>
      <w:r>
        <w:t>Import with:</w:t>
      </w:r>
    </w:p>
    <w:p w14:paraId="3F051170" w14:textId="7FD3A07D" w:rsidR="005618F5" w:rsidRDefault="005618F5" w:rsidP="005618F5">
      <w:pPr>
        <w:pStyle w:val="code-definition"/>
      </w:pPr>
      <w:r>
        <w:tab/>
        <w:t>use Cwd;</w:t>
      </w:r>
    </w:p>
    <w:p w14:paraId="23406408" w14:textId="77777777" w:rsidR="005618F5" w:rsidRDefault="005618F5">
      <w:pPr>
        <w:autoSpaceDN w:val="0"/>
        <w:textAlignment w:val="baseline"/>
      </w:pPr>
    </w:p>
    <w:p w14:paraId="546E693F" w14:textId="77777777" w:rsidR="005618F5" w:rsidRDefault="005618F5">
      <w:pPr>
        <w:autoSpaceDN w:val="0"/>
        <w:textAlignment w:val="baseline"/>
      </w:pPr>
      <w:r>
        <w:t>Functions:</w:t>
      </w:r>
    </w:p>
    <w:p w14:paraId="32F303A5" w14:textId="75C6AC31" w:rsidR="005618F5" w:rsidRDefault="005618F5" w:rsidP="005618F5">
      <w:pPr>
        <w:pStyle w:val="code-definition"/>
      </w:pPr>
      <w:r>
        <w:t>getcwd()</w:t>
      </w:r>
    </w:p>
    <w:p w14:paraId="61C8D952" w14:textId="50FBB6BE" w:rsidR="00F2738D" w:rsidRPr="00F2738D" w:rsidRDefault="00F2738D" w:rsidP="00F2738D">
      <w:pPr>
        <w:rPr>
          <w:lang w:eastAsia="zh-CN" w:bidi="hi-IN"/>
        </w:rPr>
      </w:pPr>
      <w:r>
        <w:rPr>
          <w:lang w:eastAsia="zh-CN" w:bidi="hi-IN"/>
        </w:rPr>
        <w:tab/>
        <w:t xml:space="preserve">Returns the current working directory. On error, returns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p>
    <w:p w14:paraId="2853DCA4" w14:textId="77777777" w:rsidR="00F2738D" w:rsidRPr="00F2738D" w:rsidRDefault="00F2738D" w:rsidP="00F2738D">
      <w:pPr>
        <w:rPr>
          <w:lang w:eastAsia="zh-CN" w:bidi="hi-IN"/>
        </w:rPr>
      </w:pPr>
    </w:p>
    <w:p w14:paraId="64133A29" w14:textId="5C570B64" w:rsidR="005618F5" w:rsidRDefault="005618F5" w:rsidP="005618F5">
      <w:pPr>
        <w:pStyle w:val="code-definition"/>
      </w:pPr>
      <w:r>
        <w:t>cwd()</w:t>
      </w:r>
    </w:p>
    <w:p w14:paraId="470C5DBE" w14:textId="69BD47CE" w:rsidR="00F2738D" w:rsidRPr="00F2738D" w:rsidRDefault="00F2738D" w:rsidP="00F2738D">
      <w:pPr>
        <w:rPr>
          <w:lang w:eastAsia="zh-CN" w:bidi="hi-IN"/>
        </w:rPr>
      </w:pPr>
      <w:r>
        <w:rPr>
          <w:lang w:eastAsia="zh-CN" w:bidi="hi-IN"/>
        </w:rPr>
        <w:tab/>
      </w:r>
    </w:p>
    <w:p w14:paraId="4F518BF8" w14:textId="1D78A0D3" w:rsidR="005618F5" w:rsidRDefault="005618F5" w:rsidP="005618F5">
      <w:pPr>
        <w:pStyle w:val="code-definition"/>
      </w:pPr>
      <w:r>
        <w:t>fastcwd()</w:t>
      </w:r>
    </w:p>
    <w:p w14:paraId="37BE8336" w14:textId="3AB55D59" w:rsidR="00F2738D" w:rsidRPr="00F2738D" w:rsidRDefault="00F2738D" w:rsidP="00F2738D">
      <w:pPr>
        <w:rPr>
          <w:lang w:eastAsia="zh-CN" w:bidi="hi-IN"/>
        </w:rPr>
      </w:pPr>
      <w:r>
        <w:rPr>
          <w:lang w:eastAsia="zh-CN" w:bidi="hi-IN"/>
        </w:rPr>
        <w:tab/>
        <w:t xml:space="preserve">A faster, less safe version of </w:t>
      </w:r>
      <w:proofErr w:type="spellStart"/>
      <w:proofErr w:type="gramStart"/>
      <w:r>
        <w:rPr>
          <w:i/>
          <w:iCs/>
          <w:lang w:eastAsia="zh-CN" w:bidi="hi-IN"/>
        </w:rPr>
        <w:t>getcwd</w:t>
      </w:r>
      <w:proofErr w:type="spellEnd"/>
      <w:r>
        <w:rPr>
          <w:i/>
          <w:iCs/>
          <w:lang w:eastAsia="zh-CN" w:bidi="hi-IN"/>
        </w:rPr>
        <w:t>(</w:t>
      </w:r>
      <w:proofErr w:type="gramEnd"/>
      <w:r>
        <w:rPr>
          <w:i/>
          <w:iCs/>
          <w:lang w:eastAsia="zh-CN" w:bidi="hi-IN"/>
        </w:rPr>
        <w:t>)</w:t>
      </w:r>
    </w:p>
    <w:p w14:paraId="36F3D4DB" w14:textId="77777777" w:rsidR="00F2738D" w:rsidRPr="00F2738D" w:rsidRDefault="00F2738D" w:rsidP="00F2738D">
      <w:pPr>
        <w:rPr>
          <w:lang w:eastAsia="zh-CN" w:bidi="hi-IN"/>
        </w:rPr>
      </w:pPr>
    </w:p>
    <w:p w14:paraId="3D6883C9" w14:textId="5ACB05D5" w:rsidR="00F2738D" w:rsidRDefault="00F2738D" w:rsidP="005618F5">
      <w:pPr>
        <w:pStyle w:val="code-definition"/>
      </w:pPr>
      <w:r>
        <w:t>fastgetcwd()</w:t>
      </w:r>
    </w:p>
    <w:p w14:paraId="39ABA8CD" w14:textId="5F2F2B76" w:rsidR="00F2738D" w:rsidRPr="00F2738D" w:rsidRDefault="00F2738D" w:rsidP="00F2738D">
      <w:pPr>
        <w:rPr>
          <w:lang w:eastAsia="zh-CN" w:bidi="hi-IN"/>
        </w:rPr>
      </w:pPr>
      <w:r>
        <w:rPr>
          <w:lang w:eastAsia="zh-CN" w:bidi="hi-IN"/>
        </w:rPr>
        <w:tab/>
        <w:t xml:space="preserve">Synonym for </w:t>
      </w:r>
      <w:proofErr w:type="spellStart"/>
      <w:proofErr w:type="gramStart"/>
      <w:r>
        <w:rPr>
          <w:i/>
          <w:iCs/>
          <w:lang w:eastAsia="zh-CN" w:bidi="hi-IN"/>
        </w:rPr>
        <w:t>cwd</w:t>
      </w:r>
      <w:proofErr w:type="spellEnd"/>
      <w:r>
        <w:rPr>
          <w:i/>
          <w:iCs/>
          <w:lang w:eastAsia="zh-CN" w:bidi="hi-IN"/>
        </w:rPr>
        <w:t>(</w:t>
      </w:r>
      <w:proofErr w:type="gramEnd"/>
      <w:r>
        <w:rPr>
          <w:i/>
          <w:iCs/>
          <w:lang w:eastAsia="zh-CN" w:bidi="hi-IN"/>
        </w:rPr>
        <w:t>)</w:t>
      </w:r>
      <w:r>
        <w:rPr>
          <w:lang w:eastAsia="zh-CN" w:bidi="hi-IN"/>
        </w:rPr>
        <w:t xml:space="preserve"> </w:t>
      </w:r>
    </w:p>
    <w:p w14:paraId="4B736BBA" w14:textId="77777777" w:rsidR="00F2738D" w:rsidRPr="00F2738D" w:rsidRDefault="00F2738D" w:rsidP="00F2738D">
      <w:pPr>
        <w:rPr>
          <w:lang w:eastAsia="zh-CN" w:bidi="hi-IN"/>
        </w:rPr>
      </w:pPr>
    </w:p>
    <w:p w14:paraId="110C80D9" w14:textId="2FA33B1D" w:rsidR="00F2738D" w:rsidRDefault="00F2738D" w:rsidP="005618F5">
      <w:pPr>
        <w:pStyle w:val="code-definition"/>
      </w:pPr>
      <w:r>
        <w:t>getdcwd()</w:t>
      </w:r>
    </w:p>
    <w:p w14:paraId="241F9AEF" w14:textId="6C889177" w:rsidR="00F2738D" w:rsidRDefault="00F2738D" w:rsidP="00F2738D">
      <w:pPr>
        <w:rPr>
          <w:lang w:eastAsia="zh-CN" w:bidi="hi-IN"/>
        </w:rPr>
      </w:pPr>
      <w:r>
        <w:rPr>
          <w:lang w:eastAsia="zh-CN" w:bidi="hi-IN"/>
        </w:rPr>
        <w:tab/>
        <w:t>(Windows) Get current working directory for a specific drive</w:t>
      </w:r>
    </w:p>
    <w:p w14:paraId="47C68EA7" w14:textId="77777777" w:rsidR="00F2738D" w:rsidRPr="00F2738D" w:rsidRDefault="00F2738D" w:rsidP="00F2738D">
      <w:pPr>
        <w:rPr>
          <w:lang w:eastAsia="zh-CN" w:bidi="hi-IN"/>
        </w:rPr>
      </w:pPr>
    </w:p>
    <w:p w14:paraId="1C3F2B51" w14:textId="6E39D90C" w:rsidR="00F2738D" w:rsidRDefault="00F2738D" w:rsidP="005618F5">
      <w:pPr>
        <w:pStyle w:val="code-definition"/>
      </w:pPr>
      <w:r>
        <w:t>abs_path(</w:t>
      </w:r>
      <w:r>
        <w:rPr>
          <w:i/>
          <w:iCs/>
          <w:sz w:val="18"/>
          <w:szCs w:val="18"/>
        </w:rPr>
        <w:t>file</w:t>
      </w:r>
      <w:r>
        <w:t>)</w:t>
      </w:r>
    </w:p>
    <w:p w14:paraId="429769AD" w14:textId="1A0192A4" w:rsidR="00F2738D" w:rsidRDefault="00F2738D" w:rsidP="00F2738D">
      <w:pPr>
        <w:pStyle w:val="code-definition"/>
      </w:pPr>
      <w:r>
        <w:t>abs_path()</w:t>
      </w:r>
    </w:p>
    <w:p w14:paraId="418B6D29" w14:textId="2F0112A0" w:rsidR="00F2738D" w:rsidRDefault="00F2738D" w:rsidP="00F2738D">
      <w:pPr>
        <w:ind w:left="700"/>
        <w:rPr>
          <w:lang w:eastAsia="zh-CN" w:bidi="hi-IN"/>
        </w:rPr>
      </w:pPr>
      <w:r>
        <w:rPr>
          <w:lang w:eastAsia="zh-CN" w:bidi="hi-IN"/>
        </w:rPr>
        <w:t xml:space="preserve">Must be imported explicitly. Get absolute pathname for a given </w:t>
      </w:r>
      <w:r>
        <w:rPr>
          <w:i/>
          <w:iCs/>
          <w:lang w:eastAsia="zh-CN" w:bidi="hi-IN"/>
        </w:rPr>
        <w:t>file</w:t>
      </w:r>
      <w:r>
        <w:rPr>
          <w:lang w:eastAsia="zh-CN" w:bidi="hi-IN"/>
        </w:rPr>
        <w:t xml:space="preserve">, or if not given, the current working directory. On error, returns </w:t>
      </w:r>
      <w:r>
        <w:rPr>
          <w:i/>
          <w:iCs/>
          <w:lang w:eastAsia="zh-CN" w:bidi="hi-IN"/>
        </w:rPr>
        <w:t>undef</w:t>
      </w:r>
      <w:r>
        <w:rPr>
          <w:lang w:eastAsia="zh-CN" w:bidi="hi-IN"/>
        </w:rPr>
        <w:t xml:space="preserve"> and set </w:t>
      </w:r>
      <w:proofErr w:type="gramStart"/>
      <w:r>
        <w:rPr>
          <w:i/>
          <w:iCs/>
          <w:lang w:eastAsia="zh-CN" w:bidi="hi-IN"/>
        </w:rPr>
        <w:t>$!</w:t>
      </w:r>
      <w:r>
        <w:rPr>
          <w:lang w:eastAsia="zh-CN" w:bidi="hi-IN"/>
        </w:rPr>
        <w:t>.</w:t>
      </w:r>
      <w:proofErr w:type="gramEnd"/>
    </w:p>
    <w:p w14:paraId="1F41908E" w14:textId="77777777" w:rsidR="00F2738D" w:rsidRPr="00F2738D" w:rsidRDefault="00F2738D" w:rsidP="00F2738D">
      <w:pPr>
        <w:rPr>
          <w:lang w:eastAsia="zh-CN" w:bidi="hi-IN"/>
        </w:rPr>
      </w:pPr>
    </w:p>
    <w:p w14:paraId="73207903" w14:textId="44F65FAA" w:rsidR="00F2738D" w:rsidRDefault="00F2738D" w:rsidP="005618F5">
      <w:pPr>
        <w:pStyle w:val="code-definition"/>
      </w:pPr>
      <w:r>
        <w:t>realpath()</w:t>
      </w:r>
    </w:p>
    <w:p w14:paraId="3AC0CF41" w14:textId="42C31420" w:rsidR="00F2738D" w:rsidRPr="00F2738D" w:rsidRDefault="00F2738D" w:rsidP="00F2738D">
      <w:pPr>
        <w:rPr>
          <w:lang w:eastAsia="zh-CN" w:bidi="hi-IN"/>
        </w:rPr>
      </w:pPr>
      <w:r>
        <w:rPr>
          <w:lang w:eastAsia="zh-CN" w:bidi="hi-IN"/>
        </w:rPr>
        <w:tab/>
        <w:t xml:space="preserve">Must be imported explicitly. Synonym for </w:t>
      </w:r>
      <w:proofErr w:type="spellStart"/>
      <w:r>
        <w:rPr>
          <w:i/>
          <w:iCs/>
          <w:lang w:eastAsia="zh-CN" w:bidi="hi-IN"/>
        </w:rPr>
        <w:t>abs_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w:t>
      </w:r>
    </w:p>
    <w:p w14:paraId="37DE76B8" w14:textId="77777777" w:rsidR="00F2738D" w:rsidRPr="00F2738D" w:rsidRDefault="00F2738D" w:rsidP="00F2738D">
      <w:pPr>
        <w:rPr>
          <w:lang w:eastAsia="zh-CN" w:bidi="hi-IN"/>
        </w:rPr>
      </w:pPr>
    </w:p>
    <w:p w14:paraId="2F9B5989" w14:textId="25AB27E4" w:rsidR="00F2738D" w:rsidRDefault="00F2738D" w:rsidP="005618F5">
      <w:pPr>
        <w:pStyle w:val="code-definition"/>
      </w:pPr>
      <w:r>
        <w:t>fast_abs_path()</w:t>
      </w:r>
    </w:p>
    <w:p w14:paraId="3226275A" w14:textId="50E7D7EE" w:rsidR="00F2738D" w:rsidRPr="00F2738D" w:rsidRDefault="00F2738D" w:rsidP="00F2738D">
      <w:pPr>
        <w:rPr>
          <w:lang w:eastAsia="zh-CN" w:bidi="hi-IN"/>
        </w:rPr>
      </w:pPr>
      <w:r>
        <w:rPr>
          <w:lang w:eastAsia="zh-CN" w:bidi="hi-IN"/>
        </w:rPr>
        <w:tab/>
        <w:t xml:space="preserve">Must be imported explicitly. A faster, less safe version of </w:t>
      </w:r>
      <w:proofErr w:type="spellStart"/>
      <w:r>
        <w:rPr>
          <w:i/>
          <w:iCs/>
          <w:lang w:eastAsia="zh-CN" w:bidi="hi-IN"/>
        </w:rPr>
        <w:t>abs_</w:t>
      </w:r>
      <w:proofErr w:type="gramStart"/>
      <w:r>
        <w:rPr>
          <w:i/>
          <w:iCs/>
          <w:lang w:eastAsia="zh-CN" w:bidi="hi-IN"/>
        </w:rPr>
        <w:t>path</w:t>
      </w:r>
      <w:proofErr w:type="spellEnd"/>
      <w:r>
        <w:rPr>
          <w:i/>
          <w:iCs/>
          <w:lang w:eastAsia="zh-CN" w:bidi="hi-IN"/>
        </w:rPr>
        <w:t>(</w:t>
      </w:r>
      <w:proofErr w:type="gramEnd"/>
      <w:r>
        <w:rPr>
          <w:i/>
          <w:iCs/>
          <w:lang w:eastAsia="zh-CN" w:bidi="hi-IN"/>
        </w:rPr>
        <w:t>)</w:t>
      </w:r>
      <w:r>
        <w:rPr>
          <w:lang w:eastAsia="zh-CN" w:bidi="hi-IN"/>
        </w:rPr>
        <w:t xml:space="preserve">. </w:t>
      </w:r>
    </w:p>
    <w:p w14:paraId="7E0E4F45" w14:textId="77777777" w:rsidR="00F2738D" w:rsidRPr="00F2738D" w:rsidRDefault="00F2738D" w:rsidP="00F2738D">
      <w:pPr>
        <w:rPr>
          <w:lang w:eastAsia="zh-CN" w:bidi="hi-IN"/>
        </w:rPr>
      </w:pPr>
    </w:p>
    <w:p w14:paraId="309F1DAA" w14:textId="0324A35A" w:rsidR="005618F5" w:rsidRDefault="005618F5" w:rsidP="005618F5">
      <w:pPr>
        <w:pStyle w:val="code-definition"/>
        <w:rPr>
          <w:sz w:val="22"/>
          <w:szCs w:val="28"/>
        </w:rPr>
      </w:pPr>
      <w:r>
        <w:br w:type="page"/>
      </w:r>
    </w:p>
    <w:p w14:paraId="28EC5559" w14:textId="53AADD34" w:rsidR="00F9582B" w:rsidRDefault="00CD3772" w:rsidP="00F9582B">
      <w:pPr>
        <w:pStyle w:val="Heading1"/>
      </w:pPr>
      <w:hyperlink r:id="rId9" w:history="1">
        <w:proofErr w:type="gramStart"/>
        <w:r w:rsidR="00F9582B" w:rsidRPr="00810771">
          <w:rPr>
            <w:rStyle w:val="Hyperlink"/>
          </w:rPr>
          <w:t>File::</w:t>
        </w:r>
        <w:proofErr w:type="gramEnd"/>
        <w:r w:rsidR="00F9582B" w:rsidRPr="00810771">
          <w:rPr>
            <w:rStyle w:val="Hyperlink"/>
          </w:rPr>
          <w:t>Spec</w:t>
        </w:r>
      </w:hyperlink>
    </w:p>
    <w:p w14:paraId="74447515" w14:textId="77777777" w:rsidR="009146D9" w:rsidRDefault="009146D9">
      <w:pPr>
        <w:autoSpaceDN w:val="0"/>
        <w:textAlignment w:val="baseline"/>
      </w:pPr>
      <w:r>
        <w:t xml:space="preserve">Comprised of OS specific modules, the appropriate of which is loaded on import of </w:t>
      </w:r>
      <w:proofErr w:type="gramStart"/>
      <w:r>
        <w:rPr>
          <w:i/>
          <w:iCs/>
        </w:rPr>
        <w:t>File::</w:t>
      </w:r>
      <w:proofErr w:type="gramEnd"/>
      <w:r>
        <w:rPr>
          <w:i/>
          <w:iCs/>
        </w:rPr>
        <w:t>Spec</w:t>
      </w:r>
      <w:r>
        <w:t>:</w:t>
      </w:r>
    </w:p>
    <w:p w14:paraId="722AE7D5" w14:textId="351DCD2B" w:rsidR="009146D9" w:rsidRPr="009146D9" w:rsidRDefault="009146D9" w:rsidP="009146D9">
      <w:pPr>
        <w:pStyle w:val="code-definition"/>
        <w:ind w:firstLine="709"/>
        <w:rPr>
          <w:sz w:val="16"/>
          <w:szCs w:val="16"/>
        </w:rPr>
      </w:pPr>
      <w:r w:rsidRPr="009146D9">
        <w:rPr>
          <w:sz w:val="16"/>
          <w:szCs w:val="16"/>
        </w:rPr>
        <w:t>File::Spec::Unix</w:t>
      </w:r>
    </w:p>
    <w:p w14:paraId="5354C090" w14:textId="52D7F255" w:rsidR="009146D9" w:rsidRPr="009146D9" w:rsidRDefault="009146D9" w:rsidP="009146D9">
      <w:pPr>
        <w:pStyle w:val="code-definition"/>
        <w:ind w:firstLine="709"/>
        <w:rPr>
          <w:sz w:val="16"/>
          <w:szCs w:val="16"/>
        </w:rPr>
      </w:pPr>
      <w:r w:rsidRPr="009146D9">
        <w:rPr>
          <w:sz w:val="16"/>
          <w:szCs w:val="16"/>
        </w:rPr>
        <w:t>File::Spec::Mac</w:t>
      </w:r>
    </w:p>
    <w:p w14:paraId="417887B0" w14:textId="40832964" w:rsidR="009146D9" w:rsidRPr="009146D9" w:rsidRDefault="009146D9" w:rsidP="009146D9">
      <w:pPr>
        <w:pStyle w:val="code-definition"/>
        <w:ind w:firstLine="709"/>
        <w:rPr>
          <w:sz w:val="16"/>
          <w:szCs w:val="16"/>
        </w:rPr>
      </w:pPr>
      <w:r w:rsidRPr="009146D9">
        <w:rPr>
          <w:sz w:val="16"/>
          <w:szCs w:val="16"/>
        </w:rPr>
        <w:t>File::Spec::OS2</w:t>
      </w:r>
    </w:p>
    <w:p w14:paraId="02D7C091" w14:textId="094472C7" w:rsidR="009146D9" w:rsidRPr="009146D9" w:rsidRDefault="009146D9" w:rsidP="009146D9">
      <w:pPr>
        <w:pStyle w:val="code-definition"/>
        <w:ind w:firstLine="709"/>
        <w:rPr>
          <w:sz w:val="16"/>
          <w:szCs w:val="16"/>
        </w:rPr>
      </w:pPr>
      <w:r w:rsidRPr="009146D9">
        <w:rPr>
          <w:sz w:val="16"/>
          <w:szCs w:val="16"/>
        </w:rPr>
        <w:t>File::Spec::Win32</w:t>
      </w:r>
    </w:p>
    <w:p w14:paraId="21F3F252" w14:textId="30EA39F4" w:rsidR="009146D9" w:rsidRPr="009146D9" w:rsidRDefault="009146D9" w:rsidP="009146D9">
      <w:pPr>
        <w:pStyle w:val="code-definition"/>
        <w:ind w:firstLine="709"/>
        <w:rPr>
          <w:sz w:val="16"/>
          <w:szCs w:val="16"/>
        </w:rPr>
      </w:pPr>
      <w:r w:rsidRPr="009146D9">
        <w:rPr>
          <w:sz w:val="16"/>
          <w:szCs w:val="16"/>
        </w:rPr>
        <w:t>File::Spec::VMS</w:t>
      </w:r>
    </w:p>
    <w:p w14:paraId="24BE1BBC" w14:textId="2C3AC9D3" w:rsidR="009146D9" w:rsidRDefault="009146D9">
      <w:pPr>
        <w:autoSpaceDN w:val="0"/>
        <w:textAlignment w:val="baseline"/>
      </w:pPr>
    </w:p>
    <w:p w14:paraId="665D64EA" w14:textId="68866CE2" w:rsidR="009146D9" w:rsidRDefault="009146D9">
      <w:pPr>
        <w:autoSpaceDN w:val="0"/>
        <w:textAlignment w:val="baseline"/>
      </w:pPr>
      <w:r>
        <w:t>Module is object-oriented, subroutines should therefore be called as class methods:</w:t>
      </w:r>
    </w:p>
    <w:p w14:paraId="080C143D" w14:textId="2D4E22BE" w:rsidR="009146D9" w:rsidRDefault="009146D9" w:rsidP="009146D9">
      <w:pPr>
        <w:pStyle w:val="code-definition"/>
      </w:pPr>
      <w:r>
        <w:tab/>
        <w:t>File::Spec-&gt;catfile(</w:t>
      </w:r>
      <w:r>
        <w:rPr>
          <w:i/>
          <w:iCs/>
          <w:sz w:val="18"/>
          <w:szCs w:val="18"/>
        </w:rPr>
        <w:t>'a', 'b'</w:t>
      </w:r>
      <w:r>
        <w:t>)</w:t>
      </w:r>
    </w:p>
    <w:p w14:paraId="58AB48F9" w14:textId="2997A080" w:rsidR="009146D9" w:rsidRDefault="009146D9">
      <w:pPr>
        <w:autoSpaceDN w:val="0"/>
        <w:textAlignment w:val="baseline"/>
      </w:pPr>
    </w:p>
    <w:p w14:paraId="38F5214C" w14:textId="3F0E9A78" w:rsidR="009146D9" w:rsidRDefault="009146D9">
      <w:pPr>
        <w:autoSpaceDN w:val="0"/>
        <w:textAlignment w:val="baseline"/>
      </w:pPr>
      <w:r>
        <w:t>Methods:</w:t>
      </w:r>
    </w:p>
    <w:p w14:paraId="2E48BCF2" w14:textId="54FF770B" w:rsidR="009146D9" w:rsidRDefault="009146D9" w:rsidP="009146D9">
      <w:pPr>
        <w:pStyle w:val="code-definition"/>
      </w:pPr>
      <w:r>
        <w:t>canonpath(</w:t>
      </w:r>
      <w:r>
        <w:rPr>
          <w:i/>
          <w:iCs/>
          <w:sz w:val="18"/>
          <w:szCs w:val="18"/>
        </w:rPr>
        <w:t>$path</w:t>
      </w:r>
      <w:r>
        <w:t>)</w:t>
      </w:r>
    </w:p>
    <w:p w14:paraId="6315C18E" w14:textId="214740D2" w:rsidR="009146D9" w:rsidRPr="009146D9" w:rsidRDefault="009146D9" w:rsidP="009146D9">
      <w:pPr>
        <w:rPr>
          <w:lang w:eastAsia="zh-CN" w:bidi="hi-IN"/>
        </w:rPr>
      </w:pPr>
      <w:r>
        <w:rPr>
          <w:lang w:eastAsia="zh-CN" w:bidi="hi-IN"/>
        </w:rPr>
        <w:tab/>
        <w:t xml:space="preserve">Logical clean-up of </w:t>
      </w:r>
      <w:r>
        <w:rPr>
          <w:i/>
          <w:iCs/>
          <w:lang w:eastAsia="zh-CN" w:bidi="hi-IN"/>
        </w:rPr>
        <w:t>path</w:t>
      </w:r>
      <w:r>
        <w:rPr>
          <w:lang w:eastAsia="zh-CN" w:bidi="hi-IN"/>
        </w:rPr>
        <w:t xml:space="preserve"> </w:t>
      </w:r>
    </w:p>
    <w:p w14:paraId="63C97872" w14:textId="77777777" w:rsidR="009146D9" w:rsidRPr="009146D9" w:rsidRDefault="009146D9" w:rsidP="009146D9">
      <w:pPr>
        <w:rPr>
          <w:lang w:eastAsia="zh-CN" w:bidi="hi-IN"/>
        </w:rPr>
      </w:pPr>
    </w:p>
    <w:p w14:paraId="243DED74" w14:textId="14362DAC" w:rsidR="009146D9" w:rsidRDefault="009146D9" w:rsidP="009146D9">
      <w:pPr>
        <w:pStyle w:val="code-definition"/>
      </w:pPr>
      <w:r>
        <w:t>catdir(</w:t>
      </w:r>
      <w:r>
        <w:rPr>
          <w:i/>
          <w:iCs/>
          <w:sz w:val="18"/>
          <w:szCs w:val="18"/>
        </w:rPr>
        <w:t>@directories</w:t>
      </w:r>
      <w:r>
        <w:t>)</w:t>
      </w:r>
    </w:p>
    <w:p w14:paraId="058F3B72" w14:textId="30144D29" w:rsidR="009146D9" w:rsidRDefault="009146D9" w:rsidP="009146D9">
      <w:pPr>
        <w:ind w:left="700"/>
        <w:rPr>
          <w:lang w:eastAsia="zh-CN" w:bidi="hi-IN"/>
        </w:rPr>
      </w:pPr>
      <w:r>
        <w:rPr>
          <w:lang w:eastAsia="zh-CN" w:bidi="hi-IN"/>
        </w:rPr>
        <w:t xml:space="preserve">Concatenate two or more directory names to form a complete path ending with a directory (with trailing slash removed). </w:t>
      </w:r>
    </w:p>
    <w:p w14:paraId="01CBF678" w14:textId="77777777" w:rsidR="009146D9" w:rsidRPr="009146D9" w:rsidRDefault="009146D9" w:rsidP="009146D9">
      <w:pPr>
        <w:rPr>
          <w:lang w:eastAsia="zh-CN" w:bidi="hi-IN"/>
        </w:rPr>
      </w:pPr>
    </w:p>
    <w:p w14:paraId="27257E1D" w14:textId="1B5ACB5B" w:rsidR="009146D9" w:rsidRDefault="009146D9" w:rsidP="009146D9">
      <w:pPr>
        <w:pStyle w:val="code-definition"/>
      </w:pPr>
      <w:r>
        <w:t>catfile(</w:t>
      </w:r>
      <w:r>
        <w:rPr>
          <w:i/>
          <w:iCs/>
          <w:sz w:val="18"/>
          <w:szCs w:val="18"/>
        </w:rPr>
        <w:t>@directories, $filename</w:t>
      </w:r>
      <w:r>
        <w:t>)</w:t>
      </w:r>
    </w:p>
    <w:p w14:paraId="05381F21" w14:textId="27BC0862" w:rsidR="009146D9" w:rsidRDefault="009146D9" w:rsidP="009146D9">
      <w:pPr>
        <w:rPr>
          <w:lang w:eastAsia="zh-CN" w:bidi="hi-IN"/>
        </w:rPr>
      </w:pPr>
      <w:r>
        <w:rPr>
          <w:lang w:eastAsia="zh-CN" w:bidi="hi-IN"/>
        </w:rPr>
        <w:tab/>
        <w:t xml:space="preserve">Concatenate one or more directory names and a filename to form a complete path ending in the filename. </w:t>
      </w:r>
    </w:p>
    <w:p w14:paraId="382F8C72" w14:textId="77777777" w:rsidR="009146D9" w:rsidRPr="009146D9" w:rsidRDefault="009146D9" w:rsidP="009146D9">
      <w:pPr>
        <w:rPr>
          <w:lang w:eastAsia="zh-CN" w:bidi="hi-IN"/>
        </w:rPr>
      </w:pPr>
    </w:p>
    <w:p w14:paraId="5F4B26CA" w14:textId="739A6FF0" w:rsidR="009146D9" w:rsidRDefault="009146D9" w:rsidP="009146D9">
      <w:pPr>
        <w:pStyle w:val="code-definition"/>
      </w:pPr>
      <w:r>
        <w:t>curdir()</w:t>
      </w:r>
    </w:p>
    <w:p w14:paraId="06C55050" w14:textId="4E4F4877" w:rsidR="009146D9" w:rsidRDefault="009146D9" w:rsidP="009146D9">
      <w:pPr>
        <w:rPr>
          <w:lang w:eastAsia="zh-CN" w:bidi="hi-IN"/>
        </w:rPr>
      </w:pPr>
      <w:r>
        <w:rPr>
          <w:lang w:eastAsia="zh-CN" w:bidi="hi-IN"/>
        </w:rPr>
        <w:tab/>
        <w:t xml:space="preserve">Return a string representation of the current directory. </w:t>
      </w:r>
    </w:p>
    <w:p w14:paraId="4B04367E" w14:textId="77777777" w:rsidR="009146D9" w:rsidRPr="009146D9" w:rsidRDefault="009146D9" w:rsidP="009146D9">
      <w:pPr>
        <w:rPr>
          <w:lang w:eastAsia="zh-CN" w:bidi="hi-IN"/>
        </w:rPr>
      </w:pPr>
    </w:p>
    <w:p w14:paraId="32A85BD5" w14:textId="529BED66" w:rsidR="009146D9" w:rsidRDefault="009146D9" w:rsidP="009146D9">
      <w:pPr>
        <w:pStyle w:val="code-definition"/>
      </w:pPr>
      <w:r>
        <w:t>devnull()</w:t>
      </w:r>
    </w:p>
    <w:p w14:paraId="42EF38AC" w14:textId="1695A346" w:rsidR="009146D9" w:rsidRDefault="009146D9" w:rsidP="009146D9">
      <w:pPr>
        <w:rPr>
          <w:lang w:eastAsia="zh-CN" w:bidi="hi-IN"/>
        </w:rPr>
      </w:pPr>
      <w:r>
        <w:rPr>
          <w:lang w:eastAsia="zh-CN" w:bidi="hi-IN"/>
        </w:rPr>
        <w:tab/>
        <w:t xml:space="preserve">Return a string representation of the null device. </w:t>
      </w:r>
    </w:p>
    <w:p w14:paraId="25E9DB61" w14:textId="77777777" w:rsidR="009146D9" w:rsidRPr="009146D9" w:rsidRDefault="009146D9" w:rsidP="009146D9">
      <w:pPr>
        <w:rPr>
          <w:lang w:eastAsia="zh-CN" w:bidi="hi-IN"/>
        </w:rPr>
      </w:pPr>
    </w:p>
    <w:p w14:paraId="7467FB8E" w14:textId="05A5679C" w:rsidR="009146D9" w:rsidRDefault="009146D9" w:rsidP="009146D9">
      <w:pPr>
        <w:pStyle w:val="code-definition"/>
      </w:pPr>
      <w:r>
        <w:t>rootdir()</w:t>
      </w:r>
    </w:p>
    <w:p w14:paraId="35848179" w14:textId="783A875C" w:rsidR="009146D9" w:rsidRDefault="009146D9" w:rsidP="009146D9">
      <w:pPr>
        <w:rPr>
          <w:lang w:eastAsia="zh-CN" w:bidi="hi-IN"/>
        </w:rPr>
      </w:pPr>
      <w:r>
        <w:rPr>
          <w:lang w:eastAsia="zh-CN" w:bidi="hi-IN"/>
        </w:rPr>
        <w:tab/>
        <w:t xml:space="preserve">Return a string representation of the root directory. </w:t>
      </w:r>
    </w:p>
    <w:p w14:paraId="229C4253" w14:textId="77777777" w:rsidR="009146D9" w:rsidRPr="009146D9" w:rsidRDefault="009146D9" w:rsidP="009146D9">
      <w:pPr>
        <w:rPr>
          <w:lang w:eastAsia="zh-CN" w:bidi="hi-IN"/>
        </w:rPr>
      </w:pPr>
    </w:p>
    <w:p w14:paraId="45662719" w14:textId="7867DCDD" w:rsidR="009146D9" w:rsidRDefault="009146D9" w:rsidP="009146D9">
      <w:pPr>
        <w:pStyle w:val="code-definition"/>
      </w:pPr>
      <w:r>
        <w:t>tmpdir()</w:t>
      </w:r>
    </w:p>
    <w:p w14:paraId="439101A5" w14:textId="5C042774" w:rsidR="009146D9" w:rsidRDefault="009146D9" w:rsidP="009146D9">
      <w:pPr>
        <w:ind w:left="700"/>
        <w:rPr>
          <w:lang w:eastAsia="zh-CN" w:bidi="hi-IN"/>
        </w:rPr>
      </w:pPr>
      <w:r>
        <w:rPr>
          <w:lang w:eastAsia="zh-CN" w:bidi="hi-IN"/>
        </w:rPr>
        <w:t xml:space="preserve">Return a string representation of the first writable directory from a list of possible temporary directories, or the current directory if no such result is found. </w:t>
      </w:r>
    </w:p>
    <w:p w14:paraId="674522CA" w14:textId="77777777" w:rsidR="009146D9" w:rsidRPr="009146D9" w:rsidRDefault="009146D9" w:rsidP="009146D9">
      <w:pPr>
        <w:rPr>
          <w:lang w:eastAsia="zh-CN" w:bidi="hi-IN"/>
        </w:rPr>
      </w:pPr>
    </w:p>
    <w:p w14:paraId="10364C32" w14:textId="266A7BF6" w:rsidR="009146D9" w:rsidRDefault="009146D9" w:rsidP="009146D9">
      <w:pPr>
        <w:pStyle w:val="code-definition"/>
      </w:pPr>
      <w:r>
        <w:t>updir()</w:t>
      </w:r>
    </w:p>
    <w:p w14:paraId="5E2258A5" w14:textId="429FC45C" w:rsidR="009146D9" w:rsidRDefault="009146D9" w:rsidP="009146D9">
      <w:pPr>
        <w:rPr>
          <w:lang w:eastAsia="zh-CN" w:bidi="hi-IN"/>
        </w:rPr>
      </w:pPr>
      <w:r>
        <w:rPr>
          <w:lang w:eastAsia="zh-CN" w:bidi="hi-IN"/>
        </w:rPr>
        <w:tab/>
        <w:t>Return a string representation of the parent directory</w:t>
      </w:r>
    </w:p>
    <w:p w14:paraId="770E0F46" w14:textId="77777777" w:rsidR="009146D9" w:rsidRPr="009146D9" w:rsidRDefault="009146D9" w:rsidP="009146D9">
      <w:pPr>
        <w:rPr>
          <w:lang w:eastAsia="zh-CN" w:bidi="hi-IN"/>
        </w:rPr>
      </w:pPr>
    </w:p>
    <w:p w14:paraId="437E7C86" w14:textId="6399A021" w:rsidR="009146D9" w:rsidRDefault="009146D9" w:rsidP="009146D9">
      <w:pPr>
        <w:pStyle w:val="code-definition"/>
      </w:pPr>
      <w:r>
        <w:t>no_upwards(</w:t>
      </w:r>
      <w:r>
        <w:rPr>
          <w:i/>
          <w:iCs/>
          <w:sz w:val="18"/>
          <w:szCs w:val="18"/>
        </w:rPr>
        <w:t>@directories</w:t>
      </w:r>
      <w:r>
        <w:t>)</w:t>
      </w:r>
    </w:p>
    <w:p w14:paraId="6806AC68" w14:textId="4DD15503" w:rsidR="009146D9" w:rsidRPr="009146D9" w:rsidRDefault="009146D9" w:rsidP="009146D9">
      <w:pPr>
        <w:rPr>
          <w:lang w:eastAsia="zh-CN" w:bidi="hi-IN"/>
        </w:rPr>
      </w:pPr>
      <w:r>
        <w:rPr>
          <w:lang w:eastAsia="zh-CN" w:bidi="hi-IN"/>
        </w:rPr>
        <w:tab/>
        <w:t xml:space="preserve">Given a list of files in a directory, strip out </w:t>
      </w:r>
      <w:r>
        <w:rPr>
          <w:i/>
          <w:iCs/>
          <w:lang w:eastAsia="zh-CN" w:bidi="hi-IN"/>
        </w:rPr>
        <w:t>'.'</w:t>
      </w:r>
      <w:r>
        <w:rPr>
          <w:lang w:eastAsia="zh-CN" w:bidi="hi-IN"/>
        </w:rPr>
        <w:t xml:space="preserve"> and </w:t>
      </w:r>
      <w:r>
        <w:rPr>
          <w:i/>
          <w:iCs/>
          <w:lang w:eastAsia="zh-CN" w:bidi="hi-IN"/>
        </w:rPr>
        <w:t>'..'</w:t>
      </w:r>
      <w:r>
        <w:rPr>
          <w:lang w:eastAsia="zh-CN" w:bidi="hi-IN"/>
        </w:rPr>
        <w:t xml:space="preserve"> (note paths such as </w:t>
      </w:r>
      <w:proofErr w:type="gramStart"/>
      <w:r>
        <w:rPr>
          <w:i/>
          <w:iCs/>
          <w:lang w:eastAsia="zh-CN" w:bidi="hi-IN"/>
        </w:rPr>
        <w:t>'..</w:t>
      </w:r>
      <w:proofErr w:type="gramEnd"/>
      <w:r>
        <w:rPr>
          <w:i/>
          <w:iCs/>
          <w:lang w:eastAsia="zh-CN" w:bidi="hi-IN"/>
        </w:rPr>
        <w:t>/../file'</w:t>
      </w:r>
      <w:r>
        <w:rPr>
          <w:lang w:eastAsia="zh-CN" w:bidi="hi-IN"/>
        </w:rPr>
        <w:t xml:space="preserve"> are not removed). </w:t>
      </w:r>
    </w:p>
    <w:p w14:paraId="1C34788A" w14:textId="77777777" w:rsidR="009146D9" w:rsidRPr="009146D9" w:rsidRDefault="009146D9" w:rsidP="009146D9">
      <w:pPr>
        <w:rPr>
          <w:lang w:eastAsia="zh-CN" w:bidi="hi-IN"/>
        </w:rPr>
      </w:pPr>
    </w:p>
    <w:p w14:paraId="597A76FC" w14:textId="72B73BF0" w:rsidR="009146D9" w:rsidRDefault="009146D9" w:rsidP="009146D9">
      <w:pPr>
        <w:pStyle w:val="code-definition"/>
      </w:pPr>
      <w:r>
        <w:t>case_tolerant()</w:t>
      </w:r>
    </w:p>
    <w:p w14:paraId="7A835CF2" w14:textId="1716B34D" w:rsidR="009146D9" w:rsidRDefault="009146D9" w:rsidP="009146D9">
      <w:pPr>
        <w:rPr>
          <w:lang w:eastAsia="zh-CN" w:bidi="hi-IN"/>
        </w:rPr>
      </w:pPr>
      <w:r>
        <w:rPr>
          <w:lang w:eastAsia="zh-CN" w:bidi="hi-IN"/>
        </w:rPr>
        <w:tab/>
        <w:t xml:space="preserve">Return true/false indicating whether alphabetic case is significant when comparing file specifications. </w:t>
      </w:r>
    </w:p>
    <w:p w14:paraId="1B8E871D" w14:textId="77777777" w:rsidR="009146D9" w:rsidRPr="009146D9" w:rsidRDefault="009146D9" w:rsidP="009146D9">
      <w:pPr>
        <w:rPr>
          <w:lang w:eastAsia="zh-CN" w:bidi="hi-IN"/>
        </w:rPr>
      </w:pPr>
    </w:p>
    <w:p w14:paraId="571C8196" w14:textId="69EF9996" w:rsidR="009146D9" w:rsidRDefault="009146D9" w:rsidP="009146D9">
      <w:pPr>
        <w:pStyle w:val="code-definition"/>
      </w:pPr>
      <w:r>
        <w:t>file_name_is_absolute(</w:t>
      </w:r>
      <w:r>
        <w:rPr>
          <w:i/>
          <w:iCs/>
          <w:sz w:val="18"/>
          <w:szCs w:val="18"/>
        </w:rPr>
        <w:t>$path</w:t>
      </w:r>
      <w:r>
        <w:t>)</w:t>
      </w:r>
    </w:p>
    <w:p w14:paraId="7FEA73CB" w14:textId="22B691DE" w:rsidR="009146D9" w:rsidRPr="009146D9" w:rsidRDefault="009146D9" w:rsidP="009146D9">
      <w:pPr>
        <w:rPr>
          <w:lang w:eastAsia="zh-CN" w:bidi="hi-IN"/>
        </w:rPr>
      </w:pPr>
      <w:r>
        <w:rPr>
          <w:lang w:eastAsia="zh-CN" w:bidi="hi-IN"/>
        </w:rPr>
        <w:tab/>
        <w:t xml:space="preserve">Return true if </w:t>
      </w:r>
      <w:r>
        <w:rPr>
          <w:i/>
          <w:iCs/>
          <w:lang w:eastAsia="zh-CN" w:bidi="hi-IN"/>
        </w:rPr>
        <w:t>path</w:t>
      </w:r>
      <w:r>
        <w:rPr>
          <w:lang w:eastAsia="zh-CN" w:bidi="hi-IN"/>
        </w:rPr>
        <w:t xml:space="preserve"> is an absolute path. </w:t>
      </w:r>
    </w:p>
    <w:p w14:paraId="3F390193" w14:textId="77777777" w:rsidR="009146D9" w:rsidRPr="009146D9" w:rsidRDefault="009146D9" w:rsidP="009146D9">
      <w:pPr>
        <w:rPr>
          <w:lang w:eastAsia="zh-CN" w:bidi="hi-IN"/>
        </w:rPr>
      </w:pPr>
    </w:p>
    <w:p w14:paraId="48B60694" w14:textId="5106C5A4" w:rsidR="009146D9" w:rsidRDefault="009146D9" w:rsidP="009146D9">
      <w:pPr>
        <w:pStyle w:val="code-definition"/>
      </w:pPr>
      <w:r>
        <w:t>path()</w:t>
      </w:r>
    </w:p>
    <w:p w14:paraId="0BD9162C" w14:textId="20197372" w:rsidR="009146D9" w:rsidRPr="009146D9" w:rsidRDefault="009146D9" w:rsidP="009146D9">
      <w:pPr>
        <w:rPr>
          <w:lang w:eastAsia="zh-CN" w:bidi="hi-IN"/>
        </w:rPr>
      </w:pPr>
      <w:r>
        <w:rPr>
          <w:lang w:eastAsia="zh-CN" w:bidi="hi-IN"/>
        </w:rPr>
        <w:tab/>
        <w:t xml:space="preserve">Return </w:t>
      </w:r>
      <w:r>
        <w:rPr>
          <w:i/>
          <w:iCs/>
          <w:lang w:eastAsia="zh-CN" w:bidi="hi-IN"/>
        </w:rPr>
        <w:t>PATH</w:t>
      </w:r>
      <w:r>
        <w:rPr>
          <w:lang w:eastAsia="zh-CN" w:bidi="hi-IN"/>
        </w:rPr>
        <w:t xml:space="preserve"> as a list. </w:t>
      </w:r>
    </w:p>
    <w:p w14:paraId="4D0F6D3A" w14:textId="77777777" w:rsidR="009146D9" w:rsidRPr="009146D9" w:rsidRDefault="009146D9" w:rsidP="009146D9">
      <w:pPr>
        <w:rPr>
          <w:lang w:eastAsia="zh-CN" w:bidi="hi-IN"/>
        </w:rPr>
      </w:pPr>
    </w:p>
    <w:p w14:paraId="7C282A0F" w14:textId="7A468A6E" w:rsidR="009146D9" w:rsidRDefault="009146D9" w:rsidP="009146D9">
      <w:pPr>
        <w:pStyle w:val="code-definition"/>
      </w:pPr>
      <w:r>
        <w:t>join(</w:t>
      </w:r>
      <w:r>
        <w:rPr>
          <w:i/>
          <w:iCs/>
          <w:sz w:val="18"/>
          <w:szCs w:val="18"/>
        </w:rPr>
        <w:t>@directories, $filename</w:t>
      </w:r>
      <w:r>
        <w:t>)</w:t>
      </w:r>
    </w:p>
    <w:p w14:paraId="2D5EDACF" w14:textId="17D0F880" w:rsidR="009146D9" w:rsidRPr="009146D9" w:rsidRDefault="009146D9" w:rsidP="009146D9">
      <w:pPr>
        <w:rPr>
          <w:lang w:eastAsia="zh-CN" w:bidi="hi-IN"/>
        </w:rPr>
      </w:pPr>
      <w:r>
        <w:rPr>
          <w:lang w:eastAsia="zh-CN" w:bidi="hi-IN"/>
        </w:rPr>
        <w:tab/>
        <w:t xml:space="preserve">Same as </w:t>
      </w:r>
      <w:proofErr w:type="spellStart"/>
      <w:proofErr w:type="gramStart"/>
      <w:r>
        <w:rPr>
          <w:i/>
          <w:iCs/>
          <w:lang w:eastAsia="zh-CN" w:bidi="hi-IN"/>
        </w:rPr>
        <w:t>catfile</w:t>
      </w:r>
      <w:proofErr w:type="spellEnd"/>
      <w:r>
        <w:rPr>
          <w:i/>
          <w:iCs/>
          <w:lang w:eastAsia="zh-CN" w:bidi="hi-IN"/>
        </w:rPr>
        <w:t>(</w:t>
      </w:r>
      <w:proofErr w:type="gramEnd"/>
      <w:r>
        <w:rPr>
          <w:i/>
          <w:iCs/>
          <w:lang w:eastAsia="zh-CN" w:bidi="hi-IN"/>
        </w:rPr>
        <w:t>)</w:t>
      </w:r>
      <w:r>
        <w:rPr>
          <w:lang w:eastAsia="zh-CN" w:bidi="hi-IN"/>
        </w:rPr>
        <w:t xml:space="preserve">. </w:t>
      </w:r>
    </w:p>
    <w:p w14:paraId="485E4B7F" w14:textId="77777777" w:rsidR="009146D9" w:rsidRPr="009146D9" w:rsidRDefault="009146D9" w:rsidP="009146D9">
      <w:pPr>
        <w:rPr>
          <w:lang w:eastAsia="zh-CN" w:bidi="hi-IN"/>
        </w:rPr>
      </w:pPr>
    </w:p>
    <w:p w14:paraId="3748FB27" w14:textId="0D45B9C4" w:rsidR="009146D9" w:rsidRDefault="00810771" w:rsidP="009146D9">
      <w:pPr>
        <w:pStyle w:val="code-definition"/>
      </w:pPr>
      <w:r>
        <w:rPr>
          <w:i/>
          <w:iCs/>
          <w:sz w:val="18"/>
          <w:szCs w:val="18"/>
        </w:rPr>
        <w:t xml:space="preserve">($volume, $directories, $file) = </w:t>
      </w:r>
      <w:r w:rsidR="009146D9">
        <w:t>splitpath(</w:t>
      </w:r>
      <w:r>
        <w:rPr>
          <w:i/>
          <w:iCs/>
          <w:sz w:val="18"/>
          <w:szCs w:val="18"/>
        </w:rPr>
        <w:t>$path[, $no_file]</w:t>
      </w:r>
      <w:r w:rsidR="009146D9">
        <w:t>)</w:t>
      </w:r>
    </w:p>
    <w:p w14:paraId="5F13FE60" w14:textId="70B0FC7F" w:rsidR="009146D9" w:rsidRPr="00810771" w:rsidRDefault="00810771" w:rsidP="00810771">
      <w:pPr>
        <w:ind w:left="700"/>
        <w:rPr>
          <w:lang w:eastAsia="zh-CN" w:bidi="hi-IN"/>
        </w:rPr>
      </w:pPr>
      <w:r>
        <w:rPr>
          <w:lang w:eastAsia="zh-CN" w:bidi="hi-IN"/>
        </w:rPr>
        <w:t xml:space="preserve">Split a path into volume, directory, and filename portions. On Unix, returns </w:t>
      </w:r>
      <w:r>
        <w:rPr>
          <w:i/>
          <w:iCs/>
          <w:lang w:eastAsia="zh-CN" w:bidi="hi-IN"/>
        </w:rPr>
        <w:t>''</w:t>
      </w:r>
      <w:r>
        <w:rPr>
          <w:lang w:eastAsia="zh-CN" w:bidi="hi-IN"/>
        </w:rPr>
        <w:t xml:space="preserve"> for volume. </w:t>
      </w:r>
    </w:p>
    <w:p w14:paraId="6B302C83" w14:textId="77777777" w:rsidR="009146D9" w:rsidRPr="009146D9" w:rsidRDefault="009146D9" w:rsidP="009146D9">
      <w:pPr>
        <w:rPr>
          <w:lang w:eastAsia="zh-CN" w:bidi="hi-IN"/>
        </w:rPr>
      </w:pPr>
    </w:p>
    <w:p w14:paraId="6378F4B0" w14:textId="2A78FE0B" w:rsidR="009146D9" w:rsidRDefault="009146D9" w:rsidP="009146D9">
      <w:pPr>
        <w:pStyle w:val="code-definition"/>
      </w:pPr>
      <w:r>
        <w:t>splitdir(</w:t>
      </w:r>
      <w:r w:rsidR="00810771">
        <w:rPr>
          <w:i/>
          <w:iCs/>
          <w:sz w:val="18"/>
          <w:szCs w:val="18"/>
        </w:rPr>
        <w:t>$directories</w:t>
      </w:r>
      <w:r>
        <w:t>)</w:t>
      </w:r>
    </w:p>
    <w:p w14:paraId="4AFF58F0" w14:textId="04A7F5BC" w:rsidR="00810771" w:rsidRPr="00810771" w:rsidRDefault="00810771" w:rsidP="00810771">
      <w:pPr>
        <w:rPr>
          <w:lang w:eastAsia="zh-CN" w:bidi="hi-IN"/>
        </w:rPr>
      </w:pPr>
      <w:r>
        <w:rPr>
          <w:lang w:eastAsia="zh-CN" w:bidi="hi-IN"/>
        </w:rPr>
        <w:tab/>
        <w:t xml:space="preserve">Opposite of </w:t>
      </w:r>
      <w:proofErr w:type="spellStart"/>
      <w:proofErr w:type="gramStart"/>
      <w:r>
        <w:rPr>
          <w:i/>
          <w:iCs/>
          <w:lang w:eastAsia="zh-CN" w:bidi="hi-IN"/>
        </w:rPr>
        <w:t>catdir</w:t>
      </w:r>
      <w:proofErr w:type="spellEnd"/>
      <w:r>
        <w:rPr>
          <w:i/>
          <w:iCs/>
          <w:lang w:eastAsia="zh-CN" w:bidi="hi-IN"/>
        </w:rPr>
        <w:t>(</w:t>
      </w:r>
      <w:proofErr w:type="gramEnd"/>
      <w:r>
        <w:rPr>
          <w:i/>
          <w:iCs/>
          <w:lang w:eastAsia="zh-CN" w:bidi="hi-IN"/>
        </w:rPr>
        <w:t>)</w:t>
      </w:r>
      <w:r>
        <w:rPr>
          <w:lang w:eastAsia="zh-CN" w:bidi="hi-IN"/>
        </w:rPr>
        <w:t>. &lt;&gt;</w:t>
      </w:r>
    </w:p>
    <w:p w14:paraId="4818F0AA" w14:textId="77777777" w:rsidR="00810771" w:rsidRPr="00810771" w:rsidRDefault="00810771" w:rsidP="00810771">
      <w:pPr>
        <w:rPr>
          <w:lang w:eastAsia="zh-CN" w:bidi="hi-IN"/>
        </w:rPr>
      </w:pPr>
    </w:p>
    <w:p w14:paraId="12A07CC7" w14:textId="6710C976" w:rsidR="009146D9" w:rsidRDefault="009146D9" w:rsidP="009146D9">
      <w:pPr>
        <w:pStyle w:val="code-definition"/>
      </w:pPr>
      <w:r>
        <w:t>catpath(</w:t>
      </w:r>
      <w:r w:rsidR="00810771">
        <w:rPr>
          <w:i/>
          <w:iCs/>
          <w:sz w:val="18"/>
          <w:szCs w:val="18"/>
        </w:rPr>
        <w:t>$volume, $directory, $file</w:t>
      </w:r>
      <w:r>
        <w:t>)</w:t>
      </w:r>
    </w:p>
    <w:p w14:paraId="7EA4092A" w14:textId="4368A05B" w:rsidR="00810771" w:rsidRPr="00810771" w:rsidRDefault="00810771" w:rsidP="00810771">
      <w:pPr>
        <w:rPr>
          <w:lang w:eastAsia="zh-CN" w:bidi="hi-IN"/>
        </w:rPr>
      </w:pPr>
      <w:r>
        <w:rPr>
          <w:lang w:eastAsia="zh-CN" w:bidi="hi-IN"/>
        </w:rPr>
        <w:tab/>
        <w:t xml:space="preserve">Take </w:t>
      </w:r>
      <w:r>
        <w:rPr>
          <w:i/>
          <w:iCs/>
          <w:lang w:eastAsia="zh-CN" w:bidi="hi-IN"/>
        </w:rPr>
        <w:t>volume</w:t>
      </w:r>
      <w:r>
        <w:rPr>
          <w:lang w:eastAsia="zh-CN" w:bidi="hi-IN"/>
        </w:rPr>
        <w:t xml:space="preserve">, </w:t>
      </w:r>
      <w:r>
        <w:rPr>
          <w:i/>
          <w:iCs/>
          <w:lang w:eastAsia="zh-CN" w:bidi="hi-IN"/>
        </w:rPr>
        <w:t>directory</w:t>
      </w:r>
      <w:r>
        <w:rPr>
          <w:lang w:eastAsia="zh-CN" w:bidi="hi-IN"/>
        </w:rPr>
        <w:t xml:space="preserve">, and </w:t>
      </w:r>
      <w:r>
        <w:rPr>
          <w:i/>
          <w:iCs/>
          <w:lang w:eastAsia="zh-CN" w:bidi="hi-IN"/>
        </w:rPr>
        <w:t>file</w:t>
      </w:r>
      <w:r>
        <w:rPr>
          <w:lang w:eastAsia="zh-CN" w:bidi="hi-IN"/>
        </w:rPr>
        <w:t xml:space="preserve">, and returns an entire path. On Unix, </w:t>
      </w:r>
      <w:r>
        <w:rPr>
          <w:i/>
          <w:iCs/>
          <w:lang w:eastAsia="zh-CN" w:bidi="hi-IN"/>
        </w:rPr>
        <w:t>volume</w:t>
      </w:r>
      <w:r>
        <w:rPr>
          <w:lang w:eastAsia="zh-CN" w:bidi="hi-IN"/>
        </w:rPr>
        <w:t xml:space="preserve"> is ignored. </w:t>
      </w:r>
    </w:p>
    <w:p w14:paraId="0EC9CF95" w14:textId="77777777" w:rsidR="00810771" w:rsidRPr="00810771" w:rsidRDefault="00810771" w:rsidP="00810771">
      <w:pPr>
        <w:rPr>
          <w:lang w:eastAsia="zh-CN" w:bidi="hi-IN"/>
        </w:rPr>
      </w:pPr>
    </w:p>
    <w:p w14:paraId="41AB6981" w14:textId="11E4AFF6" w:rsidR="009146D9" w:rsidRDefault="009146D9" w:rsidP="009146D9">
      <w:pPr>
        <w:pStyle w:val="code-definition"/>
      </w:pPr>
      <w:r>
        <w:t>abs2rel(</w:t>
      </w:r>
      <w:r w:rsidR="00810771">
        <w:rPr>
          <w:i/>
          <w:iCs/>
          <w:sz w:val="18"/>
          <w:szCs w:val="18"/>
        </w:rPr>
        <w:t>$path[, $base]</w:t>
      </w:r>
      <w:r>
        <w:t>)</w:t>
      </w:r>
    </w:p>
    <w:p w14:paraId="0D3F2E09" w14:textId="4D11D4FB" w:rsidR="00810771" w:rsidRDefault="00810771" w:rsidP="00810771">
      <w:pPr>
        <w:ind w:left="700"/>
        <w:rPr>
          <w:lang w:eastAsia="zh-CN" w:bidi="hi-IN"/>
        </w:rPr>
      </w:pPr>
      <w:r>
        <w:rPr>
          <w:lang w:eastAsia="zh-CN" w:bidi="hi-IN"/>
        </w:rPr>
        <w:lastRenderedPageBreak/>
        <w:t xml:space="preserve">Take a destination path and an optional base </w:t>
      </w:r>
      <w:proofErr w:type="gramStart"/>
      <w:r>
        <w:rPr>
          <w:lang w:eastAsia="zh-CN" w:bidi="hi-IN"/>
        </w:rPr>
        <w:t>path, and</w:t>
      </w:r>
      <w:proofErr w:type="gramEnd"/>
      <w:r>
        <w:rPr>
          <w:lang w:eastAsia="zh-CN" w:bidi="hi-IN"/>
        </w:rPr>
        <w:t xml:space="preserve"> return a relative path from the base path to the destination path. </w:t>
      </w:r>
    </w:p>
    <w:p w14:paraId="57FC4A65" w14:textId="77777777" w:rsidR="00810771" w:rsidRPr="00810771" w:rsidRDefault="00810771" w:rsidP="00810771">
      <w:pPr>
        <w:rPr>
          <w:lang w:eastAsia="zh-CN" w:bidi="hi-IN"/>
        </w:rPr>
      </w:pPr>
    </w:p>
    <w:p w14:paraId="0E0B9635" w14:textId="363FD87C" w:rsidR="009146D9" w:rsidRDefault="009146D9" w:rsidP="009146D9">
      <w:pPr>
        <w:pStyle w:val="code-definition"/>
      </w:pPr>
      <w:r>
        <w:t>rel2abs(</w:t>
      </w:r>
      <w:r w:rsidR="00810771">
        <w:rPr>
          <w:i/>
          <w:iCs/>
          <w:sz w:val="18"/>
          <w:szCs w:val="18"/>
        </w:rPr>
        <w:t>$path[, $base]</w:t>
      </w:r>
      <w:r>
        <w:t>)</w:t>
      </w:r>
    </w:p>
    <w:p w14:paraId="57B063E6" w14:textId="457873B4" w:rsidR="009146D9" w:rsidRPr="00A47283" w:rsidRDefault="00810771">
      <w:pPr>
        <w:autoSpaceDN w:val="0"/>
        <w:textAlignment w:val="baseline"/>
      </w:pPr>
      <w:r>
        <w:tab/>
        <w:t xml:space="preserve">Convert a relative path to an absolute path. </w:t>
      </w:r>
      <w:r w:rsidR="00A47283">
        <w:t xml:space="preserve">If </w:t>
      </w:r>
      <w:r w:rsidR="00A47283">
        <w:rPr>
          <w:i/>
          <w:iCs/>
        </w:rPr>
        <w:t xml:space="preserve">$base </w:t>
      </w:r>
      <w:r w:rsidR="00A47283">
        <w:t xml:space="preserve">is not given, </w:t>
      </w:r>
      <w:proofErr w:type="spellStart"/>
      <w:proofErr w:type="gramStart"/>
      <w:r w:rsidR="00A47283">
        <w:rPr>
          <w:i/>
          <w:iCs/>
        </w:rPr>
        <w:t>Cwd</w:t>
      </w:r>
      <w:proofErr w:type="spellEnd"/>
      <w:r w:rsidR="00A47283">
        <w:rPr>
          <w:i/>
          <w:iCs/>
        </w:rPr>
        <w:t>::</w:t>
      </w:r>
      <w:proofErr w:type="spellStart"/>
      <w:proofErr w:type="gramEnd"/>
      <w:r w:rsidR="00A47283">
        <w:rPr>
          <w:i/>
          <w:iCs/>
        </w:rPr>
        <w:t>cwd</w:t>
      </w:r>
      <w:proofErr w:type="spellEnd"/>
      <w:r w:rsidR="00A47283">
        <w:rPr>
          <w:i/>
          <w:iCs/>
        </w:rPr>
        <w:t>()</w:t>
      </w:r>
      <w:r w:rsidR="00A47283">
        <w:t xml:space="preserve"> is used. </w:t>
      </w:r>
    </w:p>
    <w:p w14:paraId="73C6FB41" w14:textId="77777777" w:rsidR="009146D9" w:rsidRDefault="009146D9">
      <w:pPr>
        <w:autoSpaceDN w:val="0"/>
        <w:textAlignment w:val="baseline"/>
      </w:pPr>
    </w:p>
    <w:p w14:paraId="10852D56" w14:textId="77777777" w:rsidR="009146D9" w:rsidRDefault="009146D9">
      <w:pPr>
        <w:autoSpaceDN w:val="0"/>
        <w:textAlignment w:val="baseline"/>
      </w:pPr>
    </w:p>
    <w:p w14:paraId="1E81E7E4" w14:textId="014C9634" w:rsidR="00F9582B" w:rsidRDefault="00F9582B">
      <w:pPr>
        <w:autoSpaceDN w:val="0"/>
        <w:textAlignment w:val="baseline"/>
        <w:rPr>
          <w:rFonts w:ascii="SF Mono" w:eastAsia="Roboto Mono" w:hAnsi="SF Mono" w:cs="Roboto Mono"/>
          <w:b/>
          <w:bCs/>
          <w:kern w:val="3"/>
          <w:sz w:val="22"/>
          <w:szCs w:val="28"/>
          <w:lang w:eastAsia="zh-CN" w:bidi="hi-IN"/>
        </w:rPr>
      </w:pPr>
      <w:r>
        <w:br w:type="page"/>
      </w:r>
    </w:p>
    <w:p w14:paraId="05CAB1DB" w14:textId="2D8A63D7" w:rsidR="00E97C32" w:rsidRDefault="00CD3772" w:rsidP="00E97C32">
      <w:pPr>
        <w:pStyle w:val="Heading1"/>
      </w:pPr>
      <w:hyperlink r:id="rId10" w:history="1">
        <w:r w:rsidR="00E97C32" w:rsidRPr="0041087E">
          <w:rPr>
            <w:rStyle w:val="Hyperlink"/>
          </w:rPr>
          <w:t>Storable</w:t>
        </w:r>
      </w:hyperlink>
    </w:p>
    <w:p w14:paraId="715705CE" w14:textId="7BBAE41E" w:rsidR="0041087E" w:rsidRDefault="0041087E">
      <w:pPr>
        <w:autoSpaceDN w:val="0"/>
        <w:textAlignment w:val="baseline"/>
      </w:pPr>
      <w:r>
        <w:t xml:space="preserve">Note that reading storable documents constitutes a security risk. </w:t>
      </w:r>
    </w:p>
    <w:p w14:paraId="628D6643" w14:textId="77777777" w:rsidR="0041087E" w:rsidRDefault="0041087E">
      <w:pPr>
        <w:autoSpaceDN w:val="0"/>
        <w:textAlignment w:val="baseline"/>
      </w:pPr>
    </w:p>
    <w:p w14:paraId="08250B54" w14:textId="1297A80F" w:rsidR="0041087E" w:rsidRDefault="0041087E" w:rsidP="0041087E">
      <w:pPr>
        <w:pStyle w:val="code-definition"/>
      </w:pPr>
      <w:r>
        <w:t>store(</w:t>
      </w:r>
      <w:r w:rsidR="00162B9D">
        <w:rPr>
          <w:i/>
          <w:iCs/>
          <w:sz w:val="18"/>
          <w:szCs w:val="18"/>
        </w:rPr>
        <w:t>data, file</w:t>
      </w:r>
      <w:r>
        <w:t>)</w:t>
      </w:r>
    </w:p>
    <w:p w14:paraId="26DD506A" w14:textId="6316B416" w:rsidR="0041087E" w:rsidRPr="00162B9D" w:rsidRDefault="00162B9D">
      <w:pPr>
        <w:autoSpaceDN w:val="0"/>
        <w:textAlignment w:val="baseline"/>
      </w:pPr>
      <w:r>
        <w:tab/>
        <w:t xml:space="preserve">Writes variable </w:t>
      </w:r>
      <w:r>
        <w:rPr>
          <w:i/>
          <w:iCs/>
        </w:rPr>
        <w:t>data</w:t>
      </w:r>
      <w:r>
        <w:t xml:space="preserve"> to </w:t>
      </w:r>
      <w:r>
        <w:rPr>
          <w:i/>
          <w:iCs/>
        </w:rPr>
        <w:t>file</w:t>
      </w:r>
      <w:r>
        <w:t xml:space="preserve">, returns </w:t>
      </w:r>
      <w:r>
        <w:rPr>
          <w:i/>
          <w:iCs/>
        </w:rPr>
        <w:t>undef</w:t>
      </w:r>
      <w:r>
        <w:t xml:space="preserve"> upon error. </w:t>
      </w:r>
    </w:p>
    <w:p w14:paraId="0E605663" w14:textId="77777777" w:rsidR="00162B9D" w:rsidRDefault="00162B9D">
      <w:pPr>
        <w:autoSpaceDN w:val="0"/>
        <w:textAlignment w:val="baseline"/>
      </w:pPr>
    </w:p>
    <w:p w14:paraId="05273727" w14:textId="6C939DFA" w:rsidR="0041087E" w:rsidRDefault="0041087E" w:rsidP="0041087E">
      <w:pPr>
        <w:pStyle w:val="code-definition"/>
      </w:pPr>
      <w:r>
        <w:t>retrieve(</w:t>
      </w:r>
      <w:r w:rsidR="00162B9D">
        <w:rPr>
          <w:i/>
          <w:iCs/>
          <w:sz w:val="18"/>
          <w:szCs w:val="18"/>
        </w:rPr>
        <w:t>file</w:t>
      </w:r>
      <w:r>
        <w:t>)</w:t>
      </w:r>
    </w:p>
    <w:p w14:paraId="5226AB78" w14:textId="0B929326" w:rsidR="00162B9D" w:rsidRPr="00162B9D" w:rsidRDefault="00162B9D" w:rsidP="00162B9D">
      <w:pPr>
        <w:rPr>
          <w:lang w:eastAsia="zh-CN" w:bidi="hi-IN"/>
        </w:rPr>
      </w:pPr>
      <w:r>
        <w:rPr>
          <w:lang w:eastAsia="zh-CN" w:bidi="hi-IN"/>
        </w:rPr>
        <w:tab/>
        <w:t xml:space="preserve">Recreates object previously stored in </w:t>
      </w:r>
      <w:proofErr w:type="gramStart"/>
      <w:r>
        <w:rPr>
          <w:i/>
          <w:iCs/>
          <w:lang w:eastAsia="zh-CN" w:bidi="hi-IN"/>
        </w:rPr>
        <w:t>file</w:t>
      </w:r>
      <w:r>
        <w:rPr>
          <w:lang w:eastAsia="zh-CN" w:bidi="hi-IN"/>
        </w:rPr>
        <w:t>, and</w:t>
      </w:r>
      <w:proofErr w:type="gramEnd"/>
      <w:r>
        <w:rPr>
          <w:lang w:eastAsia="zh-CN" w:bidi="hi-IN"/>
        </w:rPr>
        <w:t xml:space="preserve"> return a reference to this object. Returns </w:t>
      </w:r>
      <w:r>
        <w:rPr>
          <w:i/>
          <w:iCs/>
          <w:lang w:eastAsia="zh-CN" w:bidi="hi-IN"/>
        </w:rPr>
        <w:t>undef</w:t>
      </w:r>
      <w:r>
        <w:rPr>
          <w:lang w:eastAsia="zh-CN" w:bidi="hi-IN"/>
        </w:rPr>
        <w:t xml:space="preserve"> upon error. </w:t>
      </w:r>
    </w:p>
    <w:p w14:paraId="34FF96DB" w14:textId="77777777" w:rsidR="00162B9D" w:rsidRDefault="00162B9D" w:rsidP="00162B9D">
      <w:pPr>
        <w:rPr>
          <w:lang w:eastAsia="zh-CN" w:bidi="hi-IN"/>
        </w:rPr>
      </w:pPr>
    </w:p>
    <w:p w14:paraId="2DAEF3C9" w14:textId="2ED9728B" w:rsidR="00162B9D" w:rsidRPr="00162B9D" w:rsidRDefault="00162B9D" w:rsidP="00162B9D">
      <w:pPr>
        <w:rPr>
          <w:lang w:eastAsia="zh-CN" w:bidi="hi-IN"/>
        </w:rPr>
      </w:pPr>
      <w:r>
        <w:rPr>
          <w:lang w:eastAsia="zh-CN" w:bidi="hi-IN"/>
        </w:rPr>
        <w:t>&lt;&gt;</w:t>
      </w:r>
    </w:p>
    <w:p w14:paraId="3C1CA044" w14:textId="77777777" w:rsidR="0041087E" w:rsidRDefault="0041087E">
      <w:pPr>
        <w:autoSpaceDN w:val="0"/>
        <w:textAlignment w:val="baseline"/>
      </w:pPr>
    </w:p>
    <w:p w14:paraId="2FA6380C" w14:textId="4C7B9554" w:rsidR="00E97C32" w:rsidRDefault="00E97C32">
      <w:pPr>
        <w:autoSpaceDN w:val="0"/>
        <w:textAlignment w:val="baseline"/>
        <w:rPr>
          <w:rFonts w:ascii="SF Mono" w:eastAsia="Roboto Mono" w:hAnsi="SF Mono" w:cs="Roboto Mono"/>
          <w:b/>
          <w:bCs/>
          <w:kern w:val="3"/>
          <w:sz w:val="22"/>
          <w:szCs w:val="28"/>
          <w:lang w:eastAsia="zh-CN" w:bidi="hi-IN"/>
        </w:rPr>
      </w:pPr>
      <w:r>
        <w:br w:type="page"/>
      </w:r>
    </w:p>
    <w:p w14:paraId="29F4259F" w14:textId="6B7CD938" w:rsidR="00835C3A" w:rsidRDefault="00835C3A" w:rsidP="00835C3A">
      <w:pPr>
        <w:pStyle w:val="Heading1"/>
      </w:pPr>
      <w:r>
        <w:lastRenderedPageBreak/>
        <w:t>process management</w:t>
      </w:r>
      <w:bookmarkEnd w:id="86"/>
    </w:p>
    <w:p w14:paraId="0552011C" w14:textId="6B9A8D96" w:rsidR="00835C3A" w:rsidRDefault="00835C3A" w:rsidP="00835C3A">
      <w:pPr>
        <w:pStyle w:val="code-definition"/>
      </w:pPr>
    </w:p>
    <w:p w14:paraId="23369786" w14:textId="43D27E86" w:rsidR="00835C3A" w:rsidRDefault="00835C3A" w:rsidP="00835C3A">
      <w:pPr>
        <w:pStyle w:val="code-definition"/>
      </w:pPr>
      <w:r>
        <w:t>alarm()</w:t>
      </w:r>
    </w:p>
    <w:p w14:paraId="7D4CC693" w14:textId="056AE4D3" w:rsidR="00835C3A" w:rsidRDefault="00835C3A" w:rsidP="00835C3A">
      <w:pPr>
        <w:rPr>
          <w:lang w:eastAsia="zh-CN" w:bidi="hi-IN"/>
        </w:rPr>
      </w:pPr>
    </w:p>
    <w:p w14:paraId="4848C4F9" w14:textId="79C34AAC" w:rsidR="00835C3A" w:rsidRDefault="00835C3A" w:rsidP="00E8728A">
      <w:pPr>
        <w:pStyle w:val="code-definition"/>
      </w:pPr>
      <w:r>
        <w:t>exec()</w:t>
      </w:r>
    </w:p>
    <w:p w14:paraId="26A5214A" w14:textId="4EC225B1" w:rsidR="00835C3A" w:rsidRPr="00CF259E" w:rsidRDefault="00CF259E" w:rsidP="00CF259E">
      <w:pPr>
        <w:ind w:left="700"/>
        <w:rPr>
          <w:lang w:eastAsia="zh-CN" w:bidi="hi-IN"/>
        </w:rPr>
      </w:pPr>
      <w:r>
        <w:rPr>
          <w:lang w:eastAsia="zh-CN" w:bidi="hi-IN"/>
        </w:rPr>
        <w:t xml:space="preserve">Execute a system command and never returns (use </w:t>
      </w:r>
      <w:proofErr w:type="gramStart"/>
      <w:r>
        <w:rPr>
          <w:i/>
          <w:iCs/>
          <w:lang w:eastAsia="zh-CN" w:bidi="hi-IN"/>
        </w:rPr>
        <w:t>system(</w:t>
      </w:r>
      <w:proofErr w:type="gramEnd"/>
      <w:r>
        <w:rPr>
          <w:i/>
          <w:iCs/>
          <w:lang w:eastAsia="zh-CN" w:bidi="hi-IN"/>
        </w:rPr>
        <w:t>)</w:t>
      </w:r>
      <w:r>
        <w:rPr>
          <w:lang w:eastAsia="zh-CN" w:bidi="hi-IN"/>
        </w:rPr>
        <w:t xml:space="preserve"> to execute command and return). Returns false if command does not exist and it is being executed directly instead of by system shell. </w:t>
      </w:r>
    </w:p>
    <w:p w14:paraId="7B78BC7A" w14:textId="77777777" w:rsidR="00CF259E" w:rsidRPr="00835C3A" w:rsidRDefault="00CF259E" w:rsidP="00835C3A">
      <w:pPr>
        <w:rPr>
          <w:lang w:eastAsia="zh-CN" w:bidi="hi-IN"/>
        </w:rPr>
      </w:pPr>
    </w:p>
    <w:p w14:paraId="6B9452E3" w14:textId="77777777" w:rsidR="00835C3A" w:rsidRDefault="00835C3A" w:rsidP="00835C3A">
      <w:pPr>
        <w:pStyle w:val="code-definition"/>
      </w:pPr>
      <w:r>
        <w:t>fork()</w:t>
      </w:r>
    </w:p>
    <w:p w14:paraId="0811AE6E" w14:textId="7ACB7D80" w:rsidR="00835C3A" w:rsidRPr="00835C3A" w:rsidRDefault="00835C3A" w:rsidP="00835C3A">
      <w:pPr>
        <w:ind w:left="700"/>
      </w:pPr>
      <w:r>
        <w:t xml:space="preserve">Perform </w:t>
      </w:r>
      <w:proofErr w:type="gramStart"/>
      <w:r>
        <w:rPr>
          <w:i/>
          <w:iCs/>
        </w:rPr>
        <w:t>fork(</w:t>
      </w:r>
      <w:proofErr w:type="gramEnd"/>
      <w:r>
        <w:rPr>
          <w:i/>
          <w:iCs/>
        </w:rPr>
        <w:t>2)</w:t>
      </w:r>
      <w:r>
        <w:t xml:space="preserve"> system call to create new process that is a duplicate of the current program. Returns child </w:t>
      </w:r>
      <w:proofErr w:type="spellStart"/>
      <w:r>
        <w:rPr>
          <w:i/>
          <w:iCs/>
        </w:rPr>
        <w:t>pid</w:t>
      </w:r>
      <w:proofErr w:type="spellEnd"/>
      <w:r>
        <w:t xml:space="preserve"> to the parent process, zero to the child process, or </w:t>
      </w:r>
      <w:r>
        <w:rPr>
          <w:i/>
          <w:iCs/>
        </w:rPr>
        <w:t>undef</w:t>
      </w:r>
      <w:r>
        <w:t xml:space="preserve"> if unsuccessful. Perl attempts to flush all open output files before forking. File descriptors can inherit file descriptors, these may need to be reopened to </w:t>
      </w:r>
      <w:r>
        <w:rPr>
          <w:i/>
          <w:iCs/>
        </w:rPr>
        <w:t xml:space="preserve">/dev/null </w:t>
      </w:r>
      <w:r>
        <w:t xml:space="preserve">by child for parent to complete. On Windows (or other OS-s where system </w:t>
      </w:r>
      <w:proofErr w:type="gramStart"/>
      <w:r>
        <w:rPr>
          <w:i/>
          <w:iCs/>
        </w:rPr>
        <w:t>fork(</w:t>
      </w:r>
      <w:proofErr w:type="gramEnd"/>
      <w:r>
        <w:rPr>
          <w:i/>
          <w:iCs/>
        </w:rPr>
        <w:t>)</w:t>
      </w:r>
      <w:r>
        <w:t xml:space="preserve"> is unavailable) some versions of </w:t>
      </w:r>
      <w:proofErr w:type="spellStart"/>
      <w:r>
        <w:t>perl</w:t>
      </w:r>
      <w:proofErr w:type="spellEnd"/>
      <w:r>
        <w:t xml:space="preserve"> will emulate this call. See </w:t>
      </w:r>
      <w:r w:rsidRPr="00835C3A">
        <w:rPr>
          <w:i/>
          <w:iCs/>
        </w:rPr>
        <w:t>'</w:t>
      </w:r>
      <w:proofErr w:type="spellStart"/>
      <w:r w:rsidRPr="00835C3A">
        <w:rPr>
          <w:i/>
          <w:iCs/>
        </w:rPr>
        <w:t>perlfork</w:t>
      </w:r>
      <w:proofErr w:type="spellEnd"/>
      <w:r w:rsidRPr="00835C3A">
        <w:rPr>
          <w:i/>
          <w:iCs/>
        </w:rPr>
        <w:t>'</w:t>
      </w:r>
      <w:r>
        <w:t xml:space="preserve">. </w:t>
      </w:r>
    </w:p>
    <w:p w14:paraId="7D20A157" w14:textId="77777777" w:rsidR="00835C3A" w:rsidRDefault="00835C3A" w:rsidP="00835C3A"/>
    <w:p w14:paraId="0618B7A3" w14:textId="00064683" w:rsidR="00835C3A" w:rsidRDefault="00835C3A" w:rsidP="00835C3A">
      <w:pPr>
        <w:pStyle w:val="code-definition"/>
      </w:pPr>
      <w:r w:rsidRPr="00835C3A">
        <w:t>getpgrp()</w:t>
      </w:r>
    </w:p>
    <w:p w14:paraId="0BCBB4C2" w14:textId="77777777" w:rsidR="00835C3A" w:rsidRPr="00835C3A" w:rsidRDefault="00835C3A" w:rsidP="00835C3A">
      <w:pPr>
        <w:rPr>
          <w:lang w:eastAsia="zh-CN" w:bidi="hi-IN"/>
        </w:rPr>
      </w:pPr>
    </w:p>
    <w:p w14:paraId="31910B02" w14:textId="20E22D8D" w:rsidR="00835C3A" w:rsidRDefault="00835C3A" w:rsidP="00835C3A">
      <w:pPr>
        <w:pStyle w:val="code-definition"/>
      </w:pPr>
      <w:r w:rsidRPr="00835C3A">
        <w:t>getppid()</w:t>
      </w:r>
    </w:p>
    <w:p w14:paraId="1FFA4EC3" w14:textId="77777777" w:rsidR="00835C3A" w:rsidRPr="00835C3A" w:rsidRDefault="00835C3A" w:rsidP="00835C3A">
      <w:pPr>
        <w:rPr>
          <w:lang w:eastAsia="zh-CN" w:bidi="hi-IN"/>
        </w:rPr>
      </w:pPr>
    </w:p>
    <w:p w14:paraId="58D04A45" w14:textId="60AC5C9D" w:rsidR="00835C3A" w:rsidRDefault="00835C3A" w:rsidP="00835C3A">
      <w:pPr>
        <w:pStyle w:val="code-definition"/>
      </w:pPr>
      <w:r w:rsidRPr="00835C3A">
        <w:t>getpriority()</w:t>
      </w:r>
    </w:p>
    <w:p w14:paraId="4F69E1B4" w14:textId="77777777" w:rsidR="00835C3A" w:rsidRPr="00835C3A" w:rsidRDefault="00835C3A" w:rsidP="00835C3A">
      <w:pPr>
        <w:rPr>
          <w:lang w:eastAsia="zh-CN" w:bidi="hi-IN"/>
        </w:rPr>
      </w:pPr>
    </w:p>
    <w:p w14:paraId="00C9CBB2" w14:textId="2C049B19" w:rsidR="00835C3A" w:rsidRDefault="00835C3A" w:rsidP="00835C3A">
      <w:pPr>
        <w:pStyle w:val="code-definition"/>
      </w:pPr>
      <w:r w:rsidRPr="00835C3A">
        <w:t>kill()</w:t>
      </w:r>
    </w:p>
    <w:p w14:paraId="47BEC65A" w14:textId="77777777" w:rsidR="00835C3A" w:rsidRPr="00835C3A" w:rsidRDefault="00835C3A" w:rsidP="00835C3A">
      <w:pPr>
        <w:rPr>
          <w:lang w:eastAsia="zh-CN" w:bidi="hi-IN"/>
        </w:rPr>
      </w:pPr>
    </w:p>
    <w:p w14:paraId="76FB17BC" w14:textId="7CCC5457" w:rsidR="00835C3A" w:rsidRDefault="00835C3A" w:rsidP="00835C3A">
      <w:pPr>
        <w:pStyle w:val="code-definition"/>
      </w:pPr>
      <w:r w:rsidRPr="00835C3A">
        <w:t>pipe()</w:t>
      </w:r>
    </w:p>
    <w:p w14:paraId="45CC9227" w14:textId="77777777" w:rsidR="00835C3A" w:rsidRPr="00835C3A" w:rsidRDefault="00835C3A" w:rsidP="00835C3A">
      <w:pPr>
        <w:rPr>
          <w:lang w:eastAsia="zh-CN" w:bidi="hi-IN"/>
        </w:rPr>
      </w:pPr>
    </w:p>
    <w:p w14:paraId="598D84D7" w14:textId="540FC872" w:rsidR="00835C3A" w:rsidRDefault="00835C3A" w:rsidP="00835C3A">
      <w:pPr>
        <w:pStyle w:val="code-definition"/>
      </w:pPr>
      <w:r w:rsidRPr="00835C3A">
        <w:t>readpipe()</w:t>
      </w:r>
    </w:p>
    <w:p w14:paraId="7C8994ED" w14:textId="77777777" w:rsidR="00835C3A" w:rsidRPr="00835C3A" w:rsidRDefault="00835C3A" w:rsidP="00835C3A">
      <w:pPr>
        <w:rPr>
          <w:lang w:eastAsia="zh-CN" w:bidi="hi-IN"/>
        </w:rPr>
      </w:pPr>
    </w:p>
    <w:p w14:paraId="22ACAFC7" w14:textId="45234E4B" w:rsidR="00835C3A" w:rsidRDefault="00835C3A" w:rsidP="00835C3A">
      <w:pPr>
        <w:pStyle w:val="code-definition"/>
      </w:pPr>
      <w:r w:rsidRPr="00835C3A">
        <w:t>setpgrp()</w:t>
      </w:r>
    </w:p>
    <w:p w14:paraId="767F795F" w14:textId="77777777" w:rsidR="00835C3A" w:rsidRPr="00835C3A" w:rsidRDefault="00835C3A" w:rsidP="00835C3A">
      <w:pPr>
        <w:rPr>
          <w:lang w:eastAsia="zh-CN" w:bidi="hi-IN"/>
        </w:rPr>
      </w:pPr>
    </w:p>
    <w:p w14:paraId="1E441A20" w14:textId="13602175" w:rsidR="00835C3A" w:rsidRDefault="00835C3A" w:rsidP="00835C3A">
      <w:pPr>
        <w:pStyle w:val="code-definition"/>
      </w:pPr>
      <w:r w:rsidRPr="00835C3A">
        <w:t>setpriority()</w:t>
      </w:r>
    </w:p>
    <w:p w14:paraId="69F0475D" w14:textId="77777777" w:rsidR="00835C3A" w:rsidRPr="00835C3A" w:rsidRDefault="00835C3A" w:rsidP="00835C3A">
      <w:pPr>
        <w:rPr>
          <w:lang w:eastAsia="zh-CN" w:bidi="hi-IN"/>
        </w:rPr>
      </w:pPr>
    </w:p>
    <w:p w14:paraId="6A508C3F" w14:textId="41EEAE06" w:rsidR="00835C3A" w:rsidRDefault="00835C3A" w:rsidP="00835C3A">
      <w:pPr>
        <w:pStyle w:val="code-definition"/>
      </w:pPr>
      <w:r w:rsidRPr="00835C3A">
        <w:t>sleep()</w:t>
      </w:r>
    </w:p>
    <w:p w14:paraId="7C9703F4" w14:textId="77777777" w:rsidR="00835C3A" w:rsidRPr="00835C3A" w:rsidRDefault="00835C3A" w:rsidP="00835C3A">
      <w:pPr>
        <w:rPr>
          <w:lang w:eastAsia="zh-CN" w:bidi="hi-IN"/>
        </w:rPr>
      </w:pPr>
    </w:p>
    <w:p w14:paraId="14E50270" w14:textId="3EC5D3FC" w:rsidR="00DF682B" w:rsidRDefault="00DF682B" w:rsidP="00835C3A">
      <w:pPr>
        <w:pStyle w:val="code-definition"/>
      </w:pPr>
      <w:r>
        <w:t>system(</w:t>
      </w:r>
      <w:r>
        <w:rPr>
          <w:i/>
          <w:iCs/>
          <w:sz w:val="18"/>
          <w:szCs w:val="18"/>
        </w:rPr>
        <w:t>List</w:t>
      </w:r>
      <w:r>
        <w:t>)</w:t>
      </w:r>
    </w:p>
    <w:p w14:paraId="26188F77" w14:textId="3BFB7355" w:rsidR="00835C3A" w:rsidRDefault="00835C3A" w:rsidP="00835C3A">
      <w:pPr>
        <w:pStyle w:val="code-definition"/>
      </w:pPr>
      <w:r w:rsidRPr="00835C3A">
        <w:t>system(</w:t>
      </w:r>
      <w:r w:rsidR="00DF682B">
        <w:rPr>
          <w:i/>
          <w:iCs/>
          <w:sz w:val="18"/>
          <w:szCs w:val="18"/>
        </w:rPr>
        <w:t>Program, List</w:t>
      </w:r>
      <w:r w:rsidRPr="00835C3A">
        <w:t>)</w:t>
      </w:r>
    </w:p>
    <w:p w14:paraId="161E323D" w14:textId="47D95737" w:rsidR="00CF259E" w:rsidRPr="00CB6554" w:rsidRDefault="00CF259E" w:rsidP="00CB6554">
      <w:pPr>
        <w:ind w:left="700"/>
        <w:rPr>
          <w:lang w:eastAsia="zh-CN" w:bidi="hi-IN"/>
        </w:rPr>
      </w:pPr>
      <w:r>
        <w:rPr>
          <w:lang w:eastAsia="zh-CN" w:bidi="hi-IN"/>
        </w:rPr>
        <w:t xml:space="preserve">Executes a </w:t>
      </w:r>
      <w:proofErr w:type="gramStart"/>
      <w:r>
        <w:rPr>
          <w:lang w:eastAsia="zh-CN" w:bidi="hi-IN"/>
        </w:rPr>
        <w:t>command, and</w:t>
      </w:r>
      <w:proofErr w:type="gramEnd"/>
      <w:r>
        <w:rPr>
          <w:lang w:eastAsia="zh-CN" w:bidi="hi-IN"/>
        </w:rPr>
        <w:t xml:space="preserve"> returns exit status of command.</w:t>
      </w:r>
      <w:r w:rsidR="00DF682B">
        <w:rPr>
          <w:lang w:eastAsia="zh-CN" w:bidi="hi-IN"/>
        </w:rPr>
        <w:t xml:space="preserve"> </w:t>
      </w:r>
      <w:r w:rsidR="00CB6554">
        <w:rPr>
          <w:lang w:eastAsia="zh-CN" w:bidi="hi-IN"/>
        </w:rPr>
        <w:t xml:space="preserve">Command runs in environment inherited from Perl, the hash </w:t>
      </w:r>
      <w:r w:rsidR="00CB6554">
        <w:rPr>
          <w:i/>
          <w:iCs/>
          <w:lang w:eastAsia="zh-CN" w:bidi="hi-IN"/>
        </w:rPr>
        <w:t>%ENV</w:t>
      </w:r>
      <w:r w:rsidR="00CB6554">
        <w:rPr>
          <w:lang w:eastAsia="zh-CN" w:bidi="hi-IN"/>
        </w:rPr>
        <w:t xml:space="preserve">, which can be modified. </w:t>
      </w:r>
    </w:p>
    <w:p w14:paraId="21AF7DEC" w14:textId="14F71957" w:rsidR="00614696" w:rsidRPr="00DF682B" w:rsidRDefault="00DF682B" w:rsidP="00DF682B">
      <w:pPr>
        <w:ind w:left="709"/>
        <w:rPr>
          <w:lang w:eastAsia="zh-CN" w:bidi="hi-IN"/>
        </w:rPr>
      </w:pPr>
      <w:r>
        <w:rPr>
          <w:lang w:eastAsia="zh-CN" w:bidi="hi-IN"/>
        </w:rPr>
        <w:t xml:space="preserve">If there is more than one argument in </w:t>
      </w:r>
      <w:r>
        <w:rPr>
          <w:i/>
          <w:iCs/>
          <w:lang w:eastAsia="zh-CN" w:bidi="hi-IN"/>
        </w:rPr>
        <w:t>List</w:t>
      </w:r>
      <w:r>
        <w:rPr>
          <w:lang w:eastAsia="zh-CN" w:bidi="hi-IN"/>
        </w:rPr>
        <w:t xml:space="preserve">, or </w:t>
      </w:r>
      <w:r>
        <w:rPr>
          <w:i/>
          <w:iCs/>
          <w:lang w:eastAsia="zh-CN" w:bidi="hi-IN"/>
        </w:rPr>
        <w:t>List</w:t>
      </w:r>
      <w:r>
        <w:rPr>
          <w:lang w:eastAsia="zh-CN" w:bidi="hi-IN"/>
        </w:rPr>
        <w:t xml:space="preserve"> is an array with more than one value, start the program given by the first element, with the arguments given by the remaining elements (which is a somewhat more secure approach). If there is only one argument, it is given to the system shell (</w:t>
      </w:r>
      <w:r>
        <w:rPr>
          <w:i/>
          <w:iCs/>
          <w:lang w:eastAsia="zh-CN" w:bidi="hi-IN"/>
        </w:rPr>
        <w:t>/bin/</w:t>
      </w:r>
      <w:proofErr w:type="spellStart"/>
      <w:r>
        <w:rPr>
          <w:i/>
          <w:iCs/>
          <w:lang w:eastAsia="zh-CN" w:bidi="hi-IN"/>
        </w:rPr>
        <w:t>sh</w:t>
      </w:r>
      <w:proofErr w:type="spellEnd"/>
      <w:r w:rsidRPr="00DF682B">
        <w:rPr>
          <w:i/>
          <w:iCs/>
          <w:lang w:eastAsia="zh-CN" w:bidi="hi-IN"/>
        </w:rPr>
        <w:t xml:space="preserve"> -c</w:t>
      </w:r>
      <w:r>
        <w:rPr>
          <w:lang w:eastAsia="zh-CN" w:bidi="hi-IN"/>
        </w:rPr>
        <w:t xml:space="preserve"> by default) </w:t>
      </w:r>
      <w:r w:rsidRPr="00DF682B">
        <w:rPr>
          <w:lang w:eastAsia="zh-CN" w:bidi="hi-IN"/>
        </w:rPr>
        <w:t>for</w:t>
      </w:r>
      <w:r>
        <w:rPr>
          <w:lang w:eastAsia="zh-CN" w:bidi="hi-IN"/>
        </w:rPr>
        <w:t xml:space="preserve"> parsing. Standard output of command is not captured (use backticks or </w:t>
      </w:r>
      <w:proofErr w:type="spellStart"/>
      <w:r>
        <w:rPr>
          <w:i/>
          <w:iCs/>
          <w:lang w:eastAsia="zh-CN" w:bidi="hi-IN"/>
        </w:rPr>
        <w:t>qx</w:t>
      </w:r>
      <w:proofErr w:type="spellEnd"/>
      <w:r>
        <w:rPr>
          <w:i/>
          <w:iCs/>
          <w:lang w:eastAsia="zh-CN" w:bidi="hi-IN"/>
        </w:rPr>
        <w:t>//</w:t>
      </w:r>
      <w:r>
        <w:rPr>
          <w:lang w:eastAsia="zh-CN" w:bidi="hi-IN"/>
        </w:rPr>
        <w:t xml:space="preserve"> to do so). </w:t>
      </w:r>
      <w:r>
        <w:rPr>
          <w:i/>
          <w:iCs/>
          <w:lang w:eastAsia="zh-CN" w:bidi="hi-IN"/>
        </w:rPr>
        <w:t>SIGINT</w:t>
      </w:r>
      <w:r>
        <w:rPr>
          <w:lang w:eastAsia="zh-CN" w:bidi="hi-IN"/>
        </w:rPr>
        <w:t xml:space="preserve"> and </w:t>
      </w:r>
      <w:r>
        <w:rPr>
          <w:i/>
          <w:iCs/>
          <w:lang w:eastAsia="zh-CN" w:bidi="hi-IN"/>
        </w:rPr>
        <w:t>SIGQUIT</w:t>
      </w:r>
      <w:r>
        <w:rPr>
          <w:lang w:eastAsia="zh-CN" w:bidi="hi-IN"/>
        </w:rPr>
        <w:t xml:space="preserve"> are ignored during execution of </w:t>
      </w:r>
      <w:proofErr w:type="gramStart"/>
      <w:r>
        <w:rPr>
          <w:i/>
          <w:iCs/>
          <w:lang w:eastAsia="zh-CN" w:bidi="hi-IN"/>
        </w:rPr>
        <w:t>system(</w:t>
      </w:r>
      <w:proofErr w:type="gramEnd"/>
      <w:r>
        <w:rPr>
          <w:i/>
          <w:iCs/>
          <w:lang w:eastAsia="zh-CN" w:bidi="hi-IN"/>
        </w:rPr>
        <w:t>)</w:t>
      </w:r>
      <w:r>
        <w:rPr>
          <w:lang w:eastAsia="zh-CN" w:bidi="hi-IN"/>
        </w:rPr>
        <w:t xml:space="preserve">. </w:t>
      </w:r>
    </w:p>
    <w:p w14:paraId="2C883B06" w14:textId="6693E902" w:rsidR="007A3AD2" w:rsidRDefault="00CF259E" w:rsidP="00CF259E">
      <w:pPr>
        <w:ind w:firstLine="709"/>
        <w:rPr>
          <w:lang w:eastAsia="zh-CN" w:bidi="hi-IN"/>
        </w:rPr>
      </w:pPr>
      <w:r>
        <w:rPr>
          <w:lang w:eastAsia="zh-CN" w:bidi="hi-IN"/>
        </w:rPr>
        <w:t>&lt;</w:t>
      </w:r>
      <w:r w:rsidR="007A3AD2">
        <w:rPr>
          <w:lang w:eastAsia="zh-CN" w:bidi="hi-IN"/>
        </w:rPr>
        <w:t xml:space="preserve">Has same special behaviour re: </w:t>
      </w:r>
      <w:r w:rsidR="007A3AD2">
        <w:rPr>
          <w:i/>
          <w:iCs/>
          <w:lang w:eastAsia="zh-CN" w:bidi="hi-IN"/>
        </w:rPr>
        <w:t>','</w:t>
      </w:r>
      <w:r w:rsidR="007A3AD2">
        <w:rPr>
          <w:lang w:eastAsia="zh-CN" w:bidi="hi-IN"/>
        </w:rPr>
        <w:t xml:space="preserve"> between arguments as </w:t>
      </w:r>
      <w:proofErr w:type="gramStart"/>
      <w:r w:rsidR="007A3AD2">
        <w:rPr>
          <w:i/>
          <w:iCs/>
          <w:lang w:eastAsia="zh-CN" w:bidi="hi-IN"/>
        </w:rPr>
        <w:t>print(</w:t>
      </w:r>
      <w:proofErr w:type="gramEnd"/>
      <w:r w:rsidR="007A3AD2">
        <w:rPr>
          <w:i/>
          <w:iCs/>
          <w:lang w:eastAsia="zh-CN" w:bidi="hi-IN"/>
        </w:rPr>
        <w:t>)</w:t>
      </w:r>
      <w:r>
        <w:rPr>
          <w:lang w:eastAsia="zh-CN" w:bidi="hi-IN"/>
        </w:rPr>
        <w:t>&gt;</w:t>
      </w:r>
    </w:p>
    <w:p w14:paraId="535ED9BA" w14:textId="69539EAA" w:rsidR="00DF682B" w:rsidRPr="00CB6554" w:rsidRDefault="00DF682B" w:rsidP="00CF259E">
      <w:pPr>
        <w:ind w:firstLine="709"/>
        <w:rPr>
          <w:sz w:val="18"/>
          <w:szCs w:val="22"/>
          <w:lang w:eastAsia="zh-CN" w:bidi="hi-IN"/>
        </w:rPr>
      </w:pPr>
      <w:r>
        <w:rPr>
          <w:lang w:eastAsia="zh-CN" w:bidi="hi-IN"/>
        </w:rPr>
        <w:t>Return value is two octets, the 'high' octet has the exit value of the program (</w:t>
      </w:r>
      <w:r w:rsidR="00CB6554">
        <w:rPr>
          <w:i/>
          <w:iCs/>
          <w:lang w:eastAsia="zh-CN" w:bidi="hi-IN"/>
        </w:rPr>
        <w:t>&gt;&gt; 8</w:t>
      </w:r>
      <w:r w:rsidR="00CB6554">
        <w:rPr>
          <w:lang w:eastAsia="zh-CN" w:bidi="hi-IN"/>
        </w:rPr>
        <w:t xml:space="preserve"> to access), the 'low' octet &lt;&gt;.</w:t>
      </w:r>
    </w:p>
    <w:p w14:paraId="61E15776" w14:textId="77777777" w:rsidR="00835C3A" w:rsidRPr="00835C3A" w:rsidRDefault="00835C3A" w:rsidP="00835C3A">
      <w:pPr>
        <w:rPr>
          <w:lang w:eastAsia="zh-CN" w:bidi="hi-IN"/>
        </w:rPr>
      </w:pPr>
    </w:p>
    <w:p w14:paraId="32F8DF75" w14:textId="1CE5376A" w:rsidR="00835C3A" w:rsidRDefault="00835C3A" w:rsidP="00835C3A">
      <w:pPr>
        <w:pStyle w:val="code-definition"/>
      </w:pPr>
      <w:r w:rsidRPr="00835C3A">
        <w:t>times()</w:t>
      </w:r>
    </w:p>
    <w:p w14:paraId="208BA66A" w14:textId="77777777" w:rsidR="00835C3A" w:rsidRPr="00835C3A" w:rsidRDefault="00835C3A" w:rsidP="00835C3A">
      <w:pPr>
        <w:rPr>
          <w:lang w:eastAsia="zh-CN" w:bidi="hi-IN"/>
        </w:rPr>
      </w:pPr>
    </w:p>
    <w:p w14:paraId="6541B61A" w14:textId="287C003C" w:rsidR="00835C3A" w:rsidRDefault="00835C3A" w:rsidP="00835C3A">
      <w:pPr>
        <w:pStyle w:val="code-definition"/>
      </w:pPr>
      <w:r w:rsidRPr="00835C3A">
        <w:t>wait()</w:t>
      </w:r>
    </w:p>
    <w:p w14:paraId="3821BB77" w14:textId="77777777" w:rsidR="00835C3A" w:rsidRPr="00835C3A" w:rsidRDefault="00835C3A" w:rsidP="00835C3A">
      <w:pPr>
        <w:rPr>
          <w:lang w:eastAsia="zh-CN" w:bidi="hi-IN"/>
        </w:rPr>
      </w:pPr>
    </w:p>
    <w:p w14:paraId="2560721B" w14:textId="01218A84" w:rsidR="00835C3A" w:rsidRDefault="00835C3A" w:rsidP="00835C3A">
      <w:pPr>
        <w:pStyle w:val="code-definition"/>
      </w:pPr>
      <w:r w:rsidRPr="00835C3A">
        <w:t>waitpid()</w:t>
      </w:r>
    </w:p>
    <w:p w14:paraId="7ECBABF6" w14:textId="77777777" w:rsidR="00835C3A" w:rsidRPr="00835C3A" w:rsidRDefault="00835C3A" w:rsidP="00835C3A">
      <w:pPr>
        <w:rPr>
          <w:lang w:eastAsia="zh-CN" w:bidi="hi-IN"/>
        </w:rPr>
      </w:pPr>
    </w:p>
    <w:p w14:paraId="1B96D625" w14:textId="7FEC4001" w:rsidR="00835C3A" w:rsidRDefault="00835C3A" w:rsidP="00835C3A">
      <w:pPr>
        <w:pStyle w:val="code-definition"/>
      </w:pPr>
      <w:r>
        <w:br w:type="page"/>
      </w:r>
    </w:p>
    <w:p w14:paraId="7826B9B5" w14:textId="0C7253FF" w:rsidR="00E8728A" w:rsidRDefault="00E8728A" w:rsidP="00E8728A">
      <w:pPr>
        <w:pStyle w:val="Heading1"/>
      </w:pPr>
      <w:bookmarkStart w:id="87" w:name="_Toc74598203"/>
      <w:r>
        <w:lastRenderedPageBreak/>
        <w:t>sockets</w:t>
      </w:r>
      <w:bookmarkEnd w:id="87"/>
    </w:p>
    <w:p w14:paraId="23CF68CC" w14:textId="66F42483" w:rsidR="00E8728A" w:rsidRDefault="00E8728A" w:rsidP="00E8728A">
      <w:pPr>
        <w:pStyle w:val="code-definition"/>
      </w:pPr>
    </w:p>
    <w:p w14:paraId="3F299D97" w14:textId="54C545A5" w:rsidR="00E8728A" w:rsidRDefault="00E8728A" w:rsidP="00E8728A">
      <w:pPr>
        <w:pStyle w:val="code-definition"/>
      </w:pPr>
      <w:r>
        <w:t>accept()</w:t>
      </w:r>
    </w:p>
    <w:p w14:paraId="2F0DA4EF" w14:textId="77777777" w:rsidR="00E8728A" w:rsidRPr="00E8728A" w:rsidRDefault="00E8728A" w:rsidP="00E8728A">
      <w:pPr>
        <w:rPr>
          <w:lang w:eastAsia="zh-CN" w:bidi="hi-IN"/>
        </w:rPr>
      </w:pPr>
    </w:p>
    <w:p w14:paraId="740D3F1D" w14:textId="397D1E12" w:rsidR="00E8728A" w:rsidRDefault="00E8728A" w:rsidP="00E8728A">
      <w:pPr>
        <w:pStyle w:val="code-definition"/>
      </w:pPr>
      <w:r>
        <w:t>bind()</w:t>
      </w:r>
    </w:p>
    <w:p w14:paraId="0FF769B1" w14:textId="77777777" w:rsidR="00E8728A" w:rsidRPr="00E8728A" w:rsidRDefault="00E8728A" w:rsidP="00E8728A">
      <w:pPr>
        <w:rPr>
          <w:lang w:eastAsia="zh-CN" w:bidi="hi-IN"/>
        </w:rPr>
      </w:pPr>
    </w:p>
    <w:p w14:paraId="50230849" w14:textId="219E53EA" w:rsidR="00E8728A" w:rsidRDefault="00E8728A" w:rsidP="00E8728A">
      <w:pPr>
        <w:pStyle w:val="code-definition"/>
      </w:pPr>
      <w:r>
        <w:t>connect()</w:t>
      </w:r>
    </w:p>
    <w:p w14:paraId="5205FCB7" w14:textId="77777777" w:rsidR="00E8728A" w:rsidRPr="00E8728A" w:rsidRDefault="00E8728A" w:rsidP="00E8728A">
      <w:pPr>
        <w:rPr>
          <w:lang w:eastAsia="zh-CN" w:bidi="hi-IN"/>
        </w:rPr>
      </w:pPr>
    </w:p>
    <w:p w14:paraId="2BC17FEF" w14:textId="4ABCE7F9" w:rsidR="00E8728A" w:rsidRDefault="00E8728A" w:rsidP="00E8728A">
      <w:pPr>
        <w:pStyle w:val="code-definition"/>
      </w:pPr>
      <w:r>
        <w:t>getpeername()</w:t>
      </w:r>
    </w:p>
    <w:p w14:paraId="4C1C2016" w14:textId="77777777" w:rsidR="00E8728A" w:rsidRPr="00E8728A" w:rsidRDefault="00E8728A" w:rsidP="00E8728A">
      <w:pPr>
        <w:rPr>
          <w:lang w:eastAsia="zh-CN" w:bidi="hi-IN"/>
        </w:rPr>
      </w:pPr>
    </w:p>
    <w:p w14:paraId="4786ACB2" w14:textId="6E07C3A8" w:rsidR="00E8728A" w:rsidRDefault="00E8728A" w:rsidP="00E8728A">
      <w:pPr>
        <w:pStyle w:val="code-definition"/>
      </w:pPr>
      <w:r>
        <w:t>getsockname()</w:t>
      </w:r>
    </w:p>
    <w:p w14:paraId="3AE9F1CD" w14:textId="77777777" w:rsidR="00E8728A" w:rsidRPr="00E8728A" w:rsidRDefault="00E8728A" w:rsidP="00E8728A">
      <w:pPr>
        <w:rPr>
          <w:lang w:eastAsia="zh-CN" w:bidi="hi-IN"/>
        </w:rPr>
      </w:pPr>
    </w:p>
    <w:p w14:paraId="6E45A000" w14:textId="3BEE235C" w:rsidR="00E8728A" w:rsidRDefault="00E8728A" w:rsidP="00E8728A">
      <w:pPr>
        <w:pStyle w:val="code-definition"/>
      </w:pPr>
      <w:r>
        <w:t>getsockopt()</w:t>
      </w:r>
    </w:p>
    <w:p w14:paraId="39CF4AC0" w14:textId="77777777" w:rsidR="00E8728A" w:rsidRPr="00E8728A" w:rsidRDefault="00E8728A" w:rsidP="00E8728A">
      <w:pPr>
        <w:rPr>
          <w:lang w:eastAsia="zh-CN" w:bidi="hi-IN"/>
        </w:rPr>
      </w:pPr>
    </w:p>
    <w:p w14:paraId="1FC9A20B" w14:textId="607388C8" w:rsidR="00E8728A" w:rsidRDefault="00E8728A" w:rsidP="00E8728A">
      <w:pPr>
        <w:pStyle w:val="code-definition"/>
      </w:pPr>
      <w:r>
        <w:t>listen()</w:t>
      </w:r>
    </w:p>
    <w:p w14:paraId="4B53431D" w14:textId="77777777" w:rsidR="00E8728A" w:rsidRPr="00E8728A" w:rsidRDefault="00E8728A" w:rsidP="00E8728A">
      <w:pPr>
        <w:rPr>
          <w:lang w:eastAsia="zh-CN" w:bidi="hi-IN"/>
        </w:rPr>
      </w:pPr>
    </w:p>
    <w:p w14:paraId="226843BF" w14:textId="54427CEF" w:rsidR="00E8728A" w:rsidRDefault="00E8728A" w:rsidP="00E8728A">
      <w:pPr>
        <w:pStyle w:val="code-definition"/>
      </w:pPr>
      <w:r>
        <w:t>recv()</w:t>
      </w:r>
    </w:p>
    <w:p w14:paraId="15BFCF05" w14:textId="77777777" w:rsidR="00E8728A" w:rsidRPr="00E8728A" w:rsidRDefault="00E8728A" w:rsidP="00E8728A">
      <w:pPr>
        <w:rPr>
          <w:lang w:eastAsia="zh-CN" w:bidi="hi-IN"/>
        </w:rPr>
      </w:pPr>
    </w:p>
    <w:p w14:paraId="1B3A976A" w14:textId="7A759F65" w:rsidR="00E8728A" w:rsidRDefault="00E8728A" w:rsidP="00E8728A">
      <w:pPr>
        <w:pStyle w:val="code-definition"/>
      </w:pPr>
      <w:r>
        <w:t>send()</w:t>
      </w:r>
    </w:p>
    <w:p w14:paraId="0D70E8D2" w14:textId="77777777" w:rsidR="00E8728A" w:rsidRPr="00E8728A" w:rsidRDefault="00E8728A" w:rsidP="00E8728A">
      <w:pPr>
        <w:rPr>
          <w:lang w:eastAsia="zh-CN" w:bidi="hi-IN"/>
        </w:rPr>
      </w:pPr>
    </w:p>
    <w:p w14:paraId="0ED6C79E" w14:textId="3FA06EF8" w:rsidR="00E8728A" w:rsidRDefault="00E8728A" w:rsidP="00E8728A">
      <w:pPr>
        <w:pStyle w:val="code-definition"/>
      </w:pPr>
      <w:r>
        <w:t>setsockopt()</w:t>
      </w:r>
    </w:p>
    <w:p w14:paraId="08CE0028" w14:textId="77777777" w:rsidR="00E8728A" w:rsidRPr="00E8728A" w:rsidRDefault="00E8728A" w:rsidP="00E8728A">
      <w:pPr>
        <w:rPr>
          <w:lang w:eastAsia="zh-CN" w:bidi="hi-IN"/>
        </w:rPr>
      </w:pPr>
    </w:p>
    <w:p w14:paraId="78598470" w14:textId="61E8ACC3" w:rsidR="00E8728A" w:rsidRDefault="00E8728A" w:rsidP="00E8728A">
      <w:pPr>
        <w:pStyle w:val="code-definition"/>
      </w:pPr>
      <w:r>
        <w:t>shutdown()</w:t>
      </w:r>
    </w:p>
    <w:p w14:paraId="36389174" w14:textId="77777777" w:rsidR="00E8728A" w:rsidRPr="00E8728A" w:rsidRDefault="00E8728A" w:rsidP="00E8728A">
      <w:pPr>
        <w:rPr>
          <w:lang w:eastAsia="zh-CN" w:bidi="hi-IN"/>
        </w:rPr>
      </w:pPr>
    </w:p>
    <w:p w14:paraId="56BCB57C" w14:textId="3330D619" w:rsidR="00E8728A" w:rsidRDefault="00E8728A" w:rsidP="00E8728A">
      <w:pPr>
        <w:pStyle w:val="code-definition"/>
      </w:pPr>
      <w:r>
        <w:t>socket()</w:t>
      </w:r>
    </w:p>
    <w:p w14:paraId="73925771" w14:textId="77777777" w:rsidR="00E8728A" w:rsidRPr="00E8728A" w:rsidRDefault="00E8728A" w:rsidP="00E8728A">
      <w:pPr>
        <w:rPr>
          <w:lang w:eastAsia="zh-CN" w:bidi="hi-IN"/>
        </w:rPr>
      </w:pPr>
    </w:p>
    <w:p w14:paraId="4C2D5537" w14:textId="50318C80" w:rsidR="00E8728A" w:rsidRDefault="00E8728A" w:rsidP="00E8728A">
      <w:pPr>
        <w:pStyle w:val="code-definition"/>
      </w:pPr>
      <w:r>
        <w:t>socketpair()</w:t>
      </w:r>
    </w:p>
    <w:p w14:paraId="17E7ED7C" w14:textId="77777777" w:rsidR="00E8728A" w:rsidRPr="00E8728A" w:rsidRDefault="00E8728A" w:rsidP="00E8728A">
      <w:pPr>
        <w:rPr>
          <w:lang w:eastAsia="zh-CN" w:bidi="hi-IN"/>
        </w:rPr>
      </w:pPr>
    </w:p>
    <w:p w14:paraId="3BCD79C5" w14:textId="77777777" w:rsidR="00E8728A" w:rsidRPr="00E8728A" w:rsidRDefault="00E8728A" w:rsidP="00E8728A">
      <w:pPr>
        <w:rPr>
          <w:lang w:eastAsia="zh-CN" w:bidi="hi-IN"/>
        </w:rPr>
      </w:pPr>
    </w:p>
    <w:p w14:paraId="30A18E21" w14:textId="190D06ED" w:rsidR="00E8728A" w:rsidRDefault="00E8728A" w:rsidP="00E8728A">
      <w:pPr>
        <w:pStyle w:val="code-definition"/>
        <w:rPr>
          <w:sz w:val="22"/>
          <w:szCs w:val="28"/>
        </w:rPr>
      </w:pPr>
      <w:r>
        <w:br w:type="page"/>
      </w:r>
    </w:p>
    <w:bookmarkStart w:id="88" w:name="_Toc74598204"/>
    <w:p w14:paraId="446506EE" w14:textId="7F3853EF" w:rsidR="008716AE" w:rsidRDefault="008716AE" w:rsidP="008716AE">
      <w:pPr>
        <w:pStyle w:val="Heading1"/>
      </w:pPr>
      <w:r>
        <w:lastRenderedPageBreak/>
        <w:fldChar w:fldCharType="begin"/>
      </w:r>
      <w:r>
        <w:instrText xml:space="preserve"> HYPERLINK "https://perldoc.perl.org/POSIX" </w:instrText>
      </w:r>
      <w:r>
        <w:fldChar w:fldCharType="separate"/>
      </w:r>
      <w:r w:rsidRPr="008716AE">
        <w:rPr>
          <w:rStyle w:val="Hyperlink"/>
        </w:rPr>
        <w:t>POSIX</w:t>
      </w:r>
      <w:r>
        <w:fldChar w:fldCharType="end"/>
      </w:r>
    </w:p>
    <w:p w14:paraId="4CF6F6B6" w14:textId="77777777" w:rsidR="008716AE" w:rsidRDefault="008716AE">
      <w:pPr>
        <w:autoSpaceDN w:val="0"/>
        <w:textAlignment w:val="baseline"/>
      </w:pPr>
      <w:r>
        <w:t xml:space="preserve">Importing everything from </w:t>
      </w:r>
      <w:r>
        <w:rPr>
          <w:i/>
          <w:iCs/>
        </w:rPr>
        <w:t>'POSIX'</w:t>
      </w:r>
      <w:r>
        <w:t xml:space="preserve"> is strongly discouraged. Use </w:t>
      </w:r>
      <w:r>
        <w:rPr>
          <w:i/>
          <w:iCs/>
        </w:rPr>
        <w:t xml:space="preserve">'use POSIX ()' </w:t>
      </w:r>
      <w:r>
        <w:t xml:space="preserve">and use fully qualified names, </w:t>
      </w:r>
      <w:proofErr w:type="spellStart"/>
      <w:r>
        <w:t>i.e</w:t>
      </w:r>
      <w:proofErr w:type="spellEnd"/>
      <w:r>
        <w:t xml:space="preserve">: </w:t>
      </w:r>
      <w:r>
        <w:rPr>
          <w:i/>
          <w:iCs/>
        </w:rPr>
        <w:t>'</w:t>
      </w:r>
      <w:proofErr w:type="gramStart"/>
      <w:r>
        <w:rPr>
          <w:i/>
          <w:iCs/>
        </w:rPr>
        <w:t>POSIX::</w:t>
      </w:r>
      <w:proofErr w:type="gramEnd"/>
      <w:r>
        <w:rPr>
          <w:i/>
          <w:iCs/>
        </w:rPr>
        <w:t>SEEK_END'</w:t>
      </w:r>
      <w:r>
        <w:t xml:space="preserve">, or give explicit import list. </w:t>
      </w:r>
    </w:p>
    <w:p w14:paraId="3774023B" w14:textId="77777777" w:rsidR="008716AE" w:rsidRDefault="008716AE">
      <w:pPr>
        <w:autoSpaceDN w:val="0"/>
        <w:textAlignment w:val="baseline"/>
      </w:pPr>
    </w:p>
    <w:p w14:paraId="1D9475EE" w14:textId="77777777" w:rsidR="008716AE" w:rsidRDefault="008716AE" w:rsidP="008716AE">
      <w:pPr>
        <w:pStyle w:val="Heading2"/>
      </w:pPr>
      <w:r>
        <w:t>functions</w:t>
      </w:r>
    </w:p>
    <w:p w14:paraId="7F821FB6" w14:textId="71E57508" w:rsidR="008716AE" w:rsidRPr="008716AE" w:rsidRDefault="008716AE" w:rsidP="008716AE">
      <w:pPr>
        <w:pStyle w:val="code-definition"/>
        <w:rPr>
          <w:b/>
          <w:bCs/>
          <w:sz w:val="22"/>
          <w:szCs w:val="28"/>
        </w:rPr>
      </w:pPr>
      <w:r w:rsidRPr="008716AE">
        <w:t>strftime()</w:t>
      </w:r>
      <w:r w:rsidRPr="008716AE">
        <w:br w:type="page"/>
      </w:r>
    </w:p>
    <w:p w14:paraId="53A07AA6" w14:textId="397C969C" w:rsidR="002A1CBD" w:rsidRDefault="002A1CBD" w:rsidP="002A1CBD">
      <w:pPr>
        <w:pStyle w:val="Heading1"/>
      </w:pPr>
      <w:r>
        <w:lastRenderedPageBreak/>
        <w:t>signals</w:t>
      </w:r>
    </w:p>
    <w:p w14:paraId="0C509C8F" w14:textId="77777777" w:rsidR="002A1CBD" w:rsidRDefault="002A1CBD">
      <w:pPr>
        <w:autoSpaceDN w:val="0"/>
        <w:textAlignment w:val="baseline"/>
      </w:pPr>
      <w:r>
        <w:t>Signal processing example:</w:t>
      </w:r>
    </w:p>
    <w:p w14:paraId="11EEAA43" w14:textId="77777777" w:rsidR="002A1CBD" w:rsidRPr="002A1CBD" w:rsidRDefault="002A1CBD" w:rsidP="002A1CBD">
      <w:pPr>
        <w:pStyle w:val="code-definition"/>
        <w:rPr>
          <w:sz w:val="16"/>
          <w:szCs w:val="16"/>
        </w:rPr>
      </w:pPr>
      <w:r w:rsidRPr="002A1CBD">
        <w:rPr>
          <w:sz w:val="16"/>
          <w:szCs w:val="16"/>
        </w:rPr>
        <w:t>#</w:t>
      </w:r>
      <w:r w:rsidRPr="002A1CBD">
        <w:rPr>
          <w:sz w:val="16"/>
          <w:szCs w:val="16"/>
        </w:rPr>
        <w:tab/>
        <w:t>Signal handlers</w:t>
      </w:r>
    </w:p>
    <w:p w14:paraId="0C067E8C" w14:textId="77777777" w:rsidR="002A1CBD" w:rsidRPr="002A1CBD" w:rsidRDefault="002A1CBD" w:rsidP="002A1CBD">
      <w:pPr>
        <w:pStyle w:val="code-definition"/>
        <w:rPr>
          <w:sz w:val="16"/>
          <w:szCs w:val="16"/>
        </w:rPr>
      </w:pPr>
      <w:r w:rsidRPr="002A1CBD">
        <w:rPr>
          <w:sz w:val="16"/>
          <w:szCs w:val="16"/>
        </w:rPr>
        <w:t xml:space="preserve">sub my_hup_handler </w:t>
      </w:r>
      <w:r w:rsidRPr="002A1CBD">
        <w:rPr>
          <w:sz w:val="16"/>
          <w:szCs w:val="16"/>
        </w:rPr>
        <w:tab/>
        <w:t>{ state $n = 0; say "Caught HUP: $n"; ++$n; }</w:t>
      </w:r>
    </w:p>
    <w:p w14:paraId="703168CB" w14:textId="77777777" w:rsidR="002A1CBD" w:rsidRPr="002A1CBD" w:rsidRDefault="002A1CBD" w:rsidP="002A1CBD">
      <w:pPr>
        <w:pStyle w:val="code-definition"/>
        <w:rPr>
          <w:sz w:val="16"/>
          <w:szCs w:val="16"/>
        </w:rPr>
      </w:pPr>
      <w:r w:rsidRPr="002A1CBD">
        <w:rPr>
          <w:sz w:val="16"/>
          <w:szCs w:val="16"/>
        </w:rPr>
        <w:t>sub my_usr1_handler { state $n = 0; say "Caught USR1: $n"; ++$n; }</w:t>
      </w:r>
    </w:p>
    <w:p w14:paraId="328E2CD5" w14:textId="77777777" w:rsidR="002A1CBD" w:rsidRPr="002A1CBD" w:rsidRDefault="002A1CBD" w:rsidP="002A1CBD">
      <w:pPr>
        <w:pStyle w:val="code-definition"/>
        <w:rPr>
          <w:sz w:val="16"/>
          <w:szCs w:val="16"/>
        </w:rPr>
      </w:pPr>
      <w:r w:rsidRPr="002A1CBD">
        <w:rPr>
          <w:sz w:val="16"/>
          <w:szCs w:val="16"/>
        </w:rPr>
        <w:t>sub my_usr2_handler { state $n = 0; say "Caught USR2: $n"; ++$n; }</w:t>
      </w:r>
    </w:p>
    <w:p w14:paraId="1901720E" w14:textId="47B4B047" w:rsidR="002A1CBD" w:rsidRPr="002A1CBD" w:rsidRDefault="002A1CBD" w:rsidP="002A1CBD">
      <w:pPr>
        <w:pStyle w:val="code-definition"/>
        <w:rPr>
          <w:sz w:val="16"/>
          <w:szCs w:val="16"/>
        </w:rPr>
      </w:pPr>
      <w:r w:rsidRPr="002A1CBD">
        <w:rPr>
          <w:sz w:val="16"/>
          <w:szCs w:val="16"/>
        </w:rPr>
        <w:t xml:space="preserve">sub my_int_handler </w:t>
      </w:r>
      <w:r w:rsidRPr="002A1CBD">
        <w:rPr>
          <w:sz w:val="16"/>
          <w:szCs w:val="16"/>
        </w:rPr>
        <w:tab/>
        <w:t>{ say "Caught INT., Exiting"; exit; }</w:t>
      </w:r>
    </w:p>
    <w:p w14:paraId="67839107" w14:textId="79DB66CF" w:rsidR="002A1CBD" w:rsidRPr="002A1CBD" w:rsidRDefault="002A1CBD" w:rsidP="002A1CBD">
      <w:pPr>
        <w:pStyle w:val="code-definition"/>
        <w:rPr>
          <w:sz w:val="16"/>
          <w:szCs w:val="16"/>
        </w:rPr>
      </w:pPr>
      <w:r w:rsidRPr="002A1CBD">
        <w:rPr>
          <w:sz w:val="16"/>
          <w:szCs w:val="16"/>
        </w:rPr>
        <w:t>say "Process id \$\$=($$)";</w:t>
      </w:r>
    </w:p>
    <w:p w14:paraId="71041D4A" w14:textId="183B5972" w:rsidR="002A1CBD" w:rsidRPr="002A1CBD" w:rsidRDefault="002A1CBD" w:rsidP="002A1CBD">
      <w:pPr>
        <w:pStyle w:val="code-definition"/>
        <w:rPr>
          <w:sz w:val="16"/>
          <w:szCs w:val="16"/>
        </w:rPr>
      </w:pPr>
      <w:r w:rsidRPr="002A1CBD">
        <w:rPr>
          <w:sz w:val="16"/>
          <w:szCs w:val="16"/>
        </w:rPr>
        <w:t>#</w:t>
      </w:r>
      <w:r w:rsidRPr="002A1CBD">
        <w:rPr>
          <w:sz w:val="16"/>
          <w:szCs w:val="16"/>
        </w:rPr>
        <w:tab/>
        <w:t>Register signal handlers</w:t>
      </w:r>
    </w:p>
    <w:p w14:paraId="3D5FACDC" w14:textId="77777777" w:rsidR="002A1CBD" w:rsidRPr="002A1CBD" w:rsidRDefault="002A1CBD" w:rsidP="002A1CBD">
      <w:pPr>
        <w:pStyle w:val="code-definition"/>
        <w:rPr>
          <w:sz w:val="16"/>
          <w:szCs w:val="16"/>
        </w:rPr>
      </w:pPr>
      <w:r w:rsidRPr="002A1CBD">
        <w:rPr>
          <w:sz w:val="16"/>
          <w:szCs w:val="16"/>
        </w:rPr>
        <w:t>foreach my $signal ( qw(int hup usr1 usr2) ) {</w:t>
      </w:r>
    </w:p>
    <w:p w14:paraId="1A773C4E" w14:textId="77777777" w:rsidR="002A1CBD" w:rsidRPr="002A1CBD" w:rsidRDefault="002A1CBD" w:rsidP="002A1CBD">
      <w:pPr>
        <w:pStyle w:val="code-definition"/>
        <w:rPr>
          <w:sz w:val="16"/>
          <w:szCs w:val="16"/>
        </w:rPr>
      </w:pPr>
      <w:r w:rsidRPr="002A1CBD">
        <w:rPr>
          <w:sz w:val="16"/>
          <w:szCs w:val="16"/>
        </w:rPr>
        <w:tab/>
        <w:t>$SIG{ uc $signal } = "my_${signal}_handler";</w:t>
      </w:r>
    </w:p>
    <w:p w14:paraId="27503175" w14:textId="01514E2B" w:rsidR="002A1CBD" w:rsidRDefault="002A1CBD" w:rsidP="002A1CBD">
      <w:pPr>
        <w:pStyle w:val="code-definition"/>
        <w:rPr>
          <w:sz w:val="16"/>
          <w:szCs w:val="16"/>
        </w:rPr>
      </w:pPr>
      <w:r w:rsidRPr="002A1CBD">
        <w:rPr>
          <w:sz w:val="16"/>
          <w:szCs w:val="16"/>
        </w:rPr>
        <w:t>}</w:t>
      </w:r>
    </w:p>
    <w:p w14:paraId="273065AB" w14:textId="6037EF96" w:rsidR="002A1CBD" w:rsidRPr="002A1CBD" w:rsidRDefault="002A1CBD" w:rsidP="002A1CBD">
      <w:pPr>
        <w:pStyle w:val="code-definition"/>
        <w:rPr>
          <w:sz w:val="16"/>
          <w:szCs w:val="16"/>
        </w:rPr>
      </w:pPr>
      <w:r>
        <w:rPr>
          <w:sz w:val="16"/>
          <w:szCs w:val="16"/>
        </w:rPr>
        <w:t>#</w:t>
      </w:r>
      <w:r>
        <w:rPr>
          <w:sz w:val="16"/>
          <w:szCs w:val="16"/>
        </w:rPr>
        <w:tab/>
        <w:t>Wait for the arival of signal(s)</w:t>
      </w:r>
    </w:p>
    <w:p w14:paraId="4A86192A" w14:textId="77777777" w:rsidR="002A1CBD" w:rsidRPr="002A1CBD" w:rsidRDefault="002A1CBD" w:rsidP="002A1CBD">
      <w:pPr>
        <w:pStyle w:val="code-definition"/>
        <w:rPr>
          <w:sz w:val="16"/>
          <w:szCs w:val="16"/>
        </w:rPr>
      </w:pPr>
      <w:r w:rsidRPr="002A1CBD">
        <w:rPr>
          <w:sz w:val="16"/>
          <w:szCs w:val="16"/>
        </w:rPr>
        <w:t>while (1) {</w:t>
      </w:r>
    </w:p>
    <w:p w14:paraId="15803AED" w14:textId="77777777" w:rsidR="002A1CBD" w:rsidRPr="002A1CBD" w:rsidRDefault="002A1CBD" w:rsidP="002A1CBD">
      <w:pPr>
        <w:pStyle w:val="code-definition"/>
        <w:rPr>
          <w:sz w:val="16"/>
          <w:szCs w:val="16"/>
        </w:rPr>
      </w:pPr>
      <w:r w:rsidRPr="002A1CBD">
        <w:rPr>
          <w:sz w:val="16"/>
          <w:szCs w:val="16"/>
        </w:rPr>
        <w:tab/>
        <w:t>sleep 1;</w:t>
      </w:r>
    </w:p>
    <w:p w14:paraId="1969C593" w14:textId="73614154" w:rsidR="002A1CBD" w:rsidRPr="002A1CBD" w:rsidRDefault="002A1CBD" w:rsidP="002A1CBD">
      <w:pPr>
        <w:pStyle w:val="code-definition"/>
        <w:rPr>
          <w:sz w:val="16"/>
          <w:szCs w:val="16"/>
        </w:rPr>
      </w:pPr>
      <w:r w:rsidRPr="002A1CBD">
        <w:rPr>
          <w:sz w:val="16"/>
          <w:szCs w:val="16"/>
        </w:rPr>
        <w:t>}</w:t>
      </w:r>
    </w:p>
    <w:p w14:paraId="26268E6B" w14:textId="61B476E4" w:rsidR="002A1CBD" w:rsidRDefault="002A1CBD">
      <w:pPr>
        <w:autoSpaceDN w:val="0"/>
        <w:textAlignment w:val="baseline"/>
      </w:pPr>
    </w:p>
    <w:p w14:paraId="63420056" w14:textId="5C352D94" w:rsidR="005731B3" w:rsidRDefault="008341EF">
      <w:pPr>
        <w:autoSpaceDN w:val="0"/>
        <w:textAlignment w:val="baseline"/>
      </w:pPr>
      <w:r>
        <w:t xml:space="preserve">Send signal to process with process id </w:t>
      </w:r>
      <w:proofErr w:type="spellStart"/>
      <w:r>
        <w:rPr>
          <w:i/>
          <w:iCs/>
        </w:rPr>
        <w:t>pid</w:t>
      </w:r>
      <w:proofErr w:type="spellEnd"/>
      <w:r>
        <w:t xml:space="preserve"> with:</w:t>
      </w:r>
    </w:p>
    <w:p w14:paraId="7F226F49" w14:textId="1D2F072B" w:rsidR="008341EF" w:rsidRDefault="008341EF" w:rsidP="008341EF">
      <w:pPr>
        <w:pStyle w:val="code-definition"/>
        <w:ind w:firstLine="709"/>
      </w:pPr>
      <w:r>
        <w:t>kill -</w:t>
      </w:r>
      <w:r>
        <w:rPr>
          <w:i/>
          <w:iCs/>
        </w:rPr>
        <w:t>signal</w:t>
      </w:r>
      <w:r>
        <w:t xml:space="preserve"> </w:t>
      </w:r>
      <w:r>
        <w:rPr>
          <w:i/>
          <w:iCs/>
        </w:rPr>
        <w:t>pid</w:t>
      </w:r>
    </w:p>
    <w:p w14:paraId="3032B844" w14:textId="18D75A31" w:rsidR="008341EF" w:rsidRDefault="008341EF" w:rsidP="008341EF">
      <w:pPr>
        <w:rPr>
          <w:lang w:eastAsia="zh-CN" w:bidi="hi-IN"/>
        </w:rPr>
      </w:pPr>
      <w:r>
        <w:rPr>
          <w:lang w:eastAsia="zh-CN" w:bidi="hi-IN"/>
        </w:rPr>
        <w:t>or</w:t>
      </w:r>
    </w:p>
    <w:p w14:paraId="18ABD568" w14:textId="0762F732" w:rsidR="008341EF" w:rsidRPr="008341EF" w:rsidRDefault="008341EF" w:rsidP="008341EF">
      <w:pPr>
        <w:pStyle w:val="code-definition"/>
      </w:pPr>
      <w:r>
        <w:tab/>
        <w:t xml:space="preserve">perl -E 'kill </w:t>
      </w:r>
      <w:r>
        <w:rPr>
          <w:i/>
          <w:iCs/>
        </w:rPr>
        <w:t>signal</w:t>
      </w:r>
      <w:r>
        <w:t xml:space="preserve"> =&gt; </w:t>
      </w:r>
      <w:r>
        <w:rPr>
          <w:i/>
          <w:iCs/>
        </w:rPr>
        <w:t>pid</w:t>
      </w:r>
      <w:r>
        <w:t>'</w:t>
      </w:r>
    </w:p>
    <w:p w14:paraId="6E26CDDD" w14:textId="77777777" w:rsidR="005731B3" w:rsidRDefault="005731B3">
      <w:pPr>
        <w:autoSpaceDN w:val="0"/>
        <w:textAlignment w:val="baseline"/>
      </w:pPr>
    </w:p>
    <w:p w14:paraId="4DC229F5" w14:textId="43726DF8" w:rsidR="002A1CBD" w:rsidRPr="002A1CBD" w:rsidRDefault="002A1CBD">
      <w:pPr>
        <w:autoSpaceDN w:val="0"/>
        <w:textAlignment w:val="baseline"/>
      </w:pPr>
      <w:r>
        <w:t xml:space="preserve">Unix signals: view with </w:t>
      </w:r>
      <w:r>
        <w:rPr>
          <w:i/>
          <w:iCs/>
        </w:rPr>
        <w:t>'kill -l'</w:t>
      </w:r>
    </w:p>
    <w:p w14:paraId="57ACA9F4" w14:textId="4DE26534" w:rsidR="002A1CBD" w:rsidRDefault="002A1CBD">
      <w:pPr>
        <w:autoSpaceDN w:val="0"/>
        <w:textAlignment w:val="baseline"/>
      </w:pPr>
      <w:r>
        <w:t>&lt;…&gt;</w:t>
      </w:r>
    </w:p>
    <w:p w14:paraId="2AC252A3" w14:textId="77777777" w:rsidR="002A1CBD" w:rsidRDefault="002A1CBD">
      <w:pPr>
        <w:autoSpaceDN w:val="0"/>
        <w:textAlignment w:val="baseline"/>
      </w:pPr>
    </w:p>
    <w:p w14:paraId="21F45852" w14:textId="77777777" w:rsidR="002A1CBD" w:rsidRDefault="002A1CBD">
      <w:pPr>
        <w:autoSpaceDN w:val="0"/>
        <w:textAlignment w:val="baseline"/>
      </w:pPr>
    </w:p>
    <w:p w14:paraId="55EA100D" w14:textId="0B92CA5B" w:rsidR="002A1CBD" w:rsidRDefault="002A1CBD">
      <w:pPr>
        <w:autoSpaceDN w:val="0"/>
        <w:textAlignment w:val="baseline"/>
        <w:rPr>
          <w:rFonts w:ascii="SF Mono" w:eastAsia="Roboto Mono" w:hAnsi="SF Mono" w:cs="Roboto Mono"/>
          <w:b/>
          <w:bCs/>
          <w:kern w:val="3"/>
          <w:sz w:val="22"/>
          <w:szCs w:val="28"/>
          <w:lang w:eastAsia="zh-CN" w:bidi="hi-IN"/>
        </w:rPr>
      </w:pPr>
      <w:r>
        <w:br w:type="page"/>
      </w:r>
    </w:p>
    <w:p w14:paraId="331F3B15" w14:textId="39D906E3" w:rsidR="00B16B62" w:rsidRDefault="00B16B62" w:rsidP="00B16B62">
      <w:pPr>
        <w:pStyle w:val="Heading1"/>
      </w:pPr>
      <w:r>
        <w:lastRenderedPageBreak/>
        <w:t>user and group info</w:t>
      </w:r>
    </w:p>
    <w:p w14:paraId="3CF92B81" w14:textId="0368C4A8" w:rsidR="00B16B62" w:rsidRDefault="00B16B62" w:rsidP="00B16B62">
      <w:pPr>
        <w:pStyle w:val="code-definition"/>
      </w:pPr>
      <w:r w:rsidRPr="00B16B62">
        <w:t>endgrent</w:t>
      </w:r>
      <w:r>
        <w:t>()</w:t>
      </w:r>
    </w:p>
    <w:p w14:paraId="654D23CA" w14:textId="77777777" w:rsidR="00B16B62" w:rsidRPr="00B16B62" w:rsidRDefault="00B16B62" w:rsidP="00B16B62">
      <w:pPr>
        <w:rPr>
          <w:lang w:eastAsia="zh-CN" w:bidi="hi-IN"/>
        </w:rPr>
      </w:pPr>
    </w:p>
    <w:p w14:paraId="73F3506C" w14:textId="5B62F684" w:rsidR="00B16B62" w:rsidRDefault="00B16B62" w:rsidP="00B16B62">
      <w:pPr>
        <w:pStyle w:val="code-definition"/>
      </w:pPr>
      <w:r w:rsidRPr="00B16B62">
        <w:t>endhostent</w:t>
      </w:r>
      <w:r>
        <w:t>()</w:t>
      </w:r>
    </w:p>
    <w:p w14:paraId="7E9802A3" w14:textId="77777777" w:rsidR="00B16B62" w:rsidRPr="00B16B62" w:rsidRDefault="00B16B62" w:rsidP="00B16B62">
      <w:pPr>
        <w:rPr>
          <w:lang w:eastAsia="zh-CN" w:bidi="hi-IN"/>
        </w:rPr>
      </w:pPr>
    </w:p>
    <w:p w14:paraId="0F042538" w14:textId="28AA1B81" w:rsidR="00B16B62" w:rsidRDefault="00B16B62" w:rsidP="00B16B62">
      <w:pPr>
        <w:pStyle w:val="code-definition"/>
      </w:pPr>
      <w:r w:rsidRPr="00B16B62">
        <w:t>endnetent</w:t>
      </w:r>
      <w:r>
        <w:t>()</w:t>
      </w:r>
    </w:p>
    <w:p w14:paraId="20EDFA1C" w14:textId="77777777" w:rsidR="00B16B62" w:rsidRPr="00B16B62" w:rsidRDefault="00B16B62" w:rsidP="00B16B62">
      <w:pPr>
        <w:rPr>
          <w:lang w:eastAsia="zh-CN" w:bidi="hi-IN"/>
        </w:rPr>
      </w:pPr>
    </w:p>
    <w:p w14:paraId="0C298C5C" w14:textId="64A0BA45" w:rsidR="00B16B62" w:rsidRDefault="00B16B62" w:rsidP="00B16B62">
      <w:pPr>
        <w:pStyle w:val="code-definition"/>
      </w:pPr>
      <w:r w:rsidRPr="00B16B62">
        <w:t>endpwent</w:t>
      </w:r>
      <w:r>
        <w:t>()</w:t>
      </w:r>
    </w:p>
    <w:p w14:paraId="0516C874" w14:textId="77777777" w:rsidR="00B16B62" w:rsidRPr="00B16B62" w:rsidRDefault="00B16B62" w:rsidP="00B16B62">
      <w:pPr>
        <w:rPr>
          <w:lang w:eastAsia="zh-CN" w:bidi="hi-IN"/>
        </w:rPr>
      </w:pPr>
    </w:p>
    <w:p w14:paraId="2FE1B37C" w14:textId="5614C662" w:rsidR="00B16B62" w:rsidRDefault="00B16B62" w:rsidP="00B16B62">
      <w:pPr>
        <w:pStyle w:val="code-definition"/>
      </w:pPr>
      <w:r w:rsidRPr="00B16B62">
        <w:t>getgrent</w:t>
      </w:r>
      <w:r>
        <w:t>()</w:t>
      </w:r>
    </w:p>
    <w:p w14:paraId="760B78F0" w14:textId="77777777" w:rsidR="00B16B62" w:rsidRPr="00B16B62" w:rsidRDefault="00B16B62" w:rsidP="00B16B62">
      <w:pPr>
        <w:rPr>
          <w:lang w:eastAsia="zh-CN" w:bidi="hi-IN"/>
        </w:rPr>
      </w:pPr>
    </w:p>
    <w:p w14:paraId="28030B48" w14:textId="312B7923" w:rsidR="00B16B62" w:rsidRDefault="00B16B62" w:rsidP="00B16B62">
      <w:pPr>
        <w:pStyle w:val="code-definition"/>
      </w:pPr>
      <w:r w:rsidRPr="00B16B62">
        <w:t>getgrgid</w:t>
      </w:r>
      <w:r>
        <w:t>()</w:t>
      </w:r>
    </w:p>
    <w:p w14:paraId="6BD3078F" w14:textId="77777777" w:rsidR="00B16B62" w:rsidRPr="00B16B62" w:rsidRDefault="00B16B62" w:rsidP="00B16B62">
      <w:pPr>
        <w:rPr>
          <w:lang w:eastAsia="zh-CN" w:bidi="hi-IN"/>
        </w:rPr>
      </w:pPr>
    </w:p>
    <w:p w14:paraId="0DF88FF3" w14:textId="19D5DC9B" w:rsidR="00B16B62" w:rsidRDefault="00B16B62" w:rsidP="00B16B62">
      <w:pPr>
        <w:pStyle w:val="code-definition"/>
      </w:pPr>
      <w:r w:rsidRPr="00B16B62">
        <w:t>getgrnam</w:t>
      </w:r>
      <w:r>
        <w:t>()</w:t>
      </w:r>
    </w:p>
    <w:p w14:paraId="3C7CF043" w14:textId="77777777" w:rsidR="00B16B62" w:rsidRPr="00B16B62" w:rsidRDefault="00B16B62" w:rsidP="00B16B62">
      <w:pPr>
        <w:rPr>
          <w:lang w:eastAsia="zh-CN" w:bidi="hi-IN"/>
        </w:rPr>
      </w:pPr>
    </w:p>
    <w:p w14:paraId="73627552" w14:textId="201A1EE5" w:rsidR="00B16B62" w:rsidRDefault="00B16B62" w:rsidP="00B16B62">
      <w:pPr>
        <w:pStyle w:val="code-definition"/>
      </w:pPr>
      <w:r w:rsidRPr="00B16B62">
        <w:t>getlogin</w:t>
      </w:r>
      <w:r>
        <w:t>()</w:t>
      </w:r>
    </w:p>
    <w:p w14:paraId="252007E4" w14:textId="77777777" w:rsidR="00B16B62" w:rsidRPr="00B16B62" w:rsidRDefault="00B16B62" w:rsidP="00B16B62">
      <w:pPr>
        <w:rPr>
          <w:lang w:eastAsia="zh-CN" w:bidi="hi-IN"/>
        </w:rPr>
      </w:pPr>
    </w:p>
    <w:p w14:paraId="03B9D1DE" w14:textId="58DB815B" w:rsidR="00B16B62" w:rsidRDefault="00B16B62" w:rsidP="00B16B62">
      <w:pPr>
        <w:pStyle w:val="code-definition"/>
      </w:pPr>
      <w:r w:rsidRPr="00B16B62">
        <w:t>getpwent</w:t>
      </w:r>
      <w:r>
        <w:t>()</w:t>
      </w:r>
    </w:p>
    <w:p w14:paraId="77FE5D7E" w14:textId="77777777" w:rsidR="00B16B62" w:rsidRPr="00B16B62" w:rsidRDefault="00B16B62" w:rsidP="00B16B62">
      <w:pPr>
        <w:rPr>
          <w:lang w:eastAsia="zh-CN" w:bidi="hi-IN"/>
        </w:rPr>
      </w:pPr>
    </w:p>
    <w:p w14:paraId="37767D51" w14:textId="74559804" w:rsidR="00B16B62" w:rsidRDefault="00B16B62" w:rsidP="00B16B62">
      <w:pPr>
        <w:pStyle w:val="code-definition"/>
      </w:pPr>
      <w:r w:rsidRPr="00B16B62">
        <w:t>getpwnam</w:t>
      </w:r>
      <w:r>
        <w:t>()</w:t>
      </w:r>
    </w:p>
    <w:p w14:paraId="12B5CB5D" w14:textId="77777777" w:rsidR="00B16B62" w:rsidRPr="00B16B62" w:rsidRDefault="00B16B62" w:rsidP="00B16B62">
      <w:pPr>
        <w:rPr>
          <w:lang w:eastAsia="zh-CN" w:bidi="hi-IN"/>
        </w:rPr>
      </w:pPr>
    </w:p>
    <w:p w14:paraId="4E18812E" w14:textId="634776A4" w:rsidR="00B16B62" w:rsidRDefault="00B16B62" w:rsidP="00B16B62">
      <w:pPr>
        <w:pStyle w:val="code-definition"/>
      </w:pPr>
      <w:r w:rsidRPr="00B16B62">
        <w:t>getpwuid</w:t>
      </w:r>
      <w:r>
        <w:t>()</w:t>
      </w:r>
    </w:p>
    <w:p w14:paraId="479F52D6" w14:textId="77777777" w:rsidR="00B16B62" w:rsidRPr="00B16B62" w:rsidRDefault="00B16B62" w:rsidP="00B16B62">
      <w:pPr>
        <w:rPr>
          <w:lang w:eastAsia="zh-CN" w:bidi="hi-IN"/>
        </w:rPr>
      </w:pPr>
    </w:p>
    <w:p w14:paraId="255C2C8C" w14:textId="4639ACBD" w:rsidR="00B16B62" w:rsidRDefault="00B16B62" w:rsidP="00B16B62">
      <w:pPr>
        <w:pStyle w:val="code-definition"/>
      </w:pPr>
      <w:r w:rsidRPr="00B16B62">
        <w:t>setgrent</w:t>
      </w:r>
      <w:r>
        <w:t>()</w:t>
      </w:r>
    </w:p>
    <w:p w14:paraId="2DA4B610" w14:textId="77777777" w:rsidR="00B16B62" w:rsidRPr="00B16B62" w:rsidRDefault="00B16B62" w:rsidP="00B16B62">
      <w:pPr>
        <w:rPr>
          <w:lang w:eastAsia="zh-CN" w:bidi="hi-IN"/>
        </w:rPr>
      </w:pPr>
    </w:p>
    <w:p w14:paraId="064D09BC" w14:textId="22E950C4" w:rsidR="00B16B62" w:rsidRDefault="00B16B62" w:rsidP="00B16B62">
      <w:pPr>
        <w:pStyle w:val="code-definition"/>
      </w:pPr>
      <w:r w:rsidRPr="00B16B62">
        <w:t>setpwent</w:t>
      </w:r>
      <w:r>
        <w:t>()</w:t>
      </w:r>
    </w:p>
    <w:p w14:paraId="6BCC3795" w14:textId="77777777" w:rsidR="00B16B62" w:rsidRPr="00B16B62" w:rsidRDefault="00B16B62" w:rsidP="00B16B62">
      <w:pPr>
        <w:rPr>
          <w:lang w:eastAsia="zh-CN" w:bidi="hi-IN"/>
        </w:rPr>
      </w:pPr>
    </w:p>
    <w:p w14:paraId="1590FA38" w14:textId="77777777" w:rsidR="00B16B62" w:rsidRPr="00B16B62" w:rsidRDefault="00B16B62" w:rsidP="00B16B62">
      <w:pPr>
        <w:rPr>
          <w:lang w:eastAsia="zh-CN" w:bidi="hi-IN"/>
        </w:rPr>
      </w:pPr>
    </w:p>
    <w:p w14:paraId="6B5D81F9" w14:textId="502A6AB9" w:rsidR="00B16B62" w:rsidRDefault="00B16B62">
      <w:pPr>
        <w:autoSpaceDN w:val="0"/>
        <w:textAlignment w:val="baseline"/>
        <w:rPr>
          <w:rFonts w:ascii="SF Mono" w:eastAsia="Roboto Mono" w:hAnsi="SF Mono" w:cs="Roboto Mono"/>
          <w:b/>
          <w:bCs/>
          <w:kern w:val="3"/>
          <w:sz w:val="22"/>
          <w:szCs w:val="28"/>
          <w:lang w:eastAsia="zh-CN" w:bidi="hi-IN"/>
        </w:rPr>
      </w:pPr>
      <w:r>
        <w:br w:type="page"/>
      </w:r>
    </w:p>
    <w:p w14:paraId="77B5B42F" w14:textId="697D0A6A" w:rsidR="00B16B62" w:rsidRDefault="00B16B62" w:rsidP="00B16B62">
      <w:pPr>
        <w:pStyle w:val="Heading1"/>
      </w:pPr>
      <w:r>
        <w:lastRenderedPageBreak/>
        <w:t>network info</w:t>
      </w:r>
    </w:p>
    <w:p w14:paraId="18E51E9E" w14:textId="625F68CC" w:rsidR="00B16B62" w:rsidRDefault="00B16B62" w:rsidP="00B16B62">
      <w:pPr>
        <w:pStyle w:val="code-definition"/>
      </w:pPr>
      <w:r w:rsidRPr="00B16B62">
        <w:t>endprotoent()</w:t>
      </w:r>
    </w:p>
    <w:p w14:paraId="01444F9A" w14:textId="77777777" w:rsidR="00B16B62" w:rsidRPr="00B16B62" w:rsidRDefault="00B16B62" w:rsidP="00B16B62">
      <w:pPr>
        <w:rPr>
          <w:lang w:eastAsia="zh-CN" w:bidi="hi-IN"/>
        </w:rPr>
      </w:pPr>
    </w:p>
    <w:p w14:paraId="75E4664A" w14:textId="34AE733B" w:rsidR="00B16B62" w:rsidRDefault="00B16B62" w:rsidP="00B16B62">
      <w:pPr>
        <w:pStyle w:val="code-definition"/>
      </w:pPr>
      <w:r w:rsidRPr="00B16B62">
        <w:t>endservent()</w:t>
      </w:r>
    </w:p>
    <w:p w14:paraId="23875F53" w14:textId="77777777" w:rsidR="00B16B62" w:rsidRPr="00B16B62" w:rsidRDefault="00B16B62" w:rsidP="00B16B62">
      <w:pPr>
        <w:rPr>
          <w:lang w:eastAsia="zh-CN" w:bidi="hi-IN"/>
        </w:rPr>
      </w:pPr>
    </w:p>
    <w:p w14:paraId="26FDBC00" w14:textId="1B60BDAC" w:rsidR="00B16B62" w:rsidRDefault="00B16B62" w:rsidP="00B16B62">
      <w:pPr>
        <w:pStyle w:val="code-definition"/>
      </w:pPr>
      <w:r w:rsidRPr="00B16B62">
        <w:t>gethostbyaddr()</w:t>
      </w:r>
    </w:p>
    <w:p w14:paraId="69592864" w14:textId="77777777" w:rsidR="00B16B62" w:rsidRPr="00B16B62" w:rsidRDefault="00B16B62" w:rsidP="00B16B62">
      <w:pPr>
        <w:rPr>
          <w:lang w:eastAsia="zh-CN" w:bidi="hi-IN"/>
        </w:rPr>
      </w:pPr>
    </w:p>
    <w:p w14:paraId="0D621A63" w14:textId="1C6F6FAA" w:rsidR="00B16B62" w:rsidRDefault="00B16B62" w:rsidP="00B16B62">
      <w:pPr>
        <w:pStyle w:val="code-definition"/>
      </w:pPr>
      <w:r w:rsidRPr="00B16B62">
        <w:t>gethostbyname()</w:t>
      </w:r>
    </w:p>
    <w:p w14:paraId="7A1B9B21" w14:textId="77777777" w:rsidR="00B16B62" w:rsidRPr="00B16B62" w:rsidRDefault="00B16B62" w:rsidP="00B16B62">
      <w:pPr>
        <w:rPr>
          <w:lang w:eastAsia="zh-CN" w:bidi="hi-IN"/>
        </w:rPr>
      </w:pPr>
    </w:p>
    <w:p w14:paraId="0D6AF356" w14:textId="101B410B" w:rsidR="00B16B62" w:rsidRDefault="00B16B62" w:rsidP="00B16B62">
      <w:pPr>
        <w:pStyle w:val="code-definition"/>
      </w:pPr>
      <w:r w:rsidRPr="00B16B62">
        <w:t>gethostent()</w:t>
      </w:r>
    </w:p>
    <w:p w14:paraId="009B06CF" w14:textId="77777777" w:rsidR="00B16B62" w:rsidRPr="00B16B62" w:rsidRDefault="00B16B62" w:rsidP="00B16B62">
      <w:pPr>
        <w:rPr>
          <w:lang w:eastAsia="zh-CN" w:bidi="hi-IN"/>
        </w:rPr>
      </w:pPr>
    </w:p>
    <w:p w14:paraId="54610410" w14:textId="5660F56F" w:rsidR="00B16B62" w:rsidRDefault="00B16B62" w:rsidP="00B16B62">
      <w:pPr>
        <w:pStyle w:val="code-definition"/>
      </w:pPr>
      <w:r w:rsidRPr="00B16B62">
        <w:t>getnetbyaddr()</w:t>
      </w:r>
    </w:p>
    <w:p w14:paraId="60B4930B" w14:textId="77777777" w:rsidR="00B16B62" w:rsidRPr="00B16B62" w:rsidRDefault="00B16B62" w:rsidP="00B16B62">
      <w:pPr>
        <w:rPr>
          <w:lang w:eastAsia="zh-CN" w:bidi="hi-IN"/>
        </w:rPr>
      </w:pPr>
    </w:p>
    <w:p w14:paraId="30D757F7" w14:textId="0A79EBA2" w:rsidR="00B16B62" w:rsidRDefault="00B16B62" w:rsidP="00B16B62">
      <w:pPr>
        <w:pStyle w:val="code-definition"/>
      </w:pPr>
      <w:r w:rsidRPr="00B16B62">
        <w:t>getnetbyname()</w:t>
      </w:r>
    </w:p>
    <w:p w14:paraId="02516924" w14:textId="77777777" w:rsidR="00B16B62" w:rsidRPr="00B16B62" w:rsidRDefault="00B16B62" w:rsidP="00B16B62">
      <w:pPr>
        <w:rPr>
          <w:lang w:eastAsia="zh-CN" w:bidi="hi-IN"/>
        </w:rPr>
      </w:pPr>
    </w:p>
    <w:p w14:paraId="3FAEA809" w14:textId="083B41E7" w:rsidR="00B16B62" w:rsidRDefault="00B16B62" w:rsidP="00B16B62">
      <w:pPr>
        <w:pStyle w:val="code-definition"/>
      </w:pPr>
      <w:r w:rsidRPr="00B16B62">
        <w:t>getnetent()</w:t>
      </w:r>
    </w:p>
    <w:p w14:paraId="645BFAC2" w14:textId="77777777" w:rsidR="00B16B62" w:rsidRPr="00B16B62" w:rsidRDefault="00B16B62" w:rsidP="00B16B62">
      <w:pPr>
        <w:rPr>
          <w:lang w:eastAsia="zh-CN" w:bidi="hi-IN"/>
        </w:rPr>
      </w:pPr>
    </w:p>
    <w:p w14:paraId="56A66D52" w14:textId="37AFCC05" w:rsidR="00B16B62" w:rsidRDefault="00B16B62" w:rsidP="00B16B62">
      <w:pPr>
        <w:pStyle w:val="code-definition"/>
      </w:pPr>
      <w:r w:rsidRPr="00B16B62">
        <w:t>getprotobyname()</w:t>
      </w:r>
    </w:p>
    <w:p w14:paraId="6E32A76B" w14:textId="77777777" w:rsidR="00B16B62" w:rsidRPr="00B16B62" w:rsidRDefault="00B16B62" w:rsidP="00B16B62">
      <w:pPr>
        <w:rPr>
          <w:lang w:eastAsia="zh-CN" w:bidi="hi-IN"/>
        </w:rPr>
      </w:pPr>
    </w:p>
    <w:p w14:paraId="35497421" w14:textId="284D9847" w:rsidR="00B16B62" w:rsidRDefault="00B16B62" w:rsidP="00B16B62">
      <w:pPr>
        <w:pStyle w:val="code-definition"/>
      </w:pPr>
      <w:r w:rsidRPr="00B16B62">
        <w:t>getprotobynumber()</w:t>
      </w:r>
    </w:p>
    <w:p w14:paraId="43D79E8E" w14:textId="77777777" w:rsidR="00B16B62" w:rsidRPr="00B16B62" w:rsidRDefault="00B16B62" w:rsidP="00B16B62">
      <w:pPr>
        <w:rPr>
          <w:lang w:eastAsia="zh-CN" w:bidi="hi-IN"/>
        </w:rPr>
      </w:pPr>
    </w:p>
    <w:p w14:paraId="47B04AC2" w14:textId="41EA815B" w:rsidR="00B16B62" w:rsidRDefault="00B16B62" w:rsidP="00B16B62">
      <w:pPr>
        <w:pStyle w:val="code-definition"/>
      </w:pPr>
      <w:r w:rsidRPr="00B16B62">
        <w:t>getprotoent()</w:t>
      </w:r>
    </w:p>
    <w:p w14:paraId="5C715CBE" w14:textId="77777777" w:rsidR="00B16B62" w:rsidRPr="00B16B62" w:rsidRDefault="00B16B62" w:rsidP="00B16B62">
      <w:pPr>
        <w:rPr>
          <w:lang w:eastAsia="zh-CN" w:bidi="hi-IN"/>
        </w:rPr>
      </w:pPr>
    </w:p>
    <w:p w14:paraId="27A59F28" w14:textId="03FFD951" w:rsidR="00B16B62" w:rsidRDefault="00B16B62" w:rsidP="00B16B62">
      <w:pPr>
        <w:pStyle w:val="code-definition"/>
      </w:pPr>
      <w:r w:rsidRPr="00B16B62">
        <w:t>getservbyname()</w:t>
      </w:r>
    </w:p>
    <w:p w14:paraId="0940A84F" w14:textId="77777777" w:rsidR="00B16B62" w:rsidRPr="00B16B62" w:rsidRDefault="00B16B62" w:rsidP="00B16B62">
      <w:pPr>
        <w:rPr>
          <w:lang w:eastAsia="zh-CN" w:bidi="hi-IN"/>
        </w:rPr>
      </w:pPr>
    </w:p>
    <w:p w14:paraId="7AEF4078" w14:textId="108594CD" w:rsidR="00B16B62" w:rsidRDefault="00B16B62" w:rsidP="00B16B62">
      <w:pPr>
        <w:pStyle w:val="code-definition"/>
      </w:pPr>
      <w:r w:rsidRPr="00B16B62">
        <w:t>getservbyport()</w:t>
      </w:r>
    </w:p>
    <w:p w14:paraId="6FAA357E" w14:textId="77777777" w:rsidR="00B16B62" w:rsidRPr="00B16B62" w:rsidRDefault="00B16B62" w:rsidP="00B16B62">
      <w:pPr>
        <w:rPr>
          <w:lang w:eastAsia="zh-CN" w:bidi="hi-IN"/>
        </w:rPr>
      </w:pPr>
    </w:p>
    <w:p w14:paraId="35E56FB4" w14:textId="6FD30560" w:rsidR="00B16B62" w:rsidRDefault="00B16B62" w:rsidP="00B16B62">
      <w:pPr>
        <w:pStyle w:val="code-definition"/>
      </w:pPr>
      <w:r w:rsidRPr="00B16B62">
        <w:t>getservent()</w:t>
      </w:r>
    </w:p>
    <w:p w14:paraId="0D823594" w14:textId="77777777" w:rsidR="00B16B62" w:rsidRPr="00B16B62" w:rsidRDefault="00B16B62" w:rsidP="00B16B62">
      <w:pPr>
        <w:rPr>
          <w:lang w:eastAsia="zh-CN" w:bidi="hi-IN"/>
        </w:rPr>
      </w:pPr>
    </w:p>
    <w:p w14:paraId="4628CF74" w14:textId="574E326D" w:rsidR="00B16B62" w:rsidRDefault="00B16B62" w:rsidP="00B16B62">
      <w:pPr>
        <w:pStyle w:val="code-definition"/>
      </w:pPr>
      <w:r w:rsidRPr="00B16B62">
        <w:t>sethostent()</w:t>
      </w:r>
    </w:p>
    <w:p w14:paraId="6DF15A42" w14:textId="77777777" w:rsidR="00B16B62" w:rsidRPr="00B16B62" w:rsidRDefault="00B16B62" w:rsidP="00B16B62">
      <w:pPr>
        <w:rPr>
          <w:lang w:eastAsia="zh-CN" w:bidi="hi-IN"/>
        </w:rPr>
      </w:pPr>
    </w:p>
    <w:p w14:paraId="52589FB3" w14:textId="5F208DEF" w:rsidR="00B16B62" w:rsidRDefault="00B16B62" w:rsidP="00B16B62">
      <w:pPr>
        <w:pStyle w:val="code-definition"/>
      </w:pPr>
      <w:r w:rsidRPr="00B16B62">
        <w:t>setnetent()</w:t>
      </w:r>
    </w:p>
    <w:p w14:paraId="7EF202AE" w14:textId="77777777" w:rsidR="00B16B62" w:rsidRPr="00B16B62" w:rsidRDefault="00B16B62" w:rsidP="00B16B62">
      <w:pPr>
        <w:rPr>
          <w:lang w:eastAsia="zh-CN" w:bidi="hi-IN"/>
        </w:rPr>
      </w:pPr>
    </w:p>
    <w:p w14:paraId="36476D9C" w14:textId="255DCCE4" w:rsidR="00B16B62" w:rsidRDefault="00B16B62" w:rsidP="00B16B62">
      <w:pPr>
        <w:pStyle w:val="code-definition"/>
      </w:pPr>
      <w:r w:rsidRPr="00B16B62">
        <w:t>setprotoent()</w:t>
      </w:r>
    </w:p>
    <w:p w14:paraId="1A8A0E16" w14:textId="77777777" w:rsidR="00B16B62" w:rsidRPr="00B16B62" w:rsidRDefault="00B16B62" w:rsidP="00B16B62">
      <w:pPr>
        <w:rPr>
          <w:lang w:eastAsia="zh-CN" w:bidi="hi-IN"/>
        </w:rPr>
      </w:pPr>
    </w:p>
    <w:p w14:paraId="44112FB1" w14:textId="3D4B31DE" w:rsidR="00B16B62" w:rsidRDefault="00B16B62" w:rsidP="00B16B62">
      <w:pPr>
        <w:pStyle w:val="code-definition"/>
      </w:pPr>
      <w:r w:rsidRPr="00B16B62">
        <w:t>setservent()</w:t>
      </w:r>
    </w:p>
    <w:p w14:paraId="08C4DD41" w14:textId="77777777" w:rsidR="00B16B62" w:rsidRPr="00B16B62" w:rsidRDefault="00B16B62" w:rsidP="00B16B62">
      <w:pPr>
        <w:rPr>
          <w:lang w:eastAsia="zh-CN" w:bidi="hi-IN"/>
        </w:rPr>
      </w:pPr>
    </w:p>
    <w:p w14:paraId="102D3465" w14:textId="261D1090" w:rsidR="00B16B62" w:rsidRDefault="00B16B62" w:rsidP="00B16B62">
      <w:pPr>
        <w:pStyle w:val="code-definition"/>
        <w:rPr>
          <w:sz w:val="22"/>
          <w:szCs w:val="28"/>
        </w:rPr>
      </w:pPr>
      <w:r>
        <w:br w:type="page"/>
      </w:r>
    </w:p>
    <w:p w14:paraId="6B6BD526" w14:textId="6C5E2ADF" w:rsidR="0012689F" w:rsidRDefault="0012689F" w:rsidP="0012689F">
      <w:pPr>
        <w:pStyle w:val="Heading1"/>
      </w:pPr>
      <w:r>
        <w:lastRenderedPageBreak/>
        <w:t>modules</w:t>
      </w:r>
    </w:p>
    <w:p w14:paraId="4D183765" w14:textId="267BC0B4" w:rsidR="000C14C2" w:rsidRDefault="000C14C2" w:rsidP="000C14C2">
      <w:pPr>
        <w:pStyle w:val="Heading2"/>
      </w:pPr>
      <w:r>
        <w:t>installing module</w:t>
      </w:r>
    </w:p>
    <w:p w14:paraId="69359FFF" w14:textId="42E6E2A1" w:rsidR="000C14C2" w:rsidRPr="000C14C2" w:rsidRDefault="000C14C2" w:rsidP="000C14C2">
      <w:pPr>
        <w:pStyle w:val="code-definition"/>
      </w:pPr>
      <w:r>
        <w:t xml:space="preserve">cpan </w:t>
      </w:r>
      <w:r>
        <w:rPr>
          <w:i/>
          <w:iCs/>
        </w:rPr>
        <w:t>&lt;module&gt;</w:t>
      </w:r>
    </w:p>
    <w:p w14:paraId="65C7A720" w14:textId="61683BCE" w:rsidR="000C14C2" w:rsidRDefault="000C14C2">
      <w:pPr>
        <w:autoSpaceDN w:val="0"/>
        <w:textAlignment w:val="baseline"/>
      </w:pPr>
    </w:p>
    <w:p w14:paraId="781CC48F" w14:textId="77777777" w:rsidR="000C14C2" w:rsidRDefault="000C14C2">
      <w:pPr>
        <w:autoSpaceDN w:val="0"/>
        <w:textAlignment w:val="baseline"/>
      </w:pPr>
    </w:p>
    <w:p w14:paraId="012B7293" w14:textId="6FF2B50A" w:rsidR="0012689F" w:rsidRDefault="0012689F">
      <w:pPr>
        <w:autoSpaceDN w:val="0"/>
        <w:textAlignment w:val="baseline"/>
      </w:pPr>
      <w:r>
        <w:t xml:space="preserve">Get hash of modules (and their version) included with a given version of </w:t>
      </w:r>
      <w:proofErr w:type="spellStart"/>
      <w:r>
        <w:t>perl</w:t>
      </w:r>
      <w:proofErr w:type="spellEnd"/>
      <w:r w:rsidR="00412E1E">
        <w:t>:</w:t>
      </w:r>
    </w:p>
    <w:p w14:paraId="75410BD2" w14:textId="77777777" w:rsidR="0012689F" w:rsidRPr="0012689F" w:rsidRDefault="0012689F" w:rsidP="0012689F">
      <w:pPr>
        <w:pStyle w:val="code-definition"/>
        <w:ind w:firstLine="709"/>
        <w:rPr>
          <w:sz w:val="16"/>
          <w:szCs w:val="16"/>
        </w:rPr>
      </w:pPr>
      <w:r w:rsidRPr="0012689F">
        <w:rPr>
          <w:sz w:val="16"/>
          <w:szCs w:val="16"/>
        </w:rPr>
        <w:t>my $check_version = $];</w:t>
      </w:r>
    </w:p>
    <w:p w14:paraId="2A52A18D" w14:textId="5B6F5CD1" w:rsidR="0012689F" w:rsidRPr="0012689F" w:rsidRDefault="0012689F" w:rsidP="0012689F">
      <w:pPr>
        <w:pStyle w:val="code-definition"/>
        <w:ind w:firstLine="709"/>
        <w:rPr>
          <w:sz w:val="16"/>
          <w:szCs w:val="16"/>
        </w:rPr>
      </w:pPr>
      <w:r w:rsidRPr="0012689F">
        <w:rPr>
          <w:sz w:val="16"/>
          <w:szCs w:val="16"/>
        </w:rPr>
        <w:t>my %modules_included = %{ $Module::CoreList::version{$check_version} };</w:t>
      </w:r>
    </w:p>
    <w:p w14:paraId="2EAB0399" w14:textId="71B5E2C4" w:rsidR="0012689F" w:rsidRDefault="0012689F">
      <w:pPr>
        <w:autoSpaceDN w:val="0"/>
        <w:textAlignment w:val="baseline"/>
      </w:pPr>
    </w:p>
    <w:p w14:paraId="69C95F67" w14:textId="7775B16F" w:rsidR="0012689F" w:rsidRDefault="0083423A">
      <w:pPr>
        <w:autoSpaceDN w:val="0"/>
        <w:textAlignment w:val="baseline"/>
      </w:pPr>
      <w:r>
        <w:t>List module</w:t>
      </w:r>
      <w:r w:rsidR="00BB2063">
        <w:t xml:space="preserve"> search path directories</w:t>
      </w:r>
    </w:p>
    <w:p w14:paraId="7924E69B" w14:textId="46D5F8FA" w:rsidR="00BB2063" w:rsidRDefault="00BB2063" w:rsidP="00BB2063">
      <w:pPr>
        <w:pStyle w:val="code-definition"/>
        <w:ind w:firstLine="709"/>
      </w:pPr>
      <w:r w:rsidRPr="00BB2063">
        <w:t>perl -E '$"="\n"; say "@INC"'</w:t>
      </w:r>
    </w:p>
    <w:p w14:paraId="19BD79E5" w14:textId="77777777" w:rsidR="00BB2063" w:rsidRDefault="00BB2063">
      <w:pPr>
        <w:autoSpaceDN w:val="0"/>
        <w:textAlignment w:val="baseline"/>
      </w:pPr>
    </w:p>
    <w:p w14:paraId="69C629AB" w14:textId="5317B8E3" w:rsidR="005618F5" w:rsidRDefault="005618F5">
      <w:pPr>
        <w:autoSpaceDN w:val="0"/>
        <w:textAlignment w:val="baseline"/>
      </w:pPr>
      <w:r>
        <w:t>Add directory to module search path (at compile time)</w:t>
      </w:r>
    </w:p>
    <w:p w14:paraId="20ABD622" w14:textId="5B294862" w:rsidR="005618F5" w:rsidRDefault="005618F5" w:rsidP="005618F5">
      <w:pPr>
        <w:pStyle w:val="code-definition"/>
      </w:pPr>
      <w:r>
        <w:tab/>
        <w:t>use lib '&lt;dir&gt;'</w:t>
      </w:r>
    </w:p>
    <w:p w14:paraId="511161B2" w14:textId="77777777" w:rsidR="005618F5" w:rsidRDefault="005618F5">
      <w:pPr>
        <w:autoSpaceDN w:val="0"/>
        <w:textAlignment w:val="baseline"/>
      </w:pPr>
    </w:p>
    <w:p w14:paraId="45D88907" w14:textId="59CAB868" w:rsidR="0012689F" w:rsidRDefault="0012689F">
      <w:pPr>
        <w:autoSpaceDN w:val="0"/>
        <w:textAlignment w:val="baseline"/>
        <w:rPr>
          <w:rFonts w:ascii="SF Mono" w:eastAsia="Roboto Mono" w:hAnsi="SF Mono" w:cs="Roboto Mono"/>
          <w:b/>
          <w:bCs/>
          <w:kern w:val="3"/>
          <w:sz w:val="22"/>
          <w:szCs w:val="28"/>
          <w:lang w:eastAsia="zh-CN" w:bidi="hi-IN"/>
        </w:rPr>
      </w:pPr>
      <w:r>
        <w:br w:type="page"/>
      </w:r>
    </w:p>
    <w:p w14:paraId="5CFC0746" w14:textId="7A23AE09" w:rsidR="00C22B3C" w:rsidRDefault="00C22B3C" w:rsidP="00C22B3C">
      <w:pPr>
        <w:pStyle w:val="Heading1"/>
      </w:pPr>
      <w:r>
        <w:lastRenderedPageBreak/>
        <w:t>packages</w:t>
      </w:r>
      <w:bookmarkEnd w:id="88"/>
    </w:p>
    <w:p w14:paraId="382EA438" w14:textId="77777777" w:rsidR="00C22B3C" w:rsidRDefault="00C22B3C">
      <w:pPr>
        <w:autoSpaceDN w:val="0"/>
        <w:textAlignment w:val="baseline"/>
      </w:pPr>
    </w:p>
    <w:p w14:paraId="171422EB" w14:textId="77777777" w:rsidR="00C22B3C" w:rsidRDefault="00C22B3C" w:rsidP="00C22B3C">
      <w:pPr>
        <w:pStyle w:val="code-definition"/>
      </w:pPr>
      <w:r>
        <w:t>@ISA</w:t>
      </w:r>
    </w:p>
    <w:p w14:paraId="3EB51172" w14:textId="38637167" w:rsidR="00C22B3C" w:rsidRDefault="00C22B3C" w:rsidP="00C22B3C">
      <w:pPr>
        <w:rPr>
          <w:rFonts w:eastAsia="Roboto Mono"/>
          <w:sz w:val="22"/>
          <w:szCs w:val="28"/>
        </w:rPr>
      </w:pPr>
      <w:r>
        <w:t>Array containing list of the package (class) parent classes (if any)</w:t>
      </w:r>
      <w:r>
        <w:br w:type="page"/>
      </w:r>
    </w:p>
    <w:bookmarkStart w:id="89" w:name="_Toc74598205"/>
    <w:p w14:paraId="14014C62" w14:textId="2A71DF56" w:rsidR="004A4D14" w:rsidRDefault="00347EC0" w:rsidP="004A4D14">
      <w:pPr>
        <w:pStyle w:val="Heading1"/>
      </w:pPr>
      <w:r>
        <w:lastRenderedPageBreak/>
        <w:fldChar w:fldCharType="begin"/>
      </w:r>
      <w:r>
        <w:instrText xml:space="preserve"> HYPERLINK "https://metacpan.org/pod/DateTime" </w:instrText>
      </w:r>
      <w:r>
        <w:fldChar w:fldCharType="separate"/>
      </w:r>
      <w:r w:rsidR="004A4D14" w:rsidRPr="00347EC0">
        <w:rPr>
          <w:rStyle w:val="Hyperlink"/>
        </w:rPr>
        <w:t>DateTime</w:t>
      </w:r>
      <w:r>
        <w:fldChar w:fldCharType="end"/>
      </w:r>
    </w:p>
    <w:p w14:paraId="5C33ABE3" w14:textId="77777777" w:rsidR="004A4D14" w:rsidRDefault="004A4D14">
      <w:pPr>
        <w:autoSpaceDN w:val="0"/>
        <w:textAlignment w:val="baseline"/>
      </w:pPr>
    </w:p>
    <w:p w14:paraId="445EE25B" w14:textId="77777777" w:rsidR="004A4D14" w:rsidRDefault="004A4D14">
      <w:pPr>
        <w:autoSpaceDN w:val="0"/>
        <w:textAlignment w:val="baseline"/>
      </w:pPr>
      <w:r>
        <w:t>Epoch to datetime:</w:t>
      </w:r>
    </w:p>
    <w:p w14:paraId="3A5F14F0" w14:textId="294BB8F4" w:rsidR="004A4D14" w:rsidRDefault="004A4D14" w:rsidP="004A4D14">
      <w:pPr>
        <w:pStyle w:val="code-definition"/>
      </w:pPr>
      <w:r>
        <w:t>my $dt = DateTime-&gt;from_epoch(epoch =&gt; $epoch_value</w:t>
      </w:r>
      <w:r w:rsidR="00CB436C">
        <w:t>, time_zone =&gt; 'local'</w:t>
      </w:r>
      <w:r>
        <w:t>);</w:t>
      </w:r>
    </w:p>
    <w:p w14:paraId="27B2A08C" w14:textId="3E8A482B" w:rsidR="00212D0D" w:rsidRDefault="00212D0D">
      <w:pPr>
        <w:autoSpaceDN w:val="0"/>
        <w:textAlignment w:val="baseline"/>
      </w:pPr>
    </w:p>
    <w:p w14:paraId="59FF673F" w14:textId="630EA6E5" w:rsidR="00693F5B" w:rsidRDefault="00693F5B">
      <w:pPr>
        <w:autoSpaceDN w:val="0"/>
        <w:textAlignment w:val="baseline"/>
      </w:pPr>
      <w:r>
        <w:t>Datetime to epoch:</w:t>
      </w:r>
    </w:p>
    <w:p w14:paraId="442593C8" w14:textId="11D8B99C" w:rsidR="00693F5B" w:rsidRDefault="00693F5B" w:rsidP="00693F5B">
      <w:pPr>
        <w:pStyle w:val="code-definition"/>
      </w:pPr>
      <w:r>
        <w:t>my $epoch = $dt</w:t>
      </w:r>
      <w:r w:rsidR="00CC7733">
        <w:t>-&gt;epoch;</w:t>
      </w:r>
    </w:p>
    <w:p w14:paraId="53D8E658" w14:textId="77777777" w:rsidR="00693F5B" w:rsidRDefault="00693F5B">
      <w:pPr>
        <w:autoSpaceDN w:val="0"/>
        <w:textAlignment w:val="baseline"/>
      </w:pPr>
    </w:p>
    <w:p w14:paraId="09E1F58F" w14:textId="4B287B3A" w:rsidR="00347EC0" w:rsidRDefault="00347EC0">
      <w:pPr>
        <w:autoSpaceDN w:val="0"/>
        <w:textAlignment w:val="baseline"/>
      </w:pPr>
      <w:r>
        <w:t xml:space="preserve">Current datetime (local </w:t>
      </w:r>
      <w:proofErr w:type="spellStart"/>
      <w:r>
        <w:t>timezone</w:t>
      </w:r>
      <w:proofErr w:type="spellEnd"/>
      <w:r>
        <w:t>):</w:t>
      </w:r>
    </w:p>
    <w:p w14:paraId="6B0C4B11" w14:textId="36D67DB8" w:rsidR="00347EC0" w:rsidRDefault="00347EC0" w:rsidP="00347EC0">
      <w:pPr>
        <w:pStyle w:val="code-definition"/>
      </w:pPr>
      <w:r>
        <w:t xml:space="preserve">my </w:t>
      </w:r>
      <w:r w:rsidR="00C660EE">
        <w:t>$dt_now = DateTime-&gt;today(time_zone=&gt;'local');</w:t>
      </w:r>
    </w:p>
    <w:p w14:paraId="61E586C6" w14:textId="42554BC5" w:rsidR="00212D0D" w:rsidRDefault="00212D0D">
      <w:pPr>
        <w:autoSpaceDN w:val="0"/>
        <w:textAlignment w:val="baseline"/>
      </w:pPr>
    </w:p>
    <w:p w14:paraId="5D48A3F3" w14:textId="1CE78A5F" w:rsidR="00CC7733" w:rsidRDefault="00CC7733">
      <w:pPr>
        <w:autoSpaceDN w:val="0"/>
        <w:textAlignment w:val="baseline"/>
      </w:pPr>
      <w:r>
        <w:t>Add offset to datetime</w:t>
      </w:r>
    </w:p>
    <w:p w14:paraId="79B4211F" w14:textId="58A139D1" w:rsidR="006E3C9B" w:rsidRDefault="006E3C9B" w:rsidP="006E3C9B">
      <w:pPr>
        <w:pStyle w:val="code-definition"/>
      </w:pPr>
      <w:r>
        <w:t>my $dt_new = $dt-&gt;clone-&gt;add( DateTime::Duration-&gt;new( days =&gt; 1 ) );</w:t>
      </w:r>
    </w:p>
    <w:p w14:paraId="7715B7BF" w14:textId="344A2E86" w:rsidR="006E3C9B" w:rsidRPr="006E3C9B" w:rsidRDefault="006E3C9B">
      <w:pPr>
        <w:autoSpaceDN w:val="0"/>
        <w:textAlignment w:val="baseline"/>
      </w:pPr>
      <w:r>
        <w:t xml:space="preserve">Note: Use </w:t>
      </w:r>
      <w:r>
        <w:rPr>
          <w:i/>
          <w:iCs/>
        </w:rPr>
        <w:t>clone</w:t>
      </w:r>
      <w:r>
        <w:t xml:space="preserve"> to return result and leave original datetime unmodified. </w:t>
      </w:r>
    </w:p>
    <w:p w14:paraId="092E83FC" w14:textId="588A1E22" w:rsidR="00CC7733" w:rsidRDefault="00CC7733">
      <w:pPr>
        <w:autoSpaceDN w:val="0"/>
        <w:textAlignment w:val="baseline"/>
      </w:pPr>
    </w:p>
    <w:p w14:paraId="45B2D20C" w14:textId="36345C9F" w:rsidR="00CC7733" w:rsidRDefault="00F4298B" w:rsidP="00F4298B">
      <w:pPr>
        <w:pStyle w:val="Heading2"/>
      </w:pPr>
      <w:r>
        <w:t>constructor methods</w:t>
      </w:r>
    </w:p>
    <w:p w14:paraId="55191E1E" w14:textId="61974DDF" w:rsidR="00F4298B" w:rsidRDefault="00F4298B" w:rsidP="00F4298B">
      <w:pPr>
        <w:pStyle w:val="code-definition"/>
      </w:pPr>
      <w:r>
        <w:t>DateTime-&gt;new(</w:t>
      </w:r>
      <w:r>
        <w:rPr>
          <w:i/>
          <w:iCs/>
          <w:sz w:val="18"/>
          <w:szCs w:val="18"/>
        </w:rPr>
        <w:t>parms</w:t>
      </w:r>
      <w:r>
        <w:t>)</w:t>
      </w:r>
    </w:p>
    <w:p w14:paraId="2CF49ACF" w14:textId="6A6E6854" w:rsidR="00F4298B" w:rsidRDefault="00F4298B">
      <w:pPr>
        <w:autoSpaceDN w:val="0"/>
        <w:textAlignment w:val="baseline"/>
      </w:pPr>
      <w:r>
        <w:tab/>
        <w:t>Does not parse datetimes. Parameters:</w:t>
      </w:r>
    </w:p>
    <w:p w14:paraId="28A541CC" w14:textId="5EE2E376" w:rsidR="00F4298B" w:rsidRDefault="00F4298B" w:rsidP="00F4298B">
      <w:pPr>
        <w:ind w:left="709" w:firstLine="709"/>
      </w:pPr>
      <w:r>
        <w:t>year</w:t>
      </w:r>
    </w:p>
    <w:p w14:paraId="413D0C98" w14:textId="61852B7C" w:rsidR="00F4298B" w:rsidRDefault="00F4298B" w:rsidP="00F4298B">
      <w:pPr>
        <w:ind w:left="709" w:firstLine="709"/>
        <w:rPr>
          <w:lang w:eastAsia="zh-CN" w:bidi="hi-IN"/>
        </w:rPr>
      </w:pPr>
      <w:r>
        <w:rPr>
          <w:lang w:eastAsia="zh-CN" w:bidi="hi-IN"/>
        </w:rPr>
        <w:t>month</w:t>
      </w:r>
    </w:p>
    <w:p w14:paraId="4CE2311A" w14:textId="79A36172" w:rsidR="00F4298B" w:rsidRDefault="00F4298B" w:rsidP="00F4298B">
      <w:pPr>
        <w:ind w:left="709" w:firstLine="709"/>
        <w:rPr>
          <w:lang w:eastAsia="zh-CN" w:bidi="hi-IN"/>
        </w:rPr>
      </w:pPr>
      <w:r>
        <w:rPr>
          <w:lang w:eastAsia="zh-CN" w:bidi="hi-IN"/>
        </w:rPr>
        <w:t>day</w:t>
      </w:r>
    </w:p>
    <w:p w14:paraId="0BDE5A30" w14:textId="5123B29C" w:rsidR="00F4298B" w:rsidRDefault="00F4298B" w:rsidP="00F4298B">
      <w:pPr>
        <w:ind w:left="709" w:firstLine="709"/>
        <w:rPr>
          <w:lang w:eastAsia="zh-CN" w:bidi="hi-IN"/>
        </w:rPr>
      </w:pPr>
      <w:r>
        <w:rPr>
          <w:lang w:eastAsia="zh-CN" w:bidi="hi-IN"/>
        </w:rPr>
        <w:t>hour</w:t>
      </w:r>
    </w:p>
    <w:p w14:paraId="6187E9AE" w14:textId="7FC4F147" w:rsidR="00F4298B" w:rsidRDefault="00F4298B" w:rsidP="00F4298B">
      <w:pPr>
        <w:ind w:left="709" w:firstLine="709"/>
        <w:rPr>
          <w:lang w:eastAsia="zh-CN" w:bidi="hi-IN"/>
        </w:rPr>
      </w:pPr>
      <w:r>
        <w:rPr>
          <w:lang w:eastAsia="zh-CN" w:bidi="hi-IN"/>
        </w:rPr>
        <w:t>minute</w:t>
      </w:r>
    </w:p>
    <w:p w14:paraId="4169211C" w14:textId="638B1E84" w:rsidR="00F4298B" w:rsidRDefault="00F4298B" w:rsidP="00F4298B">
      <w:pPr>
        <w:ind w:left="709" w:firstLine="709"/>
        <w:rPr>
          <w:lang w:eastAsia="zh-CN" w:bidi="hi-IN"/>
        </w:rPr>
      </w:pPr>
      <w:r>
        <w:rPr>
          <w:lang w:eastAsia="zh-CN" w:bidi="hi-IN"/>
        </w:rPr>
        <w:t>second</w:t>
      </w:r>
    </w:p>
    <w:p w14:paraId="6B1EA264" w14:textId="0EBE24CD" w:rsidR="00F4298B" w:rsidRDefault="00F4298B" w:rsidP="00F4298B">
      <w:pPr>
        <w:ind w:left="1418"/>
        <w:rPr>
          <w:lang w:eastAsia="zh-CN" w:bidi="hi-IN"/>
        </w:rPr>
      </w:pPr>
      <w:r>
        <w:rPr>
          <w:lang w:eastAsia="zh-CN" w:bidi="hi-IN"/>
        </w:rPr>
        <w:t>nanosecond</w:t>
      </w:r>
    </w:p>
    <w:p w14:paraId="2F96906F" w14:textId="18C3042B" w:rsidR="00F4298B" w:rsidRDefault="00F4298B" w:rsidP="00F4298B">
      <w:pPr>
        <w:ind w:left="1418"/>
        <w:rPr>
          <w:lang w:eastAsia="zh-CN" w:bidi="hi-IN"/>
        </w:rPr>
      </w:pPr>
      <w:r>
        <w:rPr>
          <w:lang w:eastAsia="zh-CN" w:bidi="hi-IN"/>
        </w:rPr>
        <w:t>locale</w:t>
      </w:r>
    </w:p>
    <w:p w14:paraId="0C8393B5" w14:textId="359B5742" w:rsidR="00F4298B" w:rsidRDefault="00F4298B" w:rsidP="00F4298B">
      <w:pPr>
        <w:ind w:left="1418"/>
        <w:rPr>
          <w:lang w:eastAsia="zh-CN" w:bidi="hi-IN"/>
        </w:rPr>
      </w:pPr>
      <w:proofErr w:type="spellStart"/>
      <w:r>
        <w:rPr>
          <w:lang w:eastAsia="zh-CN" w:bidi="hi-IN"/>
        </w:rPr>
        <w:t>time_zone</w:t>
      </w:r>
      <w:proofErr w:type="spellEnd"/>
    </w:p>
    <w:p w14:paraId="179AD35E" w14:textId="29AB89BB" w:rsidR="00F4298B" w:rsidRPr="00F4298B" w:rsidRDefault="00F4298B" w:rsidP="00F4298B">
      <w:pPr>
        <w:ind w:left="1418"/>
        <w:rPr>
          <w:lang w:eastAsia="zh-CN" w:bidi="hi-IN"/>
        </w:rPr>
      </w:pPr>
      <w:r>
        <w:rPr>
          <w:lang w:eastAsia="zh-CN" w:bidi="hi-IN"/>
        </w:rPr>
        <w:t>formatter</w:t>
      </w:r>
    </w:p>
    <w:p w14:paraId="585D8C11" w14:textId="79B15F15" w:rsidR="00F4298B" w:rsidRDefault="00F4298B">
      <w:pPr>
        <w:autoSpaceDN w:val="0"/>
        <w:textAlignment w:val="baseline"/>
      </w:pPr>
    </w:p>
    <w:p w14:paraId="4DC7DF9A" w14:textId="679F2168" w:rsidR="00F4298B" w:rsidRDefault="00F4298B" w:rsidP="00F241BF">
      <w:pPr>
        <w:pStyle w:val="code-definition"/>
      </w:pPr>
      <w:r>
        <w:t>DateTime-&gt;from_epoch(</w:t>
      </w:r>
      <w:r>
        <w:rPr>
          <w:i/>
          <w:iCs/>
          <w:sz w:val="18"/>
          <w:szCs w:val="18"/>
        </w:rPr>
        <w:t>epoch =&gt; $epoch, …</w:t>
      </w:r>
      <w:r>
        <w:t>)</w:t>
      </w:r>
    </w:p>
    <w:p w14:paraId="5ED17430" w14:textId="77777777" w:rsidR="00F241BF" w:rsidRPr="00F241BF" w:rsidRDefault="00F241BF" w:rsidP="00F241BF">
      <w:pPr>
        <w:rPr>
          <w:lang w:eastAsia="zh-CN" w:bidi="hi-IN"/>
        </w:rPr>
      </w:pPr>
    </w:p>
    <w:p w14:paraId="1C8CE52B" w14:textId="24633460" w:rsidR="00F4298B" w:rsidRDefault="00F4298B" w:rsidP="00F241BF">
      <w:pPr>
        <w:pStyle w:val="code-definition"/>
      </w:pPr>
      <w:r>
        <w:t>DateTime-&gt;now(</w:t>
      </w:r>
      <w:r w:rsidRPr="00F241BF">
        <w:rPr>
          <w:i/>
          <w:iCs/>
          <w:sz w:val="18"/>
          <w:szCs w:val="18"/>
        </w:rPr>
        <w:t>…</w:t>
      </w:r>
      <w:r>
        <w:t>)</w:t>
      </w:r>
    </w:p>
    <w:p w14:paraId="0CDCFFAD" w14:textId="77777777" w:rsidR="00F241BF" w:rsidRPr="00F241BF" w:rsidRDefault="00F241BF" w:rsidP="00F241BF">
      <w:pPr>
        <w:rPr>
          <w:lang w:eastAsia="zh-CN" w:bidi="hi-IN"/>
        </w:rPr>
      </w:pPr>
    </w:p>
    <w:p w14:paraId="7B7BA7C8" w14:textId="15493730" w:rsidR="00F4298B" w:rsidRDefault="00F4298B" w:rsidP="00F241BF">
      <w:pPr>
        <w:pStyle w:val="code-definition"/>
      </w:pPr>
      <w:r>
        <w:t>DateTime-&gt;today(</w:t>
      </w:r>
      <w:r w:rsidRPr="00F241BF">
        <w:rPr>
          <w:i/>
          <w:iCs/>
          <w:sz w:val="18"/>
          <w:szCs w:val="22"/>
        </w:rPr>
        <w:t>…</w:t>
      </w:r>
      <w:r>
        <w:t>)</w:t>
      </w:r>
    </w:p>
    <w:p w14:paraId="34D6EDC7" w14:textId="77777777" w:rsidR="00F241BF" w:rsidRPr="00F241BF" w:rsidRDefault="00F241BF" w:rsidP="00F241BF">
      <w:pPr>
        <w:rPr>
          <w:lang w:eastAsia="zh-CN" w:bidi="hi-IN"/>
        </w:rPr>
      </w:pPr>
    </w:p>
    <w:p w14:paraId="1B4FAAED" w14:textId="346CADC1" w:rsidR="00F4298B" w:rsidRDefault="00F4298B" w:rsidP="00F241BF">
      <w:pPr>
        <w:pStyle w:val="code-definition"/>
      </w:pPr>
      <w:r>
        <w:t>DateTime-&gt;last_day_of_month(</w:t>
      </w:r>
      <w:r w:rsidRPr="00F241BF">
        <w:rPr>
          <w:i/>
          <w:iCs/>
          <w:sz w:val="18"/>
          <w:szCs w:val="22"/>
        </w:rPr>
        <w:t>…</w:t>
      </w:r>
      <w:r>
        <w:t>)</w:t>
      </w:r>
    </w:p>
    <w:p w14:paraId="4852A35F" w14:textId="77777777" w:rsidR="00F241BF" w:rsidRPr="00F241BF" w:rsidRDefault="00F241BF" w:rsidP="00F241BF">
      <w:pPr>
        <w:rPr>
          <w:lang w:eastAsia="zh-CN" w:bidi="hi-IN"/>
        </w:rPr>
      </w:pPr>
    </w:p>
    <w:p w14:paraId="657588D3" w14:textId="255260AF" w:rsidR="00F4298B" w:rsidRDefault="00F4298B" w:rsidP="00F241BF">
      <w:pPr>
        <w:pStyle w:val="code-definition"/>
      </w:pPr>
      <w:r>
        <w:t>DateTime-&gt;from_day_of_year(</w:t>
      </w:r>
      <w:r w:rsidRPr="00F241BF">
        <w:rPr>
          <w:i/>
          <w:iCs/>
          <w:sz w:val="18"/>
          <w:szCs w:val="22"/>
        </w:rPr>
        <w:t>…</w:t>
      </w:r>
      <w:r>
        <w:t>)</w:t>
      </w:r>
    </w:p>
    <w:p w14:paraId="6453E600" w14:textId="77777777" w:rsidR="00F241BF" w:rsidRPr="00F241BF" w:rsidRDefault="00F241BF" w:rsidP="00F241BF">
      <w:pPr>
        <w:rPr>
          <w:lang w:eastAsia="zh-CN" w:bidi="hi-IN"/>
        </w:rPr>
      </w:pPr>
    </w:p>
    <w:p w14:paraId="188D242C" w14:textId="01AB7255" w:rsidR="00F4298B" w:rsidRDefault="00F4298B" w:rsidP="00F241BF">
      <w:pPr>
        <w:pStyle w:val="code-definition"/>
      </w:pPr>
      <w:r>
        <w:t>DateTime-&gt;from_day_of_year(</w:t>
      </w:r>
      <w:r w:rsidRPr="00F241BF">
        <w:rPr>
          <w:i/>
          <w:iCs/>
          <w:sz w:val="18"/>
          <w:szCs w:val="22"/>
        </w:rPr>
        <w:t>…</w:t>
      </w:r>
      <w:r>
        <w:t>)</w:t>
      </w:r>
    </w:p>
    <w:p w14:paraId="294DE2AC" w14:textId="77777777" w:rsidR="00F241BF" w:rsidRPr="00F241BF" w:rsidRDefault="00F241BF" w:rsidP="00F241BF">
      <w:pPr>
        <w:rPr>
          <w:lang w:eastAsia="zh-CN" w:bidi="hi-IN"/>
        </w:rPr>
      </w:pPr>
    </w:p>
    <w:p w14:paraId="3DFE5D95" w14:textId="2BFDB861" w:rsidR="00DC3345" w:rsidRDefault="007B2A90" w:rsidP="00F241BF">
      <w:pPr>
        <w:pStyle w:val="code-definition"/>
      </w:pPr>
      <w:r>
        <w:t>Date</w:t>
      </w:r>
      <w:r w:rsidR="00F241BF">
        <w:t>Time-&gt;from_object(</w:t>
      </w:r>
      <w:r w:rsidR="00F241BF">
        <w:rPr>
          <w:i/>
          <w:iCs/>
          <w:sz w:val="18"/>
          <w:szCs w:val="22"/>
        </w:rPr>
        <w:t>object =&gt; $object, …</w:t>
      </w:r>
      <w:r w:rsidR="00F241BF">
        <w:t>)</w:t>
      </w:r>
    </w:p>
    <w:p w14:paraId="3F972E31" w14:textId="77777777" w:rsidR="00F241BF" w:rsidRPr="00F241BF" w:rsidRDefault="00F241BF" w:rsidP="00F241BF">
      <w:pPr>
        <w:rPr>
          <w:lang w:eastAsia="zh-CN" w:bidi="hi-IN"/>
        </w:rPr>
      </w:pPr>
    </w:p>
    <w:p w14:paraId="5B0B0A84" w14:textId="519F4ECE" w:rsidR="00F241BF" w:rsidRDefault="00F241BF" w:rsidP="00F241BF">
      <w:pPr>
        <w:pStyle w:val="code-definition"/>
      </w:pPr>
      <w:r>
        <w:t>$dt-&gt;clone</w:t>
      </w:r>
    </w:p>
    <w:p w14:paraId="5010A941" w14:textId="77777777" w:rsidR="00F4298B" w:rsidRDefault="00F4298B">
      <w:pPr>
        <w:autoSpaceDN w:val="0"/>
        <w:textAlignment w:val="baseline"/>
      </w:pPr>
    </w:p>
    <w:p w14:paraId="7496B359" w14:textId="6613E0D4" w:rsidR="00F4298B" w:rsidRDefault="00F241BF" w:rsidP="00F4298B">
      <w:pPr>
        <w:pStyle w:val="Heading2"/>
      </w:pPr>
      <w:r>
        <w:t>get</w:t>
      </w:r>
      <w:r w:rsidR="00F4298B">
        <w:t xml:space="preserve"> methods</w:t>
      </w:r>
    </w:p>
    <w:p w14:paraId="1716C2B1" w14:textId="5530F721" w:rsidR="00F4298B" w:rsidRDefault="00F241BF" w:rsidP="00F241BF">
      <w:pPr>
        <w:pStyle w:val="code-definition"/>
      </w:pPr>
      <w:r>
        <w:t>$dt-&gt;year</w:t>
      </w:r>
    </w:p>
    <w:p w14:paraId="5285943D" w14:textId="00B5BA3E" w:rsidR="00F241BF" w:rsidRDefault="00F241BF" w:rsidP="00F241BF">
      <w:pPr>
        <w:pStyle w:val="code-definition"/>
      </w:pPr>
      <w:r>
        <w:t>$dt-&gt;ce_year</w:t>
      </w:r>
    </w:p>
    <w:p w14:paraId="56B67DF1" w14:textId="3066896F" w:rsidR="00F241BF" w:rsidRDefault="00F241BF" w:rsidP="00F241BF">
      <w:pPr>
        <w:pStyle w:val="code-definition"/>
      </w:pPr>
      <w:r>
        <w:t>$dt-&gt;era_name</w:t>
      </w:r>
    </w:p>
    <w:p w14:paraId="68B33C97" w14:textId="68067791" w:rsidR="00F241BF" w:rsidRDefault="00F241BF" w:rsidP="00F241BF">
      <w:pPr>
        <w:pStyle w:val="code-definition"/>
      </w:pPr>
      <w:r>
        <w:t>$dt-&gt;era_abbr</w:t>
      </w:r>
    </w:p>
    <w:p w14:paraId="5B25EE29" w14:textId="1751A690" w:rsidR="00F241BF" w:rsidRDefault="00F241BF" w:rsidP="00F241BF">
      <w:pPr>
        <w:pStyle w:val="code-definition"/>
      </w:pPr>
      <w:r>
        <w:t>$dt-&gt;christian_era</w:t>
      </w:r>
    </w:p>
    <w:p w14:paraId="0BDB475E" w14:textId="2D9447A2" w:rsidR="00F241BF" w:rsidRDefault="00F241BF" w:rsidP="00F241BF">
      <w:pPr>
        <w:pStyle w:val="code-definition"/>
      </w:pPr>
      <w:r>
        <w:t>$dt-&gt;secular_ear</w:t>
      </w:r>
    </w:p>
    <w:p w14:paraId="2C8CDEA8" w14:textId="174CF269" w:rsidR="00F241BF" w:rsidRDefault="00F241BF" w:rsidP="00F241BF">
      <w:pPr>
        <w:pStyle w:val="code-definition"/>
      </w:pPr>
      <w:r>
        <w:t>$dt-&gt;year_with_era</w:t>
      </w:r>
    </w:p>
    <w:p w14:paraId="7DFC720B" w14:textId="42A42339" w:rsidR="00F241BF" w:rsidRDefault="00F241BF" w:rsidP="00F241BF">
      <w:pPr>
        <w:pStyle w:val="code-definition"/>
      </w:pPr>
      <w:r>
        <w:t>$dt-&gt;year_with_christian_era</w:t>
      </w:r>
    </w:p>
    <w:p w14:paraId="2DE80AEA" w14:textId="3F0F7F74" w:rsidR="00F241BF" w:rsidRDefault="00F241BF" w:rsidP="00F241BF">
      <w:pPr>
        <w:pStyle w:val="code-definition"/>
      </w:pPr>
      <w:r>
        <w:t>$dt-&gt;year_with_secular_ear</w:t>
      </w:r>
    </w:p>
    <w:p w14:paraId="50996C04" w14:textId="0B27BB5D" w:rsidR="00F241BF" w:rsidRDefault="00F241BF" w:rsidP="00F241BF">
      <w:pPr>
        <w:pStyle w:val="code-definition"/>
      </w:pPr>
      <w:r>
        <w:t>$dt-&gt;month</w:t>
      </w:r>
    </w:p>
    <w:p w14:paraId="0E4B9BB5" w14:textId="32001B27" w:rsidR="00F241BF" w:rsidRDefault="00F241BF" w:rsidP="00F241BF">
      <w:pPr>
        <w:pStyle w:val="code-definition"/>
      </w:pPr>
      <w:r>
        <w:t>$dt-&gt;month_name</w:t>
      </w:r>
    </w:p>
    <w:p w14:paraId="491E82CE" w14:textId="4F237C29" w:rsidR="00F241BF" w:rsidRDefault="00F241BF" w:rsidP="00F241BF">
      <w:pPr>
        <w:pStyle w:val="code-definition"/>
      </w:pPr>
      <w:r>
        <w:t>$dt-&gt;month_abbr</w:t>
      </w:r>
    </w:p>
    <w:p w14:paraId="1F5F0B09" w14:textId="5C69645F" w:rsidR="00F241BF" w:rsidRDefault="00F241BF" w:rsidP="00F241BF">
      <w:pPr>
        <w:pStyle w:val="code-definition"/>
      </w:pPr>
      <w:r>
        <w:t>$dt-&gt;day</w:t>
      </w:r>
    </w:p>
    <w:p w14:paraId="523C89F8" w14:textId="1177DC71" w:rsidR="00F241BF" w:rsidRDefault="00F241BF" w:rsidP="00F241BF">
      <w:pPr>
        <w:pStyle w:val="code-definition"/>
      </w:pPr>
      <w:r>
        <w:t>$dt-&gt;day_of_week</w:t>
      </w:r>
    </w:p>
    <w:p w14:paraId="3E509E1D" w14:textId="143798FC" w:rsidR="00F241BF" w:rsidRDefault="00F241BF" w:rsidP="00F241BF">
      <w:pPr>
        <w:pStyle w:val="code-definition"/>
      </w:pPr>
      <w:r>
        <w:t>$dt-&gt;local_day_of_week</w:t>
      </w:r>
    </w:p>
    <w:p w14:paraId="33F4A6A2" w14:textId="455A038B" w:rsidR="00F241BF" w:rsidRDefault="00F241BF" w:rsidP="00F241BF">
      <w:pPr>
        <w:pStyle w:val="code-definition"/>
      </w:pPr>
      <w:r>
        <w:lastRenderedPageBreak/>
        <w:t>$dt-&gt;day_name</w:t>
      </w:r>
    </w:p>
    <w:p w14:paraId="2946D153" w14:textId="244B437F" w:rsidR="00F241BF" w:rsidRDefault="00F241BF" w:rsidP="00F241BF">
      <w:pPr>
        <w:pStyle w:val="code-definition"/>
      </w:pPr>
      <w:r>
        <w:t>$dt-&gt;day_abbr</w:t>
      </w:r>
    </w:p>
    <w:p w14:paraId="7669195A" w14:textId="3C0F27C3" w:rsidR="00F241BF" w:rsidRDefault="00F241BF" w:rsidP="00F241BF">
      <w:pPr>
        <w:pStyle w:val="code-definition"/>
      </w:pPr>
      <w:r>
        <w:t>$dt-&gt;day_of_year</w:t>
      </w:r>
    </w:p>
    <w:p w14:paraId="2C752D0C" w14:textId="3713C8D1" w:rsidR="00F241BF" w:rsidRDefault="00F241BF" w:rsidP="00F241BF">
      <w:pPr>
        <w:pStyle w:val="code-definition"/>
      </w:pPr>
      <w:r>
        <w:t>$dt-&gt;quarter</w:t>
      </w:r>
    </w:p>
    <w:p w14:paraId="0D0BCDB3" w14:textId="69CCF075" w:rsidR="00F241BF" w:rsidRDefault="00F241BF" w:rsidP="00F241BF">
      <w:pPr>
        <w:pStyle w:val="code-definition"/>
      </w:pPr>
      <w:r>
        <w:t>$dt-&gt;quarter_name</w:t>
      </w:r>
    </w:p>
    <w:p w14:paraId="76319D48" w14:textId="0DB20BF0" w:rsidR="00F241BF" w:rsidRDefault="00F241BF" w:rsidP="00F241BF">
      <w:pPr>
        <w:pStyle w:val="code-definition"/>
      </w:pPr>
      <w:r>
        <w:t>$dt-&gt;quarter_abbr</w:t>
      </w:r>
    </w:p>
    <w:p w14:paraId="1494FA27" w14:textId="1711633C" w:rsidR="00F241BF" w:rsidRDefault="00F241BF" w:rsidP="00F241BF">
      <w:pPr>
        <w:pStyle w:val="code-definition"/>
      </w:pPr>
      <w:r>
        <w:t>$dt-&gt;day_of_quarter</w:t>
      </w:r>
    </w:p>
    <w:p w14:paraId="1118AA9A" w14:textId="31D3FF66" w:rsidR="00F241BF" w:rsidRDefault="00F241BF" w:rsidP="00F241BF">
      <w:pPr>
        <w:pStyle w:val="code-definition"/>
      </w:pPr>
      <w:r>
        <w:t>$dt-&gt;weekday_of_month</w:t>
      </w:r>
    </w:p>
    <w:p w14:paraId="2CF9AD05" w14:textId="76599D70" w:rsidR="00F241BF" w:rsidRDefault="00F241BF" w:rsidP="00F241BF">
      <w:pPr>
        <w:pStyle w:val="code-definition"/>
      </w:pPr>
      <w:r>
        <w:t>$dt-&gt;ymd(</w:t>
      </w:r>
      <w:r w:rsidRPr="00F241BF">
        <w:rPr>
          <w:i/>
          <w:iCs/>
          <w:sz w:val="18"/>
          <w:szCs w:val="22"/>
        </w:rPr>
        <w:t>…</w:t>
      </w:r>
      <w:r>
        <w:t>), $dt-&gt;mdy(</w:t>
      </w:r>
      <w:r w:rsidRPr="00F241BF">
        <w:rPr>
          <w:i/>
          <w:iCs/>
          <w:sz w:val="18"/>
          <w:szCs w:val="22"/>
        </w:rPr>
        <w:t>…</w:t>
      </w:r>
      <w:r>
        <w:t>), $dt-&gt;dmy</w:t>
      </w:r>
      <w:r w:rsidRPr="00F241BF">
        <w:rPr>
          <w:szCs w:val="24"/>
        </w:rPr>
        <w:t>(</w:t>
      </w:r>
      <w:r w:rsidRPr="00F241BF">
        <w:rPr>
          <w:i/>
          <w:iCs/>
          <w:sz w:val="18"/>
          <w:szCs w:val="22"/>
        </w:rPr>
        <w:t>…</w:t>
      </w:r>
      <w:r>
        <w:t>)</w:t>
      </w:r>
    </w:p>
    <w:p w14:paraId="4ACC8E62" w14:textId="43C2D14C" w:rsidR="00F241BF" w:rsidRDefault="00F241BF" w:rsidP="00F241BF">
      <w:pPr>
        <w:pStyle w:val="code-definition"/>
      </w:pPr>
      <w:r>
        <w:t>$dt-&gt;hour</w:t>
      </w:r>
    </w:p>
    <w:p w14:paraId="23E42E93" w14:textId="6C23194A" w:rsidR="00F241BF" w:rsidRDefault="00F241BF" w:rsidP="00F241BF">
      <w:pPr>
        <w:pStyle w:val="code-definition"/>
      </w:pPr>
      <w:r>
        <w:t>$dt-&gt;hour_1</w:t>
      </w:r>
    </w:p>
    <w:p w14:paraId="198E14A3" w14:textId="3CF6FE6B" w:rsidR="00F241BF" w:rsidRDefault="00F241BF" w:rsidP="00F241BF">
      <w:pPr>
        <w:pStyle w:val="code-definition"/>
      </w:pPr>
      <w:r>
        <w:t>$dt-&gt;hour_12</w:t>
      </w:r>
    </w:p>
    <w:p w14:paraId="6A8B2A95" w14:textId="327CA247" w:rsidR="00F241BF" w:rsidRDefault="00F241BF" w:rsidP="00F241BF">
      <w:pPr>
        <w:pStyle w:val="code-definition"/>
      </w:pPr>
      <w:r>
        <w:t>$dt-&gt;hour_12_0</w:t>
      </w:r>
    </w:p>
    <w:p w14:paraId="726A51B6" w14:textId="664C3316" w:rsidR="00F241BF" w:rsidRDefault="00F241BF" w:rsidP="00F241BF">
      <w:pPr>
        <w:pStyle w:val="code-definition"/>
      </w:pPr>
      <w:r>
        <w:t>$dt-&gt;am_or_pm</w:t>
      </w:r>
    </w:p>
    <w:p w14:paraId="1450B6F3" w14:textId="34D082F6" w:rsidR="00F241BF" w:rsidRDefault="00F241BF" w:rsidP="00F241BF">
      <w:pPr>
        <w:pStyle w:val="code-definition"/>
      </w:pPr>
      <w:r>
        <w:t>$dt-&gt;minute</w:t>
      </w:r>
    </w:p>
    <w:p w14:paraId="3E3CF374" w14:textId="317A622B" w:rsidR="00F241BF" w:rsidRDefault="00F241BF" w:rsidP="00F241BF">
      <w:pPr>
        <w:pStyle w:val="code-definition"/>
      </w:pPr>
      <w:r>
        <w:t>$dt-&gt;second</w:t>
      </w:r>
    </w:p>
    <w:p w14:paraId="3F14DF77" w14:textId="5CDE29D7" w:rsidR="00F241BF" w:rsidRDefault="00F241BF" w:rsidP="00F241BF">
      <w:pPr>
        <w:pStyle w:val="code-definition"/>
      </w:pPr>
      <w:r>
        <w:t>$dt-&gt;fractional_second</w:t>
      </w:r>
    </w:p>
    <w:p w14:paraId="51F80362" w14:textId="6A0E9BA4" w:rsidR="00F241BF" w:rsidRDefault="00F241BF" w:rsidP="00F241BF">
      <w:pPr>
        <w:pStyle w:val="code-definition"/>
      </w:pPr>
      <w:r>
        <w:t>$dt-&gt;millisecond</w:t>
      </w:r>
    </w:p>
    <w:p w14:paraId="4D75DDFC" w14:textId="21C74C33" w:rsidR="00F241BF" w:rsidRDefault="00F241BF" w:rsidP="00F241BF">
      <w:pPr>
        <w:pStyle w:val="code-definition"/>
      </w:pPr>
      <w:r>
        <w:t>$dt-&gt;microsecond</w:t>
      </w:r>
    </w:p>
    <w:p w14:paraId="75C30DC7" w14:textId="3A0DC514" w:rsidR="00F241BF" w:rsidRDefault="00F241BF" w:rsidP="00F241BF">
      <w:pPr>
        <w:pStyle w:val="code-definition"/>
      </w:pPr>
      <w:r>
        <w:t>$dt-&gt;nanosecond</w:t>
      </w:r>
    </w:p>
    <w:p w14:paraId="3D4E5C18" w14:textId="138995AA" w:rsidR="00F241BF" w:rsidRDefault="00F241BF" w:rsidP="00F241BF">
      <w:pPr>
        <w:pStyle w:val="code-definition"/>
      </w:pPr>
      <w:r>
        <w:t>$dt-&gt;hms(</w:t>
      </w:r>
      <w:r>
        <w:rPr>
          <w:i/>
          <w:iCs/>
          <w:sz w:val="18"/>
          <w:szCs w:val="22"/>
        </w:rPr>
        <w:t>…</w:t>
      </w:r>
      <w:r>
        <w:t>)</w:t>
      </w:r>
    </w:p>
    <w:p w14:paraId="1A155CA5" w14:textId="004D7A01" w:rsidR="00F241BF" w:rsidRDefault="00F241BF" w:rsidP="00F241BF">
      <w:pPr>
        <w:pStyle w:val="code-definition"/>
      </w:pPr>
      <w:r>
        <w:t>$dt-&gt;datetime(</w:t>
      </w:r>
      <w:r>
        <w:rPr>
          <w:i/>
          <w:iCs/>
          <w:sz w:val="18"/>
          <w:szCs w:val="22"/>
        </w:rPr>
        <w:t>…</w:t>
      </w:r>
      <w:r>
        <w:t>)</w:t>
      </w:r>
    </w:p>
    <w:p w14:paraId="36DA2EC8" w14:textId="1ED2B674" w:rsidR="00F241BF" w:rsidRDefault="00F241BF" w:rsidP="00F241BF">
      <w:pPr>
        <w:pStyle w:val="code-definition"/>
      </w:pPr>
      <w:r>
        <w:t>$dt-&gt;rcf3339</w:t>
      </w:r>
    </w:p>
    <w:p w14:paraId="14AE4F1E" w14:textId="508E84C1" w:rsidR="00F241BF" w:rsidRDefault="00F241BF" w:rsidP="00F241BF">
      <w:pPr>
        <w:pStyle w:val="code-definition"/>
      </w:pPr>
      <w:r>
        <w:t>$dt-&gt;stringify</w:t>
      </w:r>
    </w:p>
    <w:p w14:paraId="0687CA8E" w14:textId="654D8D1D" w:rsidR="00F241BF" w:rsidRDefault="00F241BF" w:rsidP="00F241BF">
      <w:pPr>
        <w:pStyle w:val="code-definition"/>
      </w:pPr>
      <w:r>
        <w:t>$dt-&gt;is_leap_year</w:t>
      </w:r>
    </w:p>
    <w:p w14:paraId="6B2B8958" w14:textId="5D3612BF" w:rsidR="00F241BF" w:rsidRDefault="00F241BF" w:rsidP="00F241BF">
      <w:pPr>
        <w:pStyle w:val="code-definition"/>
      </w:pPr>
      <w:r>
        <w:t>$dt-&gt;is_last_day_of_month</w:t>
      </w:r>
    </w:p>
    <w:p w14:paraId="7E7A08C4" w14:textId="01787BDA" w:rsidR="00F241BF" w:rsidRDefault="00F241BF" w:rsidP="00F241BF">
      <w:pPr>
        <w:pStyle w:val="code-definition"/>
      </w:pPr>
      <w:r>
        <w:t>$dt-&gt;is_last_day_of_quarter</w:t>
      </w:r>
    </w:p>
    <w:p w14:paraId="06341877" w14:textId="2F4EBA4C" w:rsidR="00F241BF" w:rsidRDefault="00F241BF" w:rsidP="00F241BF">
      <w:pPr>
        <w:pStyle w:val="code-definition"/>
      </w:pPr>
      <w:r>
        <w:t>$dt-&gt;is_last_day_of_year</w:t>
      </w:r>
    </w:p>
    <w:p w14:paraId="7A4DB2F9" w14:textId="11286A48" w:rsidR="00F241BF" w:rsidRDefault="00F241BF" w:rsidP="00F241BF">
      <w:pPr>
        <w:pStyle w:val="code-definition"/>
      </w:pPr>
      <w:r>
        <w:t>$dt-&gt;month_length</w:t>
      </w:r>
    </w:p>
    <w:p w14:paraId="03E6E705" w14:textId="01EBB487" w:rsidR="00F241BF" w:rsidRDefault="00F241BF" w:rsidP="00F241BF">
      <w:pPr>
        <w:pStyle w:val="code-definition"/>
      </w:pPr>
      <w:r>
        <w:t>$dt-&gt;quarter_length</w:t>
      </w:r>
    </w:p>
    <w:p w14:paraId="4A795E35" w14:textId="0AFBC589" w:rsidR="00F241BF" w:rsidRDefault="00F241BF" w:rsidP="00F241BF">
      <w:pPr>
        <w:pStyle w:val="code-definition"/>
      </w:pPr>
      <w:r>
        <w:t>$dt-&gt;year_length</w:t>
      </w:r>
    </w:p>
    <w:p w14:paraId="77D5C9FF" w14:textId="20C0EFCE" w:rsidR="00F241BF" w:rsidRDefault="00F241BF" w:rsidP="00F241BF">
      <w:pPr>
        <w:pStyle w:val="code-definition"/>
      </w:pPr>
      <w:r>
        <w:t>$dt-&gt;week</w:t>
      </w:r>
    </w:p>
    <w:p w14:paraId="24BC67DC" w14:textId="327CD5E1" w:rsidR="00F241BF" w:rsidRDefault="00F241BF" w:rsidP="00F241BF">
      <w:pPr>
        <w:pStyle w:val="code-definition"/>
      </w:pPr>
      <w:r>
        <w:t>$dt-&gt;week_year</w:t>
      </w:r>
    </w:p>
    <w:p w14:paraId="7A25E2FD" w14:textId="538A8621" w:rsidR="00F241BF" w:rsidRDefault="00F241BF" w:rsidP="00F241BF">
      <w:pPr>
        <w:pStyle w:val="code-definition"/>
      </w:pPr>
      <w:r>
        <w:t>$dt-&gt;week_number</w:t>
      </w:r>
    </w:p>
    <w:p w14:paraId="044881EC" w14:textId="0CE5139E" w:rsidR="00F241BF" w:rsidRDefault="00F241BF" w:rsidP="00F241BF">
      <w:pPr>
        <w:pStyle w:val="code-definition"/>
      </w:pPr>
      <w:r>
        <w:t>$dt-&gt;week_of_month</w:t>
      </w:r>
    </w:p>
    <w:p w14:paraId="4B2E53A3" w14:textId="0FBF5BC3" w:rsidR="00F241BF" w:rsidRDefault="00F241BF" w:rsidP="00F241BF">
      <w:pPr>
        <w:pStyle w:val="code-definition"/>
      </w:pPr>
      <w:r>
        <w:t>$dt-&gt;jd, $dt-&gt;mjd</w:t>
      </w:r>
    </w:p>
    <w:p w14:paraId="3B2FFC5D" w14:textId="5BC8CA40" w:rsidR="00F241BF" w:rsidRDefault="00F241BF" w:rsidP="00F241BF">
      <w:pPr>
        <w:pStyle w:val="code-definition"/>
      </w:pPr>
      <w:r>
        <w:t>$dt-&gt;time_zone</w:t>
      </w:r>
    </w:p>
    <w:p w14:paraId="4103EC91" w14:textId="2F69BF82" w:rsidR="00F241BF" w:rsidRDefault="00F241BF" w:rsidP="00F241BF">
      <w:pPr>
        <w:pStyle w:val="code-definition"/>
      </w:pPr>
      <w:r>
        <w:t>$dt-&gt;offset</w:t>
      </w:r>
    </w:p>
    <w:p w14:paraId="06E49F1E" w14:textId="161FD517" w:rsidR="00F241BF" w:rsidRDefault="00F241BF" w:rsidP="00F241BF">
      <w:pPr>
        <w:pStyle w:val="code-definition"/>
      </w:pPr>
      <w:r>
        <w:t>$dt-&gt;is_dst</w:t>
      </w:r>
    </w:p>
    <w:p w14:paraId="5E3E7DB0" w14:textId="7FA0BB7D" w:rsidR="00F241BF" w:rsidRDefault="00F241BF" w:rsidP="00F241BF">
      <w:pPr>
        <w:pStyle w:val="code-definition"/>
      </w:pPr>
      <w:r>
        <w:t>$dt-&gt;time_zone_long_name</w:t>
      </w:r>
    </w:p>
    <w:p w14:paraId="5445AC69" w14:textId="43EC222F" w:rsidR="00F241BF" w:rsidRDefault="00F241BF" w:rsidP="00F241BF">
      <w:pPr>
        <w:pStyle w:val="code-definition"/>
      </w:pPr>
      <w:r>
        <w:t>$dt-&gt;time_zone_short_name</w:t>
      </w:r>
    </w:p>
    <w:p w14:paraId="54E82EBA" w14:textId="22EDB1BF" w:rsidR="00F241BF" w:rsidRDefault="00F241BF" w:rsidP="00F241BF">
      <w:pPr>
        <w:pStyle w:val="code-definition"/>
      </w:pPr>
      <w:r>
        <w:t>$dt-&gt;strftime(</w:t>
      </w:r>
      <w:r>
        <w:rPr>
          <w:i/>
          <w:iCs/>
          <w:sz w:val="18"/>
          <w:szCs w:val="22"/>
        </w:rPr>
        <w:t>$format, …</w:t>
      </w:r>
      <w:r>
        <w:t>)</w:t>
      </w:r>
    </w:p>
    <w:p w14:paraId="13C8AACE" w14:textId="6DDDA6F0" w:rsidR="00F241BF" w:rsidRDefault="00F241BF" w:rsidP="00F241BF">
      <w:pPr>
        <w:pStyle w:val="code-definition"/>
      </w:pPr>
      <w:r>
        <w:t>$dt-&gt;format_cldr(</w:t>
      </w:r>
      <w:r>
        <w:rPr>
          <w:i/>
          <w:iCs/>
          <w:sz w:val="18"/>
          <w:szCs w:val="22"/>
        </w:rPr>
        <w:t>$format, …</w:t>
      </w:r>
      <w:r>
        <w:t>)</w:t>
      </w:r>
    </w:p>
    <w:p w14:paraId="4B39FCB2" w14:textId="06E1F78A" w:rsidR="00F241BF" w:rsidRDefault="00F241BF" w:rsidP="00F241BF">
      <w:pPr>
        <w:pStyle w:val="code-definition"/>
      </w:pPr>
      <w:r>
        <w:t>$dt-&gt;epoch</w:t>
      </w:r>
    </w:p>
    <w:p w14:paraId="25E2162B" w14:textId="542B0D07" w:rsidR="00F241BF" w:rsidRDefault="00F241BF" w:rsidP="00F241BF">
      <w:pPr>
        <w:pStyle w:val="code-definition"/>
      </w:pPr>
      <w:r>
        <w:t>$dt-&gt;hires_epoch</w:t>
      </w:r>
    </w:p>
    <w:p w14:paraId="129F962B" w14:textId="35EF0B99" w:rsidR="00F241BF" w:rsidRDefault="00F241BF" w:rsidP="00F241BF">
      <w:pPr>
        <w:pStyle w:val="code-definition"/>
      </w:pPr>
      <w:r>
        <w:t>$dt-&gt;is_finite, $dt-&gt;is_infinite</w:t>
      </w:r>
    </w:p>
    <w:p w14:paraId="2E9CB244" w14:textId="612873DF" w:rsidR="00F241BF" w:rsidRDefault="00F241BF" w:rsidP="00F241BF">
      <w:pPr>
        <w:pStyle w:val="code-definition"/>
      </w:pPr>
      <w:r>
        <w:t>$dt-&gt;utc_rd_values</w:t>
      </w:r>
    </w:p>
    <w:p w14:paraId="67F21896" w14:textId="5C3A9304" w:rsidR="00F241BF" w:rsidRDefault="00F241BF" w:rsidP="00F241BF">
      <w:pPr>
        <w:pStyle w:val="code-definition"/>
      </w:pPr>
      <w:r>
        <w:t>$dt-&gt;local_rd_values</w:t>
      </w:r>
    </w:p>
    <w:p w14:paraId="4E26E3CF" w14:textId="2599DCF2" w:rsidR="00F241BF" w:rsidRDefault="00F241BF" w:rsidP="00F241BF">
      <w:pPr>
        <w:pStyle w:val="code-definition"/>
      </w:pPr>
      <w:r>
        <w:t>$dt-&gt;leap_seconds</w:t>
      </w:r>
    </w:p>
    <w:p w14:paraId="1ABE05A2" w14:textId="7B4D1664" w:rsidR="00F241BF" w:rsidRDefault="00F241BF" w:rsidP="00F241BF">
      <w:pPr>
        <w:pStyle w:val="code-definition"/>
      </w:pPr>
      <w:r>
        <w:t>$dt-&gt;utc_rd_as_seconds</w:t>
      </w:r>
    </w:p>
    <w:p w14:paraId="5760FBE1" w14:textId="5912237F" w:rsidR="00F241BF" w:rsidRDefault="00F241BF" w:rsidP="00F241BF">
      <w:pPr>
        <w:pStyle w:val="code-definition"/>
      </w:pPr>
      <w:r>
        <w:t>$dt-&gt;locale</w:t>
      </w:r>
    </w:p>
    <w:p w14:paraId="27E8B5C0" w14:textId="375EE118" w:rsidR="00F241BF" w:rsidRDefault="00F241BF" w:rsidP="00F241BF">
      <w:pPr>
        <w:pStyle w:val="code-definition"/>
      </w:pPr>
      <w:r>
        <w:t>$dt-&gt;formatter</w:t>
      </w:r>
    </w:p>
    <w:p w14:paraId="7EC37A7D" w14:textId="77777777" w:rsidR="00F241BF" w:rsidRDefault="00F241BF">
      <w:pPr>
        <w:autoSpaceDN w:val="0"/>
        <w:textAlignment w:val="baseline"/>
      </w:pPr>
    </w:p>
    <w:p w14:paraId="7906B34C" w14:textId="0681B952" w:rsidR="00F4298B" w:rsidRDefault="00F241BF" w:rsidP="00F4298B">
      <w:pPr>
        <w:pStyle w:val="Heading2"/>
      </w:pPr>
      <w:r>
        <w:t>set</w:t>
      </w:r>
      <w:r w:rsidR="00F4298B">
        <w:t xml:space="preserve"> methods</w:t>
      </w:r>
    </w:p>
    <w:p w14:paraId="723F2077" w14:textId="4C8354EF" w:rsidR="00F4298B" w:rsidRDefault="00A812D4">
      <w:pPr>
        <w:autoSpaceDN w:val="0"/>
        <w:textAlignment w:val="baseline"/>
      </w:pPr>
      <w:r>
        <w:t xml:space="preserve">DateTime set methods (unless otherwise specified) return the object itself (making method chaining possible). </w:t>
      </w:r>
    </w:p>
    <w:p w14:paraId="655E267E" w14:textId="68FE2596" w:rsidR="00A812D4" w:rsidRDefault="00A812D4" w:rsidP="00A812D4">
      <w:pPr>
        <w:pStyle w:val="code-definition"/>
      </w:pPr>
      <w:r>
        <w:t>$dt-&gt;set(</w:t>
      </w:r>
      <w:r>
        <w:rPr>
          <w:i/>
          <w:iCs/>
          <w:sz w:val="18"/>
          <w:szCs w:val="22"/>
        </w:rPr>
        <w:t>…</w:t>
      </w:r>
      <w:r>
        <w:t>)</w:t>
      </w:r>
    </w:p>
    <w:p w14:paraId="78F4EBC4" w14:textId="4E3C3947" w:rsidR="00A812D4" w:rsidRPr="00A812D4" w:rsidRDefault="00A812D4">
      <w:pPr>
        <w:autoSpaceDN w:val="0"/>
        <w:textAlignment w:val="baseline"/>
      </w:pPr>
      <w:r>
        <w:tab/>
        <w:t xml:space="preserve">Accepts same parameters as </w:t>
      </w:r>
      <w:r>
        <w:rPr>
          <w:i/>
          <w:iCs/>
        </w:rPr>
        <w:t>new</w:t>
      </w:r>
      <w:r>
        <w:t xml:space="preserve">, except </w:t>
      </w:r>
      <w:r>
        <w:rPr>
          <w:i/>
          <w:iCs/>
        </w:rPr>
        <w:t>local</w:t>
      </w:r>
      <w:r>
        <w:t xml:space="preserve"> and </w:t>
      </w:r>
      <w:proofErr w:type="spellStart"/>
      <w:r>
        <w:rPr>
          <w:i/>
          <w:iCs/>
        </w:rPr>
        <w:t>time_zone</w:t>
      </w:r>
      <w:proofErr w:type="spellEnd"/>
      <w:r>
        <w:t xml:space="preserve"> (use </w:t>
      </w:r>
      <w:proofErr w:type="spellStart"/>
      <w:r>
        <w:rPr>
          <w:i/>
          <w:iCs/>
        </w:rPr>
        <w:t>set_</w:t>
      </w:r>
      <w:proofErr w:type="gramStart"/>
      <w:r>
        <w:rPr>
          <w:i/>
          <w:iCs/>
        </w:rPr>
        <w:t>locale</w:t>
      </w:r>
      <w:proofErr w:type="spellEnd"/>
      <w:r>
        <w:rPr>
          <w:i/>
          <w:iCs/>
        </w:rPr>
        <w:t>(</w:t>
      </w:r>
      <w:proofErr w:type="gramEnd"/>
      <w:r>
        <w:rPr>
          <w:i/>
          <w:iCs/>
        </w:rPr>
        <w:t xml:space="preserve">) </w:t>
      </w:r>
      <w:r>
        <w:t xml:space="preserve">and </w:t>
      </w:r>
      <w:proofErr w:type="spellStart"/>
      <w:r>
        <w:rPr>
          <w:i/>
          <w:iCs/>
        </w:rPr>
        <w:t>set_time_zone</w:t>
      </w:r>
      <w:proofErr w:type="spellEnd"/>
      <w:r>
        <w:rPr>
          <w:i/>
          <w:iCs/>
        </w:rPr>
        <w:t>()</w:t>
      </w:r>
      <w:r>
        <w:t xml:space="preserve"> instead). </w:t>
      </w:r>
    </w:p>
    <w:p w14:paraId="62386F98" w14:textId="77777777" w:rsidR="00A812D4" w:rsidRDefault="00A812D4">
      <w:pPr>
        <w:autoSpaceDN w:val="0"/>
        <w:textAlignment w:val="baseline"/>
      </w:pPr>
    </w:p>
    <w:p w14:paraId="25692ED1" w14:textId="5E2EC38F" w:rsidR="00A812D4" w:rsidRDefault="00A812D4" w:rsidP="00A812D4">
      <w:pPr>
        <w:pStyle w:val="code-definition"/>
      </w:pPr>
      <w:r>
        <w:t>$dt-&gt;set_year</w:t>
      </w:r>
    </w:p>
    <w:p w14:paraId="43113AE3" w14:textId="78F2DC63" w:rsidR="00A812D4" w:rsidRDefault="00A812D4" w:rsidP="00A812D4">
      <w:pPr>
        <w:pStyle w:val="code-definition"/>
      </w:pPr>
      <w:r>
        <w:t>$dt-&gt;set_month</w:t>
      </w:r>
    </w:p>
    <w:p w14:paraId="17FDCA1D" w14:textId="5D7ABACD" w:rsidR="00A812D4" w:rsidRDefault="00A812D4" w:rsidP="00A812D4">
      <w:pPr>
        <w:pStyle w:val="code-definition"/>
      </w:pPr>
      <w:r>
        <w:lastRenderedPageBreak/>
        <w:t>$dt-&gt;set_day</w:t>
      </w:r>
    </w:p>
    <w:p w14:paraId="485D41E8" w14:textId="53AE515A" w:rsidR="00A812D4" w:rsidRDefault="00A812D4" w:rsidP="00A812D4">
      <w:pPr>
        <w:pStyle w:val="code-definition"/>
      </w:pPr>
      <w:r>
        <w:t>$dt-&gt;set_hour</w:t>
      </w:r>
    </w:p>
    <w:p w14:paraId="6173BC57" w14:textId="52D3C8B8" w:rsidR="00A812D4" w:rsidRDefault="00A812D4" w:rsidP="00A812D4">
      <w:pPr>
        <w:pStyle w:val="code-definition"/>
      </w:pPr>
      <w:r>
        <w:t>$dt-&gt;set_minute</w:t>
      </w:r>
    </w:p>
    <w:p w14:paraId="21C8106A" w14:textId="3BF7944C" w:rsidR="00A812D4" w:rsidRDefault="00A812D4" w:rsidP="00A812D4">
      <w:pPr>
        <w:pStyle w:val="code-definition"/>
      </w:pPr>
      <w:r>
        <w:t>$dt-&gt;set_second</w:t>
      </w:r>
    </w:p>
    <w:p w14:paraId="240101AD" w14:textId="2834D2E7" w:rsidR="00A812D4" w:rsidRDefault="00A812D4" w:rsidP="00A812D4">
      <w:pPr>
        <w:pStyle w:val="code-definition"/>
      </w:pPr>
      <w:r>
        <w:t>$dt-&gt;set_nanosecond</w:t>
      </w:r>
    </w:p>
    <w:p w14:paraId="0D8BB6D2" w14:textId="2D29FFF2" w:rsidR="00A812D4" w:rsidRDefault="00A812D4" w:rsidP="00A812D4">
      <w:pPr>
        <w:pStyle w:val="code-definition"/>
      </w:pPr>
      <w:r>
        <w:t>$dt-&gt;truncate(</w:t>
      </w:r>
      <w:r>
        <w:rPr>
          <w:i/>
          <w:iCs/>
          <w:sz w:val="18"/>
          <w:szCs w:val="22"/>
        </w:rPr>
        <w:t>to =&gt; …</w:t>
      </w:r>
      <w:r>
        <w:t>)</w:t>
      </w:r>
    </w:p>
    <w:p w14:paraId="43C907F6" w14:textId="6567A595" w:rsidR="00F241BF" w:rsidRDefault="00A812D4" w:rsidP="00A812D4">
      <w:pPr>
        <w:pStyle w:val="code-definition"/>
      </w:pPr>
      <w:r>
        <w:t>$dt-&gt;set_locale(</w:t>
      </w:r>
      <w:r>
        <w:rPr>
          <w:i/>
          <w:iCs/>
          <w:sz w:val="18"/>
          <w:szCs w:val="22"/>
        </w:rPr>
        <w:t>$locale</w:t>
      </w:r>
      <w:r>
        <w:t>)</w:t>
      </w:r>
    </w:p>
    <w:p w14:paraId="7CF63004" w14:textId="79FCF17D" w:rsidR="00A812D4" w:rsidRDefault="00A812D4" w:rsidP="00A812D4">
      <w:pPr>
        <w:pStyle w:val="code-definition"/>
      </w:pPr>
      <w:r>
        <w:t>$dt-&gt;set_time_zone(</w:t>
      </w:r>
      <w:r>
        <w:rPr>
          <w:i/>
          <w:iCs/>
          <w:sz w:val="18"/>
          <w:szCs w:val="22"/>
        </w:rPr>
        <w:t>$tz</w:t>
      </w:r>
      <w:r>
        <w:t>)</w:t>
      </w:r>
    </w:p>
    <w:p w14:paraId="77C93C2C" w14:textId="5617C56F" w:rsidR="00A812D4" w:rsidRDefault="00A812D4" w:rsidP="00A812D4">
      <w:pPr>
        <w:pStyle w:val="code-definition"/>
      </w:pPr>
      <w:r>
        <w:t>$dt-&gt;set_formatter(</w:t>
      </w:r>
      <w:r>
        <w:rPr>
          <w:i/>
          <w:iCs/>
          <w:sz w:val="18"/>
          <w:szCs w:val="22"/>
        </w:rPr>
        <w:t>$formatter</w:t>
      </w:r>
      <w:r>
        <w:t>)</w:t>
      </w:r>
    </w:p>
    <w:p w14:paraId="707F433E" w14:textId="77777777" w:rsidR="00A812D4" w:rsidRDefault="00A812D4">
      <w:pPr>
        <w:autoSpaceDN w:val="0"/>
        <w:textAlignment w:val="baseline"/>
      </w:pPr>
    </w:p>
    <w:p w14:paraId="430D878D" w14:textId="50042E5C" w:rsidR="00F4298B" w:rsidRDefault="00F4298B" w:rsidP="00F4298B">
      <w:pPr>
        <w:pStyle w:val="Heading2"/>
      </w:pPr>
      <w:r>
        <w:t>math methods</w:t>
      </w:r>
    </w:p>
    <w:p w14:paraId="2502FC31" w14:textId="02CBCA00" w:rsidR="00F4298B" w:rsidRDefault="00A812D4">
      <w:pPr>
        <w:autoSpaceDN w:val="0"/>
        <w:textAlignment w:val="baseline"/>
      </w:pPr>
      <w:r>
        <w:t xml:space="preserve">DateTime maths methods return the object itself (making method chaining possible). </w:t>
      </w:r>
    </w:p>
    <w:p w14:paraId="5FC5FDAA" w14:textId="39685799" w:rsidR="00A812D4" w:rsidRDefault="00A812D4" w:rsidP="00A812D4">
      <w:pPr>
        <w:pStyle w:val="code-definition"/>
      </w:pPr>
      <w:r>
        <w:t>$dt-&gt;duration_class</w:t>
      </w:r>
    </w:p>
    <w:p w14:paraId="72F55C33" w14:textId="3175F737" w:rsidR="00A812D4" w:rsidRDefault="00A812D4" w:rsidP="00A812D4">
      <w:pPr>
        <w:pStyle w:val="code-definition"/>
      </w:pPr>
      <w:r>
        <w:t>$dt-&gt;add_duration(</w:t>
      </w:r>
      <w:r>
        <w:rPr>
          <w:i/>
          <w:iCs/>
          <w:sz w:val="18"/>
          <w:szCs w:val="22"/>
        </w:rPr>
        <w:t>$duration_object</w:t>
      </w:r>
      <w:r>
        <w:t>)</w:t>
      </w:r>
    </w:p>
    <w:p w14:paraId="4282A6B5" w14:textId="582B70DD" w:rsidR="00A812D4" w:rsidRDefault="00A812D4" w:rsidP="00A812D4">
      <w:pPr>
        <w:pStyle w:val="code-definition"/>
      </w:pPr>
      <w:r>
        <w:t>$dt-&gt;add(</w:t>
      </w:r>
      <w:r>
        <w:rPr>
          <w:i/>
          <w:iCs/>
          <w:sz w:val="18"/>
          <w:szCs w:val="18"/>
        </w:rPr>
        <w:t>$duration_object</w:t>
      </w:r>
      <w:r>
        <w:t>)</w:t>
      </w:r>
    </w:p>
    <w:p w14:paraId="1599CF4D" w14:textId="29424F76" w:rsidR="00A812D4" w:rsidRDefault="00A812D4" w:rsidP="00A812D4">
      <w:pPr>
        <w:pStyle w:val="code-definition"/>
      </w:pPr>
      <w:r>
        <w:t>$dt-&gt;add(</w:t>
      </w:r>
      <w:r w:rsidRPr="00A812D4">
        <w:rPr>
          <w:i/>
          <w:iCs/>
          <w:sz w:val="18"/>
          <w:szCs w:val="22"/>
        </w:rPr>
        <w:t>…</w:t>
      </w:r>
      <w:r>
        <w:t>)</w:t>
      </w:r>
    </w:p>
    <w:p w14:paraId="6903C756" w14:textId="297C41A8" w:rsidR="00A812D4" w:rsidRDefault="00A812D4" w:rsidP="00A812D4">
      <w:pPr>
        <w:ind w:left="709"/>
        <w:rPr>
          <w:lang w:eastAsia="zh-CN" w:bidi="hi-IN"/>
        </w:rPr>
      </w:pPr>
      <w:r>
        <w:rPr>
          <w:lang w:eastAsia="zh-CN" w:bidi="hi-IN"/>
        </w:rPr>
        <w:t xml:space="preserve">Creates a new </w:t>
      </w:r>
      <w:proofErr w:type="gramStart"/>
      <w:r>
        <w:rPr>
          <w:i/>
          <w:iCs/>
          <w:lang w:eastAsia="zh-CN" w:bidi="hi-IN"/>
        </w:rPr>
        <w:t>DateTime::</w:t>
      </w:r>
      <w:proofErr w:type="gramEnd"/>
      <w:r>
        <w:rPr>
          <w:i/>
          <w:iCs/>
          <w:lang w:eastAsia="zh-CN" w:bidi="hi-IN"/>
        </w:rPr>
        <w:t>Duration</w:t>
      </w:r>
      <w:r>
        <w:rPr>
          <w:lang w:eastAsia="zh-CN" w:bidi="hi-IN"/>
        </w:rPr>
        <w:t xml:space="preserve"> object using given parameters, and call </w:t>
      </w:r>
      <w:r>
        <w:rPr>
          <w:i/>
          <w:iCs/>
          <w:lang w:eastAsia="zh-CN" w:bidi="hi-IN"/>
        </w:rPr>
        <w:t>$dt-&gt;</w:t>
      </w:r>
      <w:proofErr w:type="spellStart"/>
      <w:r>
        <w:rPr>
          <w:i/>
          <w:iCs/>
          <w:lang w:eastAsia="zh-CN" w:bidi="hi-IN"/>
        </w:rPr>
        <w:t>add_duration</w:t>
      </w:r>
      <w:proofErr w:type="spellEnd"/>
      <w:r>
        <w:rPr>
          <w:i/>
          <w:iCs/>
          <w:lang w:eastAsia="zh-CN" w:bidi="hi-IN"/>
        </w:rPr>
        <w:t>()</w:t>
      </w:r>
      <w:r>
        <w:rPr>
          <w:lang w:eastAsia="zh-CN" w:bidi="hi-IN"/>
        </w:rPr>
        <w:t xml:space="preserve"> with that object. </w:t>
      </w:r>
    </w:p>
    <w:p w14:paraId="79159868" w14:textId="1EEF84DA" w:rsidR="00A812D4" w:rsidRDefault="00A812D4" w:rsidP="00A812D4">
      <w:pPr>
        <w:rPr>
          <w:lang w:eastAsia="zh-CN" w:bidi="hi-IN"/>
        </w:rPr>
      </w:pPr>
    </w:p>
    <w:p w14:paraId="65C86939" w14:textId="76E5D18E" w:rsidR="00A812D4" w:rsidRDefault="00A812D4" w:rsidP="00A812D4">
      <w:pPr>
        <w:pStyle w:val="code-definition"/>
      </w:pPr>
      <w:r>
        <w:t>$dt-&gt;subtract_duration(</w:t>
      </w:r>
      <w:r>
        <w:rPr>
          <w:i/>
          <w:iCs/>
          <w:sz w:val="18"/>
          <w:szCs w:val="18"/>
        </w:rPr>
        <w:t>$duration_object</w:t>
      </w:r>
      <w:r>
        <w:t>)</w:t>
      </w:r>
    </w:p>
    <w:p w14:paraId="69A533D0" w14:textId="4538D8B4" w:rsidR="00A812D4" w:rsidRPr="00A812D4" w:rsidRDefault="00A812D4" w:rsidP="00A812D4">
      <w:pPr>
        <w:pStyle w:val="code-definition"/>
      </w:pPr>
      <w:r>
        <w:t>$dt-&gt;subtract(</w:t>
      </w:r>
      <w:r>
        <w:rPr>
          <w:i/>
          <w:iCs/>
          <w:sz w:val="18"/>
          <w:szCs w:val="22"/>
        </w:rPr>
        <w:t>DateTime::Duration-&gt;new-parameters</w:t>
      </w:r>
      <w:r>
        <w:t>)</w:t>
      </w:r>
    </w:p>
    <w:p w14:paraId="19F6BB4D" w14:textId="175F01D0" w:rsidR="00A812D4" w:rsidRPr="00A812D4" w:rsidRDefault="00A812D4" w:rsidP="00A812D4">
      <w:pPr>
        <w:pStyle w:val="code-definition"/>
      </w:pPr>
      <w:r>
        <w:t>$dt-&gt;subtract(</w:t>
      </w:r>
      <w:r>
        <w:rPr>
          <w:i/>
          <w:iCs/>
          <w:sz w:val="18"/>
          <w:szCs w:val="22"/>
        </w:rPr>
        <w:t>$duration_object</w:t>
      </w:r>
      <w:r>
        <w:t>)</w:t>
      </w:r>
    </w:p>
    <w:p w14:paraId="581AF3B9" w14:textId="34EB8075" w:rsidR="00A812D4" w:rsidRDefault="00A812D4" w:rsidP="00A812D4">
      <w:pPr>
        <w:pStyle w:val="code-definition"/>
      </w:pPr>
      <w:r>
        <w:t>$dt-&gt;subtract_datetime(</w:t>
      </w:r>
      <w:r>
        <w:rPr>
          <w:i/>
          <w:iCs/>
          <w:sz w:val="18"/>
          <w:szCs w:val="22"/>
        </w:rPr>
        <w:t>$datetime</w:t>
      </w:r>
      <w:r>
        <w:t>)</w:t>
      </w:r>
    </w:p>
    <w:p w14:paraId="49ABD515" w14:textId="08D1A9B9" w:rsidR="00A812D4" w:rsidRDefault="00A812D4" w:rsidP="00A812D4">
      <w:pPr>
        <w:pStyle w:val="code-definition"/>
      </w:pPr>
      <w:r>
        <w:t>$dt-&gt;delta_md(</w:t>
      </w:r>
      <w:r>
        <w:rPr>
          <w:i/>
          <w:iCs/>
          <w:sz w:val="18"/>
          <w:szCs w:val="22"/>
        </w:rPr>
        <w:t>$datetime</w:t>
      </w:r>
      <w:r>
        <w:t>)</w:t>
      </w:r>
    </w:p>
    <w:p w14:paraId="6E68C40B" w14:textId="4BA2A4EE" w:rsidR="00A812D4" w:rsidRDefault="00A812D4" w:rsidP="00A812D4">
      <w:pPr>
        <w:pStyle w:val="code-definition"/>
      </w:pPr>
      <w:r>
        <w:t>$dt-&gt;delta_days(</w:t>
      </w:r>
      <w:r>
        <w:rPr>
          <w:i/>
          <w:iCs/>
          <w:sz w:val="18"/>
          <w:szCs w:val="22"/>
        </w:rPr>
        <w:t>$datetime</w:t>
      </w:r>
      <w:r>
        <w:t>)</w:t>
      </w:r>
    </w:p>
    <w:p w14:paraId="399E227E" w14:textId="09A78226" w:rsidR="00A812D4" w:rsidRDefault="00A812D4" w:rsidP="00A812D4">
      <w:pPr>
        <w:pStyle w:val="code-definition"/>
      </w:pPr>
      <w:r>
        <w:t>$dt-&gt;delta_ms(</w:t>
      </w:r>
      <w:r>
        <w:rPr>
          <w:i/>
          <w:iCs/>
          <w:sz w:val="18"/>
          <w:szCs w:val="22"/>
        </w:rPr>
        <w:t>$datetime</w:t>
      </w:r>
      <w:r>
        <w:t>)</w:t>
      </w:r>
    </w:p>
    <w:p w14:paraId="7A38ABDD" w14:textId="35C866F0" w:rsidR="00A812D4" w:rsidRDefault="00A812D4" w:rsidP="00A812D4">
      <w:pPr>
        <w:pStyle w:val="code-definition"/>
      </w:pPr>
      <w:r>
        <w:t>$dt-&gt;subtract_datetime_absolute(</w:t>
      </w:r>
      <w:r>
        <w:rPr>
          <w:i/>
          <w:iCs/>
          <w:sz w:val="18"/>
          <w:szCs w:val="22"/>
        </w:rPr>
        <w:t>$datetime</w:t>
      </w:r>
      <w:r>
        <w:t>)</w:t>
      </w:r>
    </w:p>
    <w:p w14:paraId="6421DB34" w14:textId="021B939A" w:rsidR="00A812D4" w:rsidRDefault="00A812D4" w:rsidP="00A812D4">
      <w:pPr>
        <w:pStyle w:val="code-definition"/>
      </w:pPr>
      <w:r>
        <w:t>$dt-&gt;is_between(</w:t>
      </w:r>
      <w:r>
        <w:rPr>
          <w:i/>
          <w:iCs/>
          <w:sz w:val="18"/>
          <w:szCs w:val="22"/>
        </w:rPr>
        <w:t>$lower, $upper</w:t>
      </w:r>
      <w:r>
        <w:t>)</w:t>
      </w:r>
    </w:p>
    <w:p w14:paraId="3CBA3749" w14:textId="76FA3559" w:rsidR="00A812D4" w:rsidRDefault="00A812D4">
      <w:pPr>
        <w:autoSpaceDN w:val="0"/>
        <w:textAlignment w:val="baseline"/>
      </w:pPr>
    </w:p>
    <w:p w14:paraId="77DD9AF1" w14:textId="77777777" w:rsidR="00A812D4" w:rsidRDefault="00A812D4">
      <w:pPr>
        <w:autoSpaceDN w:val="0"/>
        <w:textAlignment w:val="baseline"/>
      </w:pPr>
    </w:p>
    <w:p w14:paraId="3661C28E" w14:textId="2C28A41D" w:rsidR="00F4298B" w:rsidRDefault="00F4298B" w:rsidP="00F4298B">
      <w:pPr>
        <w:pStyle w:val="Heading2"/>
      </w:pPr>
      <w:r>
        <w:t>class methods</w:t>
      </w:r>
    </w:p>
    <w:p w14:paraId="03538A20" w14:textId="1C33B128" w:rsidR="00F4298B" w:rsidRDefault="00A812D4" w:rsidP="00A812D4">
      <w:pPr>
        <w:pStyle w:val="code-definition"/>
      </w:pPr>
      <w:r>
        <w:t>DateTime-&gt;DefaultLocale(</w:t>
      </w:r>
      <w:r>
        <w:rPr>
          <w:i/>
          <w:iCs/>
          <w:sz w:val="18"/>
          <w:szCs w:val="18"/>
        </w:rPr>
        <w:t>$locale</w:t>
      </w:r>
      <w:r>
        <w:t>)</w:t>
      </w:r>
    </w:p>
    <w:p w14:paraId="0620053B" w14:textId="575E6CC2" w:rsidR="00A812D4" w:rsidRDefault="00A812D4" w:rsidP="00A812D4">
      <w:pPr>
        <w:pStyle w:val="code-definition"/>
      </w:pPr>
      <w:r>
        <w:t>DateTime-&gt;compare(</w:t>
      </w:r>
      <w:r>
        <w:rPr>
          <w:i/>
          <w:iCs/>
          <w:sz w:val="18"/>
          <w:szCs w:val="22"/>
        </w:rPr>
        <w:t>$dt1, $dt2</w:t>
      </w:r>
      <w:r>
        <w:t>)</w:t>
      </w:r>
    </w:p>
    <w:p w14:paraId="5C7F3C8B" w14:textId="177A32EB" w:rsidR="00A812D4" w:rsidRDefault="00A812D4" w:rsidP="00A812D4">
      <w:pPr>
        <w:pStyle w:val="code-definition"/>
      </w:pPr>
      <w:r>
        <w:t>DateTime-&gt;compare_ignore_floating(</w:t>
      </w:r>
      <w:r>
        <w:rPr>
          <w:i/>
          <w:iCs/>
          <w:sz w:val="18"/>
          <w:szCs w:val="22"/>
        </w:rPr>
        <w:t>$dt1, $dt2</w:t>
      </w:r>
      <w:r>
        <w:t>)</w:t>
      </w:r>
    </w:p>
    <w:p w14:paraId="460022EF" w14:textId="77777777" w:rsidR="00A812D4" w:rsidRPr="00A812D4" w:rsidRDefault="00A812D4" w:rsidP="00A812D4">
      <w:pPr>
        <w:rPr>
          <w:lang w:eastAsia="zh-CN" w:bidi="hi-IN"/>
        </w:rPr>
      </w:pPr>
    </w:p>
    <w:p w14:paraId="64DF66C5" w14:textId="0E490232" w:rsidR="00A812D4" w:rsidRDefault="00A812D4">
      <w:pPr>
        <w:autoSpaceDN w:val="0"/>
        <w:textAlignment w:val="baseline"/>
      </w:pPr>
    </w:p>
    <w:p w14:paraId="21E5E3B3" w14:textId="409A190B" w:rsidR="00A812D4" w:rsidRDefault="00A812D4">
      <w:pPr>
        <w:autoSpaceDN w:val="0"/>
        <w:textAlignment w:val="baseline"/>
      </w:pPr>
      <w:r>
        <w:t>Recommendations:</w:t>
      </w:r>
    </w:p>
    <w:p w14:paraId="72BF9F53" w14:textId="54B3AB71" w:rsidR="00A812D4" w:rsidRDefault="00FE413E">
      <w:pPr>
        <w:autoSpaceDN w:val="0"/>
        <w:textAlignment w:val="baseline"/>
      </w:pPr>
      <w:r>
        <w:t xml:space="preserve">Use floating </w:t>
      </w:r>
      <w:proofErr w:type="spellStart"/>
      <w:r>
        <w:t>timezone</w:t>
      </w:r>
      <w:proofErr w:type="spellEnd"/>
      <w:r>
        <w:t xml:space="preserve"> where &lt;&gt;</w:t>
      </w:r>
    </w:p>
    <w:p w14:paraId="0BC4F275" w14:textId="22962CF6" w:rsidR="00FE413E" w:rsidRPr="00FE413E" w:rsidRDefault="00FE413E">
      <w:pPr>
        <w:autoSpaceDN w:val="0"/>
        <w:textAlignment w:val="baseline"/>
      </w:pPr>
      <w:r>
        <w:t xml:space="preserve">Do not use </w:t>
      </w:r>
      <w:proofErr w:type="spellStart"/>
      <w:r>
        <w:t>timezones</w:t>
      </w:r>
      <w:proofErr w:type="spellEnd"/>
      <w:r>
        <w:t xml:space="preserve"> for far-future (</w:t>
      </w:r>
      <w:r>
        <w:rPr>
          <w:i/>
          <w:iCs/>
        </w:rPr>
        <w:t>year &gt;= 5000</w:t>
      </w:r>
      <w:r>
        <w:t xml:space="preserve">) dates. </w:t>
      </w:r>
    </w:p>
    <w:p w14:paraId="47F03D6E" w14:textId="77777777" w:rsidR="00F4298B" w:rsidRDefault="00F4298B">
      <w:pPr>
        <w:autoSpaceDN w:val="0"/>
        <w:textAlignment w:val="baseline"/>
      </w:pPr>
    </w:p>
    <w:p w14:paraId="3EF1AFE7" w14:textId="36E69BB5" w:rsidR="008117E1" w:rsidRDefault="008117E1">
      <w:pPr>
        <w:autoSpaceDN w:val="0"/>
        <w:textAlignment w:val="baseline"/>
        <w:rPr>
          <w:rFonts w:ascii="SF Mono" w:eastAsia="Roboto Mono" w:hAnsi="SF Mono" w:cs="Roboto Mono"/>
          <w:b/>
          <w:bCs/>
          <w:kern w:val="3"/>
          <w:sz w:val="22"/>
          <w:szCs w:val="28"/>
          <w:lang w:eastAsia="zh-CN" w:bidi="hi-IN"/>
        </w:rPr>
      </w:pPr>
      <w:r>
        <w:br w:type="page"/>
      </w:r>
    </w:p>
    <w:p w14:paraId="2260E8B9" w14:textId="5789DEE8" w:rsidR="00FE413E" w:rsidRDefault="00FE413E" w:rsidP="00FE413E">
      <w:pPr>
        <w:pStyle w:val="Heading1"/>
      </w:pPr>
      <w:hyperlink r:id="rId11" w:history="1">
        <w:proofErr w:type="gramStart"/>
        <w:r w:rsidRPr="00FE413E">
          <w:rPr>
            <w:rStyle w:val="Hyperlink"/>
          </w:rPr>
          <w:t>DateTime::</w:t>
        </w:r>
        <w:proofErr w:type="gramEnd"/>
        <w:r w:rsidRPr="00FE413E">
          <w:rPr>
            <w:rStyle w:val="Hyperlink"/>
          </w:rPr>
          <w:t>Format::</w:t>
        </w:r>
        <w:proofErr w:type="spellStart"/>
        <w:r w:rsidRPr="00FE413E">
          <w:rPr>
            <w:rStyle w:val="Hyperlink"/>
          </w:rPr>
          <w:t>Strptime</w:t>
        </w:r>
        <w:proofErr w:type="spellEnd"/>
      </w:hyperlink>
    </w:p>
    <w:p w14:paraId="1F66B3C2" w14:textId="690E3AEF" w:rsidR="00FE413E" w:rsidRDefault="00FE413E" w:rsidP="00FE413E">
      <w:pPr>
        <w:pStyle w:val="Heading2"/>
      </w:pPr>
      <w:r>
        <w:t>methods</w:t>
      </w:r>
    </w:p>
    <w:p w14:paraId="32C92D01" w14:textId="2EE21384" w:rsidR="00FE413E" w:rsidRDefault="00FE413E" w:rsidP="00FE413E">
      <w:pPr>
        <w:pStyle w:val="code-definition"/>
      </w:pPr>
      <w:r>
        <w:t>DateTime::Format::</w:t>
      </w:r>
      <w:proofErr w:type="spellStart"/>
      <w:r>
        <w:t>Strptime</w:t>
      </w:r>
      <w:proofErr w:type="spellEnd"/>
      <w:r>
        <w:t>-&gt;new(</w:t>
      </w:r>
      <w:r>
        <w:rPr>
          <w:i/>
          <w:iCs/>
          <w:sz w:val="18"/>
          <w:szCs w:val="22"/>
        </w:rPr>
        <w:t>%</w:t>
      </w:r>
      <w:proofErr w:type="spellStart"/>
      <w:r>
        <w:rPr>
          <w:i/>
          <w:iCs/>
          <w:sz w:val="18"/>
          <w:szCs w:val="22"/>
        </w:rPr>
        <w:t>args</w:t>
      </w:r>
      <w:proofErr w:type="spellEnd"/>
      <w:r>
        <w:t>)</w:t>
      </w:r>
    </w:p>
    <w:p w14:paraId="321384F9" w14:textId="6D2E4723" w:rsidR="00FE413E" w:rsidRDefault="00FE413E" w:rsidP="00FE413E">
      <w:pPr>
        <w:pStyle w:val="code-definition"/>
      </w:pPr>
      <w:r>
        <w:t>$</w:t>
      </w:r>
      <w:proofErr w:type="spellStart"/>
      <w:r>
        <w:t>strptime</w:t>
      </w:r>
      <w:proofErr w:type="spellEnd"/>
      <w:r>
        <w:t>-&gt;</w:t>
      </w:r>
      <w:proofErr w:type="spellStart"/>
      <w:r>
        <w:t>parse_datetime</w:t>
      </w:r>
      <w:proofErr w:type="spellEnd"/>
      <w:r>
        <w:t>(</w:t>
      </w:r>
      <w:r>
        <w:rPr>
          <w:i/>
          <w:iCs/>
          <w:sz w:val="18"/>
          <w:szCs w:val="22"/>
        </w:rPr>
        <w:t>$string</w:t>
      </w:r>
      <w:r>
        <w:t>)</w:t>
      </w:r>
    </w:p>
    <w:p w14:paraId="236BEFC5" w14:textId="0363B133" w:rsidR="00FE413E" w:rsidRDefault="00FE413E" w:rsidP="00FE413E">
      <w:pPr>
        <w:pStyle w:val="code-definition"/>
      </w:pPr>
      <w:r>
        <w:t>$</w:t>
      </w:r>
      <w:proofErr w:type="spellStart"/>
      <w:r>
        <w:t>strptime</w:t>
      </w:r>
      <w:proofErr w:type="spellEnd"/>
      <w:r>
        <w:t>-&gt;</w:t>
      </w:r>
      <w:proofErr w:type="spellStart"/>
      <w:r>
        <w:t>format_datetime</w:t>
      </w:r>
      <w:proofErr w:type="spellEnd"/>
      <w:r>
        <w:t>(</w:t>
      </w:r>
      <w:r>
        <w:rPr>
          <w:i/>
          <w:iCs/>
          <w:sz w:val="18"/>
          <w:szCs w:val="22"/>
        </w:rPr>
        <w:t>$datetime</w:t>
      </w:r>
      <w:r>
        <w:t>)</w:t>
      </w:r>
    </w:p>
    <w:p w14:paraId="2291A827" w14:textId="548EE328" w:rsidR="00FE413E" w:rsidRDefault="00FE413E" w:rsidP="00FE413E">
      <w:pPr>
        <w:pStyle w:val="code-definition"/>
      </w:pPr>
      <w:r>
        <w:t>$</w:t>
      </w:r>
      <w:proofErr w:type="spellStart"/>
      <w:r>
        <w:t>strptime</w:t>
      </w:r>
      <w:proofErr w:type="spellEnd"/>
      <w:r>
        <w:t>-&gt;locale</w:t>
      </w:r>
    </w:p>
    <w:p w14:paraId="08AD6421" w14:textId="7999BE4C" w:rsidR="00FE413E" w:rsidRDefault="00FE413E" w:rsidP="00FE413E">
      <w:pPr>
        <w:pStyle w:val="code-definition"/>
      </w:pPr>
      <w:r>
        <w:t>$</w:t>
      </w:r>
      <w:proofErr w:type="spellStart"/>
      <w:r>
        <w:t>strptime</w:t>
      </w:r>
      <w:proofErr w:type="spellEnd"/>
      <w:r>
        <w:t>-&gt;pattern</w:t>
      </w:r>
    </w:p>
    <w:p w14:paraId="1A2651C3" w14:textId="0230A798" w:rsidR="00FE413E" w:rsidRDefault="00FE413E" w:rsidP="00FE413E">
      <w:pPr>
        <w:pStyle w:val="code-definition"/>
      </w:pPr>
      <w:r>
        <w:t>$</w:t>
      </w:r>
      <w:proofErr w:type="spellStart"/>
      <w:r>
        <w:t>strptime</w:t>
      </w:r>
      <w:proofErr w:type="spellEnd"/>
      <w:r>
        <w:t>-&gt;</w:t>
      </w:r>
      <w:proofErr w:type="spellStart"/>
      <w:r>
        <w:t>time_zone</w:t>
      </w:r>
      <w:proofErr w:type="spellEnd"/>
    </w:p>
    <w:p w14:paraId="1F9A2ADE" w14:textId="5302AE04" w:rsidR="00FE413E" w:rsidRDefault="00FE413E" w:rsidP="00FE413E">
      <w:pPr>
        <w:pStyle w:val="code-definition"/>
      </w:pPr>
      <w:r>
        <w:t>$</w:t>
      </w:r>
      <w:proofErr w:type="spellStart"/>
      <w:r>
        <w:t>strptime</w:t>
      </w:r>
      <w:proofErr w:type="spellEnd"/>
      <w:r>
        <w:t>-&gt;</w:t>
      </w:r>
      <w:proofErr w:type="spellStart"/>
      <w:r>
        <w:t>errmsg</w:t>
      </w:r>
      <w:proofErr w:type="spellEnd"/>
    </w:p>
    <w:p w14:paraId="28DAB5BB" w14:textId="697A9E73" w:rsidR="00FE413E" w:rsidRDefault="00FE413E" w:rsidP="00FE413E"/>
    <w:p w14:paraId="201D819D" w14:textId="27671D38" w:rsidR="00FE413E" w:rsidRDefault="00FE413E" w:rsidP="00FE413E">
      <w:pPr>
        <w:pStyle w:val="Heading2"/>
      </w:pPr>
      <w:r>
        <w:t>exports</w:t>
      </w:r>
    </w:p>
    <w:p w14:paraId="2379F32A" w14:textId="340F0AFD" w:rsidR="00FE413E" w:rsidRDefault="00FE413E" w:rsidP="00FE413E">
      <w:pPr>
        <w:pStyle w:val="code-definition"/>
      </w:pPr>
      <w:proofErr w:type="spellStart"/>
      <w:r>
        <w:t>strptime</w:t>
      </w:r>
      <w:proofErr w:type="spellEnd"/>
      <w:r>
        <w:t>($</w:t>
      </w:r>
      <w:proofErr w:type="spellStart"/>
      <w:r>
        <w:t>strptime_pattern</w:t>
      </w:r>
      <w:proofErr w:type="spellEnd"/>
      <w:r>
        <w:t>, $string)</w:t>
      </w:r>
    </w:p>
    <w:p w14:paraId="4A55DF27" w14:textId="481AEFE5" w:rsidR="00FE413E" w:rsidRDefault="00FE413E" w:rsidP="00FE413E">
      <w:pPr>
        <w:pStyle w:val="code-definition"/>
      </w:pPr>
      <w:proofErr w:type="spellStart"/>
      <w:r>
        <w:t>strftime</w:t>
      </w:r>
      <w:proofErr w:type="spellEnd"/>
      <w:r>
        <w:t>($</w:t>
      </w:r>
      <w:proofErr w:type="spellStart"/>
      <w:r>
        <w:t>strftime_pattern</w:t>
      </w:r>
      <w:proofErr w:type="spellEnd"/>
      <w:r>
        <w:t>, $datetime)</w:t>
      </w:r>
    </w:p>
    <w:p w14:paraId="75B44CD5" w14:textId="4C72128F" w:rsidR="00FE413E" w:rsidRDefault="00FE413E" w:rsidP="00FE413E"/>
    <w:p w14:paraId="4F3EE724" w14:textId="77777777" w:rsidR="00FE413E" w:rsidRDefault="00FE413E" w:rsidP="00FE413E"/>
    <w:p w14:paraId="26565DF5" w14:textId="149429E3" w:rsidR="00347EC0" w:rsidRDefault="00E82B6F" w:rsidP="00347EC0">
      <w:pPr>
        <w:pStyle w:val="Heading1"/>
      </w:pPr>
      <w:hyperlink r:id="rId12" w:history="1">
        <w:proofErr w:type="gramStart"/>
        <w:r w:rsidR="00347EC0" w:rsidRPr="00E82B6F">
          <w:rPr>
            <w:rStyle w:val="Hyperlink"/>
          </w:rPr>
          <w:t>DateTime::</w:t>
        </w:r>
        <w:proofErr w:type="gramEnd"/>
        <w:r w:rsidR="00347EC0" w:rsidRPr="00E82B6F">
          <w:rPr>
            <w:rStyle w:val="Hyperlink"/>
          </w:rPr>
          <w:t>Duration</w:t>
        </w:r>
      </w:hyperlink>
    </w:p>
    <w:p w14:paraId="4ECB9B85" w14:textId="6D3E37AB" w:rsidR="00347EC0" w:rsidRDefault="00FE413E" w:rsidP="00FE413E">
      <w:pPr>
        <w:pStyle w:val="Heading2"/>
      </w:pPr>
      <w:r>
        <w:t>methods</w:t>
      </w:r>
    </w:p>
    <w:p w14:paraId="2B234951" w14:textId="0EA50540" w:rsidR="00FE413E" w:rsidRDefault="00FE413E" w:rsidP="00E82B6F">
      <w:pPr>
        <w:pStyle w:val="code-definition"/>
      </w:pPr>
      <w:r>
        <w:t>DateTime::Duration-&gt;new(</w:t>
      </w:r>
      <w:r>
        <w:rPr>
          <w:i/>
          <w:iCs/>
          <w:sz w:val="18"/>
          <w:szCs w:val="22"/>
        </w:rPr>
        <w:t>…</w:t>
      </w:r>
      <w:r>
        <w:t>)</w:t>
      </w:r>
    </w:p>
    <w:p w14:paraId="706F9B3E" w14:textId="7F1B1C11" w:rsidR="00FE413E" w:rsidRDefault="00FE413E" w:rsidP="00E82B6F">
      <w:pPr>
        <w:pStyle w:val="code-definition"/>
      </w:pPr>
      <w:r>
        <w:t>$dur-&gt;clone</w:t>
      </w:r>
    </w:p>
    <w:p w14:paraId="4E10C0C5" w14:textId="41696F10" w:rsidR="00FE413E" w:rsidRDefault="00FE413E" w:rsidP="00E82B6F">
      <w:pPr>
        <w:pStyle w:val="code-definition"/>
      </w:pPr>
      <w:r>
        <w:t>$dur-&gt;</w:t>
      </w:r>
      <w:proofErr w:type="spellStart"/>
      <w:r>
        <w:t>in_units</w:t>
      </w:r>
      <w:proofErr w:type="spellEnd"/>
      <w:r>
        <w:t>(</w:t>
      </w:r>
      <w:r>
        <w:rPr>
          <w:i/>
          <w:iCs/>
          <w:sz w:val="18"/>
          <w:szCs w:val="22"/>
        </w:rPr>
        <w:t>…</w:t>
      </w:r>
      <w:r>
        <w:t>)</w:t>
      </w:r>
    </w:p>
    <w:p w14:paraId="04D693C8" w14:textId="09C8FCA4" w:rsidR="00FE413E" w:rsidRDefault="00FE413E" w:rsidP="00E82B6F">
      <w:pPr>
        <w:pStyle w:val="code-definition"/>
      </w:pPr>
      <w:r>
        <w:t>$dur-&gt;</w:t>
      </w:r>
      <w:proofErr w:type="spellStart"/>
      <w:r>
        <w:t>is_positive</w:t>
      </w:r>
      <w:proofErr w:type="spellEnd"/>
      <w:r>
        <w:t>, $dur-&gt;</w:t>
      </w:r>
      <w:proofErr w:type="spellStart"/>
      <w:r>
        <w:t>is_zero</w:t>
      </w:r>
      <w:proofErr w:type="spellEnd"/>
      <w:r>
        <w:t>, $dur-&gt;</w:t>
      </w:r>
      <w:proofErr w:type="spellStart"/>
      <w:r>
        <w:t>is_negative</w:t>
      </w:r>
      <w:proofErr w:type="spellEnd"/>
    </w:p>
    <w:p w14:paraId="7E90C4E4" w14:textId="65A9C769" w:rsidR="00FE413E" w:rsidRDefault="00FE413E" w:rsidP="00E82B6F">
      <w:pPr>
        <w:pStyle w:val="code-definition"/>
      </w:pPr>
      <w:r>
        <w:t>$dur-&gt;</w:t>
      </w:r>
      <w:proofErr w:type="spellStart"/>
      <w:r>
        <w:t>is_wrap_mode</w:t>
      </w:r>
      <w:proofErr w:type="spellEnd"/>
      <w:r>
        <w:t>, $dur-&gt;</w:t>
      </w:r>
      <w:proofErr w:type="spellStart"/>
      <w:r>
        <w:t>is_limit_mode</w:t>
      </w:r>
      <w:proofErr w:type="spellEnd"/>
      <w:r>
        <w:t>, $dur-&gt;</w:t>
      </w:r>
      <w:proofErr w:type="spellStart"/>
      <w:r>
        <w:t>is_preserve_mode</w:t>
      </w:r>
      <w:proofErr w:type="spellEnd"/>
    </w:p>
    <w:p w14:paraId="3D5406BF" w14:textId="6CBE6E75" w:rsidR="00FE413E" w:rsidRDefault="00FE413E" w:rsidP="00E82B6F">
      <w:pPr>
        <w:pStyle w:val="code-definition"/>
      </w:pPr>
      <w:r>
        <w:t>$dur-&gt;</w:t>
      </w:r>
      <w:proofErr w:type="spellStart"/>
      <w:r>
        <w:t>end_of_month_mode</w:t>
      </w:r>
      <w:proofErr w:type="spellEnd"/>
    </w:p>
    <w:p w14:paraId="60A0818D" w14:textId="3D7FA5AD" w:rsidR="00FE413E" w:rsidRDefault="00FE413E" w:rsidP="00E82B6F">
      <w:pPr>
        <w:pStyle w:val="code-definition"/>
      </w:pPr>
      <w:r>
        <w:t>$dur-&gt;</w:t>
      </w:r>
      <w:proofErr w:type="spellStart"/>
      <w:r>
        <w:t>calendar_duration</w:t>
      </w:r>
      <w:proofErr w:type="spellEnd"/>
    </w:p>
    <w:p w14:paraId="6503A3C1" w14:textId="33621C24" w:rsidR="00FE413E" w:rsidRDefault="00FE413E" w:rsidP="00E82B6F">
      <w:pPr>
        <w:pStyle w:val="code-definition"/>
      </w:pPr>
      <w:r>
        <w:t>$dur-&gt;</w:t>
      </w:r>
      <w:proofErr w:type="spellStart"/>
      <w:r>
        <w:t>clock_duration</w:t>
      </w:r>
      <w:proofErr w:type="spellEnd"/>
    </w:p>
    <w:p w14:paraId="55DE7242" w14:textId="1C9609B0" w:rsidR="00FE413E" w:rsidRDefault="00FE413E" w:rsidP="00E82B6F">
      <w:pPr>
        <w:pStyle w:val="code-definition"/>
      </w:pPr>
      <w:r>
        <w:t>$dur-&gt;inverse(</w:t>
      </w:r>
      <w:r>
        <w:rPr>
          <w:i/>
          <w:iCs/>
          <w:sz w:val="18"/>
          <w:szCs w:val="22"/>
        </w:rPr>
        <w:t>…</w:t>
      </w:r>
      <w:r>
        <w:t>)</w:t>
      </w:r>
    </w:p>
    <w:p w14:paraId="42FE5DA9" w14:textId="2A14283E" w:rsidR="00FE413E" w:rsidRDefault="00FE413E" w:rsidP="00E82B6F">
      <w:pPr>
        <w:pStyle w:val="code-definition"/>
      </w:pPr>
      <w:r>
        <w:t>$dur-&gt;</w:t>
      </w:r>
      <w:proofErr w:type="spellStart"/>
      <w:r>
        <w:t>add_duration</w:t>
      </w:r>
      <w:proofErr w:type="spellEnd"/>
      <w:r>
        <w:t>(</w:t>
      </w:r>
      <w:r>
        <w:rPr>
          <w:i/>
          <w:iCs/>
          <w:sz w:val="18"/>
          <w:szCs w:val="22"/>
        </w:rPr>
        <w:t>$</w:t>
      </w:r>
      <w:proofErr w:type="spellStart"/>
      <w:r>
        <w:rPr>
          <w:i/>
          <w:iCs/>
          <w:sz w:val="18"/>
          <w:szCs w:val="22"/>
        </w:rPr>
        <w:t>duration_object</w:t>
      </w:r>
      <w:proofErr w:type="spellEnd"/>
      <w:r>
        <w:t>), $dur-&gt;</w:t>
      </w:r>
      <w:proofErr w:type="spellStart"/>
      <w:r>
        <w:t>subtract_duration</w:t>
      </w:r>
      <w:proofErr w:type="spellEnd"/>
      <w:r>
        <w:t>(</w:t>
      </w:r>
      <w:r>
        <w:rPr>
          <w:i/>
          <w:iCs/>
          <w:sz w:val="18"/>
          <w:szCs w:val="22"/>
        </w:rPr>
        <w:t>$</w:t>
      </w:r>
      <w:proofErr w:type="spellStart"/>
      <w:r>
        <w:rPr>
          <w:i/>
          <w:iCs/>
          <w:sz w:val="18"/>
          <w:szCs w:val="22"/>
        </w:rPr>
        <w:t>duration_object</w:t>
      </w:r>
      <w:proofErr w:type="spellEnd"/>
      <w:r>
        <w:t>)</w:t>
      </w:r>
    </w:p>
    <w:p w14:paraId="76667E94" w14:textId="69CDD71E" w:rsidR="00347EC0" w:rsidRDefault="00E82B6F" w:rsidP="00E82B6F">
      <w:pPr>
        <w:pStyle w:val="code-definition"/>
      </w:pPr>
      <w:r>
        <w:t>$dur-&gt;add(</w:t>
      </w:r>
      <w:r>
        <w:rPr>
          <w:i/>
          <w:iCs/>
          <w:sz w:val="18"/>
          <w:szCs w:val="22"/>
        </w:rPr>
        <w:t>…</w:t>
      </w:r>
      <w:r>
        <w:t>), $dur-&gt;subtract(</w:t>
      </w:r>
      <w:r>
        <w:rPr>
          <w:i/>
          <w:iCs/>
          <w:sz w:val="18"/>
          <w:szCs w:val="22"/>
        </w:rPr>
        <w:t>…</w:t>
      </w:r>
      <w:r>
        <w:t>)</w:t>
      </w:r>
    </w:p>
    <w:p w14:paraId="7A3EB27A" w14:textId="21C9D26C" w:rsidR="00FE413E" w:rsidRDefault="00E82B6F" w:rsidP="00E82B6F">
      <w:pPr>
        <w:pStyle w:val="code-definition"/>
      </w:pPr>
      <w:r>
        <w:t>$dur-&gt;multiply(</w:t>
      </w:r>
      <w:r>
        <w:rPr>
          <w:i/>
          <w:iCs/>
          <w:sz w:val="18"/>
          <w:szCs w:val="22"/>
        </w:rPr>
        <w:t>$number</w:t>
      </w:r>
      <w:r>
        <w:t>)</w:t>
      </w:r>
    </w:p>
    <w:p w14:paraId="569A3028" w14:textId="7B4AA151" w:rsidR="00E82B6F" w:rsidRDefault="00E82B6F" w:rsidP="00E82B6F">
      <w:pPr>
        <w:pStyle w:val="code-definition"/>
      </w:pPr>
      <w:r>
        <w:t>DateTime::Duration-&gt;compare(</w:t>
      </w:r>
      <w:r>
        <w:rPr>
          <w:i/>
          <w:iCs/>
          <w:sz w:val="18"/>
          <w:szCs w:val="22"/>
        </w:rPr>
        <w:t>$duration1, $duration2, $</w:t>
      </w:r>
      <w:proofErr w:type="spellStart"/>
      <w:r>
        <w:rPr>
          <w:i/>
          <w:iCs/>
          <w:sz w:val="18"/>
          <w:szCs w:val="22"/>
        </w:rPr>
        <w:t>base_datetime</w:t>
      </w:r>
      <w:proofErr w:type="spellEnd"/>
      <w:r>
        <w:t>)</w:t>
      </w:r>
    </w:p>
    <w:p w14:paraId="791B8C3F" w14:textId="55B2E4EF" w:rsidR="00E82B6F" w:rsidRDefault="00E82B6F" w:rsidP="00E82B6F">
      <w:pPr>
        <w:pStyle w:val="code-definition"/>
      </w:pPr>
      <w:r>
        <w:t>$dur-&gt;</w:t>
      </w:r>
      <w:proofErr w:type="spellStart"/>
      <w:r>
        <w:t>delta_months</w:t>
      </w:r>
      <w:proofErr w:type="spellEnd"/>
      <w:r>
        <w:t>, $dur-&gt;</w:t>
      </w:r>
      <w:proofErr w:type="spellStart"/>
      <w:r>
        <w:t>delta_days</w:t>
      </w:r>
      <w:proofErr w:type="spellEnd"/>
      <w:r>
        <w:t>, $dur-&gt;</w:t>
      </w:r>
      <w:proofErr w:type="spellStart"/>
      <w:r>
        <w:t>delta_minutes</w:t>
      </w:r>
      <w:proofErr w:type="spellEnd"/>
      <w:r>
        <w:t>, $dur-&gt;</w:t>
      </w:r>
      <w:proofErr w:type="spellStart"/>
      <w:r>
        <w:t>delta_seconds</w:t>
      </w:r>
      <w:proofErr w:type="spellEnd"/>
      <w:r>
        <w:t>, $dur-&gt;</w:t>
      </w:r>
      <w:proofErr w:type="spellStart"/>
      <w:r>
        <w:t>delta_nanoseconds</w:t>
      </w:r>
      <w:proofErr w:type="spellEnd"/>
    </w:p>
    <w:p w14:paraId="4B058BB3" w14:textId="4E4B1943" w:rsidR="00E82B6F" w:rsidRDefault="00E82B6F" w:rsidP="00E82B6F">
      <w:pPr>
        <w:pStyle w:val="code-definition"/>
      </w:pPr>
      <w:r>
        <w:t>$dur-&gt;deltas</w:t>
      </w:r>
    </w:p>
    <w:p w14:paraId="32150578" w14:textId="69899710" w:rsidR="00E82B6F" w:rsidRDefault="00E82B6F" w:rsidP="00E82B6F">
      <w:pPr>
        <w:pStyle w:val="code-definition"/>
      </w:pPr>
      <w:r>
        <w:t>$dur-&gt;years, $dur-&gt;months, $dur-&gt;weeks, $dur-&gt;days, $dur-&gt;hours, $dur-&gt;minutes, $dur-&gt;seconds, $dur-&gt;nanoseconds</w:t>
      </w:r>
    </w:p>
    <w:p w14:paraId="79E9E848" w14:textId="77777777" w:rsidR="00E82B6F" w:rsidRDefault="00E82B6F">
      <w:pPr>
        <w:autoSpaceDN w:val="0"/>
        <w:textAlignment w:val="baseline"/>
      </w:pPr>
    </w:p>
    <w:p w14:paraId="17A979C5" w14:textId="5D64B0F6" w:rsidR="00212D0D" w:rsidRDefault="00212D0D" w:rsidP="00212D0D">
      <w:pPr>
        <w:pStyle w:val="Heading1"/>
      </w:pPr>
      <w:proofErr w:type="gramStart"/>
      <w:r>
        <w:t>Time::</w:t>
      </w:r>
      <w:proofErr w:type="gramEnd"/>
      <w:r>
        <w:t>Local</w:t>
      </w:r>
    </w:p>
    <w:p w14:paraId="7AE5BB5C" w14:textId="6B2D0E0C" w:rsidR="00212D0D" w:rsidRDefault="00212D0D" w:rsidP="00212D0D"/>
    <w:p w14:paraId="3A80DC1E" w14:textId="77777777" w:rsidR="00212D0D" w:rsidRDefault="00212D0D" w:rsidP="00212D0D"/>
    <w:p w14:paraId="0A1F3B27" w14:textId="77777777" w:rsidR="00212D0D" w:rsidRPr="00212D0D" w:rsidRDefault="00212D0D" w:rsidP="00212D0D"/>
    <w:p w14:paraId="5A66DE77" w14:textId="3D7048E6" w:rsidR="004A4D14" w:rsidRDefault="004A4D14">
      <w:pPr>
        <w:autoSpaceDN w:val="0"/>
        <w:textAlignment w:val="baseline"/>
        <w:rPr>
          <w:rFonts w:ascii="SF Mono" w:eastAsia="Roboto Mono" w:hAnsi="SF Mono" w:cs="Roboto Mono"/>
          <w:b/>
          <w:bCs/>
          <w:kern w:val="3"/>
          <w:sz w:val="22"/>
          <w:szCs w:val="28"/>
          <w:lang w:eastAsia="zh-CN" w:bidi="hi-IN"/>
        </w:rPr>
      </w:pPr>
      <w:r>
        <w:br w:type="page"/>
      </w:r>
    </w:p>
    <w:p w14:paraId="10B68373" w14:textId="0F9A450B" w:rsidR="0083423A" w:rsidRDefault="0083423A" w:rsidP="0083423A">
      <w:pPr>
        <w:pStyle w:val="Heading1"/>
      </w:pPr>
      <w:proofErr w:type="gramStart"/>
      <w:r>
        <w:lastRenderedPageBreak/>
        <w:t>List::</w:t>
      </w:r>
      <w:proofErr w:type="gramEnd"/>
      <w:r>
        <w:t>Util</w:t>
      </w:r>
    </w:p>
    <w:p w14:paraId="0F7DF90D" w14:textId="6EC82EC1" w:rsidR="0083423A" w:rsidRDefault="0083423A">
      <w:pPr>
        <w:autoSpaceDN w:val="0"/>
        <w:textAlignment w:val="baseline"/>
        <w:rPr>
          <w:rFonts w:ascii="SF Mono" w:eastAsia="Roboto Mono" w:hAnsi="SF Mono" w:cs="Roboto Mono"/>
          <w:b/>
          <w:bCs/>
          <w:kern w:val="3"/>
          <w:sz w:val="22"/>
          <w:szCs w:val="28"/>
          <w:lang w:eastAsia="zh-CN" w:bidi="hi-IN"/>
        </w:rPr>
      </w:pPr>
      <w:r>
        <w:br w:type="page"/>
      </w:r>
    </w:p>
    <w:p w14:paraId="14E2CD03" w14:textId="0766D820" w:rsidR="00C102AC" w:rsidRDefault="00C102AC" w:rsidP="00C102AC">
      <w:pPr>
        <w:pStyle w:val="Heading1"/>
      </w:pPr>
      <w:proofErr w:type="gramStart"/>
      <w:r>
        <w:lastRenderedPageBreak/>
        <w:t>File::</w:t>
      </w:r>
      <w:proofErr w:type="spellStart"/>
      <w:proofErr w:type="gramEnd"/>
      <w:r>
        <w:t>HomeDir</w:t>
      </w:r>
      <w:proofErr w:type="spellEnd"/>
    </w:p>
    <w:p w14:paraId="040DB471" w14:textId="43A56C77" w:rsidR="00C102AC" w:rsidRDefault="00C102AC" w:rsidP="00C102AC">
      <w:r>
        <w:t>Get users home directory:</w:t>
      </w:r>
    </w:p>
    <w:p w14:paraId="3C3EDBEF" w14:textId="4B6C3DB5" w:rsidR="00C102AC" w:rsidRDefault="00C102AC" w:rsidP="00C102AC">
      <w:pPr>
        <w:pStyle w:val="code-definition"/>
        <w:ind w:firstLine="709"/>
      </w:pPr>
      <w:r>
        <w:t xml:space="preserve">my </w:t>
      </w:r>
      <w:r w:rsidRPr="00C102AC">
        <w:t>$</w:t>
      </w:r>
      <w:r>
        <w:t>user</w:t>
      </w:r>
      <w:r w:rsidRPr="00C102AC">
        <w:t>_dir = File::HomeDir-&gt;my_home;</w:t>
      </w:r>
    </w:p>
    <w:p w14:paraId="009C85DC" w14:textId="4749D1E9" w:rsidR="00C102AC" w:rsidRDefault="00C102AC" w:rsidP="00C102AC"/>
    <w:p w14:paraId="7606B4A1" w14:textId="08667146" w:rsidR="00C65BEF" w:rsidRDefault="00C65BEF" w:rsidP="00C65BEF">
      <w:pPr>
        <w:pStyle w:val="Heading1"/>
      </w:pPr>
      <w:proofErr w:type="gramStart"/>
      <w:r>
        <w:t>File::</w:t>
      </w:r>
      <w:proofErr w:type="spellStart"/>
      <w:proofErr w:type="gramEnd"/>
      <w:r>
        <w:t>Basename</w:t>
      </w:r>
      <w:proofErr w:type="spellEnd"/>
    </w:p>
    <w:p w14:paraId="612FD2A4" w14:textId="6B15674A" w:rsidR="00C65BEF" w:rsidRDefault="00C65BEF" w:rsidP="00C102AC"/>
    <w:p w14:paraId="08AD2E0F" w14:textId="7430A137" w:rsidR="00943CAE" w:rsidRDefault="00943CAE" w:rsidP="00943CAE">
      <w:pPr>
        <w:pStyle w:val="code-definition"/>
      </w:pPr>
      <w:r>
        <w:t>dirname()</w:t>
      </w:r>
    </w:p>
    <w:p w14:paraId="2F287DF7" w14:textId="37EE32EF" w:rsidR="00943CAE" w:rsidRDefault="00943CAE" w:rsidP="00943CAE">
      <w:pPr>
        <w:pStyle w:val="code-definition"/>
      </w:pPr>
      <w:r>
        <w:t>basename()</w:t>
      </w:r>
    </w:p>
    <w:p w14:paraId="4824BAD0" w14:textId="77777777" w:rsidR="00D75901" w:rsidRPr="00D75901" w:rsidRDefault="00D75901" w:rsidP="00D75901">
      <w:pPr>
        <w:rPr>
          <w:lang w:eastAsia="zh-CN" w:bidi="hi-IN"/>
        </w:rPr>
      </w:pPr>
    </w:p>
    <w:p w14:paraId="7D091D58" w14:textId="441F9C0C" w:rsidR="00943CAE" w:rsidRDefault="00943CAE" w:rsidP="00943CAE">
      <w:pPr>
        <w:pStyle w:val="code-definition"/>
      </w:pPr>
      <w:r w:rsidRPr="00A47283">
        <w:rPr>
          <w:i/>
          <w:iCs/>
          <w:sz w:val="18"/>
          <w:szCs w:val="18"/>
        </w:rPr>
        <w:t>($name, $path, $suffix) =</w:t>
      </w:r>
      <w:r w:rsidRPr="00A47283">
        <w:rPr>
          <w:sz w:val="18"/>
          <w:szCs w:val="18"/>
        </w:rPr>
        <w:t xml:space="preserve"> </w:t>
      </w:r>
      <w:r>
        <w:t>fileparse(</w:t>
      </w:r>
      <w:r>
        <w:rPr>
          <w:i/>
          <w:iCs/>
          <w:sz w:val="18"/>
          <w:szCs w:val="18"/>
        </w:rPr>
        <w:t>$fullname, @suffixlist</w:t>
      </w:r>
      <w:r>
        <w:t>)</w:t>
      </w:r>
    </w:p>
    <w:p w14:paraId="6FF68BAA" w14:textId="2CC47BA4" w:rsidR="00D75901" w:rsidRPr="00D75901" w:rsidRDefault="00D75901" w:rsidP="00D75901">
      <w:pPr>
        <w:ind w:firstLine="709"/>
        <w:rPr>
          <w:lang w:eastAsia="zh-CN" w:bidi="hi-IN"/>
        </w:rPr>
      </w:pPr>
      <w:r>
        <w:rPr>
          <w:lang w:eastAsia="zh-CN" w:bidi="hi-IN"/>
        </w:rPr>
        <w:t>D</w:t>
      </w:r>
      <w:r w:rsidRPr="00D75901">
        <w:rPr>
          <w:lang w:eastAsia="zh-CN" w:bidi="hi-IN"/>
        </w:rPr>
        <w:t xml:space="preserve">ivides a file path into its </w:t>
      </w:r>
      <w:r w:rsidRPr="00D75901">
        <w:rPr>
          <w:i/>
          <w:iCs/>
          <w:lang w:eastAsia="zh-CN" w:bidi="hi-IN"/>
        </w:rPr>
        <w:t>$</w:t>
      </w:r>
      <w:proofErr w:type="spellStart"/>
      <w:r w:rsidRPr="00D75901">
        <w:rPr>
          <w:i/>
          <w:iCs/>
          <w:lang w:eastAsia="zh-CN" w:bidi="hi-IN"/>
        </w:rPr>
        <w:t>dirs</w:t>
      </w:r>
      <w:proofErr w:type="spellEnd"/>
      <w:r w:rsidRPr="00D75901">
        <w:rPr>
          <w:lang w:eastAsia="zh-CN" w:bidi="hi-IN"/>
        </w:rPr>
        <w:t xml:space="preserve">, </w:t>
      </w:r>
      <w:r w:rsidRPr="00D75901">
        <w:rPr>
          <w:i/>
          <w:iCs/>
          <w:lang w:eastAsia="zh-CN" w:bidi="hi-IN"/>
        </w:rPr>
        <w:t>$filename</w:t>
      </w:r>
      <w:r w:rsidRPr="00D75901">
        <w:rPr>
          <w:lang w:eastAsia="zh-CN" w:bidi="hi-IN"/>
        </w:rPr>
        <w:t xml:space="preserve"> and (optionally) the filename </w:t>
      </w:r>
      <w:r w:rsidRPr="00D75901">
        <w:rPr>
          <w:i/>
          <w:iCs/>
          <w:lang w:eastAsia="zh-CN" w:bidi="hi-IN"/>
        </w:rPr>
        <w:t>$suffix</w:t>
      </w:r>
      <w:r w:rsidRPr="00D75901">
        <w:rPr>
          <w:lang w:eastAsia="zh-CN" w:bidi="hi-IN"/>
        </w:rPr>
        <w:t>.</w:t>
      </w:r>
      <w:r>
        <w:rPr>
          <w:lang w:eastAsia="zh-CN" w:bidi="hi-IN"/>
        </w:rPr>
        <w:t xml:space="preserve"> The concatenation of these three items will denote the same location as </w:t>
      </w:r>
      <w:r>
        <w:rPr>
          <w:i/>
          <w:iCs/>
          <w:lang w:eastAsia="zh-CN" w:bidi="hi-IN"/>
        </w:rPr>
        <w:t>$</w:t>
      </w:r>
      <w:proofErr w:type="spellStart"/>
      <w:r>
        <w:rPr>
          <w:i/>
          <w:iCs/>
          <w:lang w:eastAsia="zh-CN" w:bidi="hi-IN"/>
        </w:rPr>
        <w:t>fullname</w:t>
      </w:r>
      <w:proofErr w:type="spellEnd"/>
      <w:r>
        <w:rPr>
          <w:lang w:eastAsia="zh-CN" w:bidi="hi-IN"/>
        </w:rPr>
        <w:t xml:space="preserve">. </w:t>
      </w:r>
    </w:p>
    <w:p w14:paraId="58182A26" w14:textId="77777777" w:rsidR="00943CAE" w:rsidRPr="00943CAE" w:rsidRDefault="00943CAE" w:rsidP="00943CAE">
      <w:pPr>
        <w:rPr>
          <w:lang w:eastAsia="zh-CN" w:bidi="hi-IN"/>
        </w:rPr>
      </w:pPr>
    </w:p>
    <w:p w14:paraId="6A55F8F2" w14:textId="5DF3D96C" w:rsidR="00C65BEF" w:rsidRDefault="00C65BEF" w:rsidP="00C102AC"/>
    <w:p w14:paraId="2A22B6FB" w14:textId="77777777" w:rsidR="00ED295F" w:rsidRDefault="00ED295F">
      <w:pPr>
        <w:autoSpaceDN w:val="0"/>
        <w:textAlignment w:val="baseline"/>
        <w:rPr>
          <w:rFonts w:ascii="SF Mono" w:eastAsia="Roboto Mono" w:hAnsi="SF Mono" w:cs="Roboto Mono"/>
          <w:b/>
          <w:bCs/>
          <w:kern w:val="3"/>
          <w:sz w:val="22"/>
          <w:szCs w:val="28"/>
          <w:lang w:eastAsia="zh-CN" w:bidi="hi-IN"/>
        </w:rPr>
      </w:pPr>
      <w:r>
        <w:br w:type="page"/>
      </w:r>
    </w:p>
    <w:p w14:paraId="6EE8EC3B" w14:textId="15C8BB93" w:rsidR="00C660EE" w:rsidRDefault="00CD3772" w:rsidP="00C660EE">
      <w:pPr>
        <w:pStyle w:val="Heading1"/>
      </w:pPr>
      <w:hyperlink r:id="rId13" w:history="1">
        <w:proofErr w:type="gramStart"/>
        <w:r w:rsidR="00C660EE" w:rsidRPr="00693F5B">
          <w:rPr>
            <w:rStyle w:val="Hyperlink"/>
          </w:rPr>
          <w:t>File::</w:t>
        </w:r>
        <w:proofErr w:type="gramEnd"/>
        <w:r w:rsidR="00C660EE" w:rsidRPr="00693F5B">
          <w:rPr>
            <w:rStyle w:val="Hyperlink"/>
          </w:rPr>
          <w:t>Find</w:t>
        </w:r>
      </w:hyperlink>
    </w:p>
    <w:p w14:paraId="4FC81E34" w14:textId="5BFE55E1" w:rsidR="00C660EE" w:rsidRDefault="00C660EE" w:rsidP="00C102AC"/>
    <w:p w14:paraId="65DB0792" w14:textId="1EBE5744" w:rsidR="00C660EE" w:rsidRPr="00C660EE" w:rsidRDefault="00C660EE" w:rsidP="00C660EE">
      <w:pPr>
        <w:pStyle w:val="code-definition"/>
      </w:pPr>
      <w:r>
        <w:t>find(</w:t>
      </w:r>
      <w:r>
        <w:rPr>
          <w:i/>
          <w:iCs/>
          <w:sz w:val="18"/>
          <w:szCs w:val="18"/>
        </w:rPr>
        <w:t>\&amp;wanted, @directories</w:t>
      </w:r>
      <w:r>
        <w:t>)</w:t>
      </w:r>
    </w:p>
    <w:p w14:paraId="47317054" w14:textId="7FD23818" w:rsidR="00C660EE" w:rsidRDefault="00C660EE" w:rsidP="00C660EE">
      <w:pPr>
        <w:pStyle w:val="code-definition"/>
      </w:pPr>
      <w:r>
        <w:t>find(</w:t>
      </w:r>
      <w:r>
        <w:rPr>
          <w:i/>
          <w:iCs/>
          <w:sz w:val="18"/>
          <w:szCs w:val="18"/>
        </w:rPr>
        <w:t>\%options, @directories</w:t>
      </w:r>
      <w:r>
        <w:t>)</w:t>
      </w:r>
    </w:p>
    <w:p w14:paraId="3EBEEFDF" w14:textId="545CE26B" w:rsidR="00C660EE" w:rsidRPr="00E60207" w:rsidRDefault="00C660EE" w:rsidP="00E60207">
      <w:pPr>
        <w:ind w:left="700"/>
        <w:rPr>
          <w:lang w:eastAsia="zh-CN" w:bidi="hi-IN"/>
        </w:rPr>
      </w:pPr>
      <w:r>
        <w:rPr>
          <w:lang w:eastAsia="zh-CN" w:bidi="hi-IN"/>
        </w:rPr>
        <w:t xml:space="preserve">Does a depth-first search over the given </w:t>
      </w:r>
      <w:r>
        <w:rPr>
          <w:i/>
          <w:iCs/>
          <w:lang w:eastAsia="zh-CN" w:bidi="hi-IN"/>
        </w:rPr>
        <w:t>directories</w:t>
      </w:r>
      <w:r>
        <w:rPr>
          <w:lang w:eastAsia="zh-CN" w:bidi="hi-IN"/>
        </w:rPr>
        <w:t xml:space="preserve"> in the order they are given. For each file or directory found, it </w:t>
      </w:r>
      <w:r w:rsidR="00E60207">
        <w:rPr>
          <w:lang w:eastAsia="zh-CN" w:bidi="hi-IN"/>
        </w:rPr>
        <w:t xml:space="preserve">calls </w:t>
      </w:r>
      <w:r w:rsidR="00E60207">
        <w:rPr>
          <w:i/>
          <w:iCs/>
          <w:lang w:eastAsia="zh-CN" w:bidi="hi-IN"/>
        </w:rPr>
        <w:t>wanted</w:t>
      </w:r>
      <w:r w:rsidR="00E60207">
        <w:rPr>
          <w:lang w:eastAsia="zh-CN" w:bidi="hi-IN"/>
        </w:rPr>
        <w:t xml:space="preserve">. Additionally, for each directory found, it will </w:t>
      </w:r>
      <w:proofErr w:type="spellStart"/>
      <w:proofErr w:type="gramStart"/>
      <w:r w:rsidR="00E60207">
        <w:rPr>
          <w:i/>
          <w:iCs/>
          <w:lang w:eastAsia="zh-CN" w:bidi="hi-IN"/>
        </w:rPr>
        <w:t>chdir</w:t>
      </w:r>
      <w:proofErr w:type="spellEnd"/>
      <w:r w:rsidR="00E60207">
        <w:rPr>
          <w:i/>
          <w:iCs/>
          <w:lang w:eastAsia="zh-CN" w:bidi="hi-IN"/>
        </w:rPr>
        <w:t>(</w:t>
      </w:r>
      <w:proofErr w:type="gramEnd"/>
      <w:r w:rsidR="00E60207">
        <w:rPr>
          <w:i/>
          <w:iCs/>
          <w:lang w:eastAsia="zh-CN" w:bidi="hi-IN"/>
        </w:rPr>
        <w:t>)</w:t>
      </w:r>
      <w:r w:rsidR="00E60207">
        <w:rPr>
          <w:lang w:eastAsia="zh-CN" w:bidi="hi-IN"/>
        </w:rPr>
        <w:t xml:space="preserve"> into that directory and continue the search recursively and invoking </w:t>
      </w:r>
      <w:r w:rsidR="00E60207">
        <w:rPr>
          <w:i/>
          <w:iCs/>
          <w:lang w:eastAsia="zh-CN" w:bidi="hi-IN"/>
        </w:rPr>
        <w:t>wanted</w:t>
      </w:r>
      <w:r w:rsidR="00E60207">
        <w:rPr>
          <w:lang w:eastAsia="zh-CN" w:bidi="hi-IN"/>
        </w:rPr>
        <w:t xml:space="preserve"> on each item found. </w:t>
      </w:r>
    </w:p>
    <w:p w14:paraId="473CB860" w14:textId="77777777" w:rsidR="00C65BEF" w:rsidRPr="00C102AC" w:rsidRDefault="00C65BEF" w:rsidP="00C102AC"/>
    <w:p w14:paraId="109274E6" w14:textId="2C2B01B6" w:rsidR="00C660EE" w:rsidRDefault="00C660EE" w:rsidP="00C660EE">
      <w:pPr>
        <w:pStyle w:val="code-definition"/>
      </w:pPr>
      <w:r>
        <w:t>finddepth(</w:t>
      </w:r>
      <w:r>
        <w:rPr>
          <w:i/>
          <w:iCs/>
          <w:sz w:val="18"/>
          <w:szCs w:val="18"/>
        </w:rPr>
        <w:t>\&amp;wanted, @directories</w:t>
      </w:r>
      <w:r>
        <w:t>)</w:t>
      </w:r>
    </w:p>
    <w:p w14:paraId="12C32BC6" w14:textId="77777777" w:rsidR="00C660EE" w:rsidRDefault="00C660EE" w:rsidP="00C660EE">
      <w:pPr>
        <w:pStyle w:val="code-definition"/>
      </w:pPr>
      <w:r>
        <w:t>finddepth(</w:t>
      </w:r>
      <w:r>
        <w:rPr>
          <w:i/>
          <w:iCs/>
          <w:sz w:val="18"/>
          <w:szCs w:val="18"/>
        </w:rPr>
        <w:t>\%options, @directories</w:t>
      </w:r>
      <w:r>
        <w:t>)</w:t>
      </w:r>
    </w:p>
    <w:p w14:paraId="2B4BC54F" w14:textId="0BAC2336" w:rsidR="00C660EE" w:rsidRDefault="00E60207" w:rsidP="00E60207">
      <w:pPr>
        <w:ind w:left="700"/>
      </w:pPr>
      <w:r>
        <w:t xml:space="preserve">Like </w:t>
      </w:r>
      <w:proofErr w:type="gramStart"/>
      <w:r>
        <w:rPr>
          <w:i/>
          <w:iCs/>
        </w:rPr>
        <w:t>find(</w:t>
      </w:r>
      <w:proofErr w:type="gramEnd"/>
      <w:r>
        <w:rPr>
          <w:i/>
          <w:iCs/>
        </w:rPr>
        <w:t>)</w:t>
      </w:r>
      <w:r>
        <w:t xml:space="preserve">, except </w:t>
      </w:r>
      <w:r>
        <w:rPr>
          <w:i/>
          <w:iCs/>
        </w:rPr>
        <w:t>wanted</w:t>
      </w:r>
      <w:r>
        <w:t xml:space="preserve"> is invoked for a directory after it is invoked for the directory's contents, that is it does a </w:t>
      </w:r>
      <w:proofErr w:type="spellStart"/>
      <w:r>
        <w:t>postorder</w:t>
      </w:r>
      <w:proofErr w:type="spellEnd"/>
      <w:r>
        <w:t xml:space="preserve"> traversal instead of a </w:t>
      </w:r>
      <w:proofErr w:type="spellStart"/>
      <w:r>
        <w:t>preorder</w:t>
      </w:r>
      <w:proofErr w:type="spellEnd"/>
      <w:r>
        <w:t xml:space="preserve"> </w:t>
      </w:r>
      <w:r w:rsidR="00E12D89">
        <w:t>traversal</w:t>
      </w:r>
      <w:r>
        <w:t xml:space="preserve">, working from the bottom of the directory tree up (whereas </w:t>
      </w:r>
      <w:r>
        <w:rPr>
          <w:i/>
          <w:iCs/>
        </w:rPr>
        <w:t>find()</w:t>
      </w:r>
      <w:r>
        <w:t xml:space="preserve"> works from the top of the tree down). </w:t>
      </w:r>
    </w:p>
    <w:p w14:paraId="7E521139" w14:textId="5FCB9044" w:rsidR="00E12D89" w:rsidRDefault="00E12D89" w:rsidP="00E12D89"/>
    <w:p w14:paraId="1F6A5F31" w14:textId="165A1098" w:rsidR="00E12D89" w:rsidRPr="00E12D89" w:rsidRDefault="00E12D89" w:rsidP="00E12D89">
      <w:pPr>
        <w:pStyle w:val="code-definition"/>
        <w:rPr>
          <w:i/>
          <w:iCs/>
          <w:sz w:val="18"/>
          <w:szCs w:val="18"/>
        </w:rPr>
      </w:pPr>
      <w:r w:rsidRPr="00E12D89">
        <w:rPr>
          <w:i/>
          <w:iCs/>
          <w:sz w:val="18"/>
          <w:szCs w:val="18"/>
        </w:rPr>
        <w:t>%options</w:t>
      </w:r>
    </w:p>
    <w:p w14:paraId="7EF0E83A" w14:textId="3D923A10" w:rsidR="00E12D89" w:rsidRDefault="00E12D89" w:rsidP="00E12D89">
      <w:pPr>
        <w:ind w:left="700"/>
      </w:pPr>
      <w:r>
        <w:t xml:space="preserve">A hash reference may be given instead of a function reference as first argument to </w:t>
      </w:r>
      <w:proofErr w:type="gramStart"/>
      <w:r>
        <w:rPr>
          <w:i/>
          <w:iCs/>
        </w:rPr>
        <w:t>find(</w:t>
      </w:r>
      <w:proofErr w:type="gramEnd"/>
      <w:r>
        <w:rPr>
          <w:i/>
          <w:iCs/>
        </w:rPr>
        <w:t>)</w:t>
      </w:r>
      <w:r>
        <w:t xml:space="preserve"> and </w:t>
      </w:r>
      <w:proofErr w:type="spellStart"/>
      <w:r>
        <w:rPr>
          <w:i/>
          <w:iCs/>
        </w:rPr>
        <w:t>finddepth</w:t>
      </w:r>
      <w:proofErr w:type="spellEnd"/>
      <w:r>
        <w:rPr>
          <w:i/>
          <w:iCs/>
        </w:rPr>
        <w:t>()</w:t>
      </w:r>
      <w:r>
        <w:t xml:space="preserve">, describing the operations to be performed for each file. The possible keys for the hash are: </w:t>
      </w:r>
    </w:p>
    <w:p w14:paraId="54C46B42" w14:textId="3E36EDA0" w:rsidR="00E12D89" w:rsidRDefault="00E12D89" w:rsidP="00E12D89">
      <w:pPr>
        <w:pStyle w:val="code-definition"/>
        <w:rPr>
          <w:i/>
          <w:iCs/>
          <w:sz w:val="18"/>
          <w:szCs w:val="18"/>
        </w:rPr>
      </w:pPr>
      <w:r>
        <w:tab/>
      </w:r>
      <w:r>
        <w:rPr>
          <w:i/>
          <w:iCs/>
          <w:sz w:val="18"/>
          <w:szCs w:val="18"/>
        </w:rPr>
        <w:tab/>
        <w:t>wanted</w:t>
      </w:r>
    </w:p>
    <w:p w14:paraId="5C46E28C" w14:textId="44BC69B4" w:rsidR="00E12D89" w:rsidRPr="00E12D89" w:rsidRDefault="00E12D89" w:rsidP="00E12D89">
      <w:pPr>
        <w:rPr>
          <w:lang w:eastAsia="zh-CN" w:bidi="hi-IN"/>
        </w:rPr>
      </w:pPr>
      <w:r>
        <w:rPr>
          <w:lang w:eastAsia="zh-CN" w:bidi="hi-IN"/>
        </w:rPr>
        <w:tab/>
      </w:r>
      <w:r>
        <w:rPr>
          <w:lang w:eastAsia="zh-CN" w:bidi="hi-IN"/>
        </w:rPr>
        <w:tab/>
      </w:r>
      <w:r>
        <w:rPr>
          <w:lang w:eastAsia="zh-CN" w:bidi="hi-IN"/>
        </w:rPr>
        <w:tab/>
        <w:t>Function reference (mandatory)</w:t>
      </w:r>
    </w:p>
    <w:p w14:paraId="2DF9B10B" w14:textId="0B2FE9C6" w:rsidR="00E12D89" w:rsidRDefault="00E12D89" w:rsidP="00E12D89">
      <w:pPr>
        <w:pStyle w:val="code-definition"/>
        <w:rPr>
          <w:i/>
          <w:iCs/>
          <w:sz w:val="18"/>
          <w:szCs w:val="18"/>
        </w:rPr>
      </w:pPr>
      <w:r>
        <w:rPr>
          <w:i/>
          <w:iCs/>
          <w:sz w:val="18"/>
          <w:szCs w:val="18"/>
        </w:rPr>
        <w:tab/>
      </w:r>
      <w:r>
        <w:rPr>
          <w:i/>
          <w:iCs/>
          <w:sz w:val="18"/>
          <w:szCs w:val="18"/>
        </w:rPr>
        <w:tab/>
        <w:t>bydepth</w:t>
      </w:r>
    </w:p>
    <w:p w14:paraId="48281111" w14:textId="5F19CB66" w:rsidR="00E12D89" w:rsidRPr="00E12D89" w:rsidRDefault="00E12D89" w:rsidP="00E12D89">
      <w:pPr>
        <w:rPr>
          <w:lang w:eastAsia="zh-CN" w:bidi="hi-IN"/>
        </w:rPr>
      </w:pPr>
      <w:r>
        <w:rPr>
          <w:lang w:eastAsia="zh-CN" w:bidi="hi-IN"/>
        </w:rPr>
        <w:tab/>
      </w:r>
      <w:r>
        <w:rPr>
          <w:lang w:eastAsia="zh-CN" w:bidi="hi-IN"/>
        </w:rPr>
        <w:tab/>
      </w:r>
      <w:r>
        <w:rPr>
          <w:lang w:eastAsia="zh-CN" w:bidi="hi-IN"/>
        </w:rPr>
        <w:tab/>
        <w:t xml:space="preserve">Reports the name of aa directory only after all its entries have been </w:t>
      </w:r>
      <w:r w:rsidR="00ED295F">
        <w:rPr>
          <w:lang w:eastAsia="zh-CN" w:bidi="hi-IN"/>
        </w:rPr>
        <w:t>reported</w:t>
      </w:r>
    </w:p>
    <w:p w14:paraId="0A00257B" w14:textId="7B9D01A9" w:rsidR="00E12D89" w:rsidRDefault="00E12D89" w:rsidP="00E12D89">
      <w:pPr>
        <w:pStyle w:val="code-definition"/>
        <w:rPr>
          <w:sz w:val="18"/>
          <w:szCs w:val="18"/>
        </w:rPr>
      </w:pPr>
      <w:bookmarkStart w:id="90" w:name="OLE_LINK33"/>
      <w:bookmarkStart w:id="91" w:name="OLE_LINK34"/>
      <w:r>
        <w:rPr>
          <w:sz w:val="18"/>
          <w:szCs w:val="18"/>
        </w:rPr>
        <w:tab/>
      </w:r>
      <w:r>
        <w:rPr>
          <w:sz w:val="18"/>
          <w:szCs w:val="18"/>
        </w:rPr>
        <w:tab/>
        <w:t>preprocess</w:t>
      </w:r>
    </w:p>
    <w:p w14:paraId="5155A907" w14:textId="4908BBD2" w:rsidR="00ED295F" w:rsidRPr="00ED295F" w:rsidRDefault="00ED295F" w:rsidP="00ED295F">
      <w:pPr>
        <w:ind w:left="2120"/>
        <w:rPr>
          <w:lang w:eastAsia="zh-CN" w:bidi="hi-IN"/>
        </w:rPr>
      </w:pPr>
      <w:r>
        <w:rPr>
          <w:lang w:eastAsia="zh-CN" w:bidi="hi-IN"/>
        </w:rPr>
        <w:t xml:space="preserve">Function reference, used to </w:t>
      </w:r>
      <w:proofErr w:type="spellStart"/>
      <w:r>
        <w:rPr>
          <w:lang w:eastAsia="zh-CN" w:bidi="hi-IN"/>
        </w:rPr>
        <w:t>preprocess</w:t>
      </w:r>
      <w:proofErr w:type="spellEnd"/>
      <w:r>
        <w:rPr>
          <w:lang w:eastAsia="zh-CN" w:bidi="hi-IN"/>
        </w:rPr>
        <w:t xml:space="preserve"> the current directory. Called with a list of strings (file/</w:t>
      </w:r>
      <w:proofErr w:type="spellStart"/>
      <w:r>
        <w:rPr>
          <w:lang w:eastAsia="zh-CN" w:bidi="hi-IN"/>
        </w:rPr>
        <w:t>dir</w:t>
      </w:r>
      <w:proofErr w:type="spellEnd"/>
      <w:r>
        <w:rPr>
          <w:lang w:eastAsia="zh-CN" w:bidi="hi-IN"/>
        </w:rPr>
        <w:t xml:space="preserve"> names) and expected to return a list of strings &lt;file/</w:t>
      </w:r>
      <w:proofErr w:type="spellStart"/>
      <w:r>
        <w:rPr>
          <w:lang w:eastAsia="zh-CN" w:bidi="hi-IN"/>
        </w:rPr>
        <w:t>dir</w:t>
      </w:r>
      <w:proofErr w:type="spellEnd"/>
      <w:r>
        <w:rPr>
          <w:lang w:eastAsia="zh-CN" w:bidi="hi-IN"/>
        </w:rPr>
        <w:t xml:space="preserve"> names?&gt;</w:t>
      </w:r>
    </w:p>
    <w:p w14:paraId="38182CBC" w14:textId="027AD87D" w:rsidR="00E12D89" w:rsidRDefault="00E12D89" w:rsidP="00E12D89">
      <w:pPr>
        <w:pStyle w:val="code-definition"/>
        <w:rPr>
          <w:sz w:val="18"/>
          <w:szCs w:val="18"/>
        </w:rPr>
      </w:pPr>
      <w:r>
        <w:rPr>
          <w:sz w:val="18"/>
          <w:szCs w:val="18"/>
        </w:rPr>
        <w:tab/>
      </w:r>
      <w:r>
        <w:rPr>
          <w:sz w:val="18"/>
          <w:szCs w:val="18"/>
        </w:rPr>
        <w:tab/>
        <w:t>postprocess</w:t>
      </w:r>
    </w:p>
    <w:p w14:paraId="0016D23D" w14:textId="3293CAC8"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Function reference, invoked before leaving current directory. </w:t>
      </w:r>
    </w:p>
    <w:p w14:paraId="670F3679" w14:textId="6AD72BF3" w:rsidR="00E12D89" w:rsidRDefault="00E12D89" w:rsidP="00E12D89">
      <w:pPr>
        <w:pStyle w:val="code-definition"/>
        <w:rPr>
          <w:sz w:val="18"/>
          <w:szCs w:val="18"/>
        </w:rPr>
      </w:pPr>
      <w:r>
        <w:rPr>
          <w:sz w:val="18"/>
          <w:szCs w:val="18"/>
        </w:rPr>
        <w:tab/>
      </w:r>
      <w:r>
        <w:rPr>
          <w:sz w:val="18"/>
          <w:szCs w:val="18"/>
        </w:rPr>
        <w:tab/>
        <w:t>follow</w:t>
      </w:r>
    </w:p>
    <w:p w14:paraId="5BBE0C8D" w14:textId="7646C30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Causes </w:t>
      </w:r>
      <w:proofErr w:type="spellStart"/>
      <w:r>
        <w:rPr>
          <w:lang w:eastAsia="zh-CN" w:bidi="hi-IN"/>
        </w:rPr>
        <w:t>symlinks</w:t>
      </w:r>
      <w:proofErr w:type="spellEnd"/>
      <w:r>
        <w:rPr>
          <w:lang w:eastAsia="zh-CN" w:bidi="hi-IN"/>
        </w:rPr>
        <w:t xml:space="preserve"> to be followed</w:t>
      </w:r>
    </w:p>
    <w:p w14:paraId="5BCDECE6" w14:textId="13B51919" w:rsidR="00E12D89" w:rsidRDefault="00E12D89" w:rsidP="00E12D89">
      <w:pPr>
        <w:pStyle w:val="code-definition"/>
        <w:rPr>
          <w:sz w:val="18"/>
          <w:szCs w:val="18"/>
        </w:rPr>
      </w:pPr>
      <w:r>
        <w:rPr>
          <w:sz w:val="18"/>
          <w:szCs w:val="18"/>
        </w:rPr>
        <w:tab/>
      </w:r>
      <w:r>
        <w:rPr>
          <w:sz w:val="18"/>
          <w:szCs w:val="18"/>
        </w:rPr>
        <w:tab/>
        <w:t>follow_fast</w:t>
      </w:r>
    </w:p>
    <w:p w14:paraId="25908C0E" w14:textId="790A72D9"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Similar to </w:t>
      </w:r>
      <w:proofErr w:type="gramStart"/>
      <w:r>
        <w:rPr>
          <w:i/>
          <w:iCs/>
          <w:lang w:eastAsia="zh-CN" w:bidi="hi-IN"/>
        </w:rPr>
        <w:t>follow</w:t>
      </w:r>
      <w:r>
        <w:rPr>
          <w:lang w:eastAsia="zh-CN" w:bidi="hi-IN"/>
        </w:rPr>
        <w:t>, but</w:t>
      </w:r>
      <w:proofErr w:type="gramEnd"/>
      <w:r>
        <w:rPr>
          <w:lang w:eastAsia="zh-CN" w:bidi="hi-IN"/>
        </w:rPr>
        <w:t xml:space="preserve"> may report some files more than once. </w:t>
      </w:r>
    </w:p>
    <w:p w14:paraId="10C4C075" w14:textId="20E4ECB7" w:rsidR="00E12D89" w:rsidRDefault="00E12D89" w:rsidP="00E12D89">
      <w:pPr>
        <w:pStyle w:val="code-definition"/>
        <w:rPr>
          <w:sz w:val="18"/>
          <w:szCs w:val="18"/>
        </w:rPr>
      </w:pPr>
      <w:r>
        <w:rPr>
          <w:sz w:val="18"/>
          <w:szCs w:val="18"/>
        </w:rPr>
        <w:tab/>
      </w:r>
      <w:r>
        <w:rPr>
          <w:sz w:val="18"/>
          <w:szCs w:val="18"/>
        </w:rPr>
        <w:tab/>
        <w:t>follow_skip</w:t>
      </w:r>
    </w:p>
    <w:p w14:paraId="0959E1F4" w14:textId="748EDC3B" w:rsidR="00ED295F" w:rsidRPr="00ED295F" w:rsidRDefault="00ED295F" w:rsidP="00ED295F">
      <w:pPr>
        <w:ind w:left="2127"/>
        <w:rPr>
          <w:lang w:eastAsia="zh-CN" w:bidi="hi-IN"/>
        </w:rPr>
      </w:pPr>
      <w:r>
        <w:rPr>
          <w:lang w:eastAsia="zh-CN" w:bidi="hi-IN"/>
        </w:rPr>
        <w:t xml:space="preserve">If </w:t>
      </w:r>
      <w:r>
        <w:rPr>
          <w:i/>
          <w:iCs/>
          <w:lang w:eastAsia="zh-CN" w:bidi="hi-IN"/>
        </w:rPr>
        <w:t xml:space="preserve">1 </w:t>
      </w:r>
      <w:r>
        <w:rPr>
          <w:lang w:eastAsia="zh-CN" w:bidi="hi-IN"/>
        </w:rPr>
        <w:t xml:space="preserve">(default), all files which are neither </w:t>
      </w:r>
      <w:proofErr w:type="gramStart"/>
      <w:r>
        <w:rPr>
          <w:lang w:eastAsia="zh-CN" w:bidi="hi-IN"/>
        </w:rPr>
        <w:t>directories</w:t>
      </w:r>
      <w:proofErr w:type="gramEnd"/>
      <w:r>
        <w:rPr>
          <w:lang w:eastAsia="zh-CN" w:bidi="hi-IN"/>
        </w:rPr>
        <w:t xml:space="preserve"> or </w:t>
      </w:r>
      <w:proofErr w:type="spellStart"/>
      <w:r>
        <w:rPr>
          <w:lang w:eastAsia="zh-CN" w:bidi="hi-IN"/>
        </w:rPr>
        <w:t>symlinks</w:t>
      </w:r>
      <w:proofErr w:type="spellEnd"/>
      <w:r>
        <w:rPr>
          <w:lang w:eastAsia="zh-CN" w:bidi="hi-IN"/>
        </w:rPr>
        <w:t xml:space="preserve"> are not processed a second time. If </w:t>
      </w:r>
      <w:r>
        <w:rPr>
          <w:i/>
          <w:iCs/>
          <w:lang w:eastAsia="zh-CN" w:bidi="hi-IN"/>
        </w:rPr>
        <w:t>0</w:t>
      </w:r>
      <w:r>
        <w:rPr>
          <w:lang w:eastAsia="zh-CN" w:bidi="hi-IN"/>
        </w:rPr>
        <w:t xml:space="preserve">, </w:t>
      </w:r>
      <w:r>
        <w:rPr>
          <w:i/>
          <w:iCs/>
          <w:lang w:eastAsia="zh-CN" w:bidi="hi-IN"/>
        </w:rPr>
        <w:t>die</w:t>
      </w:r>
      <w:r>
        <w:rPr>
          <w:lang w:eastAsia="zh-CN" w:bidi="hi-IN"/>
        </w:rPr>
        <w:t xml:space="preserve"> is called if any file is about to be processed a second time. If </w:t>
      </w:r>
      <w:r>
        <w:rPr>
          <w:i/>
          <w:iCs/>
          <w:lang w:eastAsia="zh-CN" w:bidi="hi-IN"/>
        </w:rPr>
        <w:t>2</w:t>
      </w:r>
      <w:r>
        <w:rPr>
          <w:lang w:eastAsia="zh-CN" w:bidi="hi-IN"/>
        </w:rPr>
        <w:t xml:space="preserve">, ignore duplicate files and directories. </w:t>
      </w:r>
    </w:p>
    <w:p w14:paraId="4D55F1A0" w14:textId="078D96E3" w:rsidR="00E12D89" w:rsidRDefault="00E12D89" w:rsidP="00E12D89">
      <w:pPr>
        <w:pStyle w:val="code-definition"/>
        <w:rPr>
          <w:sz w:val="18"/>
          <w:szCs w:val="18"/>
        </w:rPr>
      </w:pPr>
      <w:r>
        <w:rPr>
          <w:sz w:val="18"/>
          <w:szCs w:val="18"/>
        </w:rPr>
        <w:tab/>
      </w:r>
      <w:r>
        <w:rPr>
          <w:sz w:val="18"/>
          <w:szCs w:val="18"/>
        </w:rPr>
        <w:tab/>
        <w:t>dangling_symlinks</w:t>
      </w:r>
    </w:p>
    <w:p w14:paraId="5DE22E99" w14:textId="7DBDF5FA" w:rsidR="00ED295F" w:rsidRPr="00ED295F" w:rsidRDefault="00ED295F" w:rsidP="00ED295F">
      <w:pPr>
        <w:ind w:left="2120"/>
        <w:rPr>
          <w:lang w:eastAsia="zh-CN" w:bidi="hi-IN"/>
        </w:rPr>
      </w:pPr>
      <w:r>
        <w:rPr>
          <w:lang w:eastAsia="zh-CN" w:bidi="hi-IN"/>
        </w:rPr>
        <w:t xml:space="preserve">If false, silently ignore dangling </w:t>
      </w:r>
      <w:proofErr w:type="spellStart"/>
      <w:r>
        <w:rPr>
          <w:lang w:eastAsia="zh-CN" w:bidi="hi-IN"/>
        </w:rPr>
        <w:t>symlinks</w:t>
      </w:r>
      <w:proofErr w:type="spellEnd"/>
      <w:r>
        <w:rPr>
          <w:lang w:eastAsia="zh-CN" w:bidi="hi-IN"/>
        </w:rPr>
        <w:t xml:space="preserve">. If true and a function reference, called with dangling </w:t>
      </w:r>
      <w:proofErr w:type="spellStart"/>
      <w:r>
        <w:rPr>
          <w:lang w:eastAsia="zh-CN" w:bidi="hi-IN"/>
        </w:rPr>
        <w:t>symlink</w:t>
      </w:r>
      <w:proofErr w:type="spellEnd"/>
      <w:r>
        <w:rPr>
          <w:lang w:eastAsia="zh-CN" w:bidi="hi-IN"/>
        </w:rPr>
        <w:t xml:space="preserve"> and containing directory as arguments, if true and not a function reference, warnings are issued for dangling </w:t>
      </w:r>
      <w:proofErr w:type="spellStart"/>
      <w:r>
        <w:rPr>
          <w:lang w:eastAsia="zh-CN" w:bidi="hi-IN"/>
        </w:rPr>
        <w:t>symlinks</w:t>
      </w:r>
      <w:proofErr w:type="spellEnd"/>
      <w:r>
        <w:rPr>
          <w:lang w:eastAsia="zh-CN" w:bidi="hi-IN"/>
        </w:rPr>
        <w:t xml:space="preserve">. </w:t>
      </w:r>
    </w:p>
    <w:p w14:paraId="307A91F9" w14:textId="7B9277F2" w:rsidR="00E12D89" w:rsidRDefault="00E12D89" w:rsidP="00E12D89">
      <w:pPr>
        <w:pStyle w:val="code-definition"/>
        <w:rPr>
          <w:sz w:val="18"/>
          <w:szCs w:val="18"/>
        </w:rPr>
      </w:pPr>
      <w:r>
        <w:rPr>
          <w:sz w:val="18"/>
          <w:szCs w:val="18"/>
        </w:rPr>
        <w:tab/>
      </w:r>
      <w:r>
        <w:rPr>
          <w:sz w:val="18"/>
          <w:szCs w:val="18"/>
        </w:rPr>
        <w:tab/>
        <w:t>no_chdir</w:t>
      </w:r>
    </w:p>
    <w:p w14:paraId="3D107022" w14:textId="5C4A3606"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Does not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as it recurses, in which case </w:t>
      </w:r>
      <w:r>
        <w:rPr>
          <w:i/>
          <w:iCs/>
          <w:lang w:eastAsia="zh-CN" w:bidi="hi-IN"/>
        </w:rPr>
        <w:t>$_</w:t>
      </w:r>
      <w:r>
        <w:rPr>
          <w:lang w:eastAsia="zh-CN" w:bidi="hi-IN"/>
        </w:rPr>
        <w:t xml:space="preserve"> will be the same as </w:t>
      </w:r>
      <w:r>
        <w:rPr>
          <w:i/>
          <w:iCs/>
          <w:lang w:eastAsia="zh-CN" w:bidi="hi-IN"/>
        </w:rPr>
        <w:t>$File::Find::name</w:t>
      </w:r>
      <w:r>
        <w:rPr>
          <w:lang w:eastAsia="zh-CN" w:bidi="hi-IN"/>
        </w:rPr>
        <w:t xml:space="preserve">. </w:t>
      </w:r>
    </w:p>
    <w:p w14:paraId="3F2DB3FD" w14:textId="260765F7" w:rsidR="00E12D89" w:rsidRDefault="00E12D89" w:rsidP="00E12D89">
      <w:pPr>
        <w:pStyle w:val="code-definition"/>
        <w:rPr>
          <w:sz w:val="18"/>
          <w:szCs w:val="18"/>
        </w:rPr>
      </w:pPr>
      <w:r>
        <w:rPr>
          <w:sz w:val="18"/>
          <w:szCs w:val="18"/>
        </w:rPr>
        <w:tab/>
      </w:r>
      <w:r>
        <w:rPr>
          <w:sz w:val="18"/>
          <w:szCs w:val="18"/>
        </w:rPr>
        <w:tab/>
        <w:t>untaint</w:t>
      </w:r>
    </w:p>
    <w:p w14:paraId="04DF69C9" w14:textId="71A64C74" w:rsidR="00ED295F" w:rsidRPr="00ED295F" w:rsidRDefault="00ED295F" w:rsidP="00ED295F">
      <w:pPr>
        <w:ind w:left="2127"/>
        <w:rPr>
          <w:lang w:eastAsia="zh-CN" w:bidi="hi-IN"/>
        </w:rPr>
      </w:pPr>
      <w:r>
        <w:rPr>
          <w:lang w:eastAsia="zh-CN" w:bidi="hi-IN"/>
        </w:rPr>
        <w:t xml:space="preserve">If used in taint mode, internal directory names have to be untainted before the can be passed to </w:t>
      </w:r>
      <w:proofErr w:type="spellStart"/>
      <w:proofErr w:type="gramStart"/>
      <w:r>
        <w:rPr>
          <w:i/>
          <w:iCs/>
          <w:lang w:eastAsia="zh-CN" w:bidi="hi-IN"/>
        </w:rPr>
        <w:t>chdir</w:t>
      </w:r>
      <w:proofErr w:type="spellEnd"/>
      <w:r>
        <w:rPr>
          <w:i/>
          <w:iCs/>
          <w:lang w:eastAsia="zh-CN" w:bidi="hi-IN"/>
        </w:rPr>
        <w:t>(</w:t>
      </w:r>
      <w:proofErr w:type="gramEnd"/>
      <w:r>
        <w:rPr>
          <w:i/>
          <w:iCs/>
          <w:lang w:eastAsia="zh-CN" w:bidi="hi-IN"/>
        </w:rPr>
        <w:t>)</w:t>
      </w:r>
      <w:r>
        <w:rPr>
          <w:lang w:eastAsia="zh-CN" w:bidi="hi-IN"/>
        </w:rPr>
        <w:t xml:space="preserve">. </w:t>
      </w:r>
    </w:p>
    <w:p w14:paraId="5C9B3032" w14:textId="13CFF907" w:rsidR="00E12D89" w:rsidRDefault="00E12D89" w:rsidP="00E12D89">
      <w:pPr>
        <w:pStyle w:val="code-definition"/>
        <w:rPr>
          <w:sz w:val="18"/>
          <w:szCs w:val="18"/>
        </w:rPr>
      </w:pPr>
      <w:r>
        <w:rPr>
          <w:sz w:val="18"/>
          <w:szCs w:val="18"/>
        </w:rPr>
        <w:tab/>
      </w:r>
      <w:r>
        <w:rPr>
          <w:sz w:val="18"/>
          <w:szCs w:val="18"/>
        </w:rPr>
        <w:tab/>
        <w:t>untaint_pattern</w:t>
      </w:r>
    </w:p>
    <w:p w14:paraId="2C9130D3" w14:textId="43414FA5" w:rsidR="00ED295F" w:rsidRPr="00ED295F" w:rsidRDefault="00ED295F" w:rsidP="00ED295F">
      <w:pPr>
        <w:rPr>
          <w:lang w:eastAsia="zh-CN" w:bidi="hi-IN"/>
        </w:rPr>
      </w:pPr>
      <w:r>
        <w:rPr>
          <w:lang w:eastAsia="zh-CN" w:bidi="hi-IN"/>
        </w:rPr>
        <w:tab/>
      </w:r>
      <w:r>
        <w:rPr>
          <w:lang w:eastAsia="zh-CN" w:bidi="hi-IN"/>
        </w:rPr>
        <w:tab/>
      </w:r>
      <w:r>
        <w:rPr>
          <w:lang w:eastAsia="zh-CN" w:bidi="hi-IN"/>
        </w:rPr>
        <w:tab/>
        <w:t xml:space="preserve">Pattern used when </w:t>
      </w:r>
      <w:proofErr w:type="spellStart"/>
      <w:r>
        <w:rPr>
          <w:i/>
          <w:iCs/>
          <w:lang w:eastAsia="zh-CN" w:bidi="hi-IN"/>
        </w:rPr>
        <w:t>untaint</w:t>
      </w:r>
      <w:proofErr w:type="spellEnd"/>
      <w:r>
        <w:rPr>
          <w:lang w:eastAsia="zh-CN" w:bidi="hi-IN"/>
        </w:rPr>
        <w:t xml:space="preserve"> is set. Default is </w:t>
      </w:r>
      <w:proofErr w:type="spellStart"/>
      <w:r w:rsidRPr="00ED295F">
        <w:rPr>
          <w:i/>
          <w:iCs/>
          <w:lang w:eastAsia="zh-CN" w:bidi="hi-IN"/>
        </w:rPr>
        <w:t>qr</w:t>
      </w:r>
      <w:proofErr w:type="spellEnd"/>
      <w:r w:rsidRPr="00ED295F">
        <w:rPr>
          <w:i/>
          <w:iCs/>
          <w:lang w:eastAsia="zh-CN" w:bidi="hi-IN"/>
        </w:rPr>
        <w:t>|^([-+@</w:t>
      </w:r>
      <w:proofErr w:type="gramStart"/>
      <w:r w:rsidRPr="00ED295F">
        <w:rPr>
          <w:i/>
          <w:iCs/>
          <w:lang w:eastAsia="zh-CN" w:bidi="hi-IN"/>
        </w:rPr>
        <w:t>\w./]+</w:t>
      </w:r>
      <w:proofErr w:type="gramEnd"/>
      <w:r w:rsidRPr="00ED295F">
        <w:rPr>
          <w:i/>
          <w:iCs/>
          <w:lang w:eastAsia="zh-CN" w:bidi="hi-IN"/>
        </w:rPr>
        <w:t>)$|</w:t>
      </w:r>
    </w:p>
    <w:p w14:paraId="0C8468D8" w14:textId="3B993985" w:rsidR="00E12D89" w:rsidRDefault="00E12D89" w:rsidP="00E12D89">
      <w:pPr>
        <w:pStyle w:val="code-definition"/>
        <w:rPr>
          <w:sz w:val="18"/>
          <w:szCs w:val="18"/>
        </w:rPr>
      </w:pPr>
      <w:r>
        <w:rPr>
          <w:sz w:val="18"/>
          <w:szCs w:val="18"/>
        </w:rPr>
        <w:tab/>
      </w:r>
      <w:r>
        <w:rPr>
          <w:sz w:val="18"/>
          <w:szCs w:val="18"/>
        </w:rPr>
        <w:tab/>
        <w:t>untaint_skip</w:t>
      </w:r>
    </w:p>
    <w:p w14:paraId="00406F39" w14:textId="4EFB6EBD" w:rsidR="00ED295F" w:rsidRPr="00ED295F" w:rsidRDefault="00ED295F" w:rsidP="00ED295F">
      <w:pPr>
        <w:ind w:left="2127"/>
        <w:rPr>
          <w:lang w:eastAsia="zh-CN" w:bidi="hi-IN"/>
        </w:rPr>
      </w:pPr>
      <w:r>
        <w:rPr>
          <w:lang w:eastAsia="zh-CN" w:bidi="hi-IN"/>
        </w:rPr>
        <w:t xml:space="preserve">If set, a directory which fails </w:t>
      </w:r>
      <w:proofErr w:type="spellStart"/>
      <w:r>
        <w:rPr>
          <w:i/>
          <w:iCs/>
          <w:lang w:eastAsia="zh-CN" w:bidi="hi-IN"/>
        </w:rPr>
        <w:t>untaint_pattern</w:t>
      </w:r>
      <w:proofErr w:type="spellEnd"/>
      <w:r>
        <w:rPr>
          <w:lang w:eastAsia="zh-CN" w:bidi="hi-IN"/>
        </w:rPr>
        <w:t xml:space="preserve"> is skipped, in which case default behaviour is to </w:t>
      </w:r>
      <w:r>
        <w:rPr>
          <w:i/>
          <w:iCs/>
          <w:lang w:eastAsia="zh-CN" w:bidi="hi-IN"/>
        </w:rPr>
        <w:t>die</w:t>
      </w:r>
      <w:r>
        <w:rPr>
          <w:lang w:eastAsia="zh-CN" w:bidi="hi-IN"/>
        </w:rPr>
        <w:t xml:space="preserve">. </w:t>
      </w:r>
    </w:p>
    <w:p w14:paraId="4C0870FD" w14:textId="0C01B47A" w:rsidR="00ED295F" w:rsidRDefault="00ED295F" w:rsidP="00E12D89">
      <w:pPr>
        <w:rPr>
          <w:lang w:eastAsia="zh-CN" w:bidi="hi-IN"/>
        </w:rPr>
      </w:pPr>
    </w:p>
    <w:p w14:paraId="387553BC" w14:textId="2F2E92E2" w:rsidR="00ED295F" w:rsidRPr="00ED295F" w:rsidRDefault="00ED295F" w:rsidP="00ED295F">
      <w:pPr>
        <w:pStyle w:val="code-definition"/>
        <w:rPr>
          <w:i/>
          <w:iCs/>
          <w:sz w:val="18"/>
          <w:szCs w:val="18"/>
        </w:rPr>
      </w:pPr>
      <w:r>
        <w:rPr>
          <w:i/>
          <w:iCs/>
          <w:sz w:val="18"/>
          <w:szCs w:val="18"/>
        </w:rPr>
        <w:t>&amp;wanted</w:t>
      </w:r>
    </w:p>
    <w:p w14:paraId="460B25E9" w14:textId="3D66C9C8" w:rsidR="00ED295F" w:rsidRDefault="00693F5B" w:rsidP="00693F5B">
      <w:pPr>
        <w:ind w:left="709"/>
        <w:rPr>
          <w:lang w:eastAsia="zh-CN" w:bidi="hi-IN"/>
        </w:rPr>
      </w:pPr>
      <w:r>
        <w:rPr>
          <w:lang w:eastAsia="zh-CN" w:bidi="hi-IN"/>
        </w:rPr>
        <w:t xml:space="preserve">Function called for each file and directory. Takes no arguments, and any return value is ignored. Within the scope of the function, there are the following variables: </w:t>
      </w:r>
    </w:p>
    <w:p w14:paraId="2B57C956" w14:textId="3841CE01" w:rsidR="00693F5B" w:rsidRDefault="00693F5B" w:rsidP="00693F5B">
      <w:pPr>
        <w:pStyle w:val="code-definition"/>
        <w:rPr>
          <w:sz w:val="18"/>
          <w:szCs w:val="18"/>
        </w:rPr>
      </w:pPr>
      <w:bookmarkStart w:id="92" w:name="OLE_LINK35"/>
      <w:bookmarkStart w:id="93" w:name="OLE_LINK36"/>
      <w:r>
        <w:rPr>
          <w:sz w:val="18"/>
          <w:szCs w:val="18"/>
        </w:rPr>
        <w:tab/>
      </w:r>
      <w:r>
        <w:rPr>
          <w:sz w:val="18"/>
          <w:szCs w:val="18"/>
        </w:rPr>
        <w:tab/>
        <w:t>$File::Find::dir</w:t>
      </w:r>
    </w:p>
    <w:p w14:paraId="4F88DFDE" w14:textId="69409BD8"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directory name</w:t>
      </w:r>
    </w:p>
    <w:p w14:paraId="38513DAD" w14:textId="6EA7A281" w:rsidR="00693F5B" w:rsidRDefault="00693F5B" w:rsidP="00693F5B">
      <w:pPr>
        <w:pStyle w:val="code-definition"/>
        <w:rPr>
          <w:sz w:val="18"/>
          <w:szCs w:val="18"/>
        </w:rPr>
      </w:pPr>
      <w:r>
        <w:rPr>
          <w:sz w:val="18"/>
          <w:szCs w:val="18"/>
        </w:rPr>
        <w:tab/>
      </w:r>
      <w:r>
        <w:rPr>
          <w:sz w:val="18"/>
          <w:szCs w:val="18"/>
        </w:rPr>
        <w:tab/>
        <w:t>$_</w:t>
      </w:r>
    </w:p>
    <w:p w14:paraId="3012246D" w14:textId="4267ACC5" w:rsidR="00693F5B" w:rsidRPr="00693F5B" w:rsidRDefault="00693F5B" w:rsidP="00693F5B">
      <w:pPr>
        <w:rPr>
          <w:lang w:eastAsia="zh-CN" w:bidi="hi-IN"/>
        </w:rPr>
      </w:pPr>
      <w:r>
        <w:rPr>
          <w:lang w:eastAsia="zh-CN" w:bidi="hi-IN"/>
        </w:rPr>
        <w:tab/>
      </w:r>
      <w:r>
        <w:rPr>
          <w:lang w:eastAsia="zh-CN" w:bidi="hi-IN"/>
        </w:rPr>
        <w:tab/>
      </w:r>
      <w:r>
        <w:rPr>
          <w:lang w:eastAsia="zh-CN" w:bidi="hi-IN"/>
        </w:rPr>
        <w:tab/>
        <w:t>Current filename</w:t>
      </w:r>
    </w:p>
    <w:p w14:paraId="2F897B6A" w14:textId="1E5BD21E" w:rsidR="00693F5B" w:rsidRDefault="00693F5B" w:rsidP="00693F5B">
      <w:pPr>
        <w:pStyle w:val="code-definition"/>
        <w:rPr>
          <w:sz w:val="18"/>
          <w:szCs w:val="18"/>
        </w:rPr>
      </w:pPr>
      <w:r>
        <w:rPr>
          <w:sz w:val="18"/>
          <w:szCs w:val="18"/>
        </w:rPr>
        <w:tab/>
      </w:r>
      <w:r>
        <w:rPr>
          <w:sz w:val="18"/>
          <w:szCs w:val="18"/>
        </w:rPr>
        <w:tab/>
        <w:t>$File::Find::name</w:t>
      </w:r>
    </w:p>
    <w:p w14:paraId="4398867D" w14:textId="3C33E8EF" w:rsidR="00693F5B" w:rsidRDefault="00693F5B" w:rsidP="00693F5B">
      <w:pPr>
        <w:rPr>
          <w:lang w:eastAsia="zh-CN" w:bidi="hi-IN"/>
        </w:rPr>
      </w:pPr>
      <w:r>
        <w:rPr>
          <w:lang w:eastAsia="zh-CN" w:bidi="hi-IN"/>
        </w:rPr>
        <w:tab/>
      </w:r>
      <w:r>
        <w:rPr>
          <w:lang w:eastAsia="zh-CN" w:bidi="hi-IN"/>
        </w:rPr>
        <w:tab/>
      </w:r>
      <w:r>
        <w:rPr>
          <w:lang w:eastAsia="zh-CN" w:bidi="hi-IN"/>
        </w:rPr>
        <w:tab/>
        <w:t>Complete path to file</w:t>
      </w:r>
    </w:p>
    <w:p w14:paraId="2E7BE2C8" w14:textId="0893EB70" w:rsidR="006E3C9B" w:rsidRDefault="006E3C9B" w:rsidP="006E3C9B">
      <w:pPr>
        <w:pStyle w:val="code-definition"/>
        <w:rPr>
          <w:sz w:val="18"/>
          <w:szCs w:val="18"/>
        </w:rPr>
      </w:pPr>
      <w:r>
        <w:rPr>
          <w:sz w:val="18"/>
          <w:szCs w:val="18"/>
        </w:rPr>
        <w:tab/>
      </w:r>
      <w:r>
        <w:rPr>
          <w:sz w:val="18"/>
          <w:szCs w:val="18"/>
        </w:rPr>
        <w:tab/>
        <w:t>$File::Find::prune</w:t>
      </w:r>
    </w:p>
    <w:p w14:paraId="2DBBEB33" w14:textId="66BE74BC" w:rsidR="006E3C9B" w:rsidRPr="009E7FE3" w:rsidRDefault="006E3C9B" w:rsidP="006E3C9B">
      <w:pPr>
        <w:rPr>
          <w:lang w:eastAsia="zh-CN" w:bidi="hi-IN"/>
        </w:rPr>
      </w:pPr>
      <w:r>
        <w:rPr>
          <w:lang w:eastAsia="zh-CN" w:bidi="hi-IN"/>
        </w:rPr>
        <w:tab/>
      </w:r>
      <w:r>
        <w:rPr>
          <w:lang w:eastAsia="zh-CN" w:bidi="hi-IN"/>
        </w:rPr>
        <w:tab/>
      </w:r>
      <w:r>
        <w:rPr>
          <w:lang w:eastAsia="zh-CN" w:bidi="hi-IN"/>
        </w:rPr>
        <w:tab/>
        <w:t xml:space="preserve">Set to </w:t>
      </w:r>
      <w:r>
        <w:rPr>
          <w:i/>
          <w:iCs/>
          <w:lang w:eastAsia="zh-CN" w:bidi="hi-IN"/>
        </w:rPr>
        <w:t>1</w:t>
      </w:r>
      <w:r>
        <w:rPr>
          <w:lang w:eastAsia="zh-CN" w:bidi="hi-IN"/>
        </w:rPr>
        <w:t xml:space="preserve"> to prevent recursion into current directory</w:t>
      </w:r>
      <w:r w:rsidR="009E7FE3">
        <w:rPr>
          <w:lang w:eastAsia="zh-CN" w:bidi="hi-IN"/>
        </w:rPr>
        <w:t xml:space="preserve"> (if not using </w:t>
      </w:r>
      <w:proofErr w:type="spellStart"/>
      <w:proofErr w:type="gramStart"/>
      <w:r w:rsidR="009E7FE3">
        <w:rPr>
          <w:i/>
          <w:iCs/>
          <w:lang w:eastAsia="zh-CN" w:bidi="hi-IN"/>
        </w:rPr>
        <w:t>finddir</w:t>
      </w:r>
      <w:proofErr w:type="spellEnd"/>
      <w:r w:rsidR="009E7FE3">
        <w:rPr>
          <w:i/>
          <w:iCs/>
          <w:lang w:eastAsia="zh-CN" w:bidi="hi-IN"/>
        </w:rPr>
        <w:t>(</w:t>
      </w:r>
      <w:proofErr w:type="gramEnd"/>
      <w:r w:rsidR="009E7FE3">
        <w:rPr>
          <w:i/>
          <w:iCs/>
          <w:lang w:eastAsia="zh-CN" w:bidi="hi-IN"/>
        </w:rPr>
        <w:t>)</w:t>
      </w:r>
      <w:r w:rsidR="009E7FE3">
        <w:rPr>
          <w:lang w:eastAsia="zh-CN" w:bidi="hi-IN"/>
        </w:rPr>
        <w:t xml:space="preserve">). </w:t>
      </w:r>
    </w:p>
    <w:p w14:paraId="77093C0A" w14:textId="77777777" w:rsidR="00693F5B" w:rsidRPr="00693F5B" w:rsidRDefault="00693F5B" w:rsidP="00693F5B">
      <w:pPr>
        <w:rPr>
          <w:lang w:eastAsia="zh-CN" w:bidi="hi-IN"/>
        </w:rPr>
      </w:pPr>
    </w:p>
    <w:bookmarkEnd w:id="90"/>
    <w:bookmarkEnd w:id="91"/>
    <w:bookmarkEnd w:id="92"/>
    <w:bookmarkEnd w:id="93"/>
    <w:p w14:paraId="166AD8FA" w14:textId="64730320" w:rsidR="00C102AC" w:rsidRDefault="00C102AC" w:rsidP="00C660EE">
      <w:pPr>
        <w:pStyle w:val="code-definition"/>
        <w:rPr>
          <w:sz w:val="22"/>
          <w:szCs w:val="28"/>
        </w:rPr>
      </w:pPr>
      <w:r>
        <w:br w:type="page"/>
      </w:r>
    </w:p>
    <w:p w14:paraId="549872BF" w14:textId="2B1EF92F" w:rsidR="00D14A9F" w:rsidRDefault="00D14A9F" w:rsidP="004F1DB7">
      <w:pPr>
        <w:pStyle w:val="Heading1"/>
      </w:pPr>
      <w:bookmarkStart w:id="94" w:name="_Toc74598206"/>
      <w:bookmarkEnd w:id="89"/>
      <w:r>
        <w:lastRenderedPageBreak/>
        <w:t>Data</w:t>
      </w:r>
      <w:bookmarkEnd w:id="94"/>
    </w:p>
    <w:p w14:paraId="7E99783C" w14:textId="0FB99279" w:rsidR="00D14A9F" w:rsidRDefault="00D14A9F">
      <w:pPr>
        <w:autoSpaceDN w:val="0"/>
        <w:textAlignment w:val="baseline"/>
        <w:rPr>
          <w:rFonts w:eastAsia="Roboto Mono"/>
          <w:lang w:eastAsia="zh-CN" w:bidi="hi-IN"/>
        </w:rPr>
      </w:pPr>
    </w:p>
    <w:p w14:paraId="49CAB9D5" w14:textId="670265B7" w:rsidR="00D14A9F" w:rsidRDefault="00D14A9F">
      <w:pPr>
        <w:autoSpaceDN w:val="0"/>
        <w:textAlignment w:val="baseline"/>
        <w:rPr>
          <w:rFonts w:eastAsia="Roboto Mono"/>
          <w:lang w:eastAsia="zh-CN" w:bidi="hi-IN"/>
        </w:rPr>
      </w:pPr>
    </w:p>
    <w:p w14:paraId="6205070D" w14:textId="489C47DA"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Dumper()</w:t>
      </w:r>
    </w:p>
    <w:p w14:paraId="37B22A05" w14:textId="77777777" w:rsidR="00570CE2" w:rsidRDefault="00570CE2" w:rsidP="00570CE2">
      <w:pPr>
        <w:autoSpaceDN w:val="0"/>
        <w:ind w:firstLine="709"/>
        <w:textAlignment w:val="baseline"/>
        <w:rPr>
          <w:rFonts w:eastAsia="Roboto Mono"/>
          <w:lang w:eastAsia="zh-CN" w:bidi="hi-IN"/>
        </w:rPr>
      </w:pPr>
      <w:r>
        <w:rPr>
          <w:rFonts w:eastAsia="Roboto Mono"/>
          <w:lang w:eastAsia="zh-CN" w:bidi="hi-IN"/>
        </w:rPr>
        <w:t xml:space="preserve">Able to print nested reference list/hash structures. </w:t>
      </w:r>
    </w:p>
    <w:p w14:paraId="63AB24DD" w14:textId="77777777" w:rsidR="00570CE2" w:rsidRDefault="00570CE2">
      <w:pPr>
        <w:autoSpaceDN w:val="0"/>
        <w:textAlignment w:val="baseline"/>
        <w:rPr>
          <w:rFonts w:eastAsia="Roboto Mono"/>
          <w:lang w:eastAsia="zh-CN" w:bidi="hi-IN"/>
        </w:rPr>
      </w:pPr>
    </w:p>
    <w:p w14:paraId="2CC425DE" w14:textId="2454D704"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Dump::dump()</w:t>
      </w:r>
    </w:p>
    <w:p w14:paraId="537876C3" w14:textId="1F2E823F" w:rsidR="00570CE2" w:rsidRDefault="00570CE2">
      <w:pPr>
        <w:autoSpaceDN w:val="0"/>
        <w:textAlignment w:val="baseline"/>
        <w:rPr>
          <w:rFonts w:eastAsia="Roboto Mono"/>
          <w:lang w:eastAsia="zh-CN" w:bidi="hi-IN"/>
        </w:rPr>
      </w:pPr>
    </w:p>
    <w:p w14:paraId="56476D32" w14:textId="77777777" w:rsidR="00570CE2" w:rsidRDefault="00570CE2">
      <w:pPr>
        <w:autoSpaceDN w:val="0"/>
        <w:textAlignment w:val="baseline"/>
        <w:rPr>
          <w:rFonts w:eastAsia="Roboto Mono"/>
          <w:lang w:eastAsia="zh-CN" w:bidi="hi-IN"/>
        </w:rPr>
      </w:pPr>
    </w:p>
    <w:p w14:paraId="3A3B7B7B" w14:textId="7240133A" w:rsidR="00570CE2" w:rsidRDefault="00570CE2">
      <w:pPr>
        <w:autoSpaceDN w:val="0"/>
        <w:textAlignment w:val="baseline"/>
        <w:rPr>
          <w:rFonts w:eastAsia="Roboto Mono"/>
          <w:lang w:eastAsia="zh-CN" w:bidi="hi-IN"/>
        </w:rPr>
      </w:pPr>
      <w:proofErr w:type="gramStart"/>
      <w:r>
        <w:rPr>
          <w:rFonts w:eastAsia="Roboto Mono"/>
          <w:lang w:eastAsia="zh-CN" w:bidi="hi-IN"/>
        </w:rPr>
        <w:t>Data::</w:t>
      </w:r>
      <w:proofErr w:type="gramEnd"/>
      <w:r>
        <w:rPr>
          <w:rFonts w:eastAsia="Roboto Mono"/>
          <w:lang w:eastAsia="zh-CN" w:bidi="hi-IN"/>
        </w:rPr>
        <w:t>Printer()</w:t>
      </w:r>
    </w:p>
    <w:p w14:paraId="5D2CD7DC" w14:textId="5E4A3D4A" w:rsidR="00570CE2" w:rsidRDefault="00570CE2">
      <w:pPr>
        <w:autoSpaceDN w:val="0"/>
        <w:textAlignment w:val="baseline"/>
        <w:rPr>
          <w:rFonts w:eastAsia="Roboto Mono"/>
          <w:lang w:eastAsia="zh-CN" w:bidi="hi-IN"/>
        </w:rPr>
      </w:pPr>
    </w:p>
    <w:p w14:paraId="611E2915" w14:textId="77777777" w:rsidR="00570CE2" w:rsidRDefault="00570CE2">
      <w:pPr>
        <w:autoSpaceDN w:val="0"/>
        <w:textAlignment w:val="baseline"/>
        <w:rPr>
          <w:rFonts w:eastAsia="Roboto Mono"/>
          <w:lang w:eastAsia="zh-CN" w:bidi="hi-IN"/>
        </w:rPr>
      </w:pPr>
    </w:p>
    <w:p w14:paraId="77DB176F" w14:textId="77777777" w:rsidR="00570CE2" w:rsidRDefault="00570CE2">
      <w:pPr>
        <w:autoSpaceDN w:val="0"/>
        <w:textAlignment w:val="baseline"/>
        <w:rPr>
          <w:rFonts w:eastAsia="Roboto Mono"/>
          <w:lang w:eastAsia="zh-CN" w:bidi="hi-IN"/>
        </w:rPr>
      </w:pPr>
    </w:p>
    <w:p w14:paraId="470C82D1" w14:textId="041C3931" w:rsidR="00D14A9F" w:rsidRDefault="00D14A9F">
      <w:pPr>
        <w:autoSpaceDN w:val="0"/>
        <w:textAlignment w:val="baseline"/>
        <w:rPr>
          <w:rFonts w:eastAsia="Roboto Mono"/>
          <w:lang w:eastAsia="zh-CN" w:bidi="hi-IN"/>
        </w:rPr>
      </w:pPr>
      <w:r>
        <w:rPr>
          <w:rFonts w:eastAsia="Roboto Mono"/>
          <w:lang w:eastAsia="zh-CN" w:bidi="hi-IN"/>
        </w:rPr>
        <w:br w:type="page"/>
      </w:r>
    </w:p>
    <w:p w14:paraId="55FCDF80" w14:textId="4B3AA45D" w:rsidR="006220E8" w:rsidRPr="006220E8" w:rsidRDefault="006220E8" w:rsidP="006220E8">
      <w:pPr>
        <w:pStyle w:val="Heading1"/>
      </w:pPr>
      <w:bookmarkStart w:id="95" w:name="_Toc74598207"/>
      <w:r>
        <w:lastRenderedPageBreak/>
        <w:t>IO</w:t>
      </w:r>
    </w:p>
    <w:p w14:paraId="0C1D7FA3" w14:textId="23357CAE" w:rsidR="00AA5346" w:rsidRDefault="00AA5346" w:rsidP="006220E8">
      <w:pPr>
        <w:pStyle w:val="Heading2"/>
      </w:pPr>
      <w:proofErr w:type="spellStart"/>
      <w:proofErr w:type="gramStart"/>
      <w:r>
        <w:t>IO:Handle</w:t>
      </w:r>
      <w:proofErr w:type="spellEnd"/>
      <w:proofErr w:type="gramEnd"/>
    </w:p>
    <w:p w14:paraId="4BC6E1CD" w14:textId="11E11B7A" w:rsidR="00AA5346" w:rsidRDefault="00AA5346">
      <w:pPr>
        <w:autoSpaceDN w:val="0"/>
        <w:textAlignment w:val="baseline"/>
      </w:pPr>
    </w:p>
    <w:p w14:paraId="03E7D18B" w14:textId="77777777" w:rsidR="00AA5346" w:rsidRDefault="00AA5346">
      <w:pPr>
        <w:autoSpaceDN w:val="0"/>
        <w:textAlignment w:val="baseline"/>
      </w:pPr>
    </w:p>
    <w:p w14:paraId="23AE83CE" w14:textId="7C53D58F" w:rsidR="00AA5346" w:rsidRDefault="00AA5346" w:rsidP="006220E8">
      <w:pPr>
        <w:pStyle w:val="Heading2"/>
      </w:pPr>
      <w:proofErr w:type="gramStart"/>
      <w:r>
        <w:t>IO::</w:t>
      </w:r>
      <w:proofErr w:type="gramEnd"/>
      <w:r>
        <w:t>File</w:t>
      </w:r>
    </w:p>
    <w:p w14:paraId="00C7F3D0" w14:textId="7C052BCE" w:rsidR="00AA5346" w:rsidRDefault="00AA5346">
      <w:pPr>
        <w:autoSpaceDN w:val="0"/>
        <w:textAlignment w:val="baseline"/>
      </w:pPr>
    </w:p>
    <w:p w14:paraId="6D6E6935" w14:textId="77777777" w:rsidR="002F2DA2" w:rsidRDefault="002F2DA2">
      <w:pPr>
        <w:autoSpaceDN w:val="0"/>
        <w:textAlignment w:val="baseline"/>
      </w:pPr>
    </w:p>
    <w:p w14:paraId="2D38FD55" w14:textId="68B17C94" w:rsidR="002F2DA2" w:rsidRDefault="002F2DA2" w:rsidP="006220E8">
      <w:pPr>
        <w:pStyle w:val="Heading2"/>
      </w:pPr>
      <w:proofErr w:type="gramStart"/>
      <w:r>
        <w:t>IO::</w:t>
      </w:r>
      <w:proofErr w:type="gramEnd"/>
      <w:r>
        <w:t>Tee</w:t>
      </w:r>
    </w:p>
    <w:p w14:paraId="4FA4C711" w14:textId="77777777" w:rsidR="002F2DA2" w:rsidRDefault="002F2DA2">
      <w:pPr>
        <w:autoSpaceDN w:val="0"/>
        <w:textAlignment w:val="baseline"/>
      </w:pPr>
    </w:p>
    <w:p w14:paraId="6168145F" w14:textId="77777777" w:rsidR="002F2DA2" w:rsidRDefault="002F2DA2">
      <w:pPr>
        <w:autoSpaceDN w:val="0"/>
        <w:textAlignment w:val="baseline"/>
      </w:pPr>
    </w:p>
    <w:p w14:paraId="5F914156" w14:textId="77777777" w:rsidR="002F2DA2" w:rsidRPr="006220E8" w:rsidRDefault="002F2DA2" w:rsidP="006220E8">
      <w:pPr>
        <w:pStyle w:val="Heading2"/>
      </w:pPr>
      <w:proofErr w:type="gramStart"/>
      <w:r w:rsidRPr="006220E8">
        <w:t>IO::</w:t>
      </w:r>
      <w:proofErr w:type="gramEnd"/>
      <w:r w:rsidRPr="006220E8">
        <w:t>Scalar</w:t>
      </w:r>
    </w:p>
    <w:p w14:paraId="0AE544C7" w14:textId="77777777" w:rsidR="002F2DA2" w:rsidRDefault="002F2DA2">
      <w:pPr>
        <w:autoSpaceDN w:val="0"/>
        <w:textAlignment w:val="baseline"/>
      </w:pPr>
    </w:p>
    <w:p w14:paraId="3858C140" w14:textId="77777777" w:rsidR="006220E8" w:rsidRDefault="006220E8">
      <w:pPr>
        <w:autoSpaceDN w:val="0"/>
        <w:textAlignment w:val="baseline"/>
      </w:pPr>
    </w:p>
    <w:p w14:paraId="1F632245" w14:textId="77777777" w:rsidR="006220E8" w:rsidRPr="006220E8" w:rsidRDefault="006220E8" w:rsidP="006220E8">
      <w:pPr>
        <w:pStyle w:val="Heading2"/>
      </w:pPr>
      <w:proofErr w:type="gramStart"/>
      <w:r w:rsidRPr="006220E8">
        <w:t>IO::</w:t>
      </w:r>
      <w:proofErr w:type="gramEnd"/>
      <w:r w:rsidRPr="006220E8">
        <w:t>Pipe</w:t>
      </w:r>
    </w:p>
    <w:p w14:paraId="12DA63ED" w14:textId="77777777" w:rsidR="006220E8" w:rsidRDefault="006220E8">
      <w:pPr>
        <w:autoSpaceDN w:val="0"/>
        <w:textAlignment w:val="baseline"/>
      </w:pPr>
    </w:p>
    <w:p w14:paraId="0C50AD32" w14:textId="77777777" w:rsidR="006220E8" w:rsidRDefault="006220E8">
      <w:pPr>
        <w:autoSpaceDN w:val="0"/>
        <w:textAlignment w:val="baseline"/>
      </w:pPr>
    </w:p>
    <w:p w14:paraId="70B6A120" w14:textId="77777777" w:rsidR="006220E8" w:rsidRDefault="006220E8" w:rsidP="006220E8">
      <w:pPr>
        <w:pStyle w:val="Heading2"/>
      </w:pPr>
      <w:proofErr w:type="gramStart"/>
      <w:r>
        <w:t>IO::</w:t>
      </w:r>
      <w:proofErr w:type="gramEnd"/>
      <w:r>
        <w:t>Null</w:t>
      </w:r>
    </w:p>
    <w:p w14:paraId="04A86590" w14:textId="77777777" w:rsidR="006220E8" w:rsidRDefault="006220E8">
      <w:pPr>
        <w:autoSpaceDN w:val="0"/>
        <w:textAlignment w:val="baseline"/>
      </w:pPr>
    </w:p>
    <w:p w14:paraId="6538B4CD" w14:textId="77777777" w:rsidR="006220E8" w:rsidRDefault="006220E8">
      <w:pPr>
        <w:autoSpaceDN w:val="0"/>
        <w:textAlignment w:val="baseline"/>
      </w:pPr>
    </w:p>
    <w:p w14:paraId="4F790740" w14:textId="77777777" w:rsidR="006220E8" w:rsidRDefault="006220E8" w:rsidP="006220E8">
      <w:pPr>
        <w:pStyle w:val="Heading2"/>
      </w:pPr>
      <w:proofErr w:type="gramStart"/>
      <w:r>
        <w:t>IO::</w:t>
      </w:r>
      <w:proofErr w:type="gramEnd"/>
      <w:r>
        <w:t>Interactive</w:t>
      </w:r>
    </w:p>
    <w:p w14:paraId="436AAAC8" w14:textId="77777777" w:rsidR="006220E8" w:rsidRDefault="006220E8">
      <w:pPr>
        <w:autoSpaceDN w:val="0"/>
        <w:textAlignment w:val="baseline"/>
      </w:pPr>
    </w:p>
    <w:p w14:paraId="596C1A30" w14:textId="77777777" w:rsidR="006220E8" w:rsidRDefault="006220E8">
      <w:pPr>
        <w:autoSpaceDN w:val="0"/>
        <w:textAlignment w:val="baseline"/>
      </w:pPr>
    </w:p>
    <w:p w14:paraId="4F4D904D" w14:textId="6E269697" w:rsidR="00AA5346" w:rsidRDefault="00AA5346">
      <w:pPr>
        <w:autoSpaceDN w:val="0"/>
        <w:textAlignment w:val="baseline"/>
        <w:rPr>
          <w:rFonts w:ascii="SF Mono" w:eastAsia="Roboto Mono" w:hAnsi="SF Mono" w:cs="Roboto Mono"/>
          <w:b/>
          <w:bCs/>
          <w:kern w:val="3"/>
          <w:sz w:val="22"/>
          <w:szCs w:val="28"/>
          <w:lang w:eastAsia="zh-CN" w:bidi="hi-IN"/>
        </w:rPr>
      </w:pPr>
      <w:r>
        <w:br w:type="page"/>
      </w:r>
    </w:p>
    <w:p w14:paraId="1AD0601B" w14:textId="57616ADD" w:rsidR="00570CE2" w:rsidRDefault="00570CE2" w:rsidP="00570CE2">
      <w:pPr>
        <w:pStyle w:val="Heading1"/>
      </w:pPr>
      <w:r>
        <w:lastRenderedPageBreak/>
        <w:t>JSON</w:t>
      </w:r>
    </w:p>
    <w:p w14:paraId="73EDE390" w14:textId="6CDBF79E" w:rsidR="00570CE2" w:rsidRDefault="00570CE2">
      <w:pPr>
        <w:autoSpaceDN w:val="0"/>
        <w:textAlignment w:val="baseline"/>
      </w:pPr>
    </w:p>
    <w:p w14:paraId="47F31E11" w14:textId="1A2E4817" w:rsidR="00CC5FF3" w:rsidRDefault="00CC5FF3" w:rsidP="00CC5FF3">
      <w:pPr>
        <w:pStyle w:val="code-definition"/>
      </w:pPr>
      <w:r>
        <w:t>to_json(</w:t>
      </w:r>
      <w:r w:rsidR="000F3CBE">
        <w:rPr>
          <w:i/>
          <w:iCs/>
          <w:sz w:val="18"/>
          <w:szCs w:val="18"/>
        </w:rPr>
        <w:t>$perl_scalar[, $optional_hashref]</w:t>
      </w:r>
      <w:r>
        <w:t>)</w:t>
      </w:r>
    </w:p>
    <w:p w14:paraId="172AF79C" w14:textId="6906400D" w:rsidR="00CC5FF3" w:rsidRDefault="00CC5FF3" w:rsidP="000F3CBE">
      <w:pPr>
        <w:autoSpaceDN w:val="0"/>
        <w:ind w:left="700"/>
        <w:textAlignment w:val="baseline"/>
      </w:pPr>
      <w:r>
        <w:t xml:space="preserve">Convert the given </w:t>
      </w:r>
      <w:proofErr w:type="spellStart"/>
      <w:r>
        <w:t>perl</w:t>
      </w:r>
      <w:proofErr w:type="spellEnd"/>
      <w:r>
        <w:t xml:space="preserve"> datastructure to Unicode string</w:t>
      </w:r>
      <w:r w:rsidR="000F3CBE">
        <w:t xml:space="preserve"> and return it</w:t>
      </w:r>
      <w:r>
        <w:t xml:space="preserve">. </w:t>
      </w:r>
      <w:r w:rsidR="000F3CBE">
        <w:t xml:space="preserve">Hashes, lists, &lt;other </w:t>
      </w:r>
      <w:proofErr w:type="spellStart"/>
      <w:r w:rsidR="000F3CBE">
        <w:t>datastructures</w:t>
      </w:r>
      <w:proofErr w:type="spellEnd"/>
      <w:r w:rsidR="000F3CBE">
        <w:t xml:space="preserve">&gt; should be passed as references. </w:t>
      </w:r>
      <w:r>
        <w:t xml:space="preserve">Croaks on error. </w:t>
      </w:r>
    </w:p>
    <w:p w14:paraId="0B14AB3A" w14:textId="66CA7133" w:rsidR="00CC5FF3" w:rsidRDefault="00CC5FF3">
      <w:pPr>
        <w:autoSpaceDN w:val="0"/>
        <w:textAlignment w:val="baseline"/>
      </w:pPr>
    </w:p>
    <w:p w14:paraId="7F658F42" w14:textId="2E8AD43E" w:rsidR="003D090C" w:rsidRDefault="003D090C" w:rsidP="003D090C">
      <w:pPr>
        <w:pStyle w:val="code-definition"/>
      </w:pPr>
      <w:r>
        <w:t>from_json(</w:t>
      </w:r>
      <w:r w:rsidR="00454D2F">
        <w:rPr>
          <w:i/>
          <w:iCs/>
          <w:sz w:val="18"/>
          <w:szCs w:val="18"/>
        </w:rPr>
        <w:t>$json_text[, $optional_hashref]</w:t>
      </w:r>
      <w:r>
        <w:t>)</w:t>
      </w:r>
    </w:p>
    <w:p w14:paraId="2158CD58" w14:textId="217D7A66" w:rsidR="003D090C" w:rsidRPr="00454D2F" w:rsidRDefault="00454D2F">
      <w:pPr>
        <w:autoSpaceDN w:val="0"/>
        <w:textAlignment w:val="baseline"/>
      </w:pPr>
      <w:r>
        <w:tab/>
        <w:t xml:space="preserve">Opposite of </w:t>
      </w:r>
      <w:proofErr w:type="spellStart"/>
      <w:r>
        <w:rPr>
          <w:i/>
          <w:iCs/>
        </w:rPr>
        <w:t>to_</w:t>
      </w:r>
      <w:proofErr w:type="gramStart"/>
      <w:r>
        <w:rPr>
          <w:i/>
          <w:iCs/>
        </w:rPr>
        <w:t>json</w:t>
      </w:r>
      <w:proofErr w:type="spellEnd"/>
      <w:r>
        <w:rPr>
          <w:i/>
          <w:iCs/>
        </w:rPr>
        <w:t>(</w:t>
      </w:r>
      <w:proofErr w:type="gramEnd"/>
      <w:r>
        <w:rPr>
          <w:i/>
          <w:iCs/>
        </w:rPr>
        <w:t>)</w:t>
      </w:r>
      <w:r>
        <w:t xml:space="preserve">, parse given </w:t>
      </w:r>
      <w:proofErr w:type="spellStart"/>
      <w:r>
        <w:rPr>
          <w:i/>
          <w:iCs/>
        </w:rPr>
        <w:t>json_text</w:t>
      </w:r>
      <w:proofErr w:type="spellEnd"/>
      <w:r>
        <w:t xml:space="preserve">, and return a reference to the resulting &lt;hash?&gt;. Croaks on error. </w:t>
      </w:r>
    </w:p>
    <w:p w14:paraId="7080EF46" w14:textId="77777777" w:rsidR="00454D2F" w:rsidRDefault="00454D2F">
      <w:pPr>
        <w:autoSpaceDN w:val="0"/>
        <w:textAlignment w:val="baseline"/>
      </w:pPr>
    </w:p>
    <w:p w14:paraId="5204E3C5" w14:textId="4BFA4B4E" w:rsidR="003D090C" w:rsidRDefault="003D090C" w:rsidP="003D090C">
      <w:pPr>
        <w:pStyle w:val="code-definition"/>
      </w:pPr>
      <w:r>
        <w:t>encode_json(</w:t>
      </w:r>
      <w:r w:rsidR="00454D2F">
        <w:rPr>
          <w:i/>
          <w:iCs/>
          <w:sz w:val="18"/>
          <w:szCs w:val="18"/>
        </w:rPr>
        <w:t>$perl_scalar</w:t>
      </w:r>
      <w:r>
        <w:t>)</w:t>
      </w:r>
    </w:p>
    <w:p w14:paraId="37FF2395" w14:textId="4C40DF1A" w:rsidR="003D090C" w:rsidRDefault="00454D2F" w:rsidP="00454D2F">
      <w:pPr>
        <w:ind w:left="700"/>
      </w:pPr>
      <w:r>
        <w:t xml:space="preserve">Convert the given </w:t>
      </w:r>
      <w:proofErr w:type="spellStart"/>
      <w:r>
        <w:t>perl</w:t>
      </w:r>
      <w:proofErr w:type="spellEnd"/>
      <w:r>
        <w:t xml:space="preserve"> data structure to UTF-8 encoded binary string and return it. Hashes, lists, &lt;other </w:t>
      </w:r>
      <w:proofErr w:type="spellStart"/>
      <w:r>
        <w:t>datastructures</w:t>
      </w:r>
      <w:proofErr w:type="spellEnd"/>
      <w:r>
        <w:t xml:space="preserve">&gt; should be passed as references. Croaks on error. </w:t>
      </w:r>
    </w:p>
    <w:p w14:paraId="7EE1A38F" w14:textId="77777777" w:rsidR="00454D2F" w:rsidRPr="00454D2F" w:rsidRDefault="00454D2F" w:rsidP="00454D2F">
      <w:pPr>
        <w:rPr>
          <w:lang w:eastAsia="zh-CN" w:bidi="hi-IN"/>
        </w:rPr>
      </w:pPr>
    </w:p>
    <w:p w14:paraId="6403698E" w14:textId="074CFD18" w:rsidR="000F3CBE" w:rsidRDefault="00CC5FF3" w:rsidP="000F3CBE">
      <w:pPr>
        <w:pStyle w:val="code-definition"/>
      </w:pPr>
      <w:r>
        <w:t>decode_json(</w:t>
      </w:r>
      <w:r w:rsidR="000F3CBE">
        <w:rPr>
          <w:i/>
          <w:iCs/>
          <w:sz w:val="18"/>
          <w:szCs w:val="18"/>
        </w:rPr>
        <w:t>$json_text</w:t>
      </w:r>
      <w:r>
        <w:t>)</w:t>
      </w:r>
    </w:p>
    <w:p w14:paraId="70F5D055" w14:textId="4BD3DFD2" w:rsidR="000F3CBE" w:rsidRPr="000F3CBE" w:rsidRDefault="000F3CBE" w:rsidP="000F3CBE">
      <w:pPr>
        <w:rPr>
          <w:lang w:eastAsia="zh-CN" w:bidi="hi-IN"/>
        </w:rPr>
      </w:pPr>
      <w:r>
        <w:rPr>
          <w:lang w:eastAsia="zh-CN" w:bidi="hi-IN"/>
        </w:rPr>
        <w:tab/>
        <w:t xml:space="preserve">Opposite of </w:t>
      </w:r>
      <w:proofErr w:type="spellStart"/>
      <w:r>
        <w:rPr>
          <w:i/>
          <w:iCs/>
          <w:lang w:eastAsia="zh-CN" w:bidi="hi-IN"/>
        </w:rPr>
        <w:t>to_</w:t>
      </w:r>
      <w:proofErr w:type="gramStart"/>
      <w:r>
        <w:rPr>
          <w:i/>
          <w:iCs/>
          <w:lang w:eastAsia="zh-CN" w:bidi="hi-IN"/>
        </w:rPr>
        <w:t>json</w:t>
      </w:r>
      <w:proofErr w:type="spellEnd"/>
      <w:r>
        <w:rPr>
          <w:i/>
          <w:iCs/>
          <w:lang w:eastAsia="zh-CN" w:bidi="hi-IN"/>
        </w:rPr>
        <w:t>(</w:t>
      </w:r>
      <w:proofErr w:type="gramEnd"/>
      <w:r>
        <w:rPr>
          <w:i/>
          <w:iCs/>
          <w:lang w:eastAsia="zh-CN" w:bidi="hi-IN"/>
        </w:rPr>
        <w:t>)</w:t>
      </w:r>
      <w:r>
        <w:rPr>
          <w:lang w:eastAsia="zh-CN" w:bidi="hi-IN"/>
        </w:rPr>
        <w:t xml:space="preserve">, parse given </w:t>
      </w:r>
      <w:proofErr w:type="spellStart"/>
      <w:r>
        <w:rPr>
          <w:i/>
          <w:iCs/>
          <w:lang w:eastAsia="zh-CN" w:bidi="hi-IN"/>
        </w:rPr>
        <w:t>json_text</w:t>
      </w:r>
      <w:proofErr w:type="spellEnd"/>
      <w:r>
        <w:rPr>
          <w:lang w:eastAsia="zh-CN" w:bidi="hi-IN"/>
        </w:rPr>
        <w:t xml:space="preserve">, and return a reference to the resulting &lt;hash?&gt;. Croaks on error. </w:t>
      </w:r>
    </w:p>
    <w:p w14:paraId="31F8CFD2" w14:textId="314989DA" w:rsidR="00CC5FF3" w:rsidRDefault="00CC5FF3" w:rsidP="00CC5FF3">
      <w:pPr>
        <w:rPr>
          <w:lang w:eastAsia="zh-CN" w:bidi="hi-IN"/>
        </w:rPr>
      </w:pPr>
    </w:p>
    <w:p w14:paraId="130F06D1" w14:textId="693F8849" w:rsidR="003D090C" w:rsidRDefault="003D090C" w:rsidP="001A6986">
      <w:pPr>
        <w:pStyle w:val="code-definition"/>
      </w:pPr>
      <w:r>
        <w:t>JSON::is_bool()</w:t>
      </w:r>
    </w:p>
    <w:p w14:paraId="0CDAD388" w14:textId="77777777" w:rsidR="003D090C" w:rsidRDefault="003D090C" w:rsidP="00CC5FF3">
      <w:pPr>
        <w:rPr>
          <w:lang w:eastAsia="zh-CN" w:bidi="hi-IN"/>
        </w:rPr>
      </w:pPr>
    </w:p>
    <w:p w14:paraId="6D3A2C83" w14:textId="42853F51" w:rsidR="00CC5FF3" w:rsidRPr="00CC5FF3" w:rsidRDefault="00CC5FF3" w:rsidP="00CC5FF3">
      <w:pPr>
        <w:rPr>
          <w:lang w:eastAsia="zh-CN" w:bidi="hi-IN"/>
        </w:rPr>
      </w:pPr>
      <w:r>
        <w:rPr>
          <w:lang w:eastAsia="zh-CN" w:bidi="hi-IN"/>
        </w:rPr>
        <w:t>&lt;&gt;</w:t>
      </w:r>
    </w:p>
    <w:p w14:paraId="00859CC0" w14:textId="77777777" w:rsidR="003D090C" w:rsidRDefault="003D090C" w:rsidP="003D090C"/>
    <w:p w14:paraId="77F2A16E" w14:textId="77777777" w:rsidR="003D090C" w:rsidRDefault="003D090C" w:rsidP="003D090C">
      <w:pPr>
        <w:pStyle w:val="Heading2"/>
      </w:pPr>
      <w:r>
        <w:t>Options:</w:t>
      </w:r>
    </w:p>
    <w:p w14:paraId="762CECC9" w14:textId="4D33A15C" w:rsidR="003D090C" w:rsidRDefault="00882B31" w:rsidP="003D090C">
      <w:r>
        <w:t>&lt;&gt;</w:t>
      </w:r>
    </w:p>
    <w:p w14:paraId="66767B7D" w14:textId="77777777" w:rsidR="003D090C" w:rsidRDefault="003D090C" w:rsidP="003D090C"/>
    <w:p w14:paraId="767BA7B9" w14:textId="77777777" w:rsidR="003D090C" w:rsidRDefault="003D090C" w:rsidP="003D090C">
      <w:pPr>
        <w:pStyle w:val="Heading2"/>
      </w:pPr>
      <w:r>
        <w:t>Conversion rules:</w:t>
      </w:r>
    </w:p>
    <w:p w14:paraId="3161F5C1" w14:textId="3D72A43B" w:rsidR="003D090C" w:rsidRDefault="003D090C" w:rsidP="003D090C">
      <w:r>
        <w:t>JSON to Perl</w:t>
      </w:r>
    </w:p>
    <w:p w14:paraId="485D8EAF" w14:textId="09EB1556" w:rsidR="003D090C" w:rsidRDefault="003D090C" w:rsidP="003D090C">
      <w:r>
        <w:t xml:space="preserve">JSON object becomes a reference to a </w:t>
      </w:r>
      <w:proofErr w:type="spellStart"/>
      <w:r>
        <w:t>perl</w:t>
      </w:r>
      <w:proofErr w:type="spellEnd"/>
      <w:r>
        <w:t xml:space="preserve"> hash, order of object keys is not preserved. </w:t>
      </w:r>
    </w:p>
    <w:p w14:paraId="48535742" w14:textId="76536E11" w:rsidR="003D090C" w:rsidRDefault="003D090C" w:rsidP="003D090C">
      <w:r>
        <w:t xml:space="preserve">JSON array becomes a reference to a </w:t>
      </w:r>
      <w:proofErr w:type="spellStart"/>
      <w:r>
        <w:t>perl</w:t>
      </w:r>
      <w:proofErr w:type="spellEnd"/>
      <w:r>
        <w:t xml:space="preserve"> array. </w:t>
      </w:r>
    </w:p>
    <w:p w14:paraId="79B280A7" w14:textId="1BDE5C89" w:rsidR="003D090C" w:rsidRPr="003D090C" w:rsidRDefault="003D090C" w:rsidP="003D090C">
      <w:r>
        <w:t xml:space="preserve">JSON strings and numbers are converted &lt;as expected&gt;. Json </w:t>
      </w:r>
      <w:r>
        <w:rPr>
          <w:i/>
          <w:iCs/>
        </w:rPr>
        <w:t>null</w:t>
      </w:r>
      <w:r>
        <w:t xml:space="preserve"> becomes </w:t>
      </w:r>
      <w:proofErr w:type="spellStart"/>
      <w:r>
        <w:t>perl</w:t>
      </w:r>
      <w:proofErr w:type="spellEnd"/>
      <w:r>
        <w:t xml:space="preserve"> </w:t>
      </w:r>
      <w:r>
        <w:rPr>
          <w:i/>
          <w:iCs/>
        </w:rPr>
        <w:t>undef</w:t>
      </w:r>
      <w:r>
        <w:t xml:space="preserve">. </w:t>
      </w:r>
    </w:p>
    <w:p w14:paraId="0B1C41B8" w14:textId="5CFEC6F7" w:rsidR="003D090C" w:rsidRDefault="003D090C" w:rsidP="003D090C">
      <w:r>
        <w:t>&lt;&gt;</w:t>
      </w:r>
    </w:p>
    <w:p w14:paraId="64AC9CA2" w14:textId="77777777" w:rsidR="003D090C" w:rsidRDefault="003D090C" w:rsidP="003D090C"/>
    <w:p w14:paraId="6735ED08" w14:textId="05F53E04" w:rsidR="003D090C" w:rsidRDefault="003D090C" w:rsidP="003D090C">
      <w:r>
        <w:t>Perl to JSON</w:t>
      </w:r>
    </w:p>
    <w:p w14:paraId="3CC0899F" w14:textId="02EB5299" w:rsidR="003D090C" w:rsidRDefault="003D090C" w:rsidP="003D090C">
      <w:r>
        <w:t xml:space="preserve">Hash reference becomes a JSON object, order of hash keys is not preserved. </w:t>
      </w:r>
    </w:p>
    <w:p w14:paraId="7716DA65" w14:textId="3C90A1DA" w:rsidR="003D090C" w:rsidRDefault="003D090C" w:rsidP="003D090C">
      <w:r>
        <w:t>Array reference becomes JSON array.</w:t>
      </w:r>
    </w:p>
    <w:p w14:paraId="139DF6E0" w14:textId="7E8C1101" w:rsidR="003D090C" w:rsidRDefault="003D090C" w:rsidP="003D090C">
      <w:r>
        <w:t>&lt;Scalar values&gt;</w:t>
      </w:r>
    </w:p>
    <w:p w14:paraId="0DBA2A33" w14:textId="121D5BCE" w:rsidR="003D090C" w:rsidRDefault="003D090C" w:rsidP="003D090C">
      <w:r>
        <w:t xml:space="preserve">Other references are generally not allowed. </w:t>
      </w:r>
    </w:p>
    <w:p w14:paraId="0B57B000" w14:textId="77777777" w:rsidR="003D090C" w:rsidRDefault="003D090C" w:rsidP="003D090C"/>
    <w:p w14:paraId="5727A702" w14:textId="77777777" w:rsidR="003D090C" w:rsidRDefault="003D090C" w:rsidP="003D090C">
      <w:r>
        <w:t>&lt;&gt;</w:t>
      </w:r>
    </w:p>
    <w:p w14:paraId="2F28A2CA" w14:textId="77777777" w:rsidR="003D090C" w:rsidRDefault="003D090C" w:rsidP="003D090C"/>
    <w:p w14:paraId="57A24A88" w14:textId="77777777" w:rsidR="003D090C" w:rsidRDefault="003D090C" w:rsidP="003D090C">
      <w:pPr>
        <w:pStyle w:val="Heading2"/>
      </w:pPr>
      <w:r>
        <w:t>serialization/deserialization</w:t>
      </w:r>
    </w:p>
    <w:p w14:paraId="4761333F" w14:textId="3957D2CD" w:rsidR="00570CE2" w:rsidRDefault="003D090C" w:rsidP="003D090C">
      <w:pPr>
        <w:rPr>
          <w:rFonts w:eastAsia="Roboto Mono"/>
          <w:sz w:val="22"/>
        </w:rPr>
      </w:pPr>
      <w:r>
        <w:t>&lt;&gt;</w:t>
      </w:r>
      <w:r w:rsidR="00570CE2">
        <w:br w:type="page"/>
      </w:r>
    </w:p>
    <w:p w14:paraId="0849F129" w14:textId="0D350DDB" w:rsidR="00E72A1B" w:rsidRDefault="00E72A1B" w:rsidP="00E72A1B">
      <w:pPr>
        <w:pStyle w:val="Heading1"/>
      </w:pPr>
      <w:r>
        <w:lastRenderedPageBreak/>
        <w:t>Features by version</w:t>
      </w:r>
      <w:bookmarkEnd w:id="95"/>
    </w:p>
    <w:p w14:paraId="6B1E1F40" w14:textId="77777777" w:rsidR="00662882" w:rsidRDefault="00662882" w:rsidP="00206EB1">
      <w:pPr>
        <w:pStyle w:val="code-definition"/>
      </w:pPr>
      <w:r>
        <w:t>v5.10</w:t>
      </w:r>
      <w:r>
        <w:tab/>
      </w:r>
    </w:p>
    <w:p w14:paraId="4201EB72" w14:textId="0322B239" w:rsidR="00662882" w:rsidRDefault="00E72A1B">
      <w:pPr>
        <w:autoSpaceDN w:val="0"/>
        <w:textAlignment w:val="baseline"/>
        <w:rPr>
          <w:rFonts w:eastAsia="Roboto Mono"/>
          <w:lang w:eastAsia="zh-CN" w:bidi="hi-IN"/>
        </w:rPr>
      </w:pPr>
      <w:r>
        <w:rPr>
          <w:rFonts w:eastAsia="Roboto Mono"/>
          <w:lang w:eastAsia="zh-CN" w:bidi="hi-IN"/>
        </w:rPr>
        <w:t xml:space="preserve">State </w:t>
      </w:r>
      <w:r w:rsidR="00662882">
        <w:rPr>
          <w:rFonts w:eastAsia="Roboto Mono"/>
          <w:lang w:eastAsia="zh-CN" w:bidi="hi-IN"/>
        </w:rPr>
        <w:t>(persistent) variables</w:t>
      </w:r>
      <w:r w:rsidR="00662882">
        <w:rPr>
          <w:rFonts w:eastAsia="Roboto Mono"/>
          <w:lang w:eastAsia="zh-CN" w:bidi="hi-IN"/>
        </w:rPr>
        <w:tab/>
      </w:r>
    </w:p>
    <w:p w14:paraId="4842AFE6" w14:textId="1E00066D" w:rsidR="0079485B" w:rsidRDefault="001D2A26">
      <w:pPr>
        <w:autoSpaceDN w:val="0"/>
        <w:textAlignment w:val="baseline"/>
        <w:rPr>
          <w:rFonts w:eastAsia="Roboto Mono"/>
          <w:lang w:eastAsia="zh-CN" w:bidi="hi-IN"/>
        </w:rPr>
      </w:pPr>
      <w:r>
        <w:rPr>
          <w:rFonts w:eastAsia="Roboto Mono"/>
          <w:lang w:eastAsia="zh-CN" w:bidi="hi-IN"/>
        </w:rPr>
        <w:t>Named capture groups</w:t>
      </w:r>
    </w:p>
    <w:p w14:paraId="09F7C755" w14:textId="01A6C04E" w:rsidR="0079485B" w:rsidRDefault="0079485B">
      <w:pPr>
        <w:autoSpaceDN w:val="0"/>
        <w:textAlignment w:val="baseline"/>
        <w:rPr>
          <w:rFonts w:eastAsia="Roboto Mono"/>
          <w:lang w:eastAsia="zh-CN" w:bidi="hi-IN"/>
        </w:rPr>
      </w:pPr>
    </w:p>
    <w:p w14:paraId="1B30352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w:t>
      </w:r>
      <w:proofErr w:type="gramStart"/>
      <w:r w:rsidRPr="0079485B">
        <w:rPr>
          <w:rFonts w:eastAsia="Roboto Mono"/>
          <w:sz w:val="18"/>
          <w:szCs w:val="22"/>
          <w:lang w:eastAsia="zh-CN" w:bidi="hi-IN"/>
        </w:rPr>
        <w:t>default  indirect</w:t>
      </w:r>
      <w:proofErr w:type="gramEnd"/>
      <w:r w:rsidRPr="0079485B">
        <w:rPr>
          <w:rFonts w:eastAsia="Roboto Mono"/>
          <w:sz w:val="18"/>
          <w:szCs w:val="22"/>
          <w:lang w:eastAsia="zh-CN" w:bidi="hi-IN"/>
        </w:rPr>
        <w:t xml:space="preserve"> multidimensional</w:t>
      </w:r>
    </w:p>
    <w:p w14:paraId="2375143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bareword_filehandles</w:t>
      </w:r>
      <w:proofErr w:type="spellEnd"/>
    </w:p>
    <w:p w14:paraId="5D95F233" w14:textId="77777777" w:rsidR="0079485B" w:rsidRPr="0079485B" w:rsidRDefault="0079485B" w:rsidP="0079485B">
      <w:pPr>
        <w:rPr>
          <w:rFonts w:eastAsia="Roboto Mono"/>
          <w:sz w:val="18"/>
          <w:szCs w:val="22"/>
          <w:lang w:eastAsia="zh-CN" w:bidi="hi-IN"/>
        </w:rPr>
      </w:pPr>
    </w:p>
    <w:p w14:paraId="5C79756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3A99D95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3B32DDA8" w14:textId="77777777" w:rsidR="0079485B" w:rsidRPr="0079485B" w:rsidRDefault="0079485B" w:rsidP="0079485B">
      <w:pPr>
        <w:rPr>
          <w:rFonts w:eastAsia="Roboto Mono"/>
          <w:sz w:val="18"/>
          <w:szCs w:val="22"/>
          <w:lang w:eastAsia="zh-CN" w:bidi="hi-IN"/>
        </w:rPr>
      </w:pPr>
    </w:p>
    <w:p w14:paraId="296E38B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0482B7A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25CC15C0"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16B344E" w14:textId="77777777" w:rsidR="0079485B" w:rsidRPr="0079485B" w:rsidRDefault="0079485B" w:rsidP="0079485B">
      <w:pPr>
        <w:rPr>
          <w:rFonts w:eastAsia="Roboto Mono"/>
          <w:sz w:val="18"/>
          <w:szCs w:val="22"/>
          <w:lang w:eastAsia="zh-CN" w:bidi="hi-IN"/>
        </w:rPr>
      </w:pPr>
    </w:p>
    <w:p w14:paraId="28C247B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indirect</w:t>
      </w:r>
    </w:p>
    <w:p w14:paraId="4046E8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multidimensional say state switch</w:t>
      </w:r>
    </w:p>
    <w:p w14:paraId="7B4D15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5736D275" w14:textId="77777777" w:rsidR="0079485B" w:rsidRPr="0079485B" w:rsidRDefault="0079485B" w:rsidP="0079485B">
      <w:pPr>
        <w:rPr>
          <w:rFonts w:eastAsia="Roboto Mono"/>
          <w:sz w:val="18"/>
          <w:szCs w:val="22"/>
          <w:lang w:eastAsia="zh-CN" w:bidi="hi-IN"/>
        </w:rPr>
      </w:pPr>
    </w:p>
    <w:p w14:paraId="6D34C83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1CF1CD8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366B57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64BA47E" w14:textId="77777777" w:rsidR="0079485B" w:rsidRPr="0079485B" w:rsidRDefault="0079485B" w:rsidP="0079485B">
      <w:pPr>
        <w:rPr>
          <w:rFonts w:eastAsia="Roboto Mono"/>
          <w:sz w:val="18"/>
          <w:szCs w:val="22"/>
          <w:lang w:eastAsia="zh-CN" w:bidi="hi-IN"/>
        </w:rPr>
      </w:pPr>
    </w:p>
    <w:p w14:paraId="6EF2339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:5.18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CB1FC1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3320450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80545D4" w14:textId="77777777" w:rsidR="0079485B" w:rsidRPr="0079485B" w:rsidRDefault="0079485B" w:rsidP="0079485B">
      <w:pPr>
        <w:rPr>
          <w:rFonts w:eastAsia="Roboto Mono"/>
          <w:sz w:val="18"/>
          <w:szCs w:val="22"/>
          <w:lang w:eastAsia="zh-CN" w:bidi="hi-IN"/>
        </w:rPr>
      </w:pPr>
    </w:p>
    <w:p w14:paraId="7D54D4D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3A77366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0A6F84C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344D0CD" w14:textId="77777777" w:rsidR="0079485B" w:rsidRPr="0079485B" w:rsidRDefault="0079485B" w:rsidP="0079485B">
      <w:pPr>
        <w:rPr>
          <w:rFonts w:eastAsia="Roboto Mono"/>
          <w:sz w:val="18"/>
          <w:szCs w:val="22"/>
          <w:lang w:eastAsia="zh-CN" w:bidi="hi-IN"/>
        </w:rPr>
      </w:pPr>
    </w:p>
    <w:p w14:paraId="320B4FDF"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7703DA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say state</w:t>
      </w:r>
    </w:p>
    <w:p w14:paraId="69D5EB1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switch </w:t>
      </w:r>
      <w:proofErr w:type="spellStart"/>
      <w:r w:rsidRPr="0079485B">
        <w:rPr>
          <w:rFonts w:eastAsia="Roboto Mono"/>
          <w:sz w:val="18"/>
          <w:szCs w:val="22"/>
          <w:lang w:eastAsia="zh-CN" w:bidi="hi-IN"/>
        </w:rPr>
        <w:t>unicode_eval</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4EA84C7C" w14:textId="77777777" w:rsidR="0079485B" w:rsidRPr="0079485B" w:rsidRDefault="0079485B" w:rsidP="0079485B">
      <w:pPr>
        <w:rPr>
          <w:rFonts w:eastAsia="Roboto Mono"/>
          <w:sz w:val="18"/>
          <w:szCs w:val="22"/>
          <w:lang w:eastAsia="zh-CN" w:bidi="hi-IN"/>
        </w:rPr>
      </w:pPr>
    </w:p>
    <w:p w14:paraId="298B124E"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74A0B5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4EA1A348"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2A01CE1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4CD08E" w14:textId="77777777" w:rsidR="0079485B" w:rsidRPr="0079485B" w:rsidRDefault="0079485B" w:rsidP="0079485B">
      <w:pPr>
        <w:rPr>
          <w:rFonts w:eastAsia="Roboto Mono"/>
          <w:sz w:val="18"/>
          <w:szCs w:val="22"/>
          <w:lang w:eastAsia="zh-CN" w:bidi="hi-IN"/>
        </w:rPr>
      </w:pPr>
    </w:p>
    <w:p w14:paraId="77E99CE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:5.26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current_sub</w:t>
      </w:r>
      <w:proofErr w:type="spellEnd"/>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p>
    <w:p w14:paraId="5834D7B4"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fc indirect multidimensional </w:t>
      </w:r>
      <w:proofErr w:type="spellStart"/>
      <w:r w:rsidRPr="0079485B">
        <w:rPr>
          <w:rFonts w:eastAsia="Roboto Mono"/>
          <w:sz w:val="18"/>
          <w:szCs w:val="22"/>
          <w:lang w:eastAsia="zh-CN" w:bidi="hi-IN"/>
        </w:rPr>
        <w:t>postderef_qq</w:t>
      </w:r>
      <w:proofErr w:type="spellEnd"/>
    </w:p>
    <w:p w14:paraId="7E43FE6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1184032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107A80BC" w14:textId="77777777" w:rsidR="0079485B" w:rsidRPr="0079485B" w:rsidRDefault="0079485B" w:rsidP="0079485B">
      <w:pPr>
        <w:rPr>
          <w:rFonts w:eastAsia="Roboto Mono"/>
          <w:sz w:val="18"/>
          <w:szCs w:val="22"/>
          <w:lang w:eastAsia="zh-CN" w:bidi="hi-IN"/>
        </w:rPr>
      </w:pPr>
    </w:p>
    <w:p w14:paraId="46A9664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:5.28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6BC61559"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92DE9D3"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61700C1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228D5A73" w14:textId="77777777" w:rsidR="0079485B" w:rsidRPr="0079485B" w:rsidRDefault="0079485B" w:rsidP="0079485B">
      <w:pPr>
        <w:rPr>
          <w:rFonts w:eastAsia="Roboto Mono"/>
          <w:sz w:val="18"/>
          <w:szCs w:val="22"/>
          <w:lang w:eastAsia="zh-CN" w:bidi="hi-IN"/>
        </w:rPr>
      </w:pPr>
    </w:p>
    <w:p w14:paraId="23D3C42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:5.30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0E19900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05B6E6F6"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54C7285C"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76425B7" w14:textId="77777777" w:rsidR="0079485B" w:rsidRPr="0079485B" w:rsidRDefault="0079485B" w:rsidP="0079485B">
      <w:pPr>
        <w:rPr>
          <w:rFonts w:eastAsia="Roboto Mono"/>
          <w:sz w:val="18"/>
          <w:szCs w:val="22"/>
          <w:lang w:eastAsia="zh-CN" w:bidi="hi-IN"/>
        </w:rPr>
      </w:pPr>
    </w:p>
    <w:p w14:paraId="5807C49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:5.32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D0D5F92"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45183CE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4DE55417"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1D7DEF4" w14:textId="77777777" w:rsidR="0079485B" w:rsidRPr="0079485B" w:rsidRDefault="0079485B" w:rsidP="0079485B">
      <w:pPr>
        <w:rPr>
          <w:rFonts w:eastAsia="Roboto Mono"/>
          <w:sz w:val="18"/>
          <w:szCs w:val="22"/>
          <w:lang w:eastAsia="zh-CN" w:bidi="hi-IN"/>
        </w:rPr>
      </w:pPr>
    </w:p>
    <w:p w14:paraId="0191265D"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:5.34     </w:t>
      </w:r>
      <w:proofErr w:type="spellStart"/>
      <w:r w:rsidRPr="0079485B">
        <w:rPr>
          <w:rFonts w:eastAsia="Roboto Mono"/>
          <w:sz w:val="18"/>
          <w:szCs w:val="22"/>
          <w:lang w:eastAsia="zh-CN" w:bidi="hi-IN"/>
        </w:rPr>
        <w:t>bareword_filehandles</w:t>
      </w:r>
      <w:proofErr w:type="spellEnd"/>
      <w:r w:rsidRPr="0079485B">
        <w:rPr>
          <w:rFonts w:eastAsia="Roboto Mono"/>
          <w:sz w:val="18"/>
          <w:szCs w:val="22"/>
          <w:lang w:eastAsia="zh-CN" w:bidi="hi-IN"/>
        </w:rPr>
        <w:t xml:space="preserve"> bitwise </w:t>
      </w:r>
      <w:proofErr w:type="spellStart"/>
      <w:r w:rsidRPr="0079485B">
        <w:rPr>
          <w:rFonts w:eastAsia="Roboto Mono"/>
          <w:sz w:val="18"/>
          <w:szCs w:val="22"/>
          <w:lang w:eastAsia="zh-CN" w:bidi="hi-IN"/>
        </w:rPr>
        <w:t>current_sub</w:t>
      </w:r>
      <w:proofErr w:type="spellEnd"/>
    </w:p>
    <w:p w14:paraId="38796AAB"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evalbytes</w:t>
      </w:r>
      <w:proofErr w:type="spellEnd"/>
      <w:r w:rsidRPr="0079485B">
        <w:rPr>
          <w:rFonts w:eastAsia="Roboto Mono"/>
          <w:sz w:val="18"/>
          <w:szCs w:val="22"/>
          <w:lang w:eastAsia="zh-CN" w:bidi="hi-IN"/>
        </w:rPr>
        <w:t xml:space="preserve"> fc indirect multidimensional</w:t>
      </w:r>
    </w:p>
    <w:p w14:paraId="24FDF465"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postderef_qq</w:t>
      </w:r>
      <w:proofErr w:type="spellEnd"/>
      <w:r w:rsidRPr="0079485B">
        <w:rPr>
          <w:rFonts w:eastAsia="Roboto Mono"/>
          <w:sz w:val="18"/>
          <w:szCs w:val="22"/>
          <w:lang w:eastAsia="zh-CN" w:bidi="hi-IN"/>
        </w:rPr>
        <w:t xml:space="preserve"> say state switch </w:t>
      </w:r>
      <w:proofErr w:type="spellStart"/>
      <w:r w:rsidRPr="0079485B">
        <w:rPr>
          <w:rFonts w:eastAsia="Roboto Mono"/>
          <w:sz w:val="18"/>
          <w:szCs w:val="22"/>
          <w:lang w:eastAsia="zh-CN" w:bidi="hi-IN"/>
        </w:rPr>
        <w:t>unicode_eval</w:t>
      </w:r>
      <w:proofErr w:type="spellEnd"/>
    </w:p>
    <w:p w14:paraId="3D959691" w14:textId="77777777" w:rsidR="0079485B" w:rsidRPr="0079485B" w:rsidRDefault="0079485B" w:rsidP="0079485B">
      <w:pPr>
        <w:rPr>
          <w:rFonts w:eastAsia="Roboto Mono"/>
          <w:sz w:val="18"/>
          <w:szCs w:val="22"/>
          <w:lang w:eastAsia="zh-CN" w:bidi="hi-IN"/>
        </w:rPr>
      </w:pPr>
      <w:r w:rsidRPr="0079485B">
        <w:rPr>
          <w:rFonts w:eastAsia="Roboto Mono"/>
          <w:sz w:val="18"/>
          <w:szCs w:val="22"/>
          <w:lang w:eastAsia="zh-CN" w:bidi="hi-IN"/>
        </w:rPr>
        <w:t xml:space="preserve">          </w:t>
      </w:r>
      <w:proofErr w:type="spellStart"/>
      <w:r w:rsidRPr="0079485B">
        <w:rPr>
          <w:rFonts w:eastAsia="Roboto Mono"/>
          <w:sz w:val="18"/>
          <w:szCs w:val="22"/>
          <w:lang w:eastAsia="zh-CN" w:bidi="hi-IN"/>
        </w:rPr>
        <w:t>unicode_strings</w:t>
      </w:r>
      <w:proofErr w:type="spellEnd"/>
    </w:p>
    <w:p w14:paraId="752C1B31" w14:textId="77777777" w:rsidR="0079485B" w:rsidRDefault="0079485B">
      <w:pPr>
        <w:autoSpaceDN w:val="0"/>
        <w:textAlignment w:val="baseline"/>
        <w:rPr>
          <w:rFonts w:eastAsia="Roboto Mono"/>
          <w:lang w:eastAsia="zh-CN" w:bidi="hi-IN"/>
        </w:rPr>
      </w:pPr>
    </w:p>
    <w:p w14:paraId="7AE0D4BA" w14:textId="77777777" w:rsidR="00662882" w:rsidRDefault="00662882">
      <w:pPr>
        <w:autoSpaceDN w:val="0"/>
        <w:textAlignment w:val="baseline"/>
        <w:rPr>
          <w:rFonts w:eastAsia="Roboto Mono"/>
          <w:lang w:eastAsia="zh-CN" w:bidi="hi-IN"/>
        </w:rPr>
      </w:pPr>
    </w:p>
    <w:p w14:paraId="142E7362" w14:textId="5EB257D8" w:rsidR="00E72A1B" w:rsidRDefault="00E72A1B">
      <w:pPr>
        <w:autoSpaceDN w:val="0"/>
        <w:textAlignment w:val="baseline"/>
        <w:rPr>
          <w:rFonts w:eastAsia="Roboto Mono"/>
          <w:lang w:eastAsia="zh-CN" w:bidi="hi-IN"/>
        </w:rPr>
      </w:pPr>
      <w:r>
        <w:rPr>
          <w:rFonts w:eastAsia="Roboto Mono"/>
          <w:lang w:eastAsia="zh-CN" w:bidi="hi-IN"/>
        </w:rPr>
        <w:br w:type="page"/>
      </w:r>
    </w:p>
    <w:p w14:paraId="7735BCED" w14:textId="77777777" w:rsidR="00685E90" w:rsidRPr="00F80C76" w:rsidRDefault="00685E90" w:rsidP="00685E90">
      <w:pPr>
        <w:rPr>
          <w:rFonts w:eastAsia="Roboto Mono"/>
          <w:lang w:eastAsia="zh-CN" w:bidi="hi-IN"/>
        </w:rPr>
      </w:pPr>
    </w:p>
    <w:sectPr w:rsidR="00685E90" w:rsidRPr="00F80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97683" w14:textId="77777777" w:rsidR="00CD3772" w:rsidRDefault="00CD3772">
      <w:r>
        <w:separator/>
      </w:r>
    </w:p>
  </w:endnote>
  <w:endnote w:type="continuationSeparator" w:id="0">
    <w:p w14:paraId="496A73D9" w14:textId="77777777" w:rsidR="00CD3772" w:rsidRDefault="00CD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SF Mono"/>
    <w:panose1 w:val="020B0009000002000000"/>
    <w:charset w:val="00"/>
    <w:family w:val="modern"/>
    <w:notTrueType/>
    <w:pitch w:val="fixed"/>
    <w:sig w:usb0="A10002EF" w:usb1="5000BDEF" w:usb2="00000000" w:usb3="00000000" w:csb0="0000019F" w:csb1="00000000"/>
  </w:font>
  <w:font w:name="Roboto Mono">
    <w:altName w:val="Arial"/>
    <w:panose1 w:val="00000009000000000000"/>
    <w:charset w:val="00"/>
    <w:family w:val="modern"/>
    <w:pitch w:val="fixed"/>
    <w:sig w:usb0="E00002FF" w:usb1="1000205B" w:usb2="00000020" w:usb3="00000000" w:csb0="0000019F" w:csb1="00000000"/>
  </w:font>
  <w:font w:name="PingFang SC">
    <w:altName w:val="PingFang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51010" w14:textId="77777777" w:rsidR="00CD3772" w:rsidRDefault="00CD3772">
      <w:r>
        <w:rPr>
          <w:color w:val="000000"/>
        </w:rPr>
        <w:separator/>
      </w:r>
    </w:p>
  </w:footnote>
  <w:footnote w:type="continuationSeparator" w:id="0">
    <w:p w14:paraId="58C25295" w14:textId="77777777" w:rsidR="00CD3772" w:rsidRDefault="00CD3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34D59"/>
    <w:multiLevelType w:val="hybridMultilevel"/>
    <w:tmpl w:val="95FC6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4"/>
  </w:num>
  <w:num w:numId="3">
    <w:abstractNumId w:val="15"/>
  </w:num>
  <w:num w:numId="4">
    <w:abstractNumId w:val="13"/>
  </w:num>
  <w:num w:numId="5">
    <w:abstractNumId w:val="16"/>
  </w:num>
  <w:num w:numId="6">
    <w:abstractNumId w:val="17"/>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activeWritingStyle w:appName="MSWord" w:lang="en-AU" w:vendorID="64" w:dllVersion="4096"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C76"/>
    <w:rsid w:val="00004579"/>
    <w:rsid w:val="000102E0"/>
    <w:rsid w:val="00010736"/>
    <w:rsid w:val="00013A9D"/>
    <w:rsid w:val="00024954"/>
    <w:rsid w:val="00026B28"/>
    <w:rsid w:val="00027E1C"/>
    <w:rsid w:val="000305AF"/>
    <w:rsid w:val="00031CF9"/>
    <w:rsid w:val="00032155"/>
    <w:rsid w:val="000335E5"/>
    <w:rsid w:val="000352E9"/>
    <w:rsid w:val="00040126"/>
    <w:rsid w:val="00040FD7"/>
    <w:rsid w:val="000438EF"/>
    <w:rsid w:val="00043C0E"/>
    <w:rsid w:val="000459F1"/>
    <w:rsid w:val="000525ED"/>
    <w:rsid w:val="000578AC"/>
    <w:rsid w:val="0006013A"/>
    <w:rsid w:val="00062656"/>
    <w:rsid w:val="00067248"/>
    <w:rsid w:val="0007287A"/>
    <w:rsid w:val="00074A54"/>
    <w:rsid w:val="00085791"/>
    <w:rsid w:val="0009218D"/>
    <w:rsid w:val="000948A8"/>
    <w:rsid w:val="00097856"/>
    <w:rsid w:val="000A0731"/>
    <w:rsid w:val="000A1B62"/>
    <w:rsid w:val="000A7E91"/>
    <w:rsid w:val="000B1F93"/>
    <w:rsid w:val="000B3623"/>
    <w:rsid w:val="000B4AD1"/>
    <w:rsid w:val="000C0CE6"/>
    <w:rsid w:val="000C0E26"/>
    <w:rsid w:val="000C14C2"/>
    <w:rsid w:val="000C62F1"/>
    <w:rsid w:val="000C6584"/>
    <w:rsid w:val="000C6C1B"/>
    <w:rsid w:val="000C7801"/>
    <w:rsid w:val="000D0BD0"/>
    <w:rsid w:val="000D416D"/>
    <w:rsid w:val="000D6ED2"/>
    <w:rsid w:val="000E0DE2"/>
    <w:rsid w:val="000E15B8"/>
    <w:rsid w:val="000E47BE"/>
    <w:rsid w:val="000E4A90"/>
    <w:rsid w:val="000E53A2"/>
    <w:rsid w:val="000E78C5"/>
    <w:rsid w:val="000F3C35"/>
    <w:rsid w:val="000F3CBE"/>
    <w:rsid w:val="000F67CD"/>
    <w:rsid w:val="000F6DE7"/>
    <w:rsid w:val="00106277"/>
    <w:rsid w:val="00106F04"/>
    <w:rsid w:val="001111BB"/>
    <w:rsid w:val="0011522B"/>
    <w:rsid w:val="00116B0B"/>
    <w:rsid w:val="00120B73"/>
    <w:rsid w:val="001219A9"/>
    <w:rsid w:val="00122247"/>
    <w:rsid w:val="00124ADA"/>
    <w:rsid w:val="0012689F"/>
    <w:rsid w:val="0013331C"/>
    <w:rsid w:val="001404F3"/>
    <w:rsid w:val="00141CBE"/>
    <w:rsid w:val="001477C7"/>
    <w:rsid w:val="001511FB"/>
    <w:rsid w:val="00152623"/>
    <w:rsid w:val="0015472E"/>
    <w:rsid w:val="001559EA"/>
    <w:rsid w:val="00162B9D"/>
    <w:rsid w:val="00162FD2"/>
    <w:rsid w:val="00166312"/>
    <w:rsid w:val="0017424B"/>
    <w:rsid w:val="0017489A"/>
    <w:rsid w:val="001814B3"/>
    <w:rsid w:val="00185F27"/>
    <w:rsid w:val="001917AE"/>
    <w:rsid w:val="001925AE"/>
    <w:rsid w:val="00192C79"/>
    <w:rsid w:val="0019427D"/>
    <w:rsid w:val="00196667"/>
    <w:rsid w:val="001977F7"/>
    <w:rsid w:val="00197D56"/>
    <w:rsid w:val="00197DF5"/>
    <w:rsid w:val="001A099F"/>
    <w:rsid w:val="001A4268"/>
    <w:rsid w:val="001A6986"/>
    <w:rsid w:val="001A6F14"/>
    <w:rsid w:val="001B46B2"/>
    <w:rsid w:val="001C3B74"/>
    <w:rsid w:val="001D0FB4"/>
    <w:rsid w:val="001D2A26"/>
    <w:rsid w:val="001F175A"/>
    <w:rsid w:val="001F3698"/>
    <w:rsid w:val="001F5CDC"/>
    <w:rsid w:val="00205D1B"/>
    <w:rsid w:val="00206EB1"/>
    <w:rsid w:val="00212D0D"/>
    <w:rsid w:val="00220C79"/>
    <w:rsid w:val="00221850"/>
    <w:rsid w:val="00224CE1"/>
    <w:rsid w:val="00224D78"/>
    <w:rsid w:val="002256C9"/>
    <w:rsid w:val="00226858"/>
    <w:rsid w:val="002273F5"/>
    <w:rsid w:val="002313AD"/>
    <w:rsid w:val="002326B6"/>
    <w:rsid w:val="00234E6D"/>
    <w:rsid w:val="00240A5E"/>
    <w:rsid w:val="00241BA0"/>
    <w:rsid w:val="002444CF"/>
    <w:rsid w:val="00245867"/>
    <w:rsid w:val="00247BAE"/>
    <w:rsid w:val="00252719"/>
    <w:rsid w:val="00254207"/>
    <w:rsid w:val="00257986"/>
    <w:rsid w:val="00260153"/>
    <w:rsid w:val="00260768"/>
    <w:rsid w:val="002628F5"/>
    <w:rsid w:val="00265683"/>
    <w:rsid w:val="0026704C"/>
    <w:rsid w:val="00271E14"/>
    <w:rsid w:val="00274A70"/>
    <w:rsid w:val="00277959"/>
    <w:rsid w:val="0029296A"/>
    <w:rsid w:val="002A14EE"/>
    <w:rsid w:val="002A1CBD"/>
    <w:rsid w:val="002A290C"/>
    <w:rsid w:val="002B50EF"/>
    <w:rsid w:val="002C54E4"/>
    <w:rsid w:val="002C79F4"/>
    <w:rsid w:val="002D4665"/>
    <w:rsid w:val="002D468B"/>
    <w:rsid w:val="002D5B86"/>
    <w:rsid w:val="002E069F"/>
    <w:rsid w:val="002E130F"/>
    <w:rsid w:val="002E1A0A"/>
    <w:rsid w:val="002E1CE0"/>
    <w:rsid w:val="002E2847"/>
    <w:rsid w:val="002E624C"/>
    <w:rsid w:val="002F10E2"/>
    <w:rsid w:val="002F2367"/>
    <w:rsid w:val="002F25D7"/>
    <w:rsid w:val="002F2DA2"/>
    <w:rsid w:val="002F3390"/>
    <w:rsid w:val="002F7B96"/>
    <w:rsid w:val="0030201E"/>
    <w:rsid w:val="0030507C"/>
    <w:rsid w:val="00315436"/>
    <w:rsid w:val="003160B3"/>
    <w:rsid w:val="003167B2"/>
    <w:rsid w:val="00317E3C"/>
    <w:rsid w:val="003235B5"/>
    <w:rsid w:val="00332525"/>
    <w:rsid w:val="00340C4A"/>
    <w:rsid w:val="003476D4"/>
    <w:rsid w:val="00347EC0"/>
    <w:rsid w:val="003539E5"/>
    <w:rsid w:val="00357EA6"/>
    <w:rsid w:val="00363925"/>
    <w:rsid w:val="00364ADC"/>
    <w:rsid w:val="0037285C"/>
    <w:rsid w:val="0037401E"/>
    <w:rsid w:val="003740B2"/>
    <w:rsid w:val="00375195"/>
    <w:rsid w:val="00377EFB"/>
    <w:rsid w:val="00381B7C"/>
    <w:rsid w:val="0039008D"/>
    <w:rsid w:val="00395021"/>
    <w:rsid w:val="00395433"/>
    <w:rsid w:val="00396F13"/>
    <w:rsid w:val="003A2C56"/>
    <w:rsid w:val="003A5EC5"/>
    <w:rsid w:val="003B089B"/>
    <w:rsid w:val="003B0E21"/>
    <w:rsid w:val="003C5807"/>
    <w:rsid w:val="003C6071"/>
    <w:rsid w:val="003D090C"/>
    <w:rsid w:val="003D21CF"/>
    <w:rsid w:val="003D5F54"/>
    <w:rsid w:val="003E0B87"/>
    <w:rsid w:val="003E0D2C"/>
    <w:rsid w:val="003E1816"/>
    <w:rsid w:val="003E3CBD"/>
    <w:rsid w:val="003E41E3"/>
    <w:rsid w:val="003E46ED"/>
    <w:rsid w:val="003E47B9"/>
    <w:rsid w:val="003E5359"/>
    <w:rsid w:val="003E752E"/>
    <w:rsid w:val="003F2C6B"/>
    <w:rsid w:val="003F32C9"/>
    <w:rsid w:val="003F4413"/>
    <w:rsid w:val="003F4464"/>
    <w:rsid w:val="003F634D"/>
    <w:rsid w:val="003F6C5A"/>
    <w:rsid w:val="00401D13"/>
    <w:rsid w:val="00404E22"/>
    <w:rsid w:val="00410500"/>
    <w:rsid w:val="0041087E"/>
    <w:rsid w:val="004114CF"/>
    <w:rsid w:val="00412E1E"/>
    <w:rsid w:val="00413841"/>
    <w:rsid w:val="004139D8"/>
    <w:rsid w:val="00415AA5"/>
    <w:rsid w:val="004223B3"/>
    <w:rsid w:val="004244F1"/>
    <w:rsid w:val="00431452"/>
    <w:rsid w:val="00432A9E"/>
    <w:rsid w:val="00435CED"/>
    <w:rsid w:val="0044515D"/>
    <w:rsid w:val="00450322"/>
    <w:rsid w:val="00452D40"/>
    <w:rsid w:val="00453A18"/>
    <w:rsid w:val="00454D2F"/>
    <w:rsid w:val="004560E9"/>
    <w:rsid w:val="00462D0A"/>
    <w:rsid w:val="004631A3"/>
    <w:rsid w:val="0046564E"/>
    <w:rsid w:val="004711BF"/>
    <w:rsid w:val="00473E27"/>
    <w:rsid w:val="004770F5"/>
    <w:rsid w:val="0048130A"/>
    <w:rsid w:val="00482279"/>
    <w:rsid w:val="00483B3C"/>
    <w:rsid w:val="00493462"/>
    <w:rsid w:val="0049461A"/>
    <w:rsid w:val="0049609A"/>
    <w:rsid w:val="00496116"/>
    <w:rsid w:val="004A1FF4"/>
    <w:rsid w:val="004A349D"/>
    <w:rsid w:val="004A42A8"/>
    <w:rsid w:val="004A4D14"/>
    <w:rsid w:val="004B0DF4"/>
    <w:rsid w:val="004B4FDE"/>
    <w:rsid w:val="004B559C"/>
    <w:rsid w:val="004B5A43"/>
    <w:rsid w:val="004B65D0"/>
    <w:rsid w:val="004B69E2"/>
    <w:rsid w:val="004D0C4A"/>
    <w:rsid w:val="004D51CF"/>
    <w:rsid w:val="004D62E4"/>
    <w:rsid w:val="004D65D7"/>
    <w:rsid w:val="004E5ED2"/>
    <w:rsid w:val="004E718F"/>
    <w:rsid w:val="004E7495"/>
    <w:rsid w:val="004F1279"/>
    <w:rsid w:val="004F1824"/>
    <w:rsid w:val="004F1DB7"/>
    <w:rsid w:val="004F2695"/>
    <w:rsid w:val="00501D42"/>
    <w:rsid w:val="005023A0"/>
    <w:rsid w:val="005028D9"/>
    <w:rsid w:val="005036A9"/>
    <w:rsid w:val="00505378"/>
    <w:rsid w:val="005118CE"/>
    <w:rsid w:val="00512F97"/>
    <w:rsid w:val="005133A3"/>
    <w:rsid w:val="00515A92"/>
    <w:rsid w:val="00520804"/>
    <w:rsid w:val="00521175"/>
    <w:rsid w:val="00521499"/>
    <w:rsid w:val="00522A46"/>
    <w:rsid w:val="00524ADE"/>
    <w:rsid w:val="00536E91"/>
    <w:rsid w:val="00541FF5"/>
    <w:rsid w:val="00546588"/>
    <w:rsid w:val="00547701"/>
    <w:rsid w:val="00553AE6"/>
    <w:rsid w:val="005549F3"/>
    <w:rsid w:val="00555ED4"/>
    <w:rsid w:val="005618F5"/>
    <w:rsid w:val="00561D50"/>
    <w:rsid w:val="00566048"/>
    <w:rsid w:val="00566729"/>
    <w:rsid w:val="00567D02"/>
    <w:rsid w:val="00570CE2"/>
    <w:rsid w:val="005731B3"/>
    <w:rsid w:val="00580652"/>
    <w:rsid w:val="00582C36"/>
    <w:rsid w:val="00584D2E"/>
    <w:rsid w:val="00584D8B"/>
    <w:rsid w:val="00586B6F"/>
    <w:rsid w:val="005A4845"/>
    <w:rsid w:val="005B174A"/>
    <w:rsid w:val="005C4842"/>
    <w:rsid w:val="005C703D"/>
    <w:rsid w:val="005D5D72"/>
    <w:rsid w:val="005D6259"/>
    <w:rsid w:val="005D695F"/>
    <w:rsid w:val="005E2D82"/>
    <w:rsid w:val="005F3579"/>
    <w:rsid w:val="005F7080"/>
    <w:rsid w:val="005F7BD3"/>
    <w:rsid w:val="00600856"/>
    <w:rsid w:val="00601D35"/>
    <w:rsid w:val="00611355"/>
    <w:rsid w:val="0061202F"/>
    <w:rsid w:val="00614696"/>
    <w:rsid w:val="00617CE3"/>
    <w:rsid w:val="006220E8"/>
    <w:rsid w:val="00624A5F"/>
    <w:rsid w:val="0062693D"/>
    <w:rsid w:val="00626C8F"/>
    <w:rsid w:val="00627DB3"/>
    <w:rsid w:val="006303B6"/>
    <w:rsid w:val="00631B66"/>
    <w:rsid w:val="00634E83"/>
    <w:rsid w:val="00642C96"/>
    <w:rsid w:val="006457C2"/>
    <w:rsid w:val="006466BE"/>
    <w:rsid w:val="006547A0"/>
    <w:rsid w:val="00655F5C"/>
    <w:rsid w:val="0065660C"/>
    <w:rsid w:val="00656F71"/>
    <w:rsid w:val="00657C9B"/>
    <w:rsid w:val="00662882"/>
    <w:rsid w:val="006653E1"/>
    <w:rsid w:val="006660FD"/>
    <w:rsid w:val="0066763D"/>
    <w:rsid w:val="00667D82"/>
    <w:rsid w:val="0067362B"/>
    <w:rsid w:val="006739D3"/>
    <w:rsid w:val="00674448"/>
    <w:rsid w:val="00675AEF"/>
    <w:rsid w:val="00675CC2"/>
    <w:rsid w:val="00676375"/>
    <w:rsid w:val="006779C2"/>
    <w:rsid w:val="006859D2"/>
    <w:rsid w:val="00685E90"/>
    <w:rsid w:val="00693F5B"/>
    <w:rsid w:val="006950AD"/>
    <w:rsid w:val="006A200D"/>
    <w:rsid w:val="006A276B"/>
    <w:rsid w:val="006A6279"/>
    <w:rsid w:val="006A6B4F"/>
    <w:rsid w:val="006B03C1"/>
    <w:rsid w:val="006B29C1"/>
    <w:rsid w:val="006B6501"/>
    <w:rsid w:val="006C3EB1"/>
    <w:rsid w:val="006C6D82"/>
    <w:rsid w:val="006D3C56"/>
    <w:rsid w:val="006D3E7E"/>
    <w:rsid w:val="006D498B"/>
    <w:rsid w:val="006D52AF"/>
    <w:rsid w:val="006E3883"/>
    <w:rsid w:val="006E3C9B"/>
    <w:rsid w:val="006E43C1"/>
    <w:rsid w:val="006E4A29"/>
    <w:rsid w:val="006E51FC"/>
    <w:rsid w:val="006F3951"/>
    <w:rsid w:val="006F5BE7"/>
    <w:rsid w:val="006F71B0"/>
    <w:rsid w:val="00701179"/>
    <w:rsid w:val="00703B29"/>
    <w:rsid w:val="00704048"/>
    <w:rsid w:val="00712DA6"/>
    <w:rsid w:val="00722E19"/>
    <w:rsid w:val="00723CFB"/>
    <w:rsid w:val="00724474"/>
    <w:rsid w:val="00731DDE"/>
    <w:rsid w:val="007332BF"/>
    <w:rsid w:val="00735A95"/>
    <w:rsid w:val="0073792C"/>
    <w:rsid w:val="00741BFD"/>
    <w:rsid w:val="00741D65"/>
    <w:rsid w:val="00741F50"/>
    <w:rsid w:val="00744300"/>
    <w:rsid w:val="00746AF7"/>
    <w:rsid w:val="00752F89"/>
    <w:rsid w:val="00753F6B"/>
    <w:rsid w:val="00763791"/>
    <w:rsid w:val="00763D11"/>
    <w:rsid w:val="00765189"/>
    <w:rsid w:val="00770464"/>
    <w:rsid w:val="00770CAC"/>
    <w:rsid w:val="007746CD"/>
    <w:rsid w:val="0077564A"/>
    <w:rsid w:val="00785729"/>
    <w:rsid w:val="0079485B"/>
    <w:rsid w:val="007950BC"/>
    <w:rsid w:val="00795CAD"/>
    <w:rsid w:val="00797984"/>
    <w:rsid w:val="007A3AD2"/>
    <w:rsid w:val="007A3CE9"/>
    <w:rsid w:val="007A41DF"/>
    <w:rsid w:val="007A4BD0"/>
    <w:rsid w:val="007A66C9"/>
    <w:rsid w:val="007B0F3D"/>
    <w:rsid w:val="007B1477"/>
    <w:rsid w:val="007B1E8C"/>
    <w:rsid w:val="007B2A90"/>
    <w:rsid w:val="007B3AB2"/>
    <w:rsid w:val="007C106B"/>
    <w:rsid w:val="007C34B5"/>
    <w:rsid w:val="007C480D"/>
    <w:rsid w:val="007C6CA9"/>
    <w:rsid w:val="007C7173"/>
    <w:rsid w:val="007D3369"/>
    <w:rsid w:val="007D3636"/>
    <w:rsid w:val="007D605C"/>
    <w:rsid w:val="007E0405"/>
    <w:rsid w:val="007E054E"/>
    <w:rsid w:val="007E226D"/>
    <w:rsid w:val="007E245D"/>
    <w:rsid w:val="007E745F"/>
    <w:rsid w:val="007F0A69"/>
    <w:rsid w:val="007F24D1"/>
    <w:rsid w:val="007F27A7"/>
    <w:rsid w:val="007F4F4F"/>
    <w:rsid w:val="007F5A48"/>
    <w:rsid w:val="007F77DB"/>
    <w:rsid w:val="00803699"/>
    <w:rsid w:val="0080396B"/>
    <w:rsid w:val="00804E93"/>
    <w:rsid w:val="00810771"/>
    <w:rsid w:val="0081153B"/>
    <w:rsid w:val="008117E1"/>
    <w:rsid w:val="00814482"/>
    <w:rsid w:val="00821ECE"/>
    <w:rsid w:val="00825102"/>
    <w:rsid w:val="008278DC"/>
    <w:rsid w:val="008318D3"/>
    <w:rsid w:val="0083251E"/>
    <w:rsid w:val="0083333B"/>
    <w:rsid w:val="008338A3"/>
    <w:rsid w:val="008341EF"/>
    <w:rsid w:val="0083423A"/>
    <w:rsid w:val="00834BEC"/>
    <w:rsid w:val="00835C3A"/>
    <w:rsid w:val="00836CE0"/>
    <w:rsid w:val="0083731B"/>
    <w:rsid w:val="00841947"/>
    <w:rsid w:val="008456B6"/>
    <w:rsid w:val="00853B79"/>
    <w:rsid w:val="0085617C"/>
    <w:rsid w:val="00860937"/>
    <w:rsid w:val="008613CE"/>
    <w:rsid w:val="00861D39"/>
    <w:rsid w:val="00861E6F"/>
    <w:rsid w:val="0086406E"/>
    <w:rsid w:val="00864D45"/>
    <w:rsid w:val="00867578"/>
    <w:rsid w:val="008716AE"/>
    <w:rsid w:val="00874C67"/>
    <w:rsid w:val="00881288"/>
    <w:rsid w:val="008815E9"/>
    <w:rsid w:val="00882B31"/>
    <w:rsid w:val="00883EEA"/>
    <w:rsid w:val="008870F0"/>
    <w:rsid w:val="00887A3D"/>
    <w:rsid w:val="00890BAE"/>
    <w:rsid w:val="00890C46"/>
    <w:rsid w:val="00891C08"/>
    <w:rsid w:val="008A00FE"/>
    <w:rsid w:val="008A111D"/>
    <w:rsid w:val="008A2E71"/>
    <w:rsid w:val="008A6AAC"/>
    <w:rsid w:val="008B2B81"/>
    <w:rsid w:val="008B2CB0"/>
    <w:rsid w:val="008B5CB8"/>
    <w:rsid w:val="008C3DC4"/>
    <w:rsid w:val="008D109B"/>
    <w:rsid w:val="008D6E85"/>
    <w:rsid w:val="008E22EA"/>
    <w:rsid w:val="008E5B9C"/>
    <w:rsid w:val="008E5E09"/>
    <w:rsid w:val="008F03F3"/>
    <w:rsid w:val="008F0BC0"/>
    <w:rsid w:val="008F3DBB"/>
    <w:rsid w:val="00900582"/>
    <w:rsid w:val="00900C58"/>
    <w:rsid w:val="009019F0"/>
    <w:rsid w:val="00901E59"/>
    <w:rsid w:val="00906152"/>
    <w:rsid w:val="00907B5A"/>
    <w:rsid w:val="00907ED6"/>
    <w:rsid w:val="00912146"/>
    <w:rsid w:val="00913459"/>
    <w:rsid w:val="009146D9"/>
    <w:rsid w:val="009154F8"/>
    <w:rsid w:val="00917323"/>
    <w:rsid w:val="00933B1A"/>
    <w:rsid w:val="00940FBF"/>
    <w:rsid w:val="00941412"/>
    <w:rsid w:val="009425F1"/>
    <w:rsid w:val="00942996"/>
    <w:rsid w:val="00943CAE"/>
    <w:rsid w:val="00946D29"/>
    <w:rsid w:val="00953FC3"/>
    <w:rsid w:val="00967E71"/>
    <w:rsid w:val="00970565"/>
    <w:rsid w:val="00975685"/>
    <w:rsid w:val="00975EF5"/>
    <w:rsid w:val="00976623"/>
    <w:rsid w:val="009823BC"/>
    <w:rsid w:val="00982A6C"/>
    <w:rsid w:val="0098312D"/>
    <w:rsid w:val="00983F66"/>
    <w:rsid w:val="0098423C"/>
    <w:rsid w:val="00984E66"/>
    <w:rsid w:val="00984F7F"/>
    <w:rsid w:val="009854C5"/>
    <w:rsid w:val="00986325"/>
    <w:rsid w:val="00987F9D"/>
    <w:rsid w:val="00990923"/>
    <w:rsid w:val="00990D40"/>
    <w:rsid w:val="00992ABE"/>
    <w:rsid w:val="009A775C"/>
    <w:rsid w:val="009A77EE"/>
    <w:rsid w:val="009B63F7"/>
    <w:rsid w:val="009B7938"/>
    <w:rsid w:val="009C1627"/>
    <w:rsid w:val="009E0C67"/>
    <w:rsid w:val="009E231F"/>
    <w:rsid w:val="009E7FE3"/>
    <w:rsid w:val="009F4FBD"/>
    <w:rsid w:val="00A01AD3"/>
    <w:rsid w:val="00A07BB7"/>
    <w:rsid w:val="00A12B4C"/>
    <w:rsid w:val="00A14506"/>
    <w:rsid w:val="00A16468"/>
    <w:rsid w:val="00A207E3"/>
    <w:rsid w:val="00A22D2C"/>
    <w:rsid w:val="00A23A53"/>
    <w:rsid w:val="00A2532A"/>
    <w:rsid w:val="00A30058"/>
    <w:rsid w:val="00A30E07"/>
    <w:rsid w:val="00A35BC3"/>
    <w:rsid w:val="00A37366"/>
    <w:rsid w:val="00A428B0"/>
    <w:rsid w:val="00A45DF4"/>
    <w:rsid w:val="00A47283"/>
    <w:rsid w:val="00A5467E"/>
    <w:rsid w:val="00A5589F"/>
    <w:rsid w:val="00A56612"/>
    <w:rsid w:val="00A56D39"/>
    <w:rsid w:val="00A70D87"/>
    <w:rsid w:val="00A748E3"/>
    <w:rsid w:val="00A764C7"/>
    <w:rsid w:val="00A765B1"/>
    <w:rsid w:val="00A776F5"/>
    <w:rsid w:val="00A812D4"/>
    <w:rsid w:val="00A85A6B"/>
    <w:rsid w:val="00A87258"/>
    <w:rsid w:val="00A908CC"/>
    <w:rsid w:val="00A95C7A"/>
    <w:rsid w:val="00AA155E"/>
    <w:rsid w:val="00AA47AD"/>
    <w:rsid w:val="00AA5346"/>
    <w:rsid w:val="00AA61A4"/>
    <w:rsid w:val="00AA695B"/>
    <w:rsid w:val="00AA6B47"/>
    <w:rsid w:val="00AA6B91"/>
    <w:rsid w:val="00AB319E"/>
    <w:rsid w:val="00AB52C8"/>
    <w:rsid w:val="00AB745D"/>
    <w:rsid w:val="00AC0693"/>
    <w:rsid w:val="00AC0EBD"/>
    <w:rsid w:val="00AD58ED"/>
    <w:rsid w:val="00AD66F1"/>
    <w:rsid w:val="00AD7CD7"/>
    <w:rsid w:val="00AE458B"/>
    <w:rsid w:val="00AE7B9D"/>
    <w:rsid w:val="00AF0B7F"/>
    <w:rsid w:val="00AF2E3F"/>
    <w:rsid w:val="00AF5BCA"/>
    <w:rsid w:val="00AF66F3"/>
    <w:rsid w:val="00B02C7B"/>
    <w:rsid w:val="00B02CD6"/>
    <w:rsid w:val="00B04A83"/>
    <w:rsid w:val="00B06881"/>
    <w:rsid w:val="00B13225"/>
    <w:rsid w:val="00B16B62"/>
    <w:rsid w:val="00B2266F"/>
    <w:rsid w:val="00B23DF1"/>
    <w:rsid w:val="00B262DD"/>
    <w:rsid w:val="00B32F47"/>
    <w:rsid w:val="00B379EB"/>
    <w:rsid w:val="00B41EB2"/>
    <w:rsid w:val="00B43E9D"/>
    <w:rsid w:val="00B50B02"/>
    <w:rsid w:val="00B51209"/>
    <w:rsid w:val="00B515AC"/>
    <w:rsid w:val="00B5343A"/>
    <w:rsid w:val="00B534FB"/>
    <w:rsid w:val="00B53992"/>
    <w:rsid w:val="00B603B6"/>
    <w:rsid w:val="00B61DDC"/>
    <w:rsid w:val="00B62B87"/>
    <w:rsid w:val="00B74F3B"/>
    <w:rsid w:val="00B80D2D"/>
    <w:rsid w:val="00B811D2"/>
    <w:rsid w:val="00B83182"/>
    <w:rsid w:val="00B86D3F"/>
    <w:rsid w:val="00B91A86"/>
    <w:rsid w:val="00B94706"/>
    <w:rsid w:val="00BA3228"/>
    <w:rsid w:val="00BA3323"/>
    <w:rsid w:val="00BA4E45"/>
    <w:rsid w:val="00BA68F9"/>
    <w:rsid w:val="00BB0A49"/>
    <w:rsid w:val="00BB1EA3"/>
    <w:rsid w:val="00BB2063"/>
    <w:rsid w:val="00BB3CE5"/>
    <w:rsid w:val="00BB410D"/>
    <w:rsid w:val="00BC18B5"/>
    <w:rsid w:val="00BC2092"/>
    <w:rsid w:val="00BC2D35"/>
    <w:rsid w:val="00BC7E3A"/>
    <w:rsid w:val="00BD0B87"/>
    <w:rsid w:val="00BD1C55"/>
    <w:rsid w:val="00BD4F42"/>
    <w:rsid w:val="00BE23C6"/>
    <w:rsid w:val="00BE2ABC"/>
    <w:rsid w:val="00BE4377"/>
    <w:rsid w:val="00BE6B39"/>
    <w:rsid w:val="00BF693F"/>
    <w:rsid w:val="00BF6C19"/>
    <w:rsid w:val="00C006D9"/>
    <w:rsid w:val="00C0086C"/>
    <w:rsid w:val="00C03F53"/>
    <w:rsid w:val="00C06075"/>
    <w:rsid w:val="00C07077"/>
    <w:rsid w:val="00C102AC"/>
    <w:rsid w:val="00C14606"/>
    <w:rsid w:val="00C146CC"/>
    <w:rsid w:val="00C147D9"/>
    <w:rsid w:val="00C22B3C"/>
    <w:rsid w:val="00C24735"/>
    <w:rsid w:val="00C25115"/>
    <w:rsid w:val="00C27837"/>
    <w:rsid w:val="00C27BF7"/>
    <w:rsid w:val="00C3102C"/>
    <w:rsid w:val="00C31A83"/>
    <w:rsid w:val="00C3437D"/>
    <w:rsid w:val="00C343F3"/>
    <w:rsid w:val="00C43F7A"/>
    <w:rsid w:val="00C4510E"/>
    <w:rsid w:val="00C50CA3"/>
    <w:rsid w:val="00C53A93"/>
    <w:rsid w:val="00C56CBA"/>
    <w:rsid w:val="00C65BEF"/>
    <w:rsid w:val="00C660EE"/>
    <w:rsid w:val="00C67A0D"/>
    <w:rsid w:val="00C710C8"/>
    <w:rsid w:val="00C71CEA"/>
    <w:rsid w:val="00C749CE"/>
    <w:rsid w:val="00C83F9D"/>
    <w:rsid w:val="00C84670"/>
    <w:rsid w:val="00C85379"/>
    <w:rsid w:val="00C907DB"/>
    <w:rsid w:val="00C92452"/>
    <w:rsid w:val="00C97A05"/>
    <w:rsid w:val="00CA4E69"/>
    <w:rsid w:val="00CA6F66"/>
    <w:rsid w:val="00CB039A"/>
    <w:rsid w:val="00CB06E7"/>
    <w:rsid w:val="00CB436C"/>
    <w:rsid w:val="00CB6554"/>
    <w:rsid w:val="00CC1971"/>
    <w:rsid w:val="00CC515A"/>
    <w:rsid w:val="00CC51B3"/>
    <w:rsid w:val="00CC5FF3"/>
    <w:rsid w:val="00CC7586"/>
    <w:rsid w:val="00CC7733"/>
    <w:rsid w:val="00CD1679"/>
    <w:rsid w:val="00CD3772"/>
    <w:rsid w:val="00CD39CA"/>
    <w:rsid w:val="00CD57E8"/>
    <w:rsid w:val="00CD6655"/>
    <w:rsid w:val="00CE0D42"/>
    <w:rsid w:val="00CE1351"/>
    <w:rsid w:val="00CE5C6C"/>
    <w:rsid w:val="00CE5C70"/>
    <w:rsid w:val="00CE7373"/>
    <w:rsid w:val="00CF259E"/>
    <w:rsid w:val="00D00F16"/>
    <w:rsid w:val="00D04F6C"/>
    <w:rsid w:val="00D121FD"/>
    <w:rsid w:val="00D124A6"/>
    <w:rsid w:val="00D133B0"/>
    <w:rsid w:val="00D14A9F"/>
    <w:rsid w:val="00D159CA"/>
    <w:rsid w:val="00D1632D"/>
    <w:rsid w:val="00D21925"/>
    <w:rsid w:val="00D2283A"/>
    <w:rsid w:val="00D22E55"/>
    <w:rsid w:val="00D23A74"/>
    <w:rsid w:val="00D27805"/>
    <w:rsid w:val="00D37235"/>
    <w:rsid w:val="00D42A39"/>
    <w:rsid w:val="00D47469"/>
    <w:rsid w:val="00D47CB3"/>
    <w:rsid w:val="00D5378E"/>
    <w:rsid w:val="00D55596"/>
    <w:rsid w:val="00D558E2"/>
    <w:rsid w:val="00D55FF4"/>
    <w:rsid w:val="00D637AB"/>
    <w:rsid w:val="00D63B09"/>
    <w:rsid w:val="00D6462B"/>
    <w:rsid w:val="00D6761A"/>
    <w:rsid w:val="00D73E90"/>
    <w:rsid w:val="00D75901"/>
    <w:rsid w:val="00D761B2"/>
    <w:rsid w:val="00D7758F"/>
    <w:rsid w:val="00D80760"/>
    <w:rsid w:val="00D82C8D"/>
    <w:rsid w:val="00D840E1"/>
    <w:rsid w:val="00D90850"/>
    <w:rsid w:val="00D91019"/>
    <w:rsid w:val="00DA5D4E"/>
    <w:rsid w:val="00DB121A"/>
    <w:rsid w:val="00DB24D6"/>
    <w:rsid w:val="00DB4FF1"/>
    <w:rsid w:val="00DB75A0"/>
    <w:rsid w:val="00DC0ADD"/>
    <w:rsid w:val="00DC3345"/>
    <w:rsid w:val="00DC33E2"/>
    <w:rsid w:val="00DC3B92"/>
    <w:rsid w:val="00DD0567"/>
    <w:rsid w:val="00DD0587"/>
    <w:rsid w:val="00DD4A36"/>
    <w:rsid w:val="00DD5A50"/>
    <w:rsid w:val="00DE4D7A"/>
    <w:rsid w:val="00DF4B6A"/>
    <w:rsid w:val="00DF4C24"/>
    <w:rsid w:val="00DF682B"/>
    <w:rsid w:val="00E028EE"/>
    <w:rsid w:val="00E04C7C"/>
    <w:rsid w:val="00E1176E"/>
    <w:rsid w:val="00E12D89"/>
    <w:rsid w:val="00E134A9"/>
    <w:rsid w:val="00E1537D"/>
    <w:rsid w:val="00E16F0F"/>
    <w:rsid w:val="00E17773"/>
    <w:rsid w:val="00E2469D"/>
    <w:rsid w:val="00E263E3"/>
    <w:rsid w:val="00E31AD8"/>
    <w:rsid w:val="00E34210"/>
    <w:rsid w:val="00E34484"/>
    <w:rsid w:val="00E36B5E"/>
    <w:rsid w:val="00E375D2"/>
    <w:rsid w:val="00E40603"/>
    <w:rsid w:val="00E4170E"/>
    <w:rsid w:val="00E47DAE"/>
    <w:rsid w:val="00E51975"/>
    <w:rsid w:val="00E53A09"/>
    <w:rsid w:val="00E55EC7"/>
    <w:rsid w:val="00E56729"/>
    <w:rsid w:val="00E60207"/>
    <w:rsid w:val="00E60C5C"/>
    <w:rsid w:val="00E6589A"/>
    <w:rsid w:val="00E6745B"/>
    <w:rsid w:val="00E707B4"/>
    <w:rsid w:val="00E72A1B"/>
    <w:rsid w:val="00E74C27"/>
    <w:rsid w:val="00E7649A"/>
    <w:rsid w:val="00E77AB1"/>
    <w:rsid w:val="00E82B6F"/>
    <w:rsid w:val="00E855E1"/>
    <w:rsid w:val="00E8728A"/>
    <w:rsid w:val="00E91041"/>
    <w:rsid w:val="00E91297"/>
    <w:rsid w:val="00E9146A"/>
    <w:rsid w:val="00E96699"/>
    <w:rsid w:val="00E967EE"/>
    <w:rsid w:val="00E97559"/>
    <w:rsid w:val="00E97C32"/>
    <w:rsid w:val="00EA0E00"/>
    <w:rsid w:val="00EA2556"/>
    <w:rsid w:val="00EA70FE"/>
    <w:rsid w:val="00EA71AF"/>
    <w:rsid w:val="00EB013A"/>
    <w:rsid w:val="00EB108C"/>
    <w:rsid w:val="00EB6480"/>
    <w:rsid w:val="00EC2D9A"/>
    <w:rsid w:val="00EC3A16"/>
    <w:rsid w:val="00EC5BDD"/>
    <w:rsid w:val="00EC6224"/>
    <w:rsid w:val="00EC6AF0"/>
    <w:rsid w:val="00ED295F"/>
    <w:rsid w:val="00ED5BF6"/>
    <w:rsid w:val="00EF3353"/>
    <w:rsid w:val="00EF370D"/>
    <w:rsid w:val="00EF4305"/>
    <w:rsid w:val="00EF430A"/>
    <w:rsid w:val="00EF6DB2"/>
    <w:rsid w:val="00F00EF5"/>
    <w:rsid w:val="00F02E8D"/>
    <w:rsid w:val="00F07DE2"/>
    <w:rsid w:val="00F1236D"/>
    <w:rsid w:val="00F12A52"/>
    <w:rsid w:val="00F16234"/>
    <w:rsid w:val="00F1643C"/>
    <w:rsid w:val="00F21327"/>
    <w:rsid w:val="00F22E1D"/>
    <w:rsid w:val="00F241BF"/>
    <w:rsid w:val="00F2612A"/>
    <w:rsid w:val="00F2738D"/>
    <w:rsid w:val="00F33429"/>
    <w:rsid w:val="00F36A54"/>
    <w:rsid w:val="00F4298B"/>
    <w:rsid w:val="00F43894"/>
    <w:rsid w:val="00F523DE"/>
    <w:rsid w:val="00F536A3"/>
    <w:rsid w:val="00F537DC"/>
    <w:rsid w:val="00F62124"/>
    <w:rsid w:val="00F73C41"/>
    <w:rsid w:val="00F80585"/>
    <w:rsid w:val="00F80C76"/>
    <w:rsid w:val="00F83375"/>
    <w:rsid w:val="00F85AFC"/>
    <w:rsid w:val="00F90B05"/>
    <w:rsid w:val="00F93B1B"/>
    <w:rsid w:val="00F93DAD"/>
    <w:rsid w:val="00F9582B"/>
    <w:rsid w:val="00FB00DE"/>
    <w:rsid w:val="00FB188E"/>
    <w:rsid w:val="00FB2712"/>
    <w:rsid w:val="00FB2997"/>
    <w:rsid w:val="00FB3997"/>
    <w:rsid w:val="00FB5A63"/>
    <w:rsid w:val="00FB6815"/>
    <w:rsid w:val="00FC2717"/>
    <w:rsid w:val="00FC4FE2"/>
    <w:rsid w:val="00FC5840"/>
    <w:rsid w:val="00FC60CB"/>
    <w:rsid w:val="00FD3E53"/>
    <w:rsid w:val="00FE034F"/>
    <w:rsid w:val="00FE413E"/>
    <w:rsid w:val="00FE41E1"/>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767"/>
  <w15:docId w15:val="{B5A91B5A-6A34-5044-8665-202A172E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7C"/>
    <w:pPr>
      <w:autoSpaceDN/>
      <w:textAlignment w:val="auto"/>
    </w:pPr>
    <w:rPr>
      <w:rFonts w:ascii="Times New Roman" w:eastAsia="Times New Roman" w:hAnsi="Times New Roman" w:cs="Times New Roman"/>
      <w:kern w:val="0"/>
      <w:sz w:val="20"/>
      <w:lang w:eastAsia="en-GB" w:bidi="ar-SA"/>
    </w:rPr>
  </w:style>
  <w:style w:type="paragraph" w:styleId="Heading1">
    <w:name w:val="heading 1"/>
    <w:basedOn w:val="Heading"/>
    <w:next w:val="Textbody"/>
    <w:link w:val="Heading1Char"/>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CE5C6C"/>
    <w:pPr>
      <w:spacing w:line="276" w:lineRule="auto"/>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spacing w:before="240" w:after="120"/>
    </w:pPr>
    <w:rPr>
      <w:rFonts w:asciiTheme="minorHAnsi" w:hAnsiTheme="minorHAnsi"/>
      <w:b/>
      <w:bCs/>
      <w:szCs w:val="20"/>
    </w:rPr>
  </w:style>
  <w:style w:type="paragraph" w:styleId="TOC2">
    <w:name w:val="toc 2"/>
    <w:basedOn w:val="Normal"/>
    <w:next w:val="Normal"/>
    <w:autoRedefine/>
    <w:uiPriority w:val="39"/>
    <w:unhideWhenUsed/>
    <w:rsid w:val="00983F66"/>
    <w:pPr>
      <w:spacing w:before="120"/>
      <w:ind w:left="200"/>
    </w:pPr>
    <w:rPr>
      <w:rFonts w:asciiTheme="minorHAnsi" w:hAnsiTheme="minorHAnsi"/>
      <w:i/>
      <w:iCs/>
      <w:szCs w:val="20"/>
    </w:rPr>
  </w:style>
  <w:style w:type="paragraph" w:styleId="TOC3">
    <w:name w:val="toc 3"/>
    <w:basedOn w:val="Normal"/>
    <w:next w:val="Normal"/>
    <w:autoRedefine/>
    <w:uiPriority w:val="39"/>
    <w:unhideWhenUsed/>
    <w:rsid w:val="00983F66"/>
    <w:pPr>
      <w:ind w:left="400"/>
    </w:pPr>
    <w:rPr>
      <w:rFonts w:asciiTheme="minorHAnsi" w:hAnsiTheme="minorHAnsi"/>
      <w:szCs w:val="20"/>
    </w:rPr>
  </w:style>
  <w:style w:type="paragraph" w:styleId="TOC4">
    <w:name w:val="toc 4"/>
    <w:basedOn w:val="Normal"/>
    <w:next w:val="Normal"/>
    <w:autoRedefine/>
    <w:uiPriority w:val="39"/>
    <w:unhideWhenUsed/>
    <w:rsid w:val="00983F66"/>
    <w:pPr>
      <w:ind w:left="600"/>
    </w:pPr>
    <w:rPr>
      <w:rFonts w:asciiTheme="minorHAnsi" w:hAnsiTheme="minorHAnsi"/>
      <w:szCs w:val="20"/>
    </w:rPr>
  </w:style>
  <w:style w:type="paragraph" w:styleId="TOC5">
    <w:name w:val="toc 5"/>
    <w:basedOn w:val="Normal"/>
    <w:next w:val="Normal"/>
    <w:autoRedefine/>
    <w:uiPriority w:val="39"/>
    <w:unhideWhenUsed/>
    <w:rsid w:val="00983F66"/>
    <w:pPr>
      <w:ind w:left="800"/>
    </w:pPr>
    <w:rPr>
      <w:rFonts w:asciiTheme="minorHAnsi" w:hAnsiTheme="minorHAnsi"/>
      <w:szCs w:val="20"/>
    </w:rPr>
  </w:style>
  <w:style w:type="paragraph" w:styleId="TOC6">
    <w:name w:val="toc 6"/>
    <w:basedOn w:val="Normal"/>
    <w:next w:val="Normal"/>
    <w:autoRedefine/>
    <w:uiPriority w:val="39"/>
    <w:unhideWhenUsed/>
    <w:rsid w:val="00983F66"/>
    <w:pPr>
      <w:ind w:left="1000"/>
    </w:pPr>
    <w:rPr>
      <w:rFonts w:asciiTheme="minorHAnsi" w:hAnsiTheme="minorHAnsi"/>
      <w:szCs w:val="20"/>
    </w:rPr>
  </w:style>
  <w:style w:type="paragraph" w:styleId="TOC7">
    <w:name w:val="toc 7"/>
    <w:basedOn w:val="Normal"/>
    <w:next w:val="Normal"/>
    <w:autoRedefine/>
    <w:uiPriority w:val="39"/>
    <w:unhideWhenUsed/>
    <w:rsid w:val="00983F66"/>
    <w:pPr>
      <w:ind w:left="1200"/>
    </w:pPr>
    <w:rPr>
      <w:rFonts w:asciiTheme="minorHAnsi" w:hAnsiTheme="minorHAnsi"/>
      <w:szCs w:val="20"/>
    </w:rPr>
  </w:style>
  <w:style w:type="paragraph" w:styleId="TOC8">
    <w:name w:val="toc 8"/>
    <w:basedOn w:val="Normal"/>
    <w:next w:val="Normal"/>
    <w:autoRedefine/>
    <w:uiPriority w:val="39"/>
    <w:unhideWhenUsed/>
    <w:rsid w:val="00983F66"/>
    <w:pPr>
      <w:ind w:left="1400"/>
    </w:pPr>
    <w:rPr>
      <w:rFonts w:asciiTheme="minorHAnsi" w:hAnsiTheme="minorHAnsi"/>
      <w:szCs w:val="20"/>
    </w:rPr>
  </w:style>
  <w:style w:type="paragraph" w:styleId="TOC9">
    <w:name w:val="toc 9"/>
    <w:basedOn w:val="Normal"/>
    <w:next w:val="Normal"/>
    <w:autoRedefine/>
    <w:uiPriority w:val="39"/>
    <w:unhideWhenUsed/>
    <w:rsid w:val="00983F66"/>
    <w:pPr>
      <w:ind w:left="1600"/>
    </w:pPr>
    <w:rPr>
      <w:rFonts w:asciiTheme="minorHAnsi" w:hAnsi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CE5C6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ListParagraph">
    <w:name w:val="List Paragraph"/>
    <w:basedOn w:val="Normal"/>
    <w:uiPriority w:val="34"/>
    <w:qFormat/>
    <w:rsid w:val="00197DF5"/>
    <w:pPr>
      <w:ind w:left="720"/>
      <w:contextualSpacing/>
    </w:pPr>
  </w:style>
  <w:style w:type="character" w:customStyle="1" w:styleId="Heading1Char">
    <w:name w:val="Heading 1 Char"/>
    <w:basedOn w:val="DefaultParagraphFont"/>
    <w:link w:val="Heading1"/>
    <w:uiPriority w:val="9"/>
    <w:rsid w:val="00584D2E"/>
    <w:rPr>
      <w:rFonts w:ascii="SF Mono" w:eastAsia="Roboto Mono" w:hAnsi="SF Mono" w:cs="Roboto Mono"/>
      <w:b/>
      <w:b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0568198">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32144020">
      <w:bodyDiv w:val="1"/>
      <w:marLeft w:val="0"/>
      <w:marRight w:val="0"/>
      <w:marTop w:val="0"/>
      <w:marBottom w:val="0"/>
      <w:divBdr>
        <w:top w:val="none" w:sz="0" w:space="0" w:color="auto"/>
        <w:left w:val="none" w:sz="0" w:space="0" w:color="auto"/>
        <w:bottom w:val="none" w:sz="0" w:space="0" w:color="auto"/>
        <w:right w:val="none" w:sz="0" w:space="0" w:color="auto"/>
      </w:divBdr>
    </w:div>
    <w:div w:id="135883337">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22859242">
      <w:bodyDiv w:val="1"/>
      <w:marLeft w:val="0"/>
      <w:marRight w:val="0"/>
      <w:marTop w:val="0"/>
      <w:marBottom w:val="0"/>
      <w:divBdr>
        <w:top w:val="none" w:sz="0" w:space="0" w:color="auto"/>
        <w:left w:val="none" w:sz="0" w:space="0" w:color="auto"/>
        <w:bottom w:val="none" w:sz="0" w:space="0" w:color="auto"/>
        <w:right w:val="none" w:sz="0" w:space="0" w:color="auto"/>
      </w:divBdr>
      <w:divsChild>
        <w:div w:id="1277297268">
          <w:marLeft w:val="0"/>
          <w:marRight w:val="0"/>
          <w:marTop w:val="0"/>
          <w:marBottom w:val="0"/>
          <w:divBdr>
            <w:top w:val="none" w:sz="0" w:space="0" w:color="auto"/>
            <w:left w:val="none" w:sz="0" w:space="0" w:color="auto"/>
            <w:bottom w:val="none" w:sz="0" w:space="0" w:color="auto"/>
            <w:right w:val="none" w:sz="0" w:space="0" w:color="auto"/>
          </w:divBdr>
          <w:divsChild>
            <w:div w:id="84152763">
              <w:marLeft w:val="0"/>
              <w:marRight w:val="0"/>
              <w:marTop w:val="0"/>
              <w:marBottom w:val="0"/>
              <w:divBdr>
                <w:top w:val="none" w:sz="0" w:space="0" w:color="auto"/>
                <w:left w:val="none" w:sz="0" w:space="0" w:color="auto"/>
                <w:bottom w:val="none" w:sz="0" w:space="0" w:color="auto"/>
                <w:right w:val="none" w:sz="0" w:space="0" w:color="auto"/>
              </w:divBdr>
              <w:divsChild>
                <w:div w:id="3524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28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237">
          <w:marLeft w:val="0"/>
          <w:marRight w:val="0"/>
          <w:marTop w:val="0"/>
          <w:marBottom w:val="0"/>
          <w:divBdr>
            <w:top w:val="none" w:sz="0" w:space="0" w:color="auto"/>
            <w:left w:val="none" w:sz="0" w:space="0" w:color="auto"/>
            <w:bottom w:val="none" w:sz="0" w:space="0" w:color="auto"/>
            <w:right w:val="none" w:sz="0" w:space="0" w:color="auto"/>
          </w:divBdr>
          <w:divsChild>
            <w:div w:id="519201040">
              <w:marLeft w:val="0"/>
              <w:marRight w:val="0"/>
              <w:marTop w:val="0"/>
              <w:marBottom w:val="0"/>
              <w:divBdr>
                <w:top w:val="none" w:sz="0" w:space="0" w:color="auto"/>
                <w:left w:val="none" w:sz="0" w:space="0" w:color="auto"/>
                <w:bottom w:val="none" w:sz="0" w:space="0" w:color="auto"/>
                <w:right w:val="none" w:sz="0" w:space="0" w:color="auto"/>
              </w:divBdr>
              <w:divsChild>
                <w:div w:id="158010698">
                  <w:marLeft w:val="0"/>
                  <w:marRight w:val="0"/>
                  <w:marTop w:val="0"/>
                  <w:marBottom w:val="0"/>
                  <w:divBdr>
                    <w:top w:val="none" w:sz="0" w:space="0" w:color="auto"/>
                    <w:left w:val="none" w:sz="0" w:space="0" w:color="auto"/>
                    <w:bottom w:val="none" w:sz="0" w:space="0" w:color="auto"/>
                    <w:right w:val="none" w:sz="0" w:space="0" w:color="auto"/>
                  </w:divBdr>
                </w:div>
                <w:div w:id="18588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30472671">
      <w:bodyDiv w:val="1"/>
      <w:marLeft w:val="0"/>
      <w:marRight w:val="0"/>
      <w:marTop w:val="0"/>
      <w:marBottom w:val="0"/>
      <w:divBdr>
        <w:top w:val="none" w:sz="0" w:space="0" w:color="auto"/>
        <w:left w:val="none" w:sz="0" w:space="0" w:color="auto"/>
        <w:bottom w:val="none" w:sz="0" w:space="0" w:color="auto"/>
        <w:right w:val="none" w:sz="0" w:space="0" w:color="auto"/>
      </w:divBdr>
      <w:divsChild>
        <w:div w:id="289634026">
          <w:marLeft w:val="0"/>
          <w:marRight w:val="0"/>
          <w:marTop w:val="0"/>
          <w:marBottom w:val="0"/>
          <w:divBdr>
            <w:top w:val="none" w:sz="0" w:space="0" w:color="auto"/>
            <w:left w:val="none" w:sz="0" w:space="0" w:color="auto"/>
            <w:bottom w:val="none" w:sz="0" w:space="0" w:color="auto"/>
            <w:right w:val="none" w:sz="0" w:space="0" w:color="auto"/>
          </w:divBdr>
          <w:divsChild>
            <w:div w:id="1360470322">
              <w:marLeft w:val="0"/>
              <w:marRight w:val="0"/>
              <w:marTop w:val="0"/>
              <w:marBottom w:val="0"/>
              <w:divBdr>
                <w:top w:val="none" w:sz="0" w:space="0" w:color="auto"/>
                <w:left w:val="none" w:sz="0" w:space="0" w:color="auto"/>
                <w:bottom w:val="none" w:sz="0" w:space="0" w:color="auto"/>
                <w:right w:val="none" w:sz="0" w:space="0" w:color="auto"/>
              </w:divBdr>
              <w:divsChild>
                <w:div w:id="1724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508177900">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0600542">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20767067">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95952299">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125276562">
      <w:bodyDiv w:val="1"/>
      <w:marLeft w:val="0"/>
      <w:marRight w:val="0"/>
      <w:marTop w:val="0"/>
      <w:marBottom w:val="0"/>
      <w:divBdr>
        <w:top w:val="none" w:sz="0" w:space="0" w:color="auto"/>
        <w:left w:val="none" w:sz="0" w:space="0" w:color="auto"/>
        <w:bottom w:val="none" w:sz="0" w:space="0" w:color="auto"/>
        <w:right w:val="none" w:sz="0" w:space="0" w:color="auto"/>
      </w:divBdr>
    </w:div>
    <w:div w:id="116335078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58245897">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362979079">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537770">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65661841">
      <w:bodyDiv w:val="1"/>
      <w:marLeft w:val="0"/>
      <w:marRight w:val="0"/>
      <w:marTop w:val="0"/>
      <w:marBottom w:val="0"/>
      <w:divBdr>
        <w:top w:val="none" w:sz="0" w:space="0" w:color="auto"/>
        <w:left w:val="none" w:sz="0" w:space="0" w:color="auto"/>
        <w:bottom w:val="none" w:sz="0" w:space="0" w:color="auto"/>
        <w:right w:val="none" w:sz="0" w:space="0" w:color="auto"/>
      </w:divBdr>
    </w:div>
    <w:div w:id="1492865850">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25359624">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1625369">
      <w:bodyDiv w:val="1"/>
      <w:marLeft w:val="0"/>
      <w:marRight w:val="0"/>
      <w:marTop w:val="0"/>
      <w:marBottom w:val="0"/>
      <w:divBdr>
        <w:top w:val="none" w:sz="0" w:space="0" w:color="auto"/>
        <w:left w:val="none" w:sz="0" w:space="0" w:color="auto"/>
        <w:bottom w:val="none" w:sz="0" w:space="0" w:color="auto"/>
        <w:right w:val="none" w:sz="0" w:space="0" w:color="auto"/>
      </w:divBdr>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19409417">
      <w:bodyDiv w:val="1"/>
      <w:marLeft w:val="0"/>
      <w:marRight w:val="0"/>
      <w:marTop w:val="0"/>
      <w:marBottom w:val="0"/>
      <w:divBdr>
        <w:top w:val="none" w:sz="0" w:space="0" w:color="auto"/>
        <w:left w:val="none" w:sz="0" w:space="0" w:color="auto"/>
        <w:bottom w:val="none" w:sz="0" w:space="0" w:color="auto"/>
        <w:right w:val="none" w:sz="0" w:space="0" w:color="auto"/>
      </w:divBdr>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26560296">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753313682">
      <w:bodyDiv w:val="1"/>
      <w:marLeft w:val="0"/>
      <w:marRight w:val="0"/>
      <w:marTop w:val="0"/>
      <w:marBottom w:val="0"/>
      <w:divBdr>
        <w:top w:val="none" w:sz="0" w:space="0" w:color="auto"/>
        <w:left w:val="none" w:sz="0" w:space="0" w:color="auto"/>
        <w:bottom w:val="none" w:sz="0" w:space="0" w:color="auto"/>
        <w:right w:val="none" w:sz="0" w:space="0" w:color="auto"/>
      </w:divBdr>
    </w:div>
    <w:div w:id="178469037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46434479">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358342">
      <w:bodyDiv w:val="1"/>
      <w:marLeft w:val="0"/>
      <w:marRight w:val="0"/>
      <w:marTop w:val="0"/>
      <w:marBottom w:val="0"/>
      <w:divBdr>
        <w:top w:val="none" w:sz="0" w:space="0" w:color="auto"/>
        <w:left w:val="none" w:sz="0" w:space="0" w:color="auto"/>
        <w:bottom w:val="none" w:sz="0" w:space="0" w:color="auto"/>
        <w:right w:val="none" w:sz="0" w:space="0" w:color="auto"/>
      </w:divBdr>
      <w:divsChild>
        <w:div w:id="1602253532">
          <w:marLeft w:val="0"/>
          <w:marRight w:val="0"/>
          <w:marTop w:val="0"/>
          <w:marBottom w:val="0"/>
          <w:divBdr>
            <w:top w:val="none" w:sz="0" w:space="0" w:color="auto"/>
            <w:left w:val="none" w:sz="0" w:space="0" w:color="auto"/>
            <w:bottom w:val="none" w:sz="0" w:space="0" w:color="auto"/>
            <w:right w:val="none" w:sz="0" w:space="0" w:color="auto"/>
          </w:divBdr>
          <w:divsChild>
            <w:div w:id="2103598112">
              <w:marLeft w:val="0"/>
              <w:marRight w:val="0"/>
              <w:marTop w:val="0"/>
              <w:marBottom w:val="0"/>
              <w:divBdr>
                <w:top w:val="none" w:sz="0" w:space="0" w:color="auto"/>
                <w:left w:val="none" w:sz="0" w:space="0" w:color="auto"/>
                <w:bottom w:val="none" w:sz="0" w:space="0" w:color="auto"/>
                <w:right w:val="none" w:sz="0" w:space="0" w:color="auto"/>
              </w:divBdr>
              <w:divsChild>
                <w:div w:id="2037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 w:id="2118718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doc.perl.org/perlvar" TargetMode="External"/><Relationship Id="rId13" Type="http://schemas.openxmlformats.org/officeDocument/2006/relationships/hyperlink" Target="https://perldoc.perl.org/File::Fi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tacpan.org/pod/DateTime::Du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cpan.org/pod/DateTime::Format::Strpti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erldoc.perl.org/Storable" TargetMode="External"/><Relationship Id="rId4" Type="http://schemas.openxmlformats.org/officeDocument/2006/relationships/settings" Target="settings.xml"/><Relationship Id="rId9" Type="http://schemas.openxmlformats.org/officeDocument/2006/relationships/hyperlink" Target="https://perldoc.perl.org/File::Spec"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esktop/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1736</TotalTime>
  <Pages>69</Pages>
  <Words>15331</Words>
  <Characters>87390</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149</cp:revision>
  <cp:lastPrinted>2021-03-18T07:15:00Z</cp:lastPrinted>
  <dcterms:created xsi:type="dcterms:W3CDTF">2021-06-08T07:46:00Z</dcterms:created>
  <dcterms:modified xsi:type="dcterms:W3CDTF">2021-06-27T13:59:00Z</dcterms:modified>
  <cp:category/>
</cp:coreProperties>
</file>