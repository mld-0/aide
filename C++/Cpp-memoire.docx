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lang w:eastAsia="en-US"/>
        </w:rPr>
      </w:sdtEndPr>
      <w:sdtContent>
        <w:p w14:paraId="398C457A" w14:textId="77777777" w:rsidR="00983F66" w:rsidRPr="00D37235" w:rsidRDefault="002050B9" w:rsidP="00D37235">
          <w:pPr>
            <w:pStyle w:val="Textbody"/>
            <w:rPr>
              <w:rFonts w:ascii="Palatino" w:hAnsi="Palatino"/>
              <w:sz w:val="32"/>
              <w:szCs w:val="32"/>
            </w:rPr>
          </w:pPr>
          <w:r>
            <w:rPr>
              <w:rFonts w:ascii="Palatino" w:hAnsi="Palatino"/>
              <w:sz w:val="32"/>
              <w:szCs w:val="32"/>
            </w:rPr>
            <w:t>C</w:t>
          </w:r>
          <w:r w:rsidR="00B43A31">
            <w:rPr>
              <w:rFonts w:ascii="Palatino" w:hAnsi="Palatino"/>
              <w:sz w:val="32"/>
              <w:szCs w:val="32"/>
            </w:rPr>
            <w:t>++</w:t>
          </w:r>
          <w:r w:rsidR="00D37235" w:rsidRPr="00473E27">
            <w:rPr>
              <w:rFonts w:ascii="Palatino" w:hAnsi="Palatino"/>
              <w:sz w:val="32"/>
              <w:szCs w:val="32"/>
            </w:rPr>
            <w:t xml:space="preserve"> Memoire </w:t>
          </w:r>
        </w:p>
        <w:p w14:paraId="71BA48E0" w14:textId="4E0A9102" w:rsidR="00DD7641" w:rsidRDefault="009E7630">
          <w:pPr>
            <w:pStyle w:val="TOC1"/>
            <w:tabs>
              <w:tab w:val="right" w:leader="dot" w:pos="9628"/>
            </w:tabs>
            <w:rPr>
              <w:rFonts w:eastAsiaTheme="minorEastAsia" w:cstheme="minorBidi"/>
              <w:b w:val="0"/>
              <w:bCs w:val="0"/>
              <w:i w:val="0"/>
              <w:iCs w:val="0"/>
              <w:noProof/>
              <w:kern w:val="0"/>
              <w:sz w:val="24"/>
              <w:lang w:eastAsia="en-US" w:bidi="ar-SA"/>
            </w:rPr>
          </w:pPr>
          <w:r>
            <w:fldChar w:fldCharType="begin"/>
          </w:r>
          <w:r>
            <w:instrText xml:space="preserve"> TOC \o "1-3" \h \z \u </w:instrText>
          </w:r>
          <w:r>
            <w:fldChar w:fldCharType="separate"/>
          </w:r>
          <w:hyperlink w:anchor="_Toc74075360" w:history="1">
            <w:r w:rsidR="00DD7641" w:rsidRPr="00386523">
              <w:rPr>
                <w:rStyle w:val="Hyperlink"/>
                <w:noProof/>
              </w:rPr>
              <w:t>&lt;iostream&gt;</w:t>
            </w:r>
            <w:r w:rsidR="00DD7641">
              <w:rPr>
                <w:noProof/>
                <w:webHidden/>
              </w:rPr>
              <w:tab/>
            </w:r>
            <w:r w:rsidR="00DD7641">
              <w:rPr>
                <w:noProof/>
                <w:webHidden/>
              </w:rPr>
              <w:fldChar w:fldCharType="begin"/>
            </w:r>
            <w:r w:rsidR="00DD7641">
              <w:rPr>
                <w:noProof/>
                <w:webHidden/>
              </w:rPr>
              <w:instrText xml:space="preserve"> PAGEREF _Toc74075360 \h </w:instrText>
            </w:r>
            <w:r w:rsidR="00DD7641">
              <w:rPr>
                <w:noProof/>
                <w:webHidden/>
              </w:rPr>
            </w:r>
            <w:r w:rsidR="00DD7641">
              <w:rPr>
                <w:noProof/>
                <w:webHidden/>
              </w:rPr>
              <w:fldChar w:fldCharType="separate"/>
            </w:r>
            <w:r w:rsidR="00DD7641">
              <w:rPr>
                <w:noProof/>
                <w:webHidden/>
              </w:rPr>
              <w:t>2</w:t>
            </w:r>
            <w:r w:rsidR="00DD7641">
              <w:rPr>
                <w:noProof/>
                <w:webHidden/>
              </w:rPr>
              <w:fldChar w:fldCharType="end"/>
            </w:r>
          </w:hyperlink>
        </w:p>
        <w:p w14:paraId="128ABCBA" w14:textId="30E93B2D" w:rsidR="00DD7641" w:rsidRDefault="003770A7">
          <w:pPr>
            <w:pStyle w:val="TOC2"/>
            <w:tabs>
              <w:tab w:val="right" w:leader="dot" w:pos="9628"/>
            </w:tabs>
            <w:rPr>
              <w:rFonts w:eastAsiaTheme="minorEastAsia" w:cstheme="minorBidi"/>
              <w:b w:val="0"/>
              <w:bCs w:val="0"/>
              <w:noProof/>
              <w:sz w:val="24"/>
              <w:szCs w:val="24"/>
            </w:rPr>
          </w:pPr>
          <w:hyperlink w:anchor="_Toc74075361" w:history="1">
            <w:r w:rsidR="00DD7641" w:rsidRPr="00386523">
              <w:rPr>
                <w:rStyle w:val="Hyperlink"/>
                <w:noProof/>
                <w:lang w:bidi="hi-IN"/>
              </w:rPr>
              <w:t>printf() vs cout</w:t>
            </w:r>
            <w:r w:rsidR="00DD7641">
              <w:rPr>
                <w:noProof/>
                <w:webHidden/>
              </w:rPr>
              <w:tab/>
            </w:r>
            <w:r w:rsidR="00DD7641">
              <w:rPr>
                <w:noProof/>
                <w:webHidden/>
              </w:rPr>
              <w:fldChar w:fldCharType="begin"/>
            </w:r>
            <w:r w:rsidR="00DD7641">
              <w:rPr>
                <w:noProof/>
                <w:webHidden/>
              </w:rPr>
              <w:instrText xml:space="preserve"> PAGEREF _Toc74075361 \h </w:instrText>
            </w:r>
            <w:r w:rsidR="00DD7641">
              <w:rPr>
                <w:noProof/>
                <w:webHidden/>
              </w:rPr>
            </w:r>
            <w:r w:rsidR="00DD7641">
              <w:rPr>
                <w:noProof/>
                <w:webHidden/>
              </w:rPr>
              <w:fldChar w:fldCharType="separate"/>
            </w:r>
            <w:r w:rsidR="00DD7641">
              <w:rPr>
                <w:noProof/>
                <w:webHidden/>
              </w:rPr>
              <w:t>2</w:t>
            </w:r>
            <w:r w:rsidR="00DD7641">
              <w:rPr>
                <w:noProof/>
                <w:webHidden/>
              </w:rPr>
              <w:fldChar w:fldCharType="end"/>
            </w:r>
          </w:hyperlink>
        </w:p>
        <w:p w14:paraId="6F76EF14" w14:textId="26382FA5" w:rsidR="00DD7641" w:rsidRDefault="003770A7">
          <w:pPr>
            <w:pStyle w:val="TOC1"/>
            <w:tabs>
              <w:tab w:val="right" w:leader="dot" w:pos="9628"/>
            </w:tabs>
            <w:rPr>
              <w:rFonts w:eastAsiaTheme="minorEastAsia" w:cstheme="minorBidi"/>
              <w:b w:val="0"/>
              <w:bCs w:val="0"/>
              <w:i w:val="0"/>
              <w:iCs w:val="0"/>
              <w:noProof/>
              <w:kern w:val="0"/>
              <w:sz w:val="24"/>
              <w:lang w:eastAsia="en-US" w:bidi="ar-SA"/>
            </w:rPr>
          </w:pPr>
          <w:hyperlink w:anchor="_Toc74075362" w:history="1">
            <w:r w:rsidR="00DD7641" w:rsidRPr="00386523">
              <w:rPr>
                <w:rStyle w:val="Hyperlink"/>
                <w:noProof/>
              </w:rPr>
              <w:t>&lt;istream&gt;</w:t>
            </w:r>
            <w:r w:rsidR="00DD7641">
              <w:rPr>
                <w:noProof/>
                <w:webHidden/>
              </w:rPr>
              <w:tab/>
            </w:r>
            <w:r w:rsidR="00DD7641">
              <w:rPr>
                <w:noProof/>
                <w:webHidden/>
              </w:rPr>
              <w:fldChar w:fldCharType="begin"/>
            </w:r>
            <w:r w:rsidR="00DD7641">
              <w:rPr>
                <w:noProof/>
                <w:webHidden/>
              </w:rPr>
              <w:instrText xml:space="preserve"> PAGEREF _Toc74075362 \h </w:instrText>
            </w:r>
            <w:r w:rsidR="00DD7641">
              <w:rPr>
                <w:noProof/>
                <w:webHidden/>
              </w:rPr>
            </w:r>
            <w:r w:rsidR="00DD7641">
              <w:rPr>
                <w:noProof/>
                <w:webHidden/>
              </w:rPr>
              <w:fldChar w:fldCharType="separate"/>
            </w:r>
            <w:r w:rsidR="00DD7641">
              <w:rPr>
                <w:noProof/>
                <w:webHidden/>
              </w:rPr>
              <w:t>3</w:t>
            </w:r>
            <w:r w:rsidR="00DD7641">
              <w:rPr>
                <w:noProof/>
                <w:webHidden/>
              </w:rPr>
              <w:fldChar w:fldCharType="end"/>
            </w:r>
          </w:hyperlink>
        </w:p>
        <w:p w14:paraId="40BEC55B" w14:textId="03D86CE1" w:rsidR="00DD7641" w:rsidRDefault="003770A7">
          <w:pPr>
            <w:pStyle w:val="TOC1"/>
            <w:tabs>
              <w:tab w:val="right" w:leader="dot" w:pos="9628"/>
            </w:tabs>
            <w:rPr>
              <w:rFonts w:eastAsiaTheme="minorEastAsia" w:cstheme="minorBidi"/>
              <w:b w:val="0"/>
              <w:bCs w:val="0"/>
              <w:i w:val="0"/>
              <w:iCs w:val="0"/>
              <w:noProof/>
              <w:kern w:val="0"/>
              <w:sz w:val="24"/>
              <w:lang w:eastAsia="en-US" w:bidi="ar-SA"/>
            </w:rPr>
          </w:pPr>
          <w:hyperlink w:anchor="_Toc74075363" w:history="1">
            <w:r w:rsidR="00DD7641" w:rsidRPr="00386523">
              <w:rPr>
                <w:rStyle w:val="Hyperlink"/>
                <w:noProof/>
              </w:rPr>
              <w:t>&lt;string.h&gt;</w:t>
            </w:r>
            <w:r w:rsidR="00DD7641">
              <w:rPr>
                <w:noProof/>
                <w:webHidden/>
              </w:rPr>
              <w:tab/>
            </w:r>
            <w:r w:rsidR="00DD7641">
              <w:rPr>
                <w:noProof/>
                <w:webHidden/>
              </w:rPr>
              <w:fldChar w:fldCharType="begin"/>
            </w:r>
            <w:r w:rsidR="00DD7641">
              <w:rPr>
                <w:noProof/>
                <w:webHidden/>
              </w:rPr>
              <w:instrText xml:space="preserve"> PAGEREF _Toc74075363 \h </w:instrText>
            </w:r>
            <w:r w:rsidR="00DD7641">
              <w:rPr>
                <w:noProof/>
                <w:webHidden/>
              </w:rPr>
            </w:r>
            <w:r w:rsidR="00DD7641">
              <w:rPr>
                <w:noProof/>
                <w:webHidden/>
              </w:rPr>
              <w:fldChar w:fldCharType="separate"/>
            </w:r>
            <w:r w:rsidR="00DD7641">
              <w:rPr>
                <w:noProof/>
                <w:webHidden/>
              </w:rPr>
              <w:t>4</w:t>
            </w:r>
            <w:r w:rsidR="00DD7641">
              <w:rPr>
                <w:noProof/>
                <w:webHidden/>
              </w:rPr>
              <w:fldChar w:fldCharType="end"/>
            </w:r>
          </w:hyperlink>
        </w:p>
        <w:p w14:paraId="71A60DE5" w14:textId="7F35AA11" w:rsidR="00DD7641" w:rsidRDefault="003770A7">
          <w:pPr>
            <w:pStyle w:val="TOC2"/>
            <w:tabs>
              <w:tab w:val="right" w:leader="dot" w:pos="9628"/>
            </w:tabs>
            <w:rPr>
              <w:rFonts w:eastAsiaTheme="minorEastAsia" w:cstheme="minorBidi"/>
              <w:b w:val="0"/>
              <w:bCs w:val="0"/>
              <w:noProof/>
              <w:sz w:val="24"/>
              <w:szCs w:val="24"/>
            </w:rPr>
          </w:pPr>
          <w:hyperlink w:anchor="_Toc74075364" w:history="1">
            <w:r w:rsidR="00DD7641" w:rsidRPr="00386523">
              <w:rPr>
                <w:rStyle w:val="Hyperlink"/>
                <w:noProof/>
                <w:lang w:bidi="hi-IN"/>
              </w:rPr>
              <w:t>definition</w:t>
            </w:r>
            <w:r w:rsidR="00DD7641">
              <w:rPr>
                <w:noProof/>
                <w:webHidden/>
              </w:rPr>
              <w:tab/>
            </w:r>
            <w:r w:rsidR="00DD7641">
              <w:rPr>
                <w:noProof/>
                <w:webHidden/>
              </w:rPr>
              <w:fldChar w:fldCharType="begin"/>
            </w:r>
            <w:r w:rsidR="00DD7641">
              <w:rPr>
                <w:noProof/>
                <w:webHidden/>
              </w:rPr>
              <w:instrText xml:space="preserve"> PAGEREF _Toc74075364 \h </w:instrText>
            </w:r>
            <w:r w:rsidR="00DD7641">
              <w:rPr>
                <w:noProof/>
                <w:webHidden/>
              </w:rPr>
            </w:r>
            <w:r w:rsidR="00DD7641">
              <w:rPr>
                <w:noProof/>
                <w:webHidden/>
              </w:rPr>
              <w:fldChar w:fldCharType="separate"/>
            </w:r>
            <w:r w:rsidR="00DD7641">
              <w:rPr>
                <w:noProof/>
                <w:webHidden/>
              </w:rPr>
              <w:t>4</w:t>
            </w:r>
            <w:r w:rsidR="00DD7641">
              <w:rPr>
                <w:noProof/>
                <w:webHidden/>
              </w:rPr>
              <w:fldChar w:fldCharType="end"/>
            </w:r>
          </w:hyperlink>
        </w:p>
        <w:p w14:paraId="0A70023B" w14:textId="0EA2DFAC" w:rsidR="00DD7641" w:rsidRDefault="003770A7">
          <w:pPr>
            <w:pStyle w:val="TOC2"/>
            <w:tabs>
              <w:tab w:val="right" w:leader="dot" w:pos="9628"/>
            </w:tabs>
            <w:rPr>
              <w:rFonts w:eastAsiaTheme="minorEastAsia" w:cstheme="minorBidi"/>
              <w:b w:val="0"/>
              <w:bCs w:val="0"/>
              <w:noProof/>
              <w:sz w:val="24"/>
              <w:szCs w:val="24"/>
            </w:rPr>
          </w:pPr>
          <w:hyperlink w:anchor="_Toc74075365" w:history="1">
            <w:r w:rsidR="00DD7641" w:rsidRPr="00386523">
              <w:rPr>
                <w:rStyle w:val="Hyperlink"/>
                <w:noProof/>
                <w:lang w:bidi="hi-IN"/>
              </w:rPr>
              <w:t>member functions</w:t>
            </w:r>
            <w:r w:rsidR="00DD7641">
              <w:rPr>
                <w:noProof/>
                <w:webHidden/>
              </w:rPr>
              <w:tab/>
            </w:r>
            <w:r w:rsidR="00DD7641">
              <w:rPr>
                <w:noProof/>
                <w:webHidden/>
              </w:rPr>
              <w:fldChar w:fldCharType="begin"/>
            </w:r>
            <w:r w:rsidR="00DD7641">
              <w:rPr>
                <w:noProof/>
                <w:webHidden/>
              </w:rPr>
              <w:instrText xml:space="preserve"> PAGEREF _Toc74075365 \h </w:instrText>
            </w:r>
            <w:r w:rsidR="00DD7641">
              <w:rPr>
                <w:noProof/>
                <w:webHidden/>
              </w:rPr>
            </w:r>
            <w:r w:rsidR="00DD7641">
              <w:rPr>
                <w:noProof/>
                <w:webHidden/>
              </w:rPr>
              <w:fldChar w:fldCharType="separate"/>
            </w:r>
            <w:r w:rsidR="00DD7641">
              <w:rPr>
                <w:noProof/>
                <w:webHidden/>
              </w:rPr>
              <w:t>4</w:t>
            </w:r>
            <w:r w:rsidR="00DD7641">
              <w:rPr>
                <w:noProof/>
                <w:webHidden/>
              </w:rPr>
              <w:fldChar w:fldCharType="end"/>
            </w:r>
          </w:hyperlink>
        </w:p>
        <w:p w14:paraId="0612449D" w14:textId="3D4B6A33" w:rsidR="00DD7641" w:rsidRDefault="003770A7">
          <w:pPr>
            <w:pStyle w:val="TOC2"/>
            <w:tabs>
              <w:tab w:val="right" w:leader="dot" w:pos="9628"/>
            </w:tabs>
            <w:rPr>
              <w:rFonts w:eastAsiaTheme="minorEastAsia" w:cstheme="minorBidi"/>
              <w:b w:val="0"/>
              <w:bCs w:val="0"/>
              <w:noProof/>
              <w:sz w:val="24"/>
              <w:szCs w:val="24"/>
            </w:rPr>
          </w:pPr>
          <w:hyperlink w:anchor="_Toc74075366" w:history="1">
            <w:r w:rsidR="00DD7641" w:rsidRPr="00386523">
              <w:rPr>
                <w:rStyle w:val="Hyperlink"/>
                <w:noProof/>
                <w:lang w:bidi="hi-IN"/>
              </w:rPr>
              <w:t>iterators</w:t>
            </w:r>
            <w:r w:rsidR="00DD7641">
              <w:rPr>
                <w:noProof/>
                <w:webHidden/>
              </w:rPr>
              <w:tab/>
            </w:r>
            <w:r w:rsidR="00DD7641">
              <w:rPr>
                <w:noProof/>
                <w:webHidden/>
              </w:rPr>
              <w:fldChar w:fldCharType="begin"/>
            </w:r>
            <w:r w:rsidR="00DD7641">
              <w:rPr>
                <w:noProof/>
                <w:webHidden/>
              </w:rPr>
              <w:instrText xml:space="preserve"> PAGEREF _Toc74075366 \h </w:instrText>
            </w:r>
            <w:r w:rsidR="00DD7641">
              <w:rPr>
                <w:noProof/>
                <w:webHidden/>
              </w:rPr>
            </w:r>
            <w:r w:rsidR="00DD7641">
              <w:rPr>
                <w:noProof/>
                <w:webHidden/>
              </w:rPr>
              <w:fldChar w:fldCharType="separate"/>
            </w:r>
            <w:r w:rsidR="00DD7641">
              <w:rPr>
                <w:noProof/>
                <w:webHidden/>
              </w:rPr>
              <w:t>4</w:t>
            </w:r>
            <w:r w:rsidR="00DD7641">
              <w:rPr>
                <w:noProof/>
                <w:webHidden/>
              </w:rPr>
              <w:fldChar w:fldCharType="end"/>
            </w:r>
          </w:hyperlink>
        </w:p>
        <w:p w14:paraId="05DEF0D6" w14:textId="1EF3236B" w:rsidR="00DD7641" w:rsidRDefault="003770A7">
          <w:pPr>
            <w:pStyle w:val="TOC2"/>
            <w:tabs>
              <w:tab w:val="right" w:leader="dot" w:pos="9628"/>
            </w:tabs>
            <w:rPr>
              <w:rFonts w:eastAsiaTheme="minorEastAsia" w:cstheme="minorBidi"/>
              <w:b w:val="0"/>
              <w:bCs w:val="0"/>
              <w:noProof/>
              <w:sz w:val="24"/>
              <w:szCs w:val="24"/>
            </w:rPr>
          </w:pPr>
          <w:hyperlink w:anchor="_Toc74075367" w:history="1">
            <w:r w:rsidR="00DD7641" w:rsidRPr="00386523">
              <w:rPr>
                <w:rStyle w:val="Hyperlink"/>
                <w:noProof/>
                <w:lang w:bidi="hi-IN"/>
              </w:rPr>
              <w:t>capacity</w:t>
            </w:r>
            <w:r w:rsidR="00DD7641">
              <w:rPr>
                <w:noProof/>
                <w:webHidden/>
              </w:rPr>
              <w:tab/>
            </w:r>
            <w:r w:rsidR="00DD7641">
              <w:rPr>
                <w:noProof/>
                <w:webHidden/>
              </w:rPr>
              <w:fldChar w:fldCharType="begin"/>
            </w:r>
            <w:r w:rsidR="00DD7641">
              <w:rPr>
                <w:noProof/>
                <w:webHidden/>
              </w:rPr>
              <w:instrText xml:space="preserve"> PAGEREF _Toc74075367 \h </w:instrText>
            </w:r>
            <w:r w:rsidR="00DD7641">
              <w:rPr>
                <w:noProof/>
                <w:webHidden/>
              </w:rPr>
            </w:r>
            <w:r w:rsidR="00DD7641">
              <w:rPr>
                <w:noProof/>
                <w:webHidden/>
              </w:rPr>
              <w:fldChar w:fldCharType="separate"/>
            </w:r>
            <w:r w:rsidR="00DD7641">
              <w:rPr>
                <w:noProof/>
                <w:webHidden/>
              </w:rPr>
              <w:t>4</w:t>
            </w:r>
            <w:r w:rsidR="00DD7641">
              <w:rPr>
                <w:noProof/>
                <w:webHidden/>
              </w:rPr>
              <w:fldChar w:fldCharType="end"/>
            </w:r>
          </w:hyperlink>
        </w:p>
        <w:p w14:paraId="54CA0540" w14:textId="5A0F9B9B" w:rsidR="00DD7641" w:rsidRDefault="003770A7">
          <w:pPr>
            <w:pStyle w:val="TOC2"/>
            <w:tabs>
              <w:tab w:val="right" w:leader="dot" w:pos="9628"/>
            </w:tabs>
            <w:rPr>
              <w:rFonts w:eastAsiaTheme="minorEastAsia" w:cstheme="minorBidi"/>
              <w:b w:val="0"/>
              <w:bCs w:val="0"/>
              <w:noProof/>
              <w:sz w:val="24"/>
              <w:szCs w:val="24"/>
            </w:rPr>
          </w:pPr>
          <w:hyperlink w:anchor="_Toc74075368" w:history="1">
            <w:r w:rsidR="00DD7641" w:rsidRPr="00386523">
              <w:rPr>
                <w:rStyle w:val="Hyperlink"/>
                <w:noProof/>
                <w:lang w:bidi="hi-IN"/>
              </w:rPr>
              <w:t>element access</w:t>
            </w:r>
            <w:r w:rsidR="00DD7641">
              <w:rPr>
                <w:noProof/>
                <w:webHidden/>
              </w:rPr>
              <w:tab/>
            </w:r>
            <w:r w:rsidR="00DD7641">
              <w:rPr>
                <w:noProof/>
                <w:webHidden/>
              </w:rPr>
              <w:fldChar w:fldCharType="begin"/>
            </w:r>
            <w:r w:rsidR="00DD7641">
              <w:rPr>
                <w:noProof/>
                <w:webHidden/>
              </w:rPr>
              <w:instrText xml:space="preserve"> PAGEREF _Toc74075368 \h </w:instrText>
            </w:r>
            <w:r w:rsidR="00DD7641">
              <w:rPr>
                <w:noProof/>
                <w:webHidden/>
              </w:rPr>
            </w:r>
            <w:r w:rsidR="00DD7641">
              <w:rPr>
                <w:noProof/>
                <w:webHidden/>
              </w:rPr>
              <w:fldChar w:fldCharType="separate"/>
            </w:r>
            <w:r w:rsidR="00DD7641">
              <w:rPr>
                <w:noProof/>
                <w:webHidden/>
              </w:rPr>
              <w:t>4</w:t>
            </w:r>
            <w:r w:rsidR="00DD7641">
              <w:rPr>
                <w:noProof/>
                <w:webHidden/>
              </w:rPr>
              <w:fldChar w:fldCharType="end"/>
            </w:r>
          </w:hyperlink>
        </w:p>
        <w:p w14:paraId="65385B57" w14:textId="6F262E0F" w:rsidR="00DD7641" w:rsidRDefault="003770A7">
          <w:pPr>
            <w:pStyle w:val="TOC2"/>
            <w:tabs>
              <w:tab w:val="right" w:leader="dot" w:pos="9628"/>
            </w:tabs>
            <w:rPr>
              <w:rFonts w:eastAsiaTheme="minorEastAsia" w:cstheme="minorBidi"/>
              <w:b w:val="0"/>
              <w:bCs w:val="0"/>
              <w:noProof/>
              <w:sz w:val="24"/>
              <w:szCs w:val="24"/>
            </w:rPr>
          </w:pPr>
          <w:hyperlink w:anchor="_Toc74075369" w:history="1">
            <w:r w:rsidR="00DD7641" w:rsidRPr="00386523">
              <w:rPr>
                <w:rStyle w:val="Hyperlink"/>
                <w:noProof/>
                <w:lang w:bidi="hi-IN"/>
              </w:rPr>
              <w:t>modifiers</w:t>
            </w:r>
            <w:r w:rsidR="00DD7641">
              <w:rPr>
                <w:noProof/>
                <w:webHidden/>
              </w:rPr>
              <w:tab/>
            </w:r>
            <w:r w:rsidR="00DD7641">
              <w:rPr>
                <w:noProof/>
                <w:webHidden/>
              </w:rPr>
              <w:fldChar w:fldCharType="begin"/>
            </w:r>
            <w:r w:rsidR="00DD7641">
              <w:rPr>
                <w:noProof/>
                <w:webHidden/>
              </w:rPr>
              <w:instrText xml:space="preserve"> PAGEREF _Toc74075369 \h </w:instrText>
            </w:r>
            <w:r w:rsidR="00DD7641">
              <w:rPr>
                <w:noProof/>
                <w:webHidden/>
              </w:rPr>
            </w:r>
            <w:r w:rsidR="00DD7641">
              <w:rPr>
                <w:noProof/>
                <w:webHidden/>
              </w:rPr>
              <w:fldChar w:fldCharType="separate"/>
            </w:r>
            <w:r w:rsidR="00DD7641">
              <w:rPr>
                <w:noProof/>
                <w:webHidden/>
              </w:rPr>
              <w:t>5</w:t>
            </w:r>
            <w:r w:rsidR="00DD7641">
              <w:rPr>
                <w:noProof/>
                <w:webHidden/>
              </w:rPr>
              <w:fldChar w:fldCharType="end"/>
            </w:r>
          </w:hyperlink>
        </w:p>
        <w:p w14:paraId="3E14F272" w14:textId="41819450" w:rsidR="00DD7641" w:rsidRDefault="003770A7">
          <w:pPr>
            <w:pStyle w:val="TOC2"/>
            <w:tabs>
              <w:tab w:val="right" w:leader="dot" w:pos="9628"/>
            </w:tabs>
            <w:rPr>
              <w:rFonts w:eastAsiaTheme="minorEastAsia" w:cstheme="minorBidi"/>
              <w:b w:val="0"/>
              <w:bCs w:val="0"/>
              <w:noProof/>
              <w:sz w:val="24"/>
              <w:szCs w:val="24"/>
            </w:rPr>
          </w:pPr>
          <w:hyperlink w:anchor="_Toc74075370" w:history="1">
            <w:r w:rsidR="00DD7641" w:rsidRPr="00386523">
              <w:rPr>
                <w:rStyle w:val="Hyperlink"/>
                <w:noProof/>
                <w:lang w:bidi="hi-IN"/>
              </w:rPr>
              <w:t>string operations</w:t>
            </w:r>
            <w:r w:rsidR="00DD7641">
              <w:rPr>
                <w:noProof/>
                <w:webHidden/>
              </w:rPr>
              <w:tab/>
            </w:r>
            <w:r w:rsidR="00DD7641">
              <w:rPr>
                <w:noProof/>
                <w:webHidden/>
              </w:rPr>
              <w:fldChar w:fldCharType="begin"/>
            </w:r>
            <w:r w:rsidR="00DD7641">
              <w:rPr>
                <w:noProof/>
                <w:webHidden/>
              </w:rPr>
              <w:instrText xml:space="preserve"> PAGEREF _Toc74075370 \h </w:instrText>
            </w:r>
            <w:r w:rsidR="00DD7641">
              <w:rPr>
                <w:noProof/>
                <w:webHidden/>
              </w:rPr>
            </w:r>
            <w:r w:rsidR="00DD7641">
              <w:rPr>
                <w:noProof/>
                <w:webHidden/>
              </w:rPr>
              <w:fldChar w:fldCharType="separate"/>
            </w:r>
            <w:r w:rsidR="00DD7641">
              <w:rPr>
                <w:noProof/>
                <w:webHidden/>
              </w:rPr>
              <w:t>5</w:t>
            </w:r>
            <w:r w:rsidR="00DD7641">
              <w:rPr>
                <w:noProof/>
                <w:webHidden/>
              </w:rPr>
              <w:fldChar w:fldCharType="end"/>
            </w:r>
          </w:hyperlink>
        </w:p>
        <w:p w14:paraId="44A5D116" w14:textId="5271D372" w:rsidR="00DD7641" w:rsidRDefault="003770A7">
          <w:pPr>
            <w:pStyle w:val="TOC2"/>
            <w:tabs>
              <w:tab w:val="right" w:leader="dot" w:pos="9628"/>
            </w:tabs>
            <w:rPr>
              <w:rFonts w:eastAsiaTheme="minorEastAsia" w:cstheme="minorBidi"/>
              <w:b w:val="0"/>
              <w:bCs w:val="0"/>
              <w:noProof/>
              <w:sz w:val="24"/>
              <w:szCs w:val="24"/>
            </w:rPr>
          </w:pPr>
          <w:hyperlink w:anchor="_Toc74075371" w:history="1">
            <w:r w:rsidR="00DD7641" w:rsidRPr="00386523">
              <w:rPr>
                <w:rStyle w:val="Hyperlink"/>
                <w:noProof/>
                <w:lang w:bidi="hi-IN"/>
              </w:rPr>
              <w:t>constants</w:t>
            </w:r>
            <w:r w:rsidR="00DD7641">
              <w:rPr>
                <w:noProof/>
                <w:webHidden/>
              </w:rPr>
              <w:tab/>
            </w:r>
            <w:r w:rsidR="00DD7641">
              <w:rPr>
                <w:noProof/>
                <w:webHidden/>
              </w:rPr>
              <w:fldChar w:fldCharType="begin"/>
            </w:r>
            <w:r w:rsidR="00DD7641">
              <w:rPr>
                <w:noProof/>
                <w:webHidden/>
              </w:rPr>
              <w:instrText xml:space="preserve"> PAGEREF _Toc74075371 \h </w:instrText>
            </w:r>
            <w:r w:rsidR="00DD7641">
              <w:rPr>
                <w:noProof/>
                <w:webHidden/>
              </w:rPr>
            </w:r>
            <w:r w:rsidR="00DD7641">
              <w:rPr>
                <w:noProof/>
                <w:webHidden/>
              </w:rPr>
              <w:fldChar w:fldCharType="separate"/>
            </w:r>
            <w:r w:rsidR="00DD7641">
              <w:rPr>
                <w:noProof/>
                <w:webHidden/>
              </w:rPr>
              <w:t>6</w:t>
            </w:r>
            <w:r w:rsidR="00DD7641">
              <w:rPr>
                <w:noProof/>
                <w:webHidden/>
              </w:rPr>
              <w:fldChar w:fldCharType="end"/>
            </w:r>
          </w:hyperlink>
        </w:p>
        <w:p w14:paraId="28531262" w14:textId="2B30E7E3" w:rsidR="00DD7641" w:rsidRDefault="003770A7">
          <w:pPr>
            <w:pStyle w:val="TOC2"/>
            <w:tabs>
              <w:tab w:val="right" w:leader="dot" w:pos="9628"/>
            </w:tabs>
            <w:rPr>
              <w:rFonts w:eastAsiaTheme="minorEastAsia" w:cstheme="minorBidi"/>
              <w:b w:val="0"/>
              <w:bCs w:val="0"/>
              <w:noProof/>
              <w:sz w:val="24"/>
              <w:szCs w:val="24"/>
            </w:rPr>
          </w:pPr>
          <w:hyperlink w:anchor="_Toc74075372" w:history="1">
            <w:r w:rsidR="00DD7641" w:rsidRPr="00386523">
              <w:rPr>
                <w:rStyle w:val="Hyperlink"/>
                <w:noProof/>
                <w:lang w:bidi="hi-IN"/>
              </w:rPr>
              <w:t>overloads</w:t>
            </w:r>
            <w:r w:rsidR="00DD7641">
              <w:rPr>
                <w:noProof/>
                <w:webHidden/>
              </w:rPr>
              <w:tab/>
            </w:r>
            <w:r w:rsidR="00DD7641">
              <w:rPr>
                <w:noProof/>
                <w:webHidden/>
              </w:rPr>
              <w:fldChar w:fldCharType="begin"/>
            </w:r>
            <w:r w:rsidR="00DD7641">
              <w:rPr>
                <w:noProof/>
                <w:webHidden/>
              </w:rPr>
              <w:instrText xml:space="preserve"> PAGEREF _Toc74075372 \h </w:instrText>
            </w:r>
            <w:r w:rsidR="00DD7641">
              <w:rPr>
                <w:noProof/>
                <w:webHidden/>
              </w:rPr>
            </w:r>
            <w:r w:rsidR="00DD7641">
              <w:rPr>
                <w:noProof/>
                <w:webHidden/>
              </w:rPr>
              <w:fldChar w:fldCharType="separate"/>
            </w:r>
            <w:r w:rsidR="00DD7641">
              <w:rPr>
                <w:noProof/>
                <w:webHidden/>
              </w:rPr>
              <w:t>6</w:t>
            </w:r>
            <w:r w:rsidR="00DD7641">
              <w:rPr>
                <w:noProof/>
                <w:webHidden/>
              </w:rPr>
              <w:fldChar w:fldCharType="end"/>
            </w:r>
          </w:hyperlink>
        </w:p>
        <w:p w14:paraId="15F507D4" w14:textId="0EB5D74B" w:rsidR="00DD7641" w:rsidRDefault="003770A7">
          <w:pPr>
            <w:pStyle w:val="TOC2"/>
            <w:tabs>
              <w:tab w:val="right" w:leader="dot" w:pos="9628"/>
            </w:tabs>
            <w:rPr>
              <w:rFonts w:eastAsiaTheme="minorEastAsia" w:cstheme="minorBidi"/>
              <w:b w:val="0"/>
              <w:bCs w:val="0"/>
              <w:noProof/>
              <w:sz w:val="24"/>
              <w:szCs w:val="24"/>
            </w:rPr>
          </w:pPr>
          <w:hyperlink w:anchor="_Toc74075373" w:history="1">
            <w:r w:rsidR="00DD7641" w:rsidRPr="00386523">
              <w:rPr>
                <w:rStyle w:val="Hyperlink"/>
                <w:noProof/>
                <w:lang w:bidi="hi-IN"/>
              </w:rPr>
              <w:t>member types</w:t>
            </w:r>
            <w:r w:rsidR="00DD7641">
              <w:rPr>
                <w:noProof/>
                <w:webHidden/>
              </w:rPr>
              <w:tab/>
            </w:r>
            <w:r w:rsidR="00DD7641">
              <w:rPr>
                <w:noProof/>
                <w:webHidden/>
              </w:rPr>
              <w:fldChar w:fldCharType="begin"/>
            </w:r>
            <w:r w:rsidR="00DD7641">
              <w:rPr>
                <w:noProof/>
                <w:webHidden/>
              </w:rPr>
              <w:instrText xml:space="preserve"> PAGEREF _Toc74075373 \h </w:instrText>
            </w:r>
            <w:r w:rsidR="00DD7641">
              <w:rPr>
                <w:noProof/>
                <w:webHidden/>
              </w:rPr>
            </w:r>
            <w:r w:rsidR="00DD7641">
              <w:rPr>
                <w:noProof/>
                <w:webHidden/>
              </w:rPr>
              <w:fldChar w:fldCharType="separate"/>
            </w:r>
            <w:r w:rsidR="00DD7641">
              <w:rPr>
                <w:noProof/>
                <w:webHidden/>
              </w:rPr>
              <w:t>6</w:t>
            </w:r>
            <w:r w:rsidR="00DD7641">
              <w:rPr>
                <w:noProof/>
                <w:webHidden/>
              </w:rPr>
              <w:fldChar w:fldCharType="end"/>
            </w:r>
          </w:hyperlink>
        </w:p>
        <w:p w14:paraId="743A1BC4" w14:textId="18A9FE62" w:rsidR="00DD7641" w:rsidRDefault="003770A7">
          <w:pPr>
            <w:pStyle w:val="TOC1"/>
            <w:tabs>
              <w:tab w:val="right" w:leader="dot" w:pos="9628"/>
            </w:tabs>
            <w:rPr>
              <w:rFonts w:eastAsiaTheme="minorEastAsia" w:cstheme="minorBidi"/>
              <w:b w:val="0"/>
              <w:bCs w:val="0"/>
              <w:i w:val="0"/>
              <w:iCs w:val="0"/>
              <w:noProof/>
              <w:kern w:val="0"/>
              <w:sz w:val="24"/>
              <w:lang w:eastAsia="en-US" w:bidi="ar-SA"/>
            </w:rPr>
          </w:pPr>
          <w:hyperlink w:anchor="_Toc74075374" w:history="1">
            <w:r w:rsidR="00DD7641" w:rsidRPr="00386523">
              <w:rPr>
                <w:rStyle w:val="Hyperlink"/>
                <w:noProof/>
              </w:rPr>
              <w:t>&lt;regex&gt;</w:t>
            </w:r>
            <w:r w:rsidR="00DD7641">
              <w:rPr>
                <w:noProof/>
                <w:webHidden/>
              </w:rPr>
              <w:tab/>
            </w:r>
            <w:r w:rsidR="00DD7641">
              <w:rPr>
                <w:noProof/>
                <w:webHidden/>
              </w:rPr>
              <w:fldChar w:fldCharType="begin"/>
            </w:r>
            <w:r w:rsidR="00DD7641">
              <w:rPr>
                <w:noProof/>
                <w:webHidden/>
              </w:rPr>
              <w:instrText xml:space="preserve"> PAGEREF _Toc74075374 \h </w:instrText>
            </w:r>
            <w:r w:rsidR="00DD7641">
              <w:rPr>
                <w:noProof/>
                <w:webHidden/>
              </w:rPr>
            </w:r>
            <w:r w:rsidR="00DD7641">
              <w:rPr>
                <w:noProof/>
                <w:webHidden/>
              </w:rPr>
              <w:fldChar w:fldCharType="separate"/>
            </w:r>
            <w:r w:rsidR="00DD7641">
              <w:rPr>
                <w:noProof/>
                <w:webHidden/>
              </w:rPr>
              <w:t>7</w:t>
            </w:r>
            <w:r w:rsidR="00DD7641">
              <w:rPr>
                <w:noProof/>
                <w:webHidden/>
              </w:rPr>
              <w:fldChar w:fldCharType="end"/>
            </w:r>
          </w:hyperlink>
        </w:p>
        <w:p w14:paraId="7448208A" w14:textId="69963B65" w:rsidR="00DD7641" w:rsidRDefault="003770A7">
          <w:pPr>
            <w:pStyle w:val="TOC1"/>
            <w:tabs>
              <w:tab w:val="right" w:leader="dot" w:pos="9628"/>
            </w:tabs>
            <w:rPr>
              <w:rFonts w:eastAsiaTheme="minorEastAsia" w:cstheme="minorBidi"/>
              <w:b w:val="0"/>
              <w:bCs w:val="0"/>
              <w:i w:val="0"/>
              <w:iCs w:val="0"/>
              <w:noProof/>
              <w:kern w:val="0"/>
              <w:sz w:val="24"/>
              <w:lang w:eastAsia="en-US" w:bidi="ar-SA"/>
            </w:rPr>
          </w:pPr>
          <w:hyperlink w:anchor="_Toc74075375" w:history="1">
            <w:r w:rsidR="00DD7641" w:rsidRPr="00386523">
              <w:rPr>
                <w:rStyle w:val="Hyperlink"/>
                <w:noProof/>
              </w:rPr>
              <w:t>Templates</w:t>
            </w:r>
            <w:r w:rsidR="00DD7641">
              <w:rPr>
                <w:noProof/>
                <w:webHidden/>
              </w:rPr>
              <w:tab/>
            </w:r>
            <w:r w:rsidR="00DD7641">
              <w:rPr>
                <w:noProof/>
                <w:webHidden/>
              </w:rPr>
              <w:fldChar w:fldCharType="begin"/>
            </w:r>
            <w:r w:rsidR="00DD7641">
              <w:rPr>
                <w:noProof/>
                <w:webHidden/>
              </w:rPr>
              <w:instrText xml:space="preserve"> PAGEREF _Toc74075375 \h </w:instrText>
            </w:r>
            <w:r w:rsidR="00DD7641">
              <w:rPr>
                <w:noProof/>
                <w:webHidden/>
              </w:rPr>
            </w:r>
            <w:r w:rsidR="00DD7641">
              <w:rPr>
                <w:noProof/>
                <w:webHidden/>
              </w:rPr>
              <w:fldChar w:fldCharType="separate"/>
            </w:r>
            <w:r w:rsidR="00DD7641">
              <w:rPr>
                <w:noProof/>
                <w:webHidden/>
              </w:rPr>
              <w:t>9</w:t>
            </w:r>
            <w:r w:rsidR="00DD7641">
              <w:rPr>
                <w:noProof/>
                <w:webHidden/>
              </w:rPr>
              <w:fldChar w:fldCharType="end"/>
            </w:r>
          </w:hyperlink>
        </w:p>
        <w:p w14:paraId="55523C26" w14:textId="0E155588" w:rsidR="00983F66" w:rsidRDefault="009E7630" w:rsidP="00983F66">
          <w:r>
            <w:rPr>
              <w:rFonts w:eastAsia="Songti SC"/>
              <w:i/>
              <w:iCs/>
              <w:noProof/>
              <w:kern w:val="3"/>
              <w:lang w:val="en-US" w:eastAsia="zh-CN" w:bidi="hi-IN"/>
            </w:rPr>
            <w:fldChar w:fldCharType="end"/>
          </w:r>
        </w:p>
      </w:sdtContent>
    </w:sdt>
    <w:p w14:paraId="4EDA6E0C" w14:textId="77777777" w:rsidR="00983F66" w:rsidRPr="00983F66" w:rsidRDefault="00983F66" w:rsidP="00983F66">
      <w:pPr>
        <w:pStyle w:val="Textbody"/>
      </w:pPr>
    </w:p>
    <w:p w14:paraId="1D6B00A1" w14:textId="77777777" w:rsidR="00EA4B01" w:rsidRDefault="002050B9">
      <w:pPr>
        <w:autoSpaceDN w:val="0"/>
        <w:textAlignment w:val="baseline"/>
      </w:pPr>
      <w:r>
        <w:br w:type="page"/>
      </w:r>
      <w:bookmarkStart w:id="0" w:name="_Toc74075360"/>
    </w:p>
    <w:p w14:paraId="69478618" w14:textId="23BACD48" w:rsidR="00400121" w:rsidRDefault="00EA4B01" w:rsidP="00400121">
      <w:pPr>
        <w:pStyle w:val="Heading1"/>
      </w:pPr>
      <w:r>
        <w:lastRenderedPageBreak/>
        <w:t>Standard C librar</w:t>
      </w:r>
      <w:r w:rsidR="00400121">
        <w:t>ies</w:t>
      </w:r>
      <w:r>
        <w:t xml:space="preserve"> </w:t>
      </w:r>
      <w:r w:rsidR="00400121">
        <w:t xml:space="preserve">are </w:t>
      </w:r>
      <w:r>
        <w:t>included in C++</w:t>
      </w:r>
    </w:p>
    <w:p w14:paraId="5B813C87" w14:textId="77777777" w:rsidR="00400121" w:rsidRDefault="00EA4B01" w:rsidP="00EA4B01">
      <w:r>
        <w:t xml:space="preserve">See </w:t>
      </w:r>
      <w:r>
        <w:rPr>
          <w:i/>
          <w:iCs/>
        </w:rPr>
        <w:t>C-memoire</w:t>
      </w:r>
      <w:r w:rsidR="00400121">
        <w:t xml:space="preserve"> for usage. </w:t>
      </w:r>
    </w:p>
    <w:p w14:paraId="67369585" w14:textId="77777777" w:rsidR="00400121" w:rsidRDefault="00400121" w:rsidP="00EA4B01"/>
    <w:p w14:paraId="2FDC4C0A" w14:textId="07FBF019" w:rsidR="00400121" w:rsidRDefault="00400121" w:rsidP="00400121">
      <w:pPr>
        <w:pStyle w:val="Heading2"/>
      </w:pPr>
      <w:r>
        <w:t>C libraries included in C++ include:</w:t>
      </w:r>
    </w:p>
    <w:p w14:paraId="5592C92D" w14:textId="544F75A3" w:rsidR="00400121" w:rsidRDefault="00400121" w:rsidP="00400121">
      <w:pPr>
        <w:pStyle w:val="code-definition"/>
      </w:pPr>
      <w:r>
        <w:t>&lt;stdio.h&gt;</w:t>
      </w:r>
    </w:p>
    <w:p w14:paraId="0760C044" w14:textId="13D50A42" w:rsidR="00400121" w:rsidRDefault="00400121" w:rsidP="00400121">
      <w:pPr>
        <w:pStyle w:val="code-definition"/>
      </w:pPr>
      <w:r>
        <w:t>&lt;…&gt;</w:t>
      </w:r>
    </w:p>
    <w:p w14:paraId="6EF74211" w14:textId="77777777" w:rsidR="00400121" w:rsidRPr="00400121" w:rsidRDefault="00400121" w:rsidP="00400121">
      <w:pPr>
        <w:pStyle w:val="code-definition"/>
      </w:pPr>
    </w:p>
    <w:p w14:paraId="3789A478" w14:textId="3412F020" w:rsidR="00EA4B01" w:rsidRDefault="00EA4B01" w:rsidP="00400121">
      <w:pPr>
        <w:pStyle w:val="code-definition"/>
      </w:pPr>
      <w:r>
        <w:br w:type="page"/>
      </w:r>
    </w:p>
    <w:p w14:paraId="5301F3EF" w14:textId="77777777" w:rsidR="0057035C" w:rsidRDefault="0057035C" w:rsidP="0057035C">
      <w:pPr>
        <w:pStyle w:val="Heading1"/>
      </w:pPr>
      <w:r>
        <w:lastRenderedPageBreak/>
        <w:t>pointers</w:t>
      </w:r>
    </w:p>
    <w:p w14:paraId="5D2CD58C" w14:textId="237084AE" w:rsidR="00FB6C83" w:rsidRDefault="00FB6C83" w:rsidP="0057035C">
      <w:r>
        <w:t>address operator:</w:t>
      </w:r>
    </w:p>
    <w:p w14:paraId="2CF2B0F0" w14:textId="7F8807BA" w:rsidR="00FB6C83" w:rsidRDefault="00FB6C83" w:rsidP="00FB6C83">
      <w:pPr>
        <w:pStyle w:val="code-definition"/>
      </w:pPr>
      <w:r>
        <w:tab/>
        <w:t>int *yPtr = &amp;y;</w:t>
      </w:r>
    </w:p>
    <w:p w14:paraId="009BCB33" w14:textId="77777777" w:rsidR="00FB6C83" w:rsidRDefault="00FB6C83" w:rsidP="0057035C"/>
    <w:p w14:paraId="7E6EFCCC" w14:textId="2E9EC9AC" w:rsidR="00FB6C83" w:rsidRDefault="00FB6C83" w:rsidP="0057035C">
      <w:r>
        <w:t>dereference operator:</w:t>
      </w:r>
    </w:p>
    <w:p w14:paraId="5BA73ED9" w14:textId="6CFB3D32" w:rsidR="00FB6C83" w:rsidRDefault="00FB6C83" w:rsidP="00FB6C83">
      <w:pPr>
        <w:pStyle w:val="code-definition"/>
      </w:pPr>
      <w:r>
        <w:tab/>
        <w:t>*y = 23;</w:t>
      </w:r>
    </w:p>
    <w:p w14:paraId="306CDC71" w14:textId="11AAAC78" w:rsidR="00FB6C83" w:rsidRDefault="00FB6C83" w:rsidP="00FB6C83">
      <w:pPr>
        <w:pStyle w:val="code-definition"/>
        <w:ind w:firstLine="709"/>
      </w:pPr>
      <w:r>
        <w:t>int z = *y;</w:t>
      </w:r>
    </w:p>
    <w:p w14:paraId="07C12A0C" w14:textId="0DE9F410" w:rsidR="00FB6C83" w:rsidRDefault="00FB6C83" w:rsidP="0057035C"/>
    <w:p w14:paraId="6344BF89" w14:textId="18ACD1E3" w:rsidR="006E3EB1" w:rsidRDefault="006E3EB1" w:rsidP="0057035C">
      <w:r>
        <w:t xml:space="preserve">const value: </w:t>
      </w:r>
      <w:r>
        <w:rPr>
          <w:i/>
          <w:iCs/>
        </w:rPr>
        <w:t>const</w:t>
      </w:r>
      <w:r>
        <w:t xml:space="preserve"> keyword before type</w:t>
      </w:r>
    </w:p>
    <w:p w14:paraId="38FCBF9E" w14:textId="30E665C4" w:rsidR="006E3EB1" w:rsidRPr="006E3EB1" w:rsidRDefault="006E3EB1" w:rsidP="0057035C">
      <w:r>
        <w:t xml:space="preserve">const pointer: </w:t>
      </w:r>
      <w:r>
        <w:rPr>
          <w:i/>
          <w:iCs/>
        </w:rPr>
        <w:t>const</w:t>
      </w:r>
      <w:r>
        <w:t xml:space="preserve"> keyword between asterisk and </w:t>
      </w:r>
      <w:proofErr w:type="spellStart"/>
      <w:r>
        <w:t>varname</w:t>
      </w:r>
      <w:proofErr w:type="spellEnd"/>
    </w:p>
    <w:p w14:paraId="1F0336B3" w14:textId="3FD09E3C" w:rsidR="006E3EB1" w:rsidRDefault="005104EE" w:rsidP="0057035C">
      <w:r>
        <w:t xml:space="preserve">trick for deciphering pointer declarations: read it backwards, </w:t>
      </w:r>
      <w:proofErr w:type="spellStart"/>
      <w:r>
        <w:t>i.e</w:t>
      </w:r>
      <w:proofErr w:type="spellEnd"/>
      <w:r>
        <w:t xml:space="preserve">: </w:t>
      </w:r>
      <w:proofErr w:type="spellStart"/>
      <w:r>
        <w:t>countPtr</w:t>
      </w:r>
      <w:proofErr w:type="spellEnd"/>
      <w:r>
        <w:t xml:space="preserve"> is a const pointer to an int that is const</w:t>
      </w:r>
    </w:p>
    <w:p w14:paraId="2497EDDE" w14:textId="77777777" w:rsidR="001928F2" w:rsidRDefault="001928F2" w:rsidP="0057035C"/>
    <w:p w14:paraId="722433EB" w14:textId="77777777" w:rsidR="0057035C" w:rsidRDefault="0057035C" w:rsidP="0057035C">
      <w:r>
        <w:t>nonconstant pointer to nonconstant data:</w:t>
      </w:r>
    </w:p>
    <w:p w14:paraId="073A724B" w14:textId="22BF103D" w:rsidR="0057035C" w:rsidRDefault="00FB6C83" w:rsidP="00FB6C83">
      <w:pPr>
        <w:pStyle w:val="code-definition"/>
      </w:pPr>
      <w:r>
        <w:tab/>
        <w:t>int* countPtr</w:t>
      </w:r>
    </w:p>
    <w:p w14:paraId="16DEAF95" w14:textId="77777777" w:rsidR="00C74C80" w:rsidRPr="00C74C80" w:rsidRDefault="00C74C80" w:rsidP="00C74C80">
      <w:pPr>
        <w:rPr>
          <w:lang w:eastAsia="zh-CN" w:bidi="hi-IN"/>
        </w:rPr>
      </w:pPr>
    </w:p>
    <w:p w14:paraId="125327FC" w14:textId="77777777" w:rsidR="0057035C" w:rsidRDefault="0057035C" w:rsidP="0057035C">
      <w:r>
        <w:t>nonconstant pointer to constant data:</w:t>
      </w:r>
    </w:p>
    <w:p w14:paraId="5CF31164" w14:textId="78029C2D" w:rsidR="0057035C" w:rsidRDefault="00FB6C83" w:rsidP="00FB6C83">
      <w:pPr>
        <w:pStyle w:val="code-definition"/>
      </w:pPr>
      <w:r>
        <w:tab/>
        <w:t>const int* countPtr</w:t>
      </w:r>
    </w:p>
    <w:p w14:paraId="172E5B44" w14:textId="77777777" w:rsidR="00C74C80" w:rsidRPr="00C74C80" w:rsidRDefault="00C74C80" w:rsidP="00C74C80">
      <w:pPr>
        <w:rPr>
          <w:lang w:eastAsia="zh-CN" w:bidi="hi-IN"/>
        </w:rPr>
      </w:pPr>
    </w:p>
    <w:p w14:paraId="764DB7E7" w14:textId="77777777" w:rsidR="0057035C" w:rsidRDefault="0057035C" w:rsidP="0057035C">
      <w:r>
        <w:t>constant pointer to nonconstant data:</w:t>
      </w:r>
    </w:p>
    <w:p w14:paraId="559EB24A" w14:textId="68700F5A" w:rsidR="0057035C" w:rsidRDefault="00FB6C83" w:rsidP="00FB6C83">
      <w:pPr>
        <w:pStyle w:val="code-definition"/>
      </w:pPr>
      <w:r>
        <w:tab/>
        <w:t>int* const countPtr</w:t>
      </w:r>
    </w:p>
    <w:p w14:paraId="2E09CCC2" w14:textId="77777777" w:rsidR="00C74C80" w:rsidRPr="00C74C80" w:rsidRDefault="00C74C80" w:rsidP="00C74C80">
      <w:pPr>
        <w:rPr>
          <w:lang w:eastAsia="zh-CN" w:bidi="hi-IN"/>
        </w:rPr>
      </w:pPr>
    </w:p>
    <w:p w14:paraId="4EEC8D7A" w14:textId="77777777" w:rsidR="00FB6C83" w:rsidRDefault="0057035C" w:rsidP="0057035C">
      <w:r>
        <w:t>constant pointer to constant data:</w:t>
      </w:r>
    </w:p>
    <w:p w14:paraId="62A3ECAD" w14:textId="020BF147" w:rsidR="00FB6C83" w:rsidRDefault="00FB6C83" w:rsidP="00FB6C83">
      <w:pPr>
        <w:pStyle w:val="code-definition"/>
      </w:pPr>
      <w:r>
        <w:tab/>
        <w:t>const int* const countPtr</w:t>
      </w:r>
    </w:p>
    <w:p w14:paraId="4AB8D040" w14:textId="0C7B0DE4" w:rsidR="00FB6C83" w:rsidRDefault="00FB6C83" w:rsidP="00FB6C83"/>
    <w:p w14:paraId="67D0A5FD" w14:textId="77777777" w:rsidR="008F20B1" w:rsidRDefault="008F20B1" w:rsidP="00FB6C83"/>
    <w:p w14:paraId="23D4A7BC" w14:textId="38EA3835" w:rsidR="00FB6C83" w:rsidRPr="008F20B1" w:rsidRDefault="008F20B1" w:rsidP="008F20B1">
      <w:pPr>
        <w:pStyle w:val="Heading1"/>
      </w:pPr>
      <w:r>
        <w:t>references</w:t>
      </w:r>
    </w:p>
    <w:p w14:paraId="2F6B01B0" w14:textId="7BA55731" w:rsidR="008F20B1" w:rsidRDefault="008F20B1" w:rsidP="008F20B1">
      <w:pPr>
        <w:pStyle w:val="code-definition"/>
      </w:pPr>
      <w:r>
        <w:tab/>
        <w:t>int&amp; y = x;</w:t>
      </w:r>
    </w:p>
    <w:p w14:paraId="1221F1EB" w14:textId="77777777" w:rsidR="008F20B1" w:rsidRDefault="008F20B1" w:rsidP="008F20B1">
      <w:pPr>
        <w:rPr>
          <w:lang w:eastAsia="zh-CN" w:bidi="hi-IN"/>
        </w:rPr>
      </w:pPr>
    </w:p>
    <w:p w14:paraId="349E2DD0" w14:textId="183A415B" w:rsidR="008F20B1" w:rsidRDefault="008F20B1" w:rsidP="008F20B1">
      <w:pPr>
        <w:rPr>
          <w:lang w:eastAsia="zh-CN" w:bidi="hi-IN"/>
        </w:rPr>
      </w:pPr>
      <w:r>
        <w:rPr>
          <w:lang w:eastAsia="zh-CN" w:bidi="hi-IN"/>
        </w:rPr>
        <w:t xml:space="preserve">References cannot be null, must be </w:t>
      </w:r>
      <w:r w:rsidR="006E3EB1">
        <w:rPr>
          <w:lang w:eastAsia="zh-CN" w:bidi="hi-IN"/>
        </w:rPr>
        <w:t>initialized</w:t>
      </w:r>
      <w:r>
        <w:rPr>
          <w:lang w:eastAsia="zh-CN" w:bidi="hi-IN"/>
        </w:rPr>
        <w:t xml:space="preserve"> when they are created, and cannot be changed to refer to another object. </w:t>
      </w:r>
    </w:p>
    <w:p w14:paraId="09E44B01" w14:textId="77777777" w:rsidR="008F20B1" w:rsidRDefault="008F20B1" w:rsidP="008F20B1">
      <w:pPr>
        <w:rPr>
          <w:lang w:eastAsia="zh-CN" w:bidi="hi-IN"/>
        </w:rPr>
      </w:pPr>
    </w:p>
    <w:p w14:paraId="335049B9" w14:textId="1A573AAE" w:rsidR="008F20B1" w:rsidRDefault="008F20B1" w:rsidP="008F20B1">
      <w:pPr>
        <w:rPr>
          <w:lang w:eastAsia="zh-CN" w:bidi="hi-IN"/>
        </w:rPr>
      </w:pPr>
      <w:r>
        <w:rPr>
          <w:lang w:eastAsia="zh-CN" w:bidi="hi-IN"/>
        </w:rPr>
        <w:t xml:space="preserve">A reference serves as a second label attached to the same memory location as the </w:t>
      </w:r>
      <w:r w:rsidR="006E3EB1">
        <w:rPr>
          <w:lang w:eastAsia="zh-CN" w:bidi="hi-IN"/>
        </w:rPr>
        <w:t>original</w:t>
      </w:r>
      <w:r>
        <w:rPr>
          <w:lang w:eastAsia="zh-CN" w:bidi="hi-IN"/>
        </w:rPr>
        <w:t xml:space="preserve"> variable, and once created can be used in the same way as that variable (that is they don't need to be dereferenced before use) - it is the same variable, only by another name. </w:t>
      </w:r>
    </w:p>
    <w:p w14:paraId="1D01D264" w14:textId="77777777" w:rsidR="008F20B1" w:rsidRDefault="008F20B1" w:rsidP="008F20B1">
      <w:pPr>
        <w:rPr>
          <w:lang w:eastAsia="zh-CN" w:bidi="hi-IN"/>
        </w:rPr>
      </w:pPr>
    </w:p>
    <w:p w14:paraId="2A290AC9" w14:textId="69F101AB" w:rsidR="008F20B1" w:rsidRDefault="008F20B1" w:rsidP="008F20B1">
      <w:pPr>
        <w:rPr>
          <w:lang w:eastAsia="zh-CN" w:bidi="hi-IN"/>
        </w:rPr>
      </w:pPr>
      <w:r>
        <w:rPr>
          <w:lang w:eastAsia="zh-CN" w:bidi="hi-IN"/>
        </w:rPr>
        <w:t>References are 'safer' than pointers, but are also less powerful</w:t>
      </w:r>
    </w:p>
    <w:p w14:paraId="5DD9F7ED" w14:textId="77777777" w:rsidR="008F20B1" w:rsidRDefault="008F20B1" w:rsidP="008F20B1">
      <w:pPr>
        <w:rPr>
          <w:lang w:eastAsia="zh-CN" w:bidi="hi-IN"/>
        </w:rPr>
      </w:pPr>
    </w:p>
    <w:p w14:paraId="110EF09C" w14:textId="3EF7A734" w:rsidR="008F20B1" w:rsidRPr="008F20B1" w:rsidRDefault="008F20B1" w:rsidP="008F20B1">
      <w:pPr>
        <w:rPr>
          <w:lang w:eastAsia="zh-CN" w:bidi="hi-IN"/>
        </w:rPr>
      </w:pPr>
      <w:r>
        <w:rPr>
          <w:lang w:eastAsia="zh-CN" w:bidi="hi-IN"/>
        </w:rPr>
        <w:t xml:space="preserve">References should be </w:t>
      </w:r>
      <w:r w:rsidR="006E3EB1">
        <w:rPr>
          <w:lang w:eastAsia="zh-CN" w:bidi="hi-IN"/>
        </w:rPr>
        <w:t>preferred</w:t>
      </w:r>
      <w:r>
        <w:rPr>
          <w:lang w:eastAsia="zh-CN" w:bidi="hi-IN"/>
        </w:rPr>
        <w:t xml:space="preserve"> over pointers, where possible</w:t>
      </w:r>
    </w:p>
    <w:p w14:paraId="3F93A0CD" w14:textId="4A7CC3A9" w:rsidR="0057035C" w:rsidRDefault="0057035C" w:rsidP="00FB6C83">
      <w:pPr>
        <w:rPr>
          <w:rFonts w:eastAsia="Roboto Mono"/>
        </w:rPr>
      </w:pPr>
      <w:r>
        <w:br w:type="page"/>
      </w:r>
    </w:p>
    <w:p w14:paraId="6B446B5B" w14:textId="34861B3B" w:rsidR="002A01F0" w:rsidRDefault="003770A7" w:rsidP="002A01F0">
      <w:pPr>
        <w:pStyle w:val="Heading1"/>
      </w:pPr>
      <w:hyperlink r:id="rId8" w:history="1">
        <w:r w:rsidR="002A01F0" w:rsidRPr="00334D1C">
          <w:rPr>
            <w:rStyle w:val="Hyperlink"/>
          </w:rPr>
          <w:t>exceptions</w:t>
        </w:r>
      </w:hyperlink>
    </w:p>
    <w:p w14:paraId="2BAF1591" w14:textId="77777777" w:rsidR="00334D1C" w:rsidRDefault="00334D1C">
      <w:pPr>
        <w:autoSpaceDN w:val="0"/>
        <w:textAlignment w:val="baseline"/>
      </w:pPr>
    </w:p>
    <w:p w14:paraId="2664316C" w14:textId="51E302D8" w:rsidR="00334D1C" w:rsidRDefault="00334D1C" w:rsidP="00334D1C">
      <w:pPr>
        <w:pStyle w:val="code-definition"/>
      </w:pPr>
      <w:r>
        <w:t>logic_error</w:t>
      </w:r>
    </w:p>
    <w:p w14:paraId="0CF0F143" w14:textId="372D8B80" w:rsidR="00596D5F" w:rsidRPr="00596D5F" w:rsidRDefault="00596D5F" w:rsidP="00596D5F">
      <w:pPr>
        <w:rPr>
          <w:lang w:eastAsia="zh-CN" w:bidi="hi-IN"/>
        </w:rPr>
      </w:pPr>
      <w:r>
        <w:rPr>
          <w:lang w:eastAsia="zh-CN" w:bidi="hi-IN"/>
        </w:rPr>
        <w:tab/>
      </w:r>
      <w:r w:rsidR="00660F41">
        <w:rPr>
          <w:lang w:eastAsia="zh-CN" w:bidi="hi-IN"/>
        </w:rPr>
        <w:t>F</w:t>
      </w:r>
      <w:r>
        <w:rPr>
          <w:lang w:eastAsia="zh-CN" w:bidi="hi-IN"/>
        </w:rPr>
        <w:t>aulty logic within program</w:t>
      </w:r>
    </w:p>
    <w:p w14:paraId="35162C29" w14:textId="69C49896" w:rsidR="00334D1C" w:rsidRDefault="00334D1C" w:rsidP="00334D1C">
      <w:pPr>
        <w:pStyle w:val="code-definition"/>
      </w:pPr>
      <w:r>
        <w:t>invalid_argument</w:t>
      </w:r>
    </w:p>
    <w:p w14:paraId="361E9074" w14:textId="5FD2255D" w:rsidR="00660F41" w:rsidRPr="00660F41" w:rsidRDefault="00660F41" w:rsidP="00660F41">
      <w:pPr>
        <w:rPr>
          <w:lang w:eastAsia="zh-CN" w:bidi="hi-IN"/>
        </w:rPr>
      </w:pPr>
      <w:r>
        <w:rPr>
          <w:lang w:eastAsia="zh-CN" w:bidi="hi-IN"/>
        </w:rPr>
        <w:tab/>
        <w:t>Argument value has not been accepted</w:t>
      </w:r>
    </w:p>
    <w:p w14:paraId="5F15C57A" w14:textId="1BF043FE" w:rsidR="00334D1C" w:rsidRDefault="00334D1C" w:rsidP="00334D1C">
      <w:pPr>
        <w:pStyle w:val="code-definition"/>
      </w:pPr>
      <w:r>
        <w:t>domain_error</w:t>
      </w:r>
    </w:p>
    <w:p w14:paraId="6B6D2DA1" w14:textId="79DF5406" w:rsidR="00660F41" w:rsidRPr="00660F41" w:rsidRDefault="00660F41" w:rsidP="00660F41">
      <w:pPr>
        <w:rPr>
          <w:lang w:eastAsia="zh-CN" w:bidi="hi-IN"/>
        </w:rPr>
      </w:pPr>
      <w:r>
        <w:rPr>
          <w:lang w:eastAsia="zh-CN" w:bidi="hi-IN"/>
        </w:rPr>
        <w:tab/>
        <w:t>Input is outside of domain for which operation is defined</w:t>
      </w:r>
    </w:p>
    <w:p w14:paraId="4EBF4680" w14:textId="07A762BE" w:rsidR="00334D1C" w:rsidRDefault="00334D1C" w:rsidP="00334D1C">
      <w:pPr>
        <w:pStyle w:val="code-definition"/>
      </w:pPr>
      <w:r>
        <w:t>length_error</w:t>
      </w:r>
    </w:p>
    <w:p w14:paraId="3B83D08A" w14:textId="37581CF4" w:rsidR="00660F41" w:rsidRPr="00660F41" w:rsidRDefault="00660F41" w:rsidP="00660F41">
      <w:pPr>
        <w:rPr>
          <w:lang w:eastAsia="zh-CN" w:bidi="hi-IN"/>
        </w:rPr>
      </w:pPr>
      <w:r>
        <w:rPr>
          <w:lang w:eastAsia="zh-CN" w:bidi="hi-IN"/>
        </w:rPr>
        <w:tab/>
        <w:t>Attempt to exceed maximum allow size</w:t>
      </w:r>
    </w:p>
    <w:p w14:paraId="79FE04A7" w14:textId="4A5B9894" w:rsidR="00334D1C" w:rsidRDefault="00334D1C" w:rsidP="00334D1C">
      <w:pPr>
        <w:pStyle w:val="code-definition"/>
      </w:pPr>
      <w:r>
        <w:t>out_of_range</w:t>
      </w:r>
    </w:p>
    <w:p w14:paraId="36F93ABC" w14:textId="23317C16" w:rsidR="00660F41" w:rsidRPr="00660F41" w:rsidRDefault="00660F41" w:rsidP="00660F41">
      <w:pPr>
        <w:rPr>
          <w:lang w:eastAsia="zh-CN" w:bidi="hi-IN"/>
        </w:rPr>
      </w:pPr>
      <w:r>
        <w:rPr>
          <w:lang w:eastAsia="zh-CN" w:bidi="hi-IN"/>
        </w:rPr>
        <w:tab/>
        <w:t>Attempt to access element outside defined range</w:t>
      </w:r>
    </w:p>
    <w:p w14:paraId="01C3C304" w14:textId="7B58CAEF" w:rsidR="00660F41" w:rsidRPr="00660F41" w:rsidRDefault="00334D1C" w:rsidP="00CD4E52">
      <w:pPr>
        <w:pStyle w:val="code-definition"/>
      </w:pPr>
      <w:r>
        <w:t>future_error</w:t>
      </w:r>
      <w:r w:rsidR="00660F41">
        <w:t xml:space="preserve"> </w:t>
      </w:r>
    </w:p>
    <w:p w14:paraId="2FAFACA5" w14:textId="77777777" w:rsidR="00334D1C" w:rsidRDefault="00334D1C" w:rsidP="00334D1C">
      <w:pPr>
        <w:pStyle w:val="code-definition"/>
      </w:pPr>
    </w:p>
    <w:p w14:paraId="1BD37F88" w14:textId="77777777" w:rsidR="00334D1C" w:rsidRDefault="00334D1C" w:rsidP="00334D1C">
      <w:pPr>
        <w:pStyle w:val="code-definition"/>
      </w:pPr>
      <w:r>
        <w:t>bad_optional_access</w:t>
      </w:r>
    </w:p>
    <w:p w14:paraId="1A7BA493" w14:textId="77777777" w:rsidR="00334D1C" w:rsidRDefault="00334D1C" w:rsidP="00334D1C">
      <w:pPr>
        <w:pStyle w:val="code-definition"/>
      </w:pPr>
    </w:p>
    <w:p w14:paraId="5C9EAE2F" w14:textId="186E3F05" w:rsidR="00334D1C" w:rsidRDefault="00334D1C" w:rsidP="00334D1C">
      <w:pPr>
        <w:pStyle w:val="code-definition"/>
      </w:pPr>
      <w:r>
        <w:t>runtime_error</w:t>
      </w:r>
    </w:p>
    <w:p w14:paraId="58745099" w14:textId="0144D6C0" w:rsidR="00CD4E52" w:rsidRPr="00CD4E52" w:rsidRDefault="00CD4E52" w:rsidP="00CD4E52">
      <w:pPr>
        <w:ind w:firstLine="709"/>
        <w:rPr>
          <w:lang w:eastAsia="zh-CN" w:bidi="hi-IN"/>
        </w:rPr>
      </w:pPr>
      <w:r>
        <w:rPr>
          <w:lang w:eastAsia="zh-CN" w:bidi="hi-IN"/>
        </w:rPr>
        <w:t>Error due to events beyond scope of the program and not easily predicated</w:t>
      </w:r>
    </w:p>
    <w:p w14:paraId="0929B020" w14:textId="4A5489ED" w:rsidR="00334D1C" w:rsidRDefault="00334D1C" w:rsidP="00334D1C">
      <w:pPr>
        <w:pStyle w:val="code-definition"/>
      </w:pPr>
      <w:r>
        <w:t>range_error</w:t>
      </w:r>
    </w:p>
    <w:p w14:paraId="283C2350" w14:textId="6FB6A639" w:rsidR="00660F41" w:rsidRPr="00660F41" w:rsidRDefault="00660F41" w:rsidP="00660F41">
      <w:pPr>
        <w:rPr>
          <w:lang w:eastAsia="zh-CN" w:bidi="hi-IN"/>
        </w:rPr>
      </w:pPr>
      <w:r>
        <w:rPr>
          <w:lang w:eastAsia="zh-CN" w:bidi="hi-IN"/>
        </w:rPr>
        <w:tab/>
        <w:t>Result cannot be represented by the destination type</w:t>
      </w:r>
    </w:p>
    <w:p w14:paraId="07291FA9" w14:textId="4D13C6A0" w:rsidR="00334D1C" w:rsidRDefault="00334D1C" w:rsidP="00334D1C">
      <w:pPr>
        <w:pStyle w:val="code-definition"/>
      </w:pPr>
      <w:r>
        <w:t>overflow_error</w:t>
      </w:r>
    </w:p>
    <w:p w14:paraId="0AB7D3F3" w14:textId="7BFB9977" w:rsidR="00660F41" w:rsidRPr="00660F41" w:rsidRDefault="00660F41" w:rsidP="00660F41">
      <w:pPr>
        <w:rPr>
          <w:lang w:eastAsia="zh-CN" w:bidi="hi-IN"/>
        </w:rPr>
      </w:pPr>
      <w:r>
        <w:rPr>
          <w:lang w:eastAsia="zh-CN" w:bidi="hi-IN"/>
        </w:rPr>
        <w:tab/>
        <w:t>Result is too large for destination type</w:t>
      </w:r>
    </w:p>
    <w:p w14:paraId="477E85D7" w14:textId="7E3B55C0" w:rsidR="00334D1C" w:rsidRDefault="00334D1C" w:rsidP="00334D1C">
      <w:pPr>
        <w:pStyle w:val="code-definition"/>
      </w:pPr>
      <w:r>
        <w:t>underflow_error</w:t>
      </w:r>
    </w:p>
    <w:p w14:paraId="455599C4" w14:textId="2EECCAAB" w:rsidR="00660F41" w:rsidRPr="00660F41" w:rsidRDefault="00660F41" w:rsidP="00660F41">
      <w:pPr>
        <w:rPr>
          <w:lang w:eastAsia="zh-CN" w:bidi="hi-IN"/>
        </w:rPr>
      </w:pPr>
      <w:r>
        <w:rPr>
          <w:lang w:eastAsia="zh-CN" w:bidi="hi-IN"/>
        </w:rPr>
        <w:tab/>
        <w:t xml:space="preserve">Result is a subnormal floating-point value </w:t>
      </w:r>
    </w:p>
    <w:p w14:paraId="2BD9C2E1" w14:textId="77777777" w:rsidR="00334D1C" w:rsidRDefault="00334D1C" w:rsidP="00334D1C">
      <w:pPr>
        <w:pStyle w:val="code-definition"/>
      </w:pPr>
      <w:r>
        <w:t>regex_error</w:t>
      </w:r>
    </w:p>
    <w:p w14:paraId="066332E9" w14:textId="77777777" w:rsidR="00334D1C" w:rsidRDefault="00334D1C" w:rsidP="00334D1C">
      <w:pPr>
        <w:pStyle w:val="code-definition"/>
      </w:pPr>
      <w:r>
        <w:t>system_error</w:t>
      </w:r>
    </w:p>
    <w:p w14:paraId="2887F6FB" w14:textId="77777777" w:rsidR="00334D1C" w:rsidRDefault="00334D1C" w:rsidP="00334D1C">
      <w:pPr>
        <w:pStyle w:val="code-definition"/>
      </w:pPr>
      <w:r>
        <w:t>ios_base::failure</w:t>
      </w:r>
    </w:p>
    <w:p w14:paraId="25AC87D7" w14:textId="77777777" w:rsidR="00334D1C" w:rsidRDefault="00334D1C" w:rsidP="00334D1C">
      <w:pPr>
        <w:pStyle w:val="code-definition"/>
      </w:pPr>
      <w:r>
        <w:t>filesystem::filesystem_error</w:t>
      </w:r>
    </w:p>
    <w:p w14:paraId="238AE973" w14:textId="77777777" w:rsidR="00334D1C" w:rsidRDefault="00334D1C" w:rsidP="00334D1C">
      <w:pPr>
        <w:pStyle w:val="code-definition"/>
      </w:pPr>
      <w:r>
        <w:t>tx_exception</w:t>
      </w:r>
    </w:p>
    <w:p w14:paraId="50B02959" w14:textId="77777777" w:rsidR="00334D1C" w:rsidRDefault="00334D1C" w:rsidP="00334D1C">
      <w:pPr>
        <w:pStyle w:val="code-definition"/>
      </w:pPr>
      <w:r>
        <w:t>nonexistant_local_time</w:t>
      </w:r>
    </w:p>
    <w:p w14:paraId="4592ADA2" w14:textId="77777777" w:rsidR="00334D1C" w:rsidRDefault="00334D1C" w:rsidP="00334D1C">
      <w:pPr>
        <w:pStyle w:val="code-definition"/>
      </w:pPr>
      <w:r>
        <w:t>ambiguous_local_time</w:t>
      </w:r>
    </w:p>
    <w:p w14:paraId="1D0896DE" w14:textId="77777777" w:rsidR="00334D1C" w:rsidRDefault="00334D1C" w:rsidP="00334D1C">
      <w:pPr>
        <w:pStyle w:val="code-definition"/>
      </w:pPr>
      <w:r>
        <w:t>format_error</w:t>
      </w:r>
    </w:p>
    <w:p w14:paraId="5E26CC39" w14:textId="77777777" w:rsidR="00334D1C" w:rsidRDefault="00334D1C" w:rsidP="00334D1C">
      <w:pPr>
        <w:pStyle w:val="code-definition"/>
      </w:pPr>
    </w:p>
    <w:p w14:paraId="3ED841D2" w14:textId="2ACC5325" w:rsidR="00334D1C" w:rsidRDefault="00334D1C" w:rsidP="00334D1C">
      <w:pPr>
        <w:pStyle w:val="code-definition"/>
      </w:pPr>
      <w:r>
        <w:t>bad_typeid</w:t>
      </w:r>
    </w:p>
    <w:p w14:paraId="7B9E7D5E" w14:textId="77777777" w:rsidR="00334D1C" w:rsidRPr="00334D1C" w:rsidRDefault="00334D1C" w:rsidP="00334D1C">
      <w:pPr>
        <w:rPr>
          <w:lang w:eastAsia="zh-CN" w:bidi="hi-IN"/>
        </w:rPr>
      </w:pPr>
    </w:p>
    <w:p w14:paraId="62217150" w14:textId="77777777" w:rsidR="00334D1C" w:rsidRDefault="00334D1C" w:rsidP="00334D1C">
      <w:pPr>
        <w:pStyle w:val="code-definition"/>
      </w:pPr>
      <w:r>
        <w:t>bad_cast</w:t>
      </w:r>
    </w:p>
    <w:p w14:paraId="78821DB5" w14:textId="0A3C7191" w:rsidR="00334D1C" w:rsidRDefault="00334D1C" w:rsidP="00334D1C">
      <w:pPr>
        <w:pStyle w:val="code-definition"/>
      </w:pPr>
      <w:r>
        <w:t>bad_any_cast</w:t>
      </w:r>
    </w:p>
    <w:p w14:paraId="4BDD893D" w14:textId="77777777" w:rsidR="00334D1C" w:rsidRPr="00334D1C" w:rsidRDefault="00334D1C" w:rsidP="00334D1C">
      <w:pPr>
        <w:rPr>
          <w:lang w:eastAsia="zh-CN" w:bidi="hi-IN"/>
        </w:rPr>
      </w:pPr>
    </w:p>
    <w:p w14:paraId="1BF46A87" w14:textId="0CE6C088" w:rsidR="00334D1C" w:rsidRDefault="00334D1C" w:rsidP="00334D1C">
      <w:pPr>
        <w:pStyle w:val="code-definition"/>
      </w:pPr>
      <w:r>
        <w:t>bad_weak_ptr</w:t>
      </w:r>
    </w:p>
    <w:p w14:paraId="0B74CCF1" w14:textId="77777777" w:rsidR="00334D1C" w:rsidRPr="00334D1C" w:rsidRDefault="00334D1C" w:rsidP="00334D1C">
      <w:pPr>
        <w:rPr>
          <w:lang w:eastAsia="zh-CN" w:bidi="hi-IN"/>
        </w:rPr>
      </w:pPr>
    </w:p>
    <w:p w14:paraId="6812414F" w14:textId="1AE7017C" w:rsidR="00334D1C" w:rsidRDefault="00334D1C" w:rsidP="00334D1C">
      <w:pPr>
        <w:pStyle w:val="code-definition"/>
      </w:pPr>
      <w:r>
        <w:t>bad_function_call</w:t>
      </w:r>
    </w:p>
    <w:p w14:paraId="2B30B3E9" w14:textId="77777777" w:rsidR="00334D1C" w:rsidRPr="00334D1C" w:rsidRDefault="00334D1C" w:rsidP="00334D1C">
      <w:pPr>
        <w:rPr>
          <w:lang w:eastAsia="zh-CN" w:bidi="hi-IN"/>
        </w:rPr>
      </w:pPr>
    </w:p>
    <w:p w14:paraId="7B03DC17" w14:textId="5E1F4E26" w:rsidR="00334D1C" w:rsidRPr="00334D1C" w:rsidRDefault="00334D1C" w:rsidP="00334D1C">
      <w:pPr>
        <w:pStyle w:val="code-definition"/>
      </w:pPr>
      <w:r>
        <w:t>bad_alloc</w:t>
      </w:r>
    </w:p>
    <w:p w14:paraId="4DB3B8CF" w14:textId="77777777" w:rsidR="00334D1C" w:rsidRDefault="00334D1C" w:rsidP="00334D1C">
      <w:pPr>
        <w:pStyle w:val="code-definition"/>
      </w:pPr>
      <w:r>
        <w:t>bad_array_new_length</w:t>
      </w:r>
    </w:p>
    <w:p w14:paraId="790869E7" w14:textId="77777777" w:rsidR="00334D1C" w:rsidRDefault="00334D1C" w:rsidP="00334D1C">
      <w:pPr>
        <w:pStyle w:val="code-definition"/>
      </w:pPr>
    </w:p>
    <w:p w14:paraId="417AD324" w14:textId="7205E1F1" w:rsidR="00334D1C" w:rsidRDefault="00334D1C" w:rsidP="00334D1C">
      <w:pPr>
        <w:pStyle w:val="code-definition"/>
      </w:pPr>
      <w:r>
        <w:t>bad_exception</w:t>
      </w:r>
    </w:p>
    <w:p w14:paraId="66B9C818" w14:textId="77777777" w:rsidR="00334D1C" w:rsidRPr="00334D1C" w:rsidRDefault="00334D1C" w:rsidP="00334D1C">
      <w:pPr>
        <w:rPr>
          <w:lang w:eastAsia="zh-CN" w:bidi="hi-IN"/>
        </w:rPr>
      </w:pPr>
    </w:p>
    <w:p w14:paraId="4BD050E5" w14:textId="003E3024" w:rsidR="00334D1C" w:rsidRDefault="00334D1C" w:rsidP="00334D1C">
      <w:pPr>
        <w:pStyle w:val="code-definition"/>
      </w:pPr>
      <w:r>
        <w:t>ios_base::failure</w:t>
      </w:r>
    </w:p>
    <w:p w14:paraId="6CC98C5F" w14:textId="77777777" w:rsidR="00334D1C" w:rsidRPr="00334D1C" w:rsidRDefault="00334D1C" w:rsidP="00334D1C">
      <w:pPr>
        <w:rPr>
          <w:lang w:eastAsia="zh-CN" w:bidi="hi-IN"/>
        </w:rPr>
      </w:pPr>
    </w:p>
    <w:p w14:paraId="295AFFDD" w14:textId="523D4151" w:rsidR="00334D1C" w:rsidRDefault="00334D1C" w:rsidP="00102230">
      <w:pPr>
        <w:pStyle w:val="code-definition"/>
      </w:pPr>
      <w:r>
        <w:t>bad_variant_access</w:t>
      </w:r>
    </w:p>
    <w:p w14:paraId="12FF92A0" w14:textId="71A8C190" w:rsidR="00102230" w:rsidRDefault="00102230" w:rsidP="00102230">
      <w:pPr>
        <w:rPr>
          <w:lang w:eastAsia="zh-CN" w:bidi="hi-IN"/>
        </w:rPr>
      </w:pPr>
    </w:p>
    <w:p w14:paraId="7216AF6A" w14:textId="77777777" w:rsidR="00102230" w:rsidRPr="00102230" w:rsidRDefault="00102230" w:rsidP="00102230">
      <w:pPr>
        <w:rPr>
          <w:lang w:eastAsia="zh-CN" w:bidi="hi-IN"/>
        </w:rPr>
      </w:pPr>
    </w:p>
    <w:p w14:paraId="2D0472CF" w14:textId="0529A2E6" w:rsidR="00334D1C" w:rsidRDefault="00334D1C" w:rsidP="00334D1C">
      <w:pPr>
        <w:pStyle w:val="Heading2"/>
      </w:pPr>
      <w:r>
        <w:t>methods</w:t>
      </w:r>
    </w:p>
    <w:p w14:paraId="24F925BE" w14:textId="43DB8666" w:rsidR="00334D1C" w:rsidRDefault="00334D1C" w:rsidP="00334D1C">
      <w:pPr>
        <w:pStyle w:val="code-definition"/>
      </w:pPr>
      <w:r>
        <w:t>(Constructor)</w:t>
      </w:r>
    </w:p>
    <w:p w14:paraId="67BC186D" w14:textId="6A868E59" w:rsidR="00334D1C" w:rsidRDefault="00334D1C" w:rsidP="00334D1C">
      <w:pPr>
        <w:pStyle w:val="code-definition"/>
      </w:pPr>
      <w:r>
        <w:t>(Destructor)</w:t>
      </w:r>
    </w:p>
    <w:p w14:paraId="05A4DC7F" w14:textId="77777777" w:rsidR="00334D1C" w:rsidRPr="00334D1C" w:rsidRDefault="00334D1C" w:rsidP="00334D1C">
      <w:pPr>
        <w:rPr>
          <w:lang w:eastAsia="zh-CN" w:bidi="hi-IN"/>
        </w:rPr>
      </w:pPr>
    </w:p>
    <w:p w14:paraId="506BCD95" w14:textId="578A2436" w:rsidR="00334D1C" w:rsidRDefault="00334D1C" w:rsidP="00334D1C">
      <w:pPr>
        <w:pStyle w:val="code-definition"/>
      </w:pPr>
      <w:r>
        <w:t>operator=</w:t>
      </w:r>
    </w:p>
    <w:p w14:paraId="699C1231" w14:textId="1192362F" w:rsidR="00334D1C" w:rsidRDefault="00334D1C" w:rsidP="00334D1C">
      <w:pPr>
        <w:rPr>
          <w:lang w:eastAsia="zh-CN" w:bidi="hi-IN"/>
        </w:rPr>
      </w:pPr>
      <w:r>
        <w:rPr>
          <w:lang w:eastAsia="zh-CN" w:bidi="hi-IN"/>
        </w:rPr>
        <w:tab/>
        <w:t>Copies exception object</w:t>
      </w:r>
    </w:p>
    <w:p w14:paraId="07698827" w14:textId="77777777" w:rsidR="00334D1C" w:rsidRPr="00334D1C" w:rsidRDefault="00334D1C" w:rsidP="00334D1C">
      <w:pPr>
        <w:rPr>
          <w:lang w:eastAsia="zh-CN" w:bidi="hi-IN"/>
        </w:rPr>
      </w:pPr>
    </w:p>
    <w:p w14:paraId="4EF74DE4" w14:textId="685717D0" w:rsidR="00334D1C" w:rsidRDefault="00334D1C" w:rsidP="00334D1C">
      <w:pPr>
        <w:pStyle w:val="code-definition"/>
      </w:pPr>
      <w:r>
        <w:t>what()</w:t>
      </w:r>
    </w:p>
    <w:p w14:paraId="70396E30" w14:textId="0A50C45F" w:rsidR="00334D1C" w:rsidRPr="00334D1C" w:rsidRDefault="00334D1C" w:rsidP="00334D1C">
      <w:pPr>
        <w:rPr>
          <w:lang w:eastAsia="zh-CN" w:bidi="hi-IN"/>
        </w:rPr>
      </w:pPr>
      <w:r>
        <w:rPr>
          <w:lang w:eastAsia="zh-CN" w:bidi="hi-IN"/>
        </w:rPr>
        <w:tab/>
        <w:t>Returns an explanatory string</w:t>
      </w:r>
    </w:p>
    <w:p w14:paraId="016705D3" w14:textId="77777777" w:rsidR="00334D1C" w:rsidRPr="00334D1C" w:rsidRDefault="00334D1C" w:rsidP="00334D1C">
      <w:pPr>
        <w:rPr>
          <w:lang w:eastAsia="zh-CN" w:bidi="hi-IN"/>
        </w:rPr>
      </w:pPr>
    </w:p>
    <w:p w14:paraId="65BC8A71" w14:textId="69FD1466" w:rsidR="002A01F0" w:rsidRDefault="002A01F0" w:rsidP="00334D1C">
      <w:pPr>
        <w:pStyle w:val="Heading2"/>
        <w:rPr>
          <w:sz w:val="22"/>
        </w:rPr>
      </w:pPr>
      <w:r>
        <w:br w:type="page"/>
      </w:r>
    </w:p>
    <w:p w14:paraId="2CBC9FF2" w14:textId="74E3E45C" w:rsidR="002050B9" w:rsidRDefault="009926B7" w:rsidP="009926B7">
      <w:pPr>
        <w:pStyle w:val="Heading1"/>
      </w:pPr>
      <w:r>
        <w:lastRenderedPageBreak/>
        <w:t>&lt;iostream&gt;</w:t>
      </w:r>
      <w:bookmarkEnd w:id="0"/>
    </w:p>
    <w:p w14:paraId="606A48F3" w14:textId="21861D38" w:rsidR="009926B7" w:rsidRDefault="009926B7" w:rsidP="009926B7">
      <w:pPr>
        <w:rPr>
          <w:rFonts w:eastAsia="Roboto Mono"/>
          <w:lang w:eastAsia="zh-CN" w:bidi="hi-IN"/>
        </w:rPr>
      </w:pPr>
      <w:r>
        <w:rPr>
          <w:rFonts w:eastAsia="Roboto Mono"/>
          <w:lang w:eastAsia="zh-CN" w:bidi="hi-IN"/>
        </w:rPr>
        <w:t xml:space="preserve">Standard I/O stream objects header. Mostly defined in </w:t>
      </w:r>
      <w:r>
        <w:rPr>
          <w:rFonts w:eastAsia="Roboto Mono"/>
          <w:i/>
          <w:iCs/>
          <w:lang w:eastAsia="zh-CN" w:bidi="hi-IN"/>
        </w:rPr>
        <w:t>&lt;</w:t>
      </w:r>
      <w:proofErr w:type="spellStart"/>
      <w:r>
        <w:rPr>
          <w:rFonts w:eastAsia="Roboto Mono"/>
          <w:i/>
          <w:iCs/>
          <w:lang w:eastAsia="zh-CN" w:bidi="hi-IN"/>
        </w:rPr>
        <w:t>istream</w:t>
      </w:r>
      <w:proofErr w:type="spellEnd"/>
      <w:r>
        <w:rPr>
          <w:rFonts w:eastAsia="Roboto Mono"/>
          <w:i/>
          <w:iCs/>
          <w:lang w:eastAsia="zh-CN" w:bidi="hi-IN"/>
        </w:rPr>
        <w:t>&gt;</w:t>
      </w:r>
      <w:r>
        <w:rPr>
          <w:rFonts w:eastAsia="Roboto Mono"/>
          <w:lang w:eastAsia="zh-CN" w:bidi="hi-IN"/>
        </w:rPr>
        <w:t xml:space="preserve">. </w:t>
      </w:r>
    </w:p>
    <w:p w14:paraId="311BA10C" w14:textId="0BFE0994" w:rsidR="009926B7" w:rsidRDefault="009926B7" w:rsidP="009926B7">
      <w:pPr>
        <w:rPr>
          <w:rFonts w:eastAsia="Roboto Mono"/>
          <w:lang w:eastAsia="zh-CN" w:bidi="hi-IN"/>
        </w:rPr>
      </w:pPr>
    </w:p>
    <w:p w14:paraId="2BC2196E" w14:textId="7DBB0EE8" w:rsidR="009926B7" w:rsidRDefault="009926B7" w:rsidP="009926B7">
      <w:pPr>
        <w:pStyle w:val="code-definition"/>
      </w:pPr>
      <w:r>
        <w:t>cin</w:t>
      </w:r>
    </w:p>
    <w:p w14:paraId="0C37D04C" w14:textId="4020E4E8" w:rsidR="00426C86" w:rsidRPr="009D414B" w:rsidRDefault="00426C86" w:rsidP="009D414B">
      <w:pPr>
        <w:ind w:left="700"/>
        <w:rPr>
          <w:lang w:eastAsia="zh-CN" w:bidi="hi-IN"/>
        </w:rPr>
      </w:pPr>
      <w:r>
        <w:rPr>
          <w:lang w:eastAsia="zh-CN" w:bidi="hi-IN"/>
        </w:rPr>
        <w:t xml:space="preserve">Object of class </w:t>
      </w:r>
      <w:proofErr w:type="spellStart"/>
      <w:r>
        <w:rPr>
          <w:i/>
          <w:iCs/>
          <w:lang w:eastAsia="zh-CN" w:bidi="hi-IN"/>
        </w:rPr>
        <w:t>istream</w:t>
      </w:r>
      <w:proofErr w:type="spellEnd"/>
      <w:r>
        <w:rPr>
          <w:lang w:eastAsia="zh-CN" w:bidi="hi-IN"/>
        </w:rPr>
        <w:t xml:space="preserve">, representing </w:t>
      </w:r>
      <w:r w:rsidR="009D414B">
        <w:rPr>
          <w:i/>
          <w:iCs/>
          <w:lang w:eastAsia="zh-CN" w:bidi="hi-IN"/>
        </w:rPr>
        <w:t>stdin</w:t>
      </w:r>
      <w:r w:rsidR="009D414B">
        <w:rPr>
          <w:lang w:eastAsia="zh-CN" w:bidi="hi-IN"/>
        </w:rPr>
        <w:t xml:space="preserve">, using </w:t>
      </w:r>
      <w:r w:rsidR="009D414B">
        <w:rPr>
          <w:i/>
          <w:iCs/>
          <w:lang w:eastAsia="zh-CN" w:bidi="hi-IN"/>
        </w:rPr>
        <w:t>char</w:t>
      </w:r>
      <w:r w:rsidR="009D414B">
        <w:rPr>
          <w:lang w:eastAsia="zh-CN" w:bidi="hi-IN"/>
        </w:rPr>
        <w:t xml:space="preserve"> (narrow, </w:t>
      </w:r>
      <w:proofErr w:type="gramStart"/>
      <w:r w:rsidR="009D414B">
        <w:rPr>
          <w:lang w:eastAsia="zh-CN" w:bidi="hi-IN"/>
        </w:rPr>
        <w:t>single-byte</w:t>
      </w:r>
      <w:proofErr w:type="gramEnd"/>
      <w:r w:rsidR="009D414B">
        <w:rPr>
          <w:lang w:eastAsia="zh-CN" w:bidi="hi-IN"/>
        </w:rPr>
        <w:t xml:space="preserve">) characters, providing input from a file, pipe, or keyboard (see: </w:t>
      </w:r>
      <w:proofErr w:type="spellStart"/>
      <w:r w:rsidR="009D414B">
        <w:rPr>
          <w:i/>
          <w:iCs/>
          <w:lang w:eastAsia="zh-CN" w:bidi="hi-IN"/>
        </w:rPr>
        <w:t>istream</w:t>
      </w:r>
      <w:proofErr w:type="spellEnd"/>
      <w:r w:rsidR="009D414B">
        <w:rPr>
          <w:lang w:eastAsia="zh-CN" w:bidi="hi-IN"/>
        </w:rPr>
        <w:t xml:space="preserve"> for operations supported by </w:t>
      </w:r>
      <w:proofErr w:type="spellStart"/>
      <w:r w:rsidR="009D414B">
        <w:rPr>
          <w:i/>
          <w:iCs/>
          <w:lang w:eastAsia="zh-CN" w:bidi="hi-IN"/>
        </w:rPr>
        <w:t>cin</w:t>
      </w:r>
      <w:proofErr w:type="spellEnd"/>
      <w:r w:rsidR="009D414B">
        <w:rPr>
          <w:lang w:eastAsia="zh-CN" w:bidi="hi-IN"/>
        </w:rPr>
        <w:t xml:space="preserve">). </w:t>
      </w:r>
      <w:proofErr w:type="spellStart"/>
      <w:r w:rsidR="009D414B">
        <w:rPr>
          <w:i/>
          <w:iCs/>
          <w:lang w:eastAsia="zh-CN" w:bidi="hi-IN"/>
        </w:rPr>
        <w:t>cin</w:t>
      </w:r>
      <w:proofErr w:type="spellEnd"/>
      <w:r w:rsidR="009D414B">
        <w:rPr>
          <w:lang w:eastAsia="zh-CN" w:bidi="hi-IN"/>
        </w:rPr>
        <w:t xml:space="preserve"> is tied to </w:t>
      </w:r>
      <w:proofErr w:type="spellStart"/>
      <w:r w:rsidR="009D414B">
        <w:rPr>
          <w:i/>
          <w:iCs/>
          <w:lang w:eastAsia="zh-CN" w:bidi="hi-IN"/>
        </w:rPr>
        <w:t>cout</w:t>
      </w:r>
      <w:proofErr w:type="spellEnd"/>
      <w:r w:rsidR="009D414B">
        <w:rPr>
          <w:lang w:eastAsia="zh-CN" w:bidi="hi-IN"/>
        </w:rPr>
        <w:t xml:space="preserve">, meaning the </w:t>
      </w:r>
      <w:proofErr w:type="spellStart"/>
      <w:r w:rsidR="009D414B">
        <w:rPr>
          <w:i/>
          <w:iCs/>
          <w:lang w:eastAsia="zh-CN" w:bidi="hi-IN"/>
        </w:rPr>
        <w:t>cout</w:t>
      </w:r>
      <w:proofErr w:type="spellEnd"/>
      <w:r w:rsidR="009D414B">
        <w:rPr>
          <w:lang w:eastAsia="zh-CN" w:bidi="hi-IN"/>
        </w:rPr>
        <w:t xml:space="preserve"> buffer is flushed before each </w:t>
      </w:r>
      <w:proofErr w:type="spellStart"/>
      <w:r w:rsidR="009D414B">
        <w:rPr>
          <w:i/>
          <w:iCs/>
          <w:lang w:eastAsia="zh-CN" w:bidi="hi-IN"/>
        </w:rPr>
        <w:t>cin</w:t>
      </w:r>
      <w:proofErr w:type="spellEnd"/>
      <w:r w:rsidR="009D414B">
        <w:rPr>
          <w:lang w:eastAsia="zh-CN" w:bidi="hi-IN"/>
        </w:rPr>
        <w:t xml:space="preserve"> operation. A program should mix operations on </w:t>
      </w:r>
      <w:proofErr w:type="spellStart"/>
      <w:r w:rsidR="009D414B">
        <w:rPr>
          <w:i/>
          <w:iCs/>
          <w:lang w:eastAsia="zh-CN" w:bidi="hi-IN"/>
        </w:rPr>
        <w:t>cin</w:t>
      </w:r>
      <w:proofErr w:type="spellEnd"/>
      <w:r w:rsidR="009D414B">
        <w:rPr>
          <w:lang w:eastAsia="zh-CN" w:bidi="hi-IN"/>
        </w:rPr>
        <w:t xml:space="preserve"> with operations on </w:t>
      </w:r>
      <w:proofErr w:type="spellStart"/>
      <w:r w:rsidR="009D414B">
        <w:rPr>
          <w:i/>
          <w:iCs/>
          <w:lang w:eastAsia="zh-CN" w:bidi="hi-IN"/>
        </w:rPr>
        <w:t>wcin</w:t>
      </w:r>
      <w:proofErr w:type="spellEnd"/>
      <w:r w:rsidR="009D414B">
        <w:rPr>
          <w:lang w:eastAsia="zh-CN" w:bidi="hi-IN"/>
        </w:rPr>
        <w:t xml:space="preserve"> (or other wide-oriented inputs – when an input operation is performed on a stream, it becomes either </w:t>
      </w:r>
      <w:r w:rsidR="009D414B">
        <w:rPr>
          <w:i/>
          <w:iCs/>
          <w:lang w:eastAsia="zh-CN" w:bidi="hi-IN"/>
        </w:rPr>
        <w:t>narrow</w:t>
      </w:r>
      <w:r w:rsidR="009D414B">
        <w:rPr>
          <w:lang w:eastAsia="zh-CN" w:bidi="hi-IN"/>
        </w:rPr>
        <w:t xml:space="preserve">, or </w:t>
      </w:r>
      <w:r w:rsidR="009D414B">
        <w:rPr>
          <w:i/>
          <w:iCs/>
          <w:lang w:eastAsia="zh-CN" w:bidi="hi-IN"/>
        </w:rPr>
        <w:t>wide</w:t>
      </w:r>
      <w:r w:rsidR="009D414B">
        <w:rPr>
          <w:lang w:eastAsia="zh-CN" w:bidi="hi-IN"/>
        </w:rPr>
        <w:t xml:space="preserve">, unless changed by call to </w:t>
      </w:r>
      <w:proofErr w:type="spellStart"/>
      <w:proofErr w:type="gramStart"/>
      <w:r w:rsidR="009D414B">
        <w:rPr>
          <w:i/>
          <w:iCs/>
          <w:lang w:eastAsia="zh-CN" w:bidi="hi-IN"/>
        </w:rPr>
        <w:t>freopen</w:t>
      </w:r>
      <w:proofErr w:type="spellEnd"/>
      <w:r w:rsidR="009D414B">
        <w:rPr>
          <w:i/>
          <w:iCs/>
          <w:lang w:eastAsia="zh-CN" w:bidi="hi-IN"/>
        </w:rPr>
        <w:t>(</w:t>
      </w:r>
      <w:proofErr w:type="gramEnd"/>
      <w:r w:rsidR="009D414B">
        <w:rPr>
          <w:i/>
          <w:iCs/>
          <w:lang w:eastAsia="zh-CN" w:bidi="hi-IN"/>
        </w:rPr>
        <w:t>)</w:t>
      </w:r>
      <w:r w:rsidR="009D414B">
        <w:rPr>
          <w:lang w:eastAsia="zh-CN" w:bidi="hi-IN"/>
        </w:rPr>
        <w:t xml:space="preserve">. </w:t>
      </w:r>
    </w:p>
    <w:p w14:paraId="29EC2EA6" w14:textId="77777777" w:rsidR="00426C86" w:rsidRPr="00426C86" w:rsidRDefault="00426C86" w:rsidP="00426C86">
      <w:pPr>
        <w:rPr>
          <w:lang w:eastAsia="zh-CN" w:bidi="hi-IN"/>
        </w:rPr>
      </w:pPr>
    </w:p>
    <w:p w14:paraId="54043367" w14:textId="68703623" w:rsidR="009926B7" w:rsidRDefault="009926B7" w:rsidP="009926B7">
      <w:pPr>
        <w:pStyle w:val="code-definition"/>
      </w:pPr>
      <w:r>
        <w:t>cout</w:t>
      </w:r>
    </w:p>
    <w:p w14:paraId="33D9BC1A" w14:textId="500D958B" w:rsidR="009926B7" w:rsidRDefault="009926B7" w:rsidP="009926B7">
      <w:pPr>
        <w:pStyle w:val="code-definition"/>
      </w:pPr>
      <w:r>
        <w:t>cerr</w:t>
      </w:r>
    </w:p>
    <w:p w14:paraId="342EDE8C" w14:textId="38801DC8" w:rsidR="009926B7" w:rsidRDefault="009926B7" w:rsidP="009926B7">
      <w:pPr>
        <w:pStyle w:val="code-definition"/>
      </w:pPr>
      <w:r>
        <w:t>clog</w:t>
      </w:r>
    </w:p>
    <w:p w14:paraId="260346D1" w14:textId="66C08C80" w:rsidR="009926B7" w:rsidRDefault="009926B7" w:rsidP="009926B7">
      <w:pPr>
        <w:rPr>
          <w:rFonts w:eastAsia="Roboto Mono"/>
          <w:lang w:eastAsia="zh-CN" w:bidi="hi-IN"/>
        </w:rPr>
      </w:pPr>
    </w:p>
    <w:p w14:paraId="03DAFCC5" w14:textId="2E81C937" w:rsidR="009926B7" w:rsidRDefault="009926B7" w:rsidP="009926B7">
      <w:pPr>
        <w:pStyle w:val="code-definition"/>
      </w:pPr>
      <w:r>
        <w:t>wcin</w:t>
      </w:r>
    </w:p>
    <w:p w14:paraId="44111D6B" w14:textId="62A97A23" w:rsidR="009926B7" w:rsidRDefault="009926B7" w:rsidP="009926B7">
      <w:pPr>
        <w:pStyle w:val="code-definition"/>
      </w:pPr>
      <w:r>
        <w:t>wcout</w:t>
      </w:r>
    </w:p>
    <w:p w14:paraId="1ABF7FC3" w14:textId="62CE3BD3" w:rsidR="009926B7" w:rsidRDefault="009926B7" w:rsidP="009926B7">
      <w:pPr>
        <w:pStyle w:val="code-definition"/>
      </w:pPr>
      <w:r>
        <w:t>wcerr</w:t>
      </w:r>
    </w:p>
    <w:p w14:paraId="1CD9E64C" w14:textId="07A7515C" w:rsidR="009926B7" w:rsidRDefault="009926B7" w:rsidP="009926B7">
      <w:pPr>
        <w:pStyle w:val="code-definition"/>
      </w:pPr>
      <w:r>
        <w:t>wclog</w:t>
      </w:r>
    </w:p>
    <w:p w14:paraId="4CDEAB14" w14:textId="69FAF0BD" w:rsidR="009D414B" w:rsidRDefault="009D414B">
      <w:pPr>
        <w:autoSpaceDN w:val="0"/>
        <w:textAlignment w:val="baseline"/>
        <w:rPr>
          <w:rFonts w:eastAsia="Roboto Mono"/>
          <w:lang w:eastAsia="zh-CN" w:bidi="hi-IN"/>
        </w:rPr>
      </w:pPr>
    </w:p>
    <w:p w14:paraId="5AF26D22" w14:textId="4F0C545B" w:rsidR="00EA4B01" w:rsidRPr="00EA4B01" w:rsidRDefault="00EA4B01">
      <w:pPr>
        <w:autoSpaceDN w:val="0"/>
        <w:textAlignment w:val="baseline"/>
        <w:rPr>
          <w:rFonts w:eastAsia="Roboto Mono"/>
          <w:lang w:eastAsia="zh-CN" w:bidi="hi-IN"/>
        </w:rPr>
      </w:pPr>
      <w:proofErr w:type="spellStart"/>
      <w:proofErr w:type="gramStart"/>
      <w:r>
        <w:rPr>
          <w:rFonts w:eastAsia="Roboto Mono"/>
          <w:i/>
          <w:iCs/>
          <w:lang w:eastAsia="zh-CN" w:bidi="hi-IN"/>
        </w:rPr>
        <w:t>scanf</w:t>
      </w:r>
      <w:proofErr w:type="spellEnd"/>
      <w:r>
        <w:rPr>
          <w:rFonts w:eastAsia="Roboto Mono"/>
          <w:i/>
          <w:iCs/>
          <w:lang w:eastAsia="zh-CN" w:bidi="hi-IN"/>
        </w:rPr>
        <w:t>(</w:t>
      </w:r>
      <w:proofErr w:type="gramEnd"/>
      <w:r>
        <w:rPr>
          <w:rFonts w:eastAsia="Roboto Mono"/>
          <w:i/>
          <w:iCs/>
          <w:lang w:eastAsia="zh-CN" w:bidi="hi-IN"/>
        </w:rPr>
        <w:t>)</w:t>
      </w:r>
      <w:r>
        <w:rPr>
          <w:rFonts w:eastAsia="Roboto Mono"/>
          <w:lang w:eastAsia="zh-CN" w:bidi="hi-IN"/>
        </w:rPr>
        <w:t xml:space="preserve"> / </w:t>
      </w:r>
      <w:proofErr w:type="spellStart"/>
      <w:r>
        <w:rPr>
          <w:rFonts w:eastAsia="Roboto Mono"/>
          <w:i/>
          <w:iCs/>
          <w:lang w:eastAsia="zh-CN" w:bidi="hi-IN"/>
        </w:rPr>
        <w:t>printf</w:t>
      </w:r>
      <w:proofErr w:type="spellEnd"/>
      <w:r>
        <w:rPr>
          <w:rFonts w:eastAsia="Roboto Mono"/>
          <w:i/>
          <w:iCs/>
          <w:lang w:eastAsia="zh-CN" w:bidi="hi-IN"/>
        </w:rPr>
        <w:t>()</w:t>
      </w:r>
      <w:r>
        <w:rPr>
          <w:rFonts w:eastAsia="Roboto Mono"/>
          <w:lang w:eastAsia="zh-CN" w:bidi="hi-IN"/>
        </w:rPr>
        <w:t xml:space="preserve"> operations can be intermixed with </w:t>
      </w:r>
      <w:proofErr w:type="spellStart"/>
      <w:r>
        <w:rPr>
          <w:rFonts w:eastAsia="Roboto Mono"/>
          <w:i/>
          <w:iCs/>
          <w:lang w:eastAsia="zh-CN" w:bidi="hi-IN"/>
        </w:rPr>
        <w:t>cin</w:t>
      </w:r>
      <w:proofErr w:type="spellEnd"/>
      <w:r>
        <w:rPr>
          <w:rFonts w:eastAsia="Roboto Mono"/>
          <w:lang w:eastAsia="zh-CN" w:bidi="hi-IN"/>
        </w:rPr>
        <w:t xml:space="preserve"> / </w:t>
      </w:r>
      <w:proofErr w:type="spellStart"/>
      <w:r>
        <w:rPr>
          <w:rFonts w:eastAsia="Roboto Mono"/>
          <w:i/>
          <w:iCs/>
          <w:lang w:eastAsia="zh-CN" w:bidi="hi-IN"/>
        </w:rPr>
        <w:t>cout</w:t>
      </w:r>
      <w:proofErr w:type="spellEnd"/>
      <w:r>
        <w:rPr>
          <w:rFonts w:eastAsia="Roboto Mono"/>
          <w:lang w:eastAsia="zh-CN" w:bidi="hi-IN"/>
        </w:rPr>
        <w:t xml:space="preserve">, disabling this can increase performance of </w:t>
      </w:r>
      <w:proofErr w:type="spellStart"/>
      <w:r>
        <w:rPr>
          <w:rFonts w:eastAsia="Roboto Mono"/>
          <w:i/>
          <w:iCs/>
          <w:lang w:eastAsia="zh-CN" w:bidi="hi-IN"/>
        </w:rPr>
        <w:t>cin</w:t>
      </w:r>
      <w:proofErr w:type="spellEnd"/>
      <w:r>
        <w:rPr>
          <w:rFonts w:eastAsia="Roboto Mono"/>
          <w:i/>
          <w:iCs/>
          <w:lang w:eastAsia="zh-CN" w:bidi="hi-IN"/>
        </w:rPr>
        <w:t xml:space="preserve"> </w:t>
      </w:r>
      <w:r>
        <w:rPr>
          <w:rFonts w:eastAsia="Roboto Mono"/>
          <w:lang w:eastAsia="zh-CN" w:bidi="hi-IN"/>
        </w:rPr>
        <w:t xml:space="preserve">/ </w:t>
      </w:r>
      <w:proofErr w:type="spellStart"/>
      <w:r>
        <w:rPr>
          <w:rFonts w:eastAsia="Roboto Mono"/>
          <w:i/>
          <w:iCs/>
          <w:lang w:eastAsia="zh-CN" w:bidi="hi-IN"/>
        </w:rPr>
        <w:t>cout</w:t>
      </w:r>
      <w:proofErr w:type="spellEnd"/>
      <w:r>
        <w:rPr>
          <w:rFonts w:eastAsia="Roboto Mono"/>
          <w:lang w:eastAsia="zh-CN" w:bidi="hi-IN"/>
        </w:rPr>
        <w:t xml:space="preserve">: </w:t>
      </w:r>
    </w:p>
    <w:p w14:paraId="5926C1AF" w14:textId="41D2F9A3" w:rsidR="00EA4B01" w:rsidRPr="00EA4B01" w:rsidRDefault="00EA4B01" w:rsidP="00EA4B01">
      <w:pPr>
        <w:pStyle w:val="code-definition"/>
        <w:ind w:firstLine="709"/>
        <w:rPr>
          <w:sz w:val="18"/>
          <w:szCs w:val="18"/>
        </w:rPr>
      </w:pPr>
      <w:r w:rsidRPr="00EA4B01">
        <w:rPr>
          <w:sz w:val="18"/>
          <w:szCs w:val="18"/>
        </w:rPr>
        <w:t>std::ios::sync_with_stdio(false);</w:t>
      </w:r>
    </w:p>
    <w:p w14:paraId="4E585103" w14:textId="2D28C8B1" w:rsidR="00EA4B01" w:rsidRDefault="00EA4B01">
      <w:pPr>
        <w:autoSpaceDN w:val="0"/>
        <w:textAlignment w:val="baseline"/>
        <w:rPr>
          <w:rFonts w:eastAsia="Roboto Mono"/>
          <w:lang w:eastAsia="zh-CN" w:bidi="hi-IN"/>
        </w:rPr>
      </w:pPr>
    </w:p>
    <w:p w14:paraId="10A7F7A9" w14:textId="0424DC51" w:rsidR="00EA4B01" w:rsidRPr="00EA4B01" w:rsidRDefault="00EA4B01">
      <w:pPr>
        <w:autoSpaceDN w:val="0"/>
        <w:textAlignment w:val="baseline"/>
        <w:rPr>
          <w:rFonts w:eastAsia="Roboto Mono"/>
          <w:lang w:eastAsia="zh-CN" w:bidi="hi-IN"/>
        </w:rPr>
      </w:pPr>
      <w:proofErr w:type="spellStart"/>
      <w:r>
        <w:rPr>
          <w:rFonts w:eastAsia="Roboto Mono"/>
          <w:i/>
          <w:iCs/>
          <w:lang w:eastAsia="zh-CN" w:bidi="hi-IN"/>
        </w:rPr>
        <w:t>endl</w:t>
      </w:r>
      <w:proofErr w:type="spellEnd"/>
      <w:r>
        <w:rPr>
          <w:rFonts w:eastAsia="Roboto Mono"/>
          <w:lang w:eastAsia="zh-CN" w:bidi="hi-IN"/>
        </w:rPr>
        <w:t xml:space="preserve"> is considerably slower than using </w:t>
      </w:r>
      <w:r>
        <w:rPr>
          <w:rFonts w:eastAsia="Roboto Mono"/>
          <w:i/>
          <w:iCs/>
          <w:lang w:eastAsia="zh-CN" w:bidi="hi-IN"/>
        </w:rPr>
        <w:t>'\n'</w:t>
      </w:r>
      <w:r>
        <w:rPr>
          <w:rFonts w:eastAsia="Roboto Mono"/>
          <w:lang w:eastAsia="zh-CN" w:bidi="hi-IN"/>
        </w:rPr>
        <w:t xml:space="preserve">. </w:t>
      </w:r>
    </w:p>
    <w:p w14:paraId="50F9811A" w14:textId="77777777" w:rsidR="00EA4B01" w:rsidRDefault="00EA4B01">
      <w:pPr>
        <w:autoSpaceDN w:val="0"/>
        <w:textAlignment w:val="baseline"/>
        <w:rPr>
          <w:rFonts w:eastAsia="Roboto Mono"/>
          <w:lang w:eastAsia="zh-CN" w:bidi="hi-IN"/>
        </w:rPr>
      </w:pPr>
    </w:p>
    <w:p w14:paraId="705B2A9D" w14:textId="77777777" w:rsidR="009D414B" w:rsidRDefault="009D414B" w:rsidP="009D414B">
      <w:pPr>
        <w:pStyle w:val="Heading2"/>
      </w:pPr>
      <w:bookmarkStart w:id="1" w:name="_Toc74075361"/>
      <w:proofErr w:type="spellStart"/>
      <w:proofErr w:type="gramStart"/>
      <w:r>
        <w:t>printf</w:t>
      </w:r>
      <w:proofErr w:type="spellEnd"/>
      <w:r>
        <w:t>(</w:t>
      </w:r>
      <w:proofErr w:type="gramEnd"/>
      <w:r>
        <w:t xml:space="preserve">) vs </w:t>
      </w:r>
      <w:proofErr w:type="spellStart"/>
      <w:r>
        <w:t>cout</w:t>
      </w:r>
      <w:bookmarkEnd w:id="1"/>
      <w:proofErr w:type="spellEnd"/>
    </w:p>
    <w:p w14:paraId="46F4A42A" w14:textId="612D37AD" w:rsidR="009D414B" w:rsidRDefault="003770A7" w:rsidP="009D414B">
      <w:pPr>
        <w:rPr>
          <w:rFonts w:eastAsia="Roboto Mono"/>
        </w:rPr>
      </w:pPr>
      <w:hyperlink r:id="rId9" w:history="1">
        <w:r w:rsidR="009D414B" w:rsidRPr="00C10C77">
          <w:rPr>
            <w:rStyle w:val="Hyperlink"/>
            <w:rFonts w:eastAsia="Roboto Mono"/>
          </w:rPr>
          <w:t>https://stackoverflow.com/questions/2872543/printf-vs-cout-in-c/20238349</w:t>
        </w:r>
      </w:hyperlink>
    </w:p>
    <w:p w14:paraId="75795808" w14:textId="77777777" w:rsidR="009D414B" w:rsidRDefault="009D414B" w:rsidP="009D414B">
      <w:pPr>
        <w:rPr>
          <w:rFonts w:eastAsia="Roboto Mono"/>
        </w:rPr>
      </w:pPr>
    </w:p>
    <w:p w14:paraId="68F38CD1" w14:textId="4B96F318" w:rsidR="00E900A5" w:rsidRDefault="00E900A5" w:rsidP="009D414B">
      <w:pPr>
        <w:rPr>
          <w:rFonts w:eastAsia="Roboto Mono"/>
        </w:rPr>
      </w:pPr>
      <w:proofErr w:type="spellStart"/>
      <w:proofErr w:type="gramStart"/>
      <w:r>
        <w:rPr>
          <w:rFonts w:eastAsia="Roboto Mono"/>
          <w:i/>
          <w:iCs/>
        </w:rPr>
        <w:t>printf</w:t>
      </w:r>
      <w:proofErr w:type="spellEnd"/>
      <w:r>
        <w:rPr>
          <w:rFonts w:eastAsia="Roboto Mono"/>
          <w:i/>
          <w:iCs/>
        </w:rPr>
        <w:t>(</w:t>
      </w:r>
      <w:proofErr w:type="gramEnd"/>
      <w:r>
        <w:rPr>
          <w:rFonts w:eastAsia="Roboto Mono"/>
          <w:i/>
          <w:iCs/>
        </w:rPr>
        <w:t>)</w:t>
      </w:r>
      <w:r>
        <w:rPr>
          <w:rFonts w:eastAsia="Roboto Mono"/>
        </w:rPr>
        <w:t xml:space="preserve"> is considerably faster than </w:t>
      </w:r>
      <w:proofErr w:type="spellStart"/>
      <w:r>
        <w:rPr>
          <w:rFonts w:eastAsia="Roboto Mono"/>
          <w:i/>
          <w:iCs/>
        </w:rPr>
        <w:t>cout</w:t>
      </w:r>
      <w:proofErr w:type="spellEnd"/>
      <w:r w:rsidR="001805F6">
        <w:rPr>
          <w:rFonts w:eastAsia="Roboto Mono"/>
        </w:rPr>
        <w:t xml:space="preserve"> (but </w:t>
      </w:r>
      <w:r w:rsidR="00915355">
        <w:rPr>
          <w:rFonts w:eastAsia="Roboto Mono"/>
        </w:rPr>
        <w:t>still fast enough that io is likely to be a bottleneck)</w:t>
      </w:r>
    </w:p>
    <w:p w14:paraId="6C3465F3" w14:textId="77777777" w:rsidR="00E900A5" w:rsidRDefault="00E900A5" w:rsidP="009D414B">
      <w:pPr>
        <w:rPr>
          <w:rFonts w:eastAsia="Roboto Mono"/>
        </w:rPr>
      </w:pPr>
      <w:proofErr w:type="spellStart"/>
      <w:proofErr w:type="gramStart"/>
      <w:r>
        <w:rPr>
          <w:rFonts w:eastAsia="Roboto Mono"/>
          <w:i/>
          <w:iCs/>
        </w:rPr>
        <w:t>printf</w:t>
      </w:r>
      <w:proofErr w:type="spellEnd"/>
      <w:r>
        <w:rPr>
          <w:rFonts w:eastAsia="Roboto Mono"/>
          <w:i/>
          <w:iCs/>
        </w:rPr>
        <w:t>(</w:t>
      </w:r>
      <w:proofErr w:type="gramEnd"/>
      <w:r>
        <w:rPr>
          <w:rFonts w:eastAsia="Roboto Mono"/>
          <w:i/>
          <w:iCs/>
        </w:rPr>
        <w:t>)</w:t>
      </w:r>
      <w:r>
        <w:rPr>
          <w:rFonts w:eastAsia="Roboto Mono"/>
        </w:rPr>
        <w:t xml:space="preserve"> cannot (easily) be used to print the null byte. </w:t>
      </w:r>
    </w:p>
    <w:p w14:paraId="4B016696" w14:textId="77777777" w:rsidR="00E900A5" w:rsidRDefault="00E900A5" w:rsidP="009D414B">
      <w:pPr>
        <w:rPr>
          <w:rFonts w:eastAsia="Roboto Mono"/>
        </w:rPr>
      </w:pPr>
      <w:proofErr w:type="spellStart"/>
      <w:r>
        <w:rPr>
          <w:rFonts w:eastAsia="Roboto Mono"/>
          <w:i/>
          <w:iCs/>
        </w:rPr>
        <w:t>cout</w:t>
      </w:r>
      <w:proofErr w:type="spellEnd"/>
      <w:r>
        <w:rPr>
          <w:rFonts w:eastAsia="Roboto Mono"/>
        </w:rPr>
        <w:t xml:space="preserve"> provides simpler handling of type. </w:t>
      </w:r>
    </w:p>
    <w:p w14:paraId="7B4133FD" w14:textId="77777777" w:rsidR="00E900A5" w:rsidRDefault="00E900A5" w:rsidP="009D414B">
      <w:pPr>
        <w:rPr>
          <w:rFonts w:eastAsia="Roboto Mono"/>
        </w:rPr>
      </w:pPr>
      <w:proofErr w:type="spellStart"/>
      <w:r>
        <w:rPr>
          <w:rFonts w:eastAsia="Roboto Mono"/>
          <w:i/>
          <w:iCs/>
        </w:rPr>
        <w:t>cout</w:t>
      </w:r>
      <w:proofErr w:type="spellEnd"/>
      <w:r>
        <w:rPr>
          <w:rFonts w:eastAsia="Roboto Mono"/>
        </w:rPr>
        <w:t xml:space="preserve"> (being a class) can be extended. </w:t>
      </w:r>
    </w:p>
    <w:p w14:paraId="35EAF1A0" w14:textId="77777777" w:rsidR="00E900A5" w:rsidRDefault="00E900A5" w:rsidP="009D414B">
      <w:pPr>
        <w:rPr>
          <w:rFonts w:eastAsia="Roboto Mono"/>
        </w:rPr>
      </w:pPr>
      <w:proofErr w:type="spellStart"/>
      <w:r>
        <w:rPr>
          <w:rFonts w:eastAsia="Roboto Mono"/>
          <w:i/>
          <w:iCs/>
        </w:rPr>
        <w:t>cout</w:t>
      </w:r>
      <w:proofErr w:type="spellEnd"/>
      <w:r>
        <w:rPr>
          <w:rFonts w:eastAsia="Roboto Mono"/>
        </w:rPr>
        <w:t xml:space="preserve"> provides a ‘simpler’ syntax. </w:t>
      </w:r>
    </w:p>
    <w:p w14:paraId="26F5026E" w14:textId="1ED2E2C8" w:rsidR="00E900A5" w:rsidRDefault="00E900A5" w:rsidP="009D414B">
      <w:pPr>
        <w:rPr>
          <w:rFonts w:eastAsia="Roboto Mono"/>
        </w:rPr>
      </w:pPr>
      <w:proofErr w:type="spellStart"/>
      <w:proofErr w:type="gramStart"/>
      <w:r>
        <w:rPr>
          <w:rFonts w:eastAsia="Roboto Mono"/>
          <w:i/>
          <w:iCs/>
        </w:rPr>
        <w:t>printf</w:t>
      </w:r>
      <w:proofErr w:type="spellEnd"/>
      <w:r>
        <w:rPr>
          <w:rFonts w:eastAsia="Roboto Mono"/>
          <w:i/>
          <w:iCs/>
        </w:rPr>
        <w:t>(</w:t>
      </w:r>
      <w:proofErr w:type="gramEnd"/>
      <w:r>
        <w:rPr>
          <w:rFonts w:eastAsia="Roboto Mono"/>
          <w:i/>
          <w:iCs/>
        </w:rPr>
        <w:t xml:space="preserve">) </w:t>
      </w:r>
      <w:r>
        <w:rPr>
          <w:rFonts w:eastAsia="Roboto Mono"/>
        </w:rPr>
        <w:t>provides precise (yet relatively simple) formatting</w:t>
      </w:r>
    </w:p>
    <w:p w14:paraId="1B52CFBA" w14:textId="0333AC2B" w:rsidR="00EA4B01" w:rsidRDefault="00EA4B01" w:rsidP="009D414B">
      <w:pPr>
        <w:rPr>
          <w:rFonts w:eastAsia="Roboto Mono"/>
        </w:rPr>
      </w:pPr>
      <w:proofErr w:type="spellStart"/>
      <w:r>
        <w:rPr>
          <w:rFonts w:eastAsia="Roboto Mono"/>
          <w:i/>
          <w:iCs/>
        </w:rPr>
        <w:t>cout</w:t>
      </w:r>
      <w:proofErr w:type="spellEnd"/>
      <w:r>
        <w:rPr>
          <w:rFonts w:eastAsia="Roboto Mono"/>
        </w:rPr>
        <w:t xml:space="preserve"> is 'safer' </w:t>
      </w:r>
    </w:p>
    <w:p w14:paraId="70609508" w14:textId="44424294" w:rsidR="00EA4B01" w:rsidRDefault="00EA4B01" w:rsidP="009D414B">
      <w:pPr>
        <w:rPr>
          <w:rFonts w:eastAsia="Roboto Mono"/>
        </w:rPr>
      </w:pPr>
    </w:p>
    <w:p w14:paraId="3D00FD1C" w14:textId="77777777" w:rsidR="00EA4B01" w:rsidRPr="00EA4B01" w:rsidRDefault="00EA4B01" w:rsidP="009D414B">
      <w:pPr>
        <w:rPr>
          <w:rFonts w:eastAsia="Roboto Mono"/>
        </w:rPr>
      </w:pPr>
    </w:p>
    <w:p w14:paraId="38E8F536" w14:textId="0CC970B2" w:rsidR="00733739" w:rsidRDefault="00733739" w:rsidP="009D414B">
      <w:pPr>
        <w:rPr>
          <w:rFonts w:eastAsia="Roboto Mono"/>
        </w:rPr>
      </w:pPr>
      <w:r>
        <w:rPr>
          <w:rFonts w:eastAsia="Roboto Mono"/>
        </w:rPr>
        <w:br w:type="page"/>
      </w:r>
    </w:p>
    <w:p w14:paraId="46F4437B" w14:textId="421B9620" w:rsidR="001937C7" w:rsidRDefault="003770A7" w:rsidP="00A8752E">
      <w:pPr>
        <w:pStyle w:val="Heading1"/>
      </w:pPr>
      <w:hyperlink r:id="rId10" w:history="1">
        <w:r w:rsidR="00A8752E" w:rsidRPr="002B0C2F">
          <w:rPr>
            <w:rStyle w:val="Hyperlink"/>
          </w:rPr>
          <w:t>&lt;</w:t>
        </w:r>
        <w:proofErr w:type="spellStart"/>
        <w:r w:rsidR="00A8752E" w:rsidRPr="002B0C2F">
          <w:rPr>
            <w:rStyle w:val="Hyperlink"/>
          </w:rPr>
          <w:t>iomanip</w:t>
        </w:r>
        <w:proofErr w:type="spellEnd"/>
        <w:r w:rsidR="00A8752E" w:rsidRPr="002B0C2F">
          <w:rPr>
            <w:rStyle w:val="Hyperlink"/>
          </w:rPr>
          <w:t>&gt;</w:t>
        </w:r>
      </w:hyperlink>
    </w:p>
    <w:p w14:paraId="56616C49" w14:textId="77777777" w:rsidR="002B0C2F" w:rsidRPr="002B0C2F" w:rsidRDefault="002B0C2F">
      <w:pPr>
        <w:autoSpaceDN w:val="0"/>
        <w:textAlignment w:val="baseline"/>
      </w:pPr>
    </w:p>
    <w:p w14:paraId="571BA79F" w14:textId="15902829" w:rsidR="00A8752E" w:rsidRPr="002B0C2F" w:rsidRDefault="002B0C2F">
      <w:pPr>
        <w:autoSpaceDN w:val="0"/>
        <w:textAlignment w:val="baseline"/>
      </w:pPr>
      <w:r>
        <w:rPr>
          <w:i/>
          <w:iCs/>
        </w:rPr>
        <w:t xml:space="preserve">fill character </w:t>
      </w:r>
      <w:r>
        <w:t xml:space="preserve">is the character used to pad fields of a specified width. </w:t>
      </w:r>
    </w:p>
    <w:p w14:paraId="05976818" w14:textId="77777777" w:rsidR="002B0C2F" w:rsidRDefault="002B0C2F">
      <w:pPr>
        <w:autoSpaceDN w:val="0"/>
        <w:textAlignment w:val="baseline"/>
      </w:pPr>
    </w:p>
    <w:p w14:paraId="5367A39F" w14:textId="6D792425" w:rsidR="00A8752E" w:rsidRDefault="002B0C2F" w:rsidP="002B0C2F">
      <w:pPr>
        <w:pStyle w:val="code-definition"/>
      </w:pPr>
      <w:r>
        <w:t>setiosflags(</w:t>
      </w:r>
      <w:r>
        <w:rPr>
          <w:i/>
          <w:iCs/>
          <w:sz w:val="18"/>
          <w:szCs w:val="18"/>
        </w:rPr>
        <w:t>ios_base::fmtflags mask</w:t>
      </w:r>
      <w:r>
        <w:t>)</w:t>
      </w:r>
    </w:p>
    <w:p w14:paraId="59E12D78" w14:textId="0ED6483A" w:rsidR="002B0C2F" w:rsidRPr="002B0C2F" w:rsidRDefault="002B0C2F" w:rsidP="002B0C2F">
      <w:pPr>
        <w:ind w:left="700"/>
        <w:rPr>
          <w:lang w:eastAsia="zh-CN" w:bidi="hi-IN"/>
        </w:rPr>
      </w:pPr>
      <w:r>
        <w:rPr>
          <w:lang w:eastAsia="zh-CN" w:bidi="hi-IN"/>
        </w:rPr>
        <w:t xml:space="preserve">Set the format flags specified by </w:t>
      </w:r>
      <w:r>
        <w:rPr>
          <w:i/>
          <w:iCs/>
          <w:lang w:eastAsia="zh-CN" w:bidi="hi-IN"/>
        </w:rPr>
        <w:t>mask</w:t>
      </w:r>
      <w:r>
        <w:rPr>
          <w:lang w:eastAsia="zh-CN" w:bidi="hi-IN"/>
        </w:rPr>
        <w:t xml:space="preserve">. Behaves as if </w:t>
      </w:r>
      <w:proofErr w:type="spellStart"/>
      <w:proofErr w:type="gramStart"/>
      <w:r>
        <w:rPr>
          <w:i/>
          <w:iCs/>
          <w:lang w:eastAsia="zh-CN" w:bidi="hi-IN"/>
        </w:rPr>
        <w:t>setf</w:t>
      </w:r>
      <w:proofErr w:type="spellEnd"/>
      <w:r>
        <w:rPr>
          <w:i/>
          <w:iCs/>
          <w:lang w:eastAsia="zh-CN" w:bidi="hi-IN"/>
        </w:rPr>
        <w:t>(</w:t>
      </w:r>
      <w:proofErr w:type="gramEnd"/>
      <w:r>
        <w:rPr>
          <w:i/>
          <w:iCs/>
          <w:lang w:eastAsia="zh-CN" w:bidi="hi-IN"/>
        </w:rPr>
        <w:t>)</w:t>
      </w:r>
      <w:r>
        <w:rPr>
          <w:lang w:eastAsia="zh-CN" w:bidi="hi-IN"/>
        </w:rPr>
        <w:t xml:space="preserve"> were called with </w:t>
      </w:r>
      <w:r>
        <w:rPr>
          <w:i/>
          <w:iCs/>
          <w:lang w:eastAsia="zh-CN" w:bidi="hi-IN"/>
        </w:rPr>
        <w:t>mask</w:t>
      </w:r>
      <w:r>
        <w:rPr>
          <w:lang w:eastAsia="zh-CN" w:bidi="hi-IN"/>
        </w:rPr>
        <w:t xml:space="preserve"> as argument on the stream on which it is inserted/extracted.</w:t>
      </w:r>
    </w:p>
    <w:p w14:paraId="16847632" w14:textId="77777777" w:rsidR="002B0C2F" w:rsidRPr="002B0C2F" w:rsidRDefault="002B0C2F" w:rsidP="002B0C2F">
      <w:pPr>
        <w:rPr>
          <w:lang w:eastAsia="zh-CN" w:bidi="hi-IN"/>
        </w:rPr>
      </w:pPr>
    </w:p>
    <w:p w14:paraId="5DD52FFB" w14:textId="5D893E1F" w:rsidR="002B0C2F" w:rsidRDefault="002B0C2F" w:rsidP="002B0C2F">
      <w:pPr>
        <w:pStyle w:val="code-definition"/>
      </w:pPr>
      <w:r>
        <w:t>resetiosflags(</w:t>
      </w:r>
      <w:r>
        <w:rPr>
          <w:i/>
          <w:iCs/>
          <w:sz w:val="18"/>
          <w:szCs w:val="18"/>
        </w:rPr>
        <w:t>ios_base::fmtflags mask</w:t>
      </w:r>
      <w:r>
        <w:t>)</w:t>
      </w:r>
    </w:p>
    <w:p w14:paraId="6FCE1DA2" w14:textId="702780CB" w:rsidR="002B0C2F" w:rsidRPr="002B0C2F" w:rsidRDefault="002B0C2F" w:rsidP="002B0C2F">
      <w:pPr>
        <w:ind w:left="700"/>
        <w:rPr>
          <w:lang w:eastAsia="zh-CN" w:bidi="hi-IN"/>
        </w:rPr>
      </w:pPr>
      <w:r>
        <w:rPr>
          <w:lang w:eastAsia="zh-CN" w:bidi="hi-IN"/>
        </w:rPr>
        <w:t xml:space="preserve">Unsets the format flags specified by </w:t>
      </w:r>
      <w:r>
        <w:rPr>
          <w:i/>
          <w:iCs/>
          <w:lang w:eastAsia="zh-CN" w:bidi="hi-IN"/>
        </w:rPr>
        <w:t>mask</w:t>
      </w:r>
      <w:r>
        <w:rPr>
          <w:lang w:eastAsia="zh-CN" w:bidi="hi-IN"/>
        </w:rPr>
        <w:t xml:space="preserve">. Behaves as if </w:t>
      </w:r>
      <w:proofErr w:type="spellStart"/>
      <w:proofErr w:type="gramStart"/>
      <w:r>
        <w:rPr>
          <w:i/>
          <w:iCs/>
          <w:lang w:eastAsia="zh-CN" w:bidi="hi-IN"/>
        </w:rPr>
        <w:t>setf</w:t>
      </w:r>
      <w:proofErr w:type="spellEnd"/>
      <w:r>
        <w:rPr>
          <w:i/>
          <w:iCs/>
          <w:lang w:eastAsia="zh-CN" w:bidi="hi-IN"/>
        </w:rPr>
        <w:t>(</w:t>
      </w:r>
      <w:proofErr w:type="gramEnd"/>
      <w:r>
        <w:rPr>
          <w:i/>
          <w:iCs/>
          <w:lang w:eastAsia="zh-CN" w:bidi="hi-IN"/>
        </w:rPr>
        <w:t>)</w:t>
      </w:r>
      <w:r>
        <w:rPr>
          <w:lang w:eastAsia="zh-CN" w:bidi="hi-IN"/>
        </w:rPr>
        <w:t xml:space="preserve"> were called with </w:t>
      </w:r>
      <w:r>
        <w:rPr>
          <w:i/>
          <w:iCs/>
          <w:lang w:eastAsia="zh-CN" w:bidi="hi-IN"/>
        </w:rPr>
        <w:t>mask</w:t>
      </w:r>
      <w:r>
        <w:rPr>
          <w:lang w:eastAsia="zh-CN" w:bidi="hi-IN"/>
        </w:rPr>
        <w:t xml:space="preserve"> as argument on the stream on which it is inserted/extracted.</w:t>
      </w:r>
    </w:p>
    <w:p w14:paraId="2F39F323" w14:textId="77777777" w:rsidR="002B0C2F" w:rsidRPr="002B0C2F" w:rsidRDefault="002B0C2F" w:rsidP="002B0C2F">
      <w:pPr>
        <w:rPr>
          <w:lang w:eastAsia="zh-CN" w:bidi="hi-IN"/>
        </w:rPr>
      </w:pPr>
    </w:p>
    <w:p w14:paraId="247DA8DB" w14:textId="78220984" w:rsidR="002B0C2F" w:rsidRDefault="002B0C2F" w:rsidP="002B0C2F">
      <w:pPr>
        <w:pStyle w:val="code-definition"/>
      </w:pPr>
      <w:r>
        <w:t>setbase(</w:t>
      </w:r>
      <w:r>
        <w:rPr>
          <w:i/>
          <w:iCs/>
          <w:sz w:val="18"/>
          <w:szCs w:val="18"/>
        </w:rPr>
        <w:t>int base</w:t>
      </w:r>
      <w:r>
        <w:t>)</w:t>
      </w:r>
    </w:p>
    <w:p w14:paraId="209C8639" w14:textId="217E5A8C" w:rsidR="002B0C2F" w:rsidRPr="002B0C2F" w:rsidRDefault="002B0C2F" w:rsidP="002B0C2F">
      <w:pPr>
        <w:ind w:left="700"/>
        <w:rPr>
          <w:lang w:eastAsia="zh-CN" w:bidi="hi-IN"/>
        </w:rPr>
      </w:pPr>
      <w:r>
        <w:rPr>
          <w:lang w:eastAsia="zh-CN" w:bidi="hi-IN"/>
        </w:rPr>
        <w:t xml:space="preserve">Sets the </w:t>
      </w:r>
      <w:proofErr w:type="spellStart"/>
      <w:r>
        <w:rPr>
          <w:i/>
          <w:iCs/>
          <w:lang w:eastAsia="zh-CN" w:bidi="hi-IN"/>
        </w:rPr>
        <w:t>basefield</w:t>
      </w:r>
      <w:proofErr w:type="spellEnd"/>
      <w:r>
        <w:rPr>
          <w:lang w:eastAsia="zh-CN" w:bidi="hi-IN"/>
        </w:rPr>
        <w:t xml:space="preserve"> to one of its possible values: </w:t>
      </w:r>
      <w:r>
        <w:rPr>
          <w:i/>
          <w:iCs/>
          <w:lang w:eastAsia="zh-CN" w:bidi="hi-IN"/>
        </w:rPr>
        <w:t>dec</w:t>
      </w:r>
      <w:r>
        <w:rPr>
          <w:lang w:eastAsia="zh-CN" w:bidi="hi-IN"/>
        </w:rPr>
        <w:t xml:space="preserve">, </w:t>
      </w:r>
      <w:r>
        <w:rPr>
          <w:i/>
          <w:iCs/>
          <w:lang w:eastAsia="zh-CN" w:bidi="hi-IN"/>
        </w:rPr>
        <w:t>hex</w:t>
      </w:r>
      <w:r>
        <w:rPr>
          <w:lang w:eastAsia="zh-CN" w:bidi="hi-IN"/>
        </w:rPr>
        <w:t xml:space="preserve">, </w:t>
      </w:r>
      <w:r>
        <w:rPr>
          <w:i/>
          <w:iCs/>
          <w:lang w:eastAsia="zh-CN" w:bidi="hi-IN"/>
        </w:rPr>
        <w:t>oct</w:t>
      </w:r>
      <w:r>
        <w:rPr>
          <w:lang w:eastAsia="zh-CN" w:bidi="hi-IN"/>
        </w:rPr>
        <w:t xml:space="preserve">, or </w:t>
      </w:r>
      <w:r>
        <w:rPr>
          <w:i/>
          <w:iCs/>
          <w:lang w:eastAsia="zh-CN" w:bidi="hi-IN"/>
        </w:rPr>
        <w:t xml:space="preserve">zero </w:t>
      </w:r>
      <w:r>
        <w:rPr>
          <w:lang w:eastAsia="zh-CN" w:bidi="hi-IN"/>
        </w:rPr>
        <w:t xml:space="preserve">according to </w:t>
      </w:r>
      <w:r>
        <w:rPr>
          <w:i/>
          <w:iCs/>
          <w:lang w:eastAsia="zh-CN" w:bidi="hi-IN"/>
        </w:rPr>
        <w:t>base</w:t>
      </w:r>
      <w:r>
        <w:rPr>
          <w:lang w:eastAsia="zh-CN" w:bidi="hi-IN"/>
        </w:rPr>
        <w:t xml:space="preserve"> (</w:t>
      </w:r>
      <w:r>
        <w:rPr>
          <w:i/>
          <w:iCs/>
          <w:lang w:eastAsia="zh-CN" w:bidi="hi-IN"/>
        </w:rPr>
        <w:t>10</w:t>
      </w:r>
      <w:r>
        <w:rPr>
          <w:lang w:eastAsia="zh-CN" w:bidi="hi-IN"/>
        </w:rPr>
        <w:t xml:space="preserve">, </w:t>
      </w:r>
      <w:r>
        <w:rPr>
          <w:i/>
          <w:iCs/>
          <w:lang w:eastAsia="zh-CN" w:bidi="hi-IN"/>
        </w:rPr>
        <w:t>16</w:t>
      </w:r>
      <w:r>
        <w:rPr>
          <w:lang w:eastAsia="zh-CN" w:bidi="hi-IN"/>
        </w:rPr>
        <w:t xml:space="preserve">, </w:t>
      </w:r>
      <w:r>
        <w:rPr>
          <w:i/>
          <w:iCs/>
          <w:lang w:eastAsia="zh-CN" w:bidi="hi-IN"/>
        </w:rPr>
        <w:t>8</w:t>
      </w:r>
      <w:r>
        <w:rPr>
          <w:lang w:eastAsia="zh-CN" w:bidi="hi-IN"/>
        </w:rPr>
        <w:t xml:space="preserve">, </w:t>
      </w:r>
      <w:r>
        <w:rPr>
          <w:i/>
          <w:iCs/>
          <w:lang w:eastAsia="zh-CN" w:bidi="hi-IN"/>
        </w:rPr>
        <w:t>other</w:t>
      </w:r>
      <w:r>
        <w:rPr>
          <w:lang w:eastAsia="zh-CN" w:bidi="hi-IN"/>
        </w:rPr>
        <w:t xml:space="preserve"> respectively). Can be inserted/extracted on input and output streams.</w:t>
      </w:r>
    </w:p>
    <w:p w14:paraId="1F8BD0D2" w14:textId="77777777" w:rsidR="002B0C2F" w:rsidRPr="002B0C2F" w:rsidRDefault="002B0C2F" w:rsidP="002B0C2F">
      <w:pPr>
        <w:rPr>
          <w:lang w:eastAsia="zh-CN" w:bidi="hi-IN"/>
        </w:rPr>
      </w:pPr>
    </w:p>
    <w:p w14:paraId="07CD8077" w14:textId="1C44430C" w:rsidR="002B0C2F" w:rsidRDefault="002B0C2F" w:rsidP="002B0C2F">
      <w:pPr>
        <w:pStyle w:val="code-definition"/>
      </w:pPr>
      <w:r>
        <w:t>setfill(</w:t>
      </w:r>
      <w:r>
        <w:rPr>
          <w:i/>
          <w:iCs/>
          <w:sz w:val="18"/>
          <w:szCs w:val="18"/>
        </w:rPr>
        <w:t>char_type c</w:t>
      </w:r>
      <w:r>
        <w:t>)</w:t>
      </w:r>
    </w:p>
    <w:p w14:paraId="33C1B308" w14:textId="3D4A6E1B" w:rsidR="002B0C2F" w:rsidRPr="002B0C2F" w:rsidRDefault="002B0C2F" w:rsidP="002B0C2F">
      <w:pPr>
        <w:rPr>
          <w:lang w:eastAsia="zh-CN" w:bidi="hi-IN"/>
        </w:rPr>
      </w:pPr>
      <w:r>
        <w:rPr>
          <w:lang w:eastAsia="zh-CN" w:bidi="hi-IN"/>
        </w:rPr>
        <w:tab/>
        <w:t xml:space="preserve">Sets </w:t>
      </w:r>
      <w:r>
        <w:rPr>
          <w:i/>
          <w:iCs/>
          <w:lang w:eastAsia="zh-CN" w:bidi="hi-IN"/>
        </w:rPr>
        <w:t>c</w:t>
      </w:r>
      <w:r>
        <w:rPr>
          <w:lang w:eastAsia="zh-CN" w:bidi="hi-IN"/>
        </w:rPr>
        <w:t xml:space="preserve"> as the streams </w:t>
      </w:r>
      <w:r>
        <w:rPr>
          <w:i/>
          <w:iCs/>
          <w:lang w:eastAsia="zh-CN" w:bidi="hi-IN"/>
        </w:rPr>
        <w:t>fill character</w:t>
      </w:r>
      <w:r>
        <w:rPr>
          <w:lang w:eastAsia="zh-CN" w:bidi="hi-IN"/>
        </w:rPr>
        <w:t xml:space="preserve">. Behaves as if </w:t>
      </w:r>
      <w:proofErr w:type="gramStart"/>
      <w:r>
        <w:rPr>
          <w:i/>
          <w:iCs/>
          <w:lang w:eastAsia="zh-CN" w:bidi="hi-IN"/>
        </w:rPr>
        <w:t>fill(</w:t>
      </w:r>
      <w:proofErr w:type="gramEnd"/>
      <w:r>
        <w:rPr>
          <w:i/>
          <w:iCs/>
          <w:lang w:eastAsia="zh-CN" w:bidi="hi-IN"/>
        </w:rPr>
        <w:t>)</w:t>
      </w:r>
      <w:r>
        <w:rPr>
          <w:lang w:eastAsia="zh-CN" w:bidi="hi-IN"/>
        </w:rPr>
        <w:t xml:space="preserve"> were called with </w:t>
      </w:r>
      <w:r>
        <w:rPr>
          <w:i/>
          <w:iCs/>
          <w:lang w:eastAsia="zh-CN" w:bidi="hi-IN"/>
        </w:rPr>
        <w:t>c</w:t>
      </w:r>
      <w:r>
        <w:rPr>
          <w:lang w:eastAsia="zh-CN" w:bidi="hi-IN"/>
        </w:rPr>
        <w:t xml:space="preserve"> as argument on output stream. </w:t>
      </w:r>
    </w:p>
    <w:p w14:paraId="516AEE23" w14:textId="77777777" w:rsidR="002B0C2F" w:rsidRPr="002B0C2F" w:rsidRDefault="002B0C2F" w:rsidP="002B0C2F">
      <w:pPr>
        <w:rPr>
          <w:lang w:eastAsia="zh-CN" w:bidi="hi-IN"/>
        </w:rPr>
      </w:pPr>
    </w:p>
    <w:p w14:paraId="7F368A01" w14:textId="226A13C3" w:rsidR="002B0C2F" w:rsidRDefault="002B0C2F" w:rsidP="002B0C2F">
      <w:pPr>
        <w:pStyle w:val="code-definition"/>
      </w:pPr>
      <w:r>
        <w:t>setprecision(</w:t>
      </w:r>
      <w:r>
        <w:rPr>
          <w:i/>
          <w:iCs/>
          <w:sz w:val="18"/>
          <w:szCs w:val="18"/>
        </w:rPr>
        <w:t>int n</w:t>
      </w:r>
      <w:r>
        <w:t>)</w:t>
      </w:r>
    </w:p>
    <w:p w14:paraId="0F7FBFD1" w14:textId="3FC1A359" w:rsidR="002B0C2F" w:rsidRPr="002B0C2F" w:rsidRDefault="002B0C2F" w:rsidP="002B0C2F">
      <w:pPr>
        <w:ind w:left="700"/>
        <w:rPr>
          <w:lang w:eastAsia="zh-CN" w:bidi="hi-IN"/>
        </w:rPr>
      </w:pPr>
      <w:r>
        <w:rPr>
          <w:lang w:eastAsia="zh-CN" w:bidi="hi-IN"/>
        </w:rPr>
        <w:t xml:space="preserve">Sets the decimal precision to be used to format floating point values on output. Behaves as if </w:t>
      </w:r>
      <w:proofErr w:type="gramStart"/>
      <w:r>
        <w:rPr>
          <w:i/>
          <w:iCs/>
          <w:lang w:eastAsia="zh-CN" w:bidi="hi-IN"/>
        </w:rPr>
        <w:t>precision(</w:t>
      </w:r>
      <w:proofErr w:type="gramEnd"/>
      <w:r>
        <w:rPr>
          <w:i/>
          <w:iCs/>
          <w:lang w:eastAsia="zh-CN" w:bidi="hi-IN"/>
        </w:rPr>
        <w:t>)</w:t>
      </w:r>
      <w:r>
        <w:rPr>
          <w:lang w:eastAsia="zh-CN" w:bidi="hi-IN"/>
        </w:rPr>
        <w:t xml:space="preserve"> were called with </w:t>
      </w:r>
      <w:r>
        <w:rPr>
          <w:i/>
          <w:iCs/>
          <w:lang w:eastAsia="zh-CN" w:bidi="hi-IN"/>
        </w:rPr>
        <w:t>n</w:t>
      </w:r>
      <w:r>
        <w:rPr>
          <w:lang w:eastAsia="zh-CN" w:bidi="hi-IN"/>
        </w:rPr>
        <w:t xml:space="preserve"> as argument on stream on which it is inserted/extracted. </w:t>
      </w:r>
    </w:p>
    <w:p w14:paraId="17EFF557" w14:textId="77777777" w:rsidR="002B0C2F" w:rsidRPr="002B0C2F" w:rsidRDefault="002B0C2F" w:rsidP="002B0C2F">
      <w:pPr>
        <w:rPr>
          <w:lang w:eastAsia="zh-CN" w:bidi="hi-IN"/>
        </w:rPr>
      </w:pPr>
    </w:p>
    <w:p w14:paraId="7A6828B8" w14:textId="573681D4" w:rsidR="002B0C2F" w:rsidRDefault="002B0C2F" w:rsidP="002B0C2F">
      <w:pPr>
        <w:pStyle w:val="code-definition"/>
      </w:pPr>
      <w:r>
        <w:t>setw(</w:t>
      </w:r>
      <w:r>
        <w:rPr>
          <w:i/>
          <w:iCs/>
          <w:sz w:val="18"/>
          <w:szCs w:val="18"/>
        </w:rPr>
        <w:t>int n</w:t>
      </w:r>
      <w:r>
        <w:t>)</w:t>
      </w:r>
    </w:p>
    <w:p w14:paraId="3D58C284" w14:textId="48579E8D" w:rsidR="002B0C2F" w:rsidRPr="002B0C2F" w:rsidRDefault="002B0C2F" w:rsidP="002B0C2F">
      <w:pPr>
        <w:ind w:left="700"/>
        <w:rPr>
          <w:lang w:eastAsia="zh-CN" w:bidi="hi-IN"/>
        </w:rPr>
      </w:pPr>
      <w:r>
        <w:rPr>
          <w:lang w:eastAsia="zh-CN" w:bidi="hi-IN"/>
        </w:rPr>
        <w:t xml:space="preserve">Sets the </w:t>
      </w:r>
      <w:r w:rsidRPr="00AF4931">
        <w:rPr>
          <w:i/>
          <w:iCs/>
          <w:lang w:eastAsia="zh-CN" w:bidi="hi-IN"/>
        </w:rPr>
        <w:t>field width</w:t>
      </w:r>
      <w:r>
        <w:rPr>
          <w:lang w:eastAsia="zh-CN" w:bidi="hi-IN"/>
        </w:rPr>
        <w:t xml:space="preserve"> to be used on output operations. Behaves as if </w:t>
      </w:r>
      <w:proofErr w:type="gramStart"/>
      <w:r>
        <w:rPr>
          <w:i/>
          <w:iCs/>
          <w:lang w:eastAsia="zh-CN" w:bidi="hi-IN"/>
        </w:rPr>
        <w:t>width(</w:t>
      </w:r>
      <w:proofErr w:type="gramEnd"/>
      <w:r>
        <w:rPr>
          <w:i/>
          <w:iCs/>
          <w:lang w:eastAsia="zh-CN" w:bidi="hi-IN"/>
        </w:rPr>
        <w:t>)</w:t>
      </w:r>
      <w:r>
        <w:rPr>
          <w:lang w:eastAsia="zh-CN" w:bidi="hi-IN"/>
        </w:rPr>
        <w:t xml:space="preserve"> were called with </w:t>
      </w:r>
      <w:r>
        <w:rPr>
          <w:i/>
          <w:iCs/>
          <w:lang w:eastAsia="zh-CN" w:bidi="hi-IN"/>
        </w:rPr>
        <w:t>n</w:t>
      </w:r>
      <w:r>
        <w:rPr>
          <w:lang w:eastAsia="zh-CN" w:bidi="hi-IN"/>
        </w:rPr>
        <w:t xml:space="preserve"> as argument on stream on which it is inserted/extracted. </w:t>
      </w:r>
    </w:p>
    <w:p w14:paraId="75BB2FD0" w14:textId="77777777" w:rsidR="002B0C2F" w:rsidRPr="002B0C2F" w:rsidRDefault="002B0C2F" w:rsidP="002B0C2F">
      <w:pPr>
        <w:rPr>
          <w:lang w:eastAsia="zh-CN" w:bidi="hi-IN"/>
        </w:rPr>
      </w:pPr>
    </w:p>
    <w:p w14:paraId="2C4CD7A9" w14:textId="71E01A17" w:rsidR="002B0C2F" w:rsidRDefault="002B0C2F" w:rsidP="002B0C2F">
      <w:pPr>
        <w:pStyle w:val="code-definition"/>
      </w:pPr>
      <w:r>
        <w:t>get_money</w:t>
      </w:r>
      <w:r w:rsidR="00AF4931">
        <w:t>(</w:t>
      </w:r>
      <w:r w:rsidR="00AF4931">
        <w:rPr>
          <w:i/>
          <w:iCs/>
          <w:sz w:val="18"/>
          <w:szCs w:val="18"/>
        </w:rPr>
        <w:t>moneyT&amp; mon, bool intl = false</w:t>
      </w:r>
      <w:r w:rsidR="00AF4931">
        <w:t>)</w:t>
      </w:r>
    </w:p>
    <w:p w14:paraId="7DA6DA6B" w14:textId="19E12CEB" w:rsidR="002B0C2F" w:rsidRPr="00AF4931" w:rsidRDefault="00AF4931" w:rsidP="00AF4931">
      <w:pPr>
        <w:ind w:left="700"/>
        <w:rPr>
          <w:lang w:eastAsia="zh-CN" w:bidi="hi-IN"/>
        </w:rPr>
      </w:pPr>
      <w:r>
        <w:rPr>
          <w:lang w:eastAsia="zh-CN" w:bidi="hi-IN"/>
        </w:rPr>
        <w:t xml:space="preserve">Extracts characters from the input stream it is applied to, interpreting them as a monetary expression, which is stored in </w:t>
      </w:r>
      <w:r>
        <w:rPr>
          <w:i/>
          <w:iCs/>
          <w:lang w:eastAsia="zh-CN" w:bidi="hi-IN"/>
        </w:rPr>
        <w:t>mon</w:t>
      </w:r>
      <w:r>
        <w:rPr>
          <w:lang w:eastAsia="zh-CN" w:bidi="hi-IN"/>
        </w:rPr>
        <w:t xml:space="preserve"> (which is either </w:t>
      </w:r>
      <w:r>
        <w:rPr>
          <w:i/>
          <w:iCs/>
          <w:lang w:eastAsia="zh-CN" w:bidi="hi-IN"/>
        </w:rPr>
        <w:t>long double</w:t>
      </w:r>
      <w:r>
        <w:rPr>
          <w:lang w:eastAsia="zh-CN" w:bidi="hi-IN"/>
        </w:rPr>
        <w:t xml:space="preserve"> or </w:t>
      </w:r>
      <w:proofErr w:type="spellStart"/>
      <w:r>
        <w:rPr>
          <w:i/>
          <w:iCs/>
          <w:lang w:eastAsia="zh-CN" w:bidi="hi-IN"/>
        </w:rPr>
        <w:t>basic_string</w:t>
      </w:r>
      <w:proofErr w:type="spellEnd"/>
      <w:r>
        <w:rPr>
          <w:lang w:eastAsia="zh-CN" w:bidi="hi-IN"/>
        </w:rPr>
        <w:t xml:space="preserve">). </w:t>
      </w:r>
      <w:proofErr w:type="spellStart"/>
      <w:r>
        <w:rPr>
          <w:i/>
          <w:iCs/>
          <w:lang w:eastAsia="zh-CN" w:bidi="hi-IN"/>
        </w:rPr>
        <w:t>intl</w:t>
      </w:r>
      <w:proofErr w:type="spellEnd"/>
      <w:r>
        <w:rPr>
          <w:lang w:eastAsia="zh-CN" w:bidi="hi-IN"/>
        </w:rPr>
        <w:t xml:space="preserve"> should be true for international representations.</w:t>
      </w:r>
    </w:p>
    <w:p w14:paraId="7FA1B124" w14:textId="77777777" w:rsidR="00AF4931" w:rsidRPr="002B0C2F" w:rsidRDefault="00AF4931" w:rsidP="002B0C2F">
      <w:pPr>
        <w:rPr>
          <w:lang w:eastAsia="zh-CN" w:bidi="hi-IN"/>
        </w:rPr>
      </w:pPr>
    </w:p>
    <w:p w14:paraId="610CEA3F" w14:textId="3DFE92A3" w:rsidR="002B0C2F" w:rsidRDefault="002B0C2F" w:rsidP="002B0C2F">
      <w:pPr>
        <w:pStyle w:val="code-definition"/>
      </w:pPr>
      <w:r>
        <w:t>put_money</w:t>
      </w:r>
      <w:r w:rsidR="00AF4931">
        <w:t>(</w:t>
      </w:r>
      <w:r w:rsidR="00AF4931">
        <w:rPr>
          <w:i/>
          <w:iCs/>
          <w:sz w:val="18"/>
          <w:szCs w:val="18"/>
        </w:rPr>
        <w:t>const moneyT&amp; mon, bool intl = false</w:t>
      </w:r>
      <w:r w:rsidR="00AF4931">
        <w:t>)</w:t>
      </w:r>
    </w:p>
    <w:p w14:paraId="3E7FA4CA" w14:textId="01371E85" w:rsidR="002B0C2F" w:rsidRPr="00AF4931" w:rsidRDefault="00AF4931" w:rsidP="00AF4931">
      <w:pPr>
        <w:ind w:left="700"/>
        <w:rPr>
          <w:lang w:eastAsia="zh-CN" w:bidi="hi-IN"/>
        </w:rPr>
      </w:pPr>
      <w:r>
        <w:rPr>
          <w:lang w:eastAsia="zh-CN" w:bidi="hi-IN"/>
        </w:rPr>
        <w:t xml:space="preserve">Inserts the representation of </w:t>
      </w:r>
      <w:r>
        <w:rPr>
          <w:i/>
          <w:iCs/>
          <w:lang w:eastAsia="zh-CN" w:bidi="hi-IN"/>
        </w:rPr>
        <w:t>mon</w:t>
      </w:r>
      <w:r>
        <w:rPr>
          <w:lang w:eastAsia="zh-CN" w:bidi="hi-IN"/>
        </w:rPr>
        <w:t xml:space="preserve"> (either </w:t>
      </w:r>
      <w:r>
        <w:rPr>
          <w:i/>
          <w:iCs/>
          <w:lang w:eastAsia="zh-CN" w:bidi="hi-IN"/>
        </w:rPr>
        <w:t xml:space="preserve">long double </w:t>
      </w:r>
      <w:r>
        <w:rPr>
          <w:lang w:eastAsia="zh-CN" w:bidi="hi-IN"/>
        </w:rPr>
        <w:t xml:space="preserve">or </w:t>
      </w:r>
      <w:proofErr w:type="spellStart"/>
      <w:r>
        <w:rPr>
          <w:i/>
          <w:iCs/>
          <w:lang w:eastAsia="zh-CN" w:bidi="hi-IN"/>
        </w:rPr>
        <w:t>basic_string</w:t>
      </w:r>
      <w:proofErr w:type="spellEnd"/>
      <w:r w:rsidRPr="00AF4931">
        <w:rPr>
          <w:lang w:eastAsia="zh-CN" w:bidi="hi-IN"/>
        </w:rPr>
        <w:t>)</w:t>
      </w:r>
      <w:r>
        <w:rPr>
          <w:lang w:eastAsia="zh-CN" w:bidi="hi-IN"/>
        </w:rPr>
        <w:t xml:space="preserve"> as a monetary value into the output stream it is applied to. </w:t>
      </w:r>
    </w:p>
    <w:p w14:paraId="23731098" w14:textId="77777777" w:rsidR="00AF4931" w:rsidRPr="002B0C2F" w:rsidRDefault="00AF4931" w:rsidP="002B0C2F">
      <w:pPr>
        <w:rPr>
          <w:lang w:eastAsia="zh-CN" w:bidi="hi-IN"/>
        </w:rPr>
      </w:pPr>
    </w:p>
    <w:p w14:paraId="7987ECF4" w14:textId="4235A673" w:rsidR="002B0C2F" w:rsidRDefault="002B0C2F" w:rsidP="002B0C2F">
      <w:pPr>
        <w:pStyle w:val="code-definition"/>
      </w:pPr>
      <w:r>
        <w:t>get_time</w:t>
      </w:r>
      <w:r w:rsidR="00AF4931">
        <w:t>(</w:t>
      </w:r>
      <w:r w:rsidR="00AF4931">
        <w:rPr>
          <w:i/>
          <w:iCs/>
          <w:sz w:val="18"/>
          <w:szCs w:val="18"/>
        </w:rPr>
        <w:t>struct tm* tmb, const charT* fmt</w:t>
      </w:r>
      <w:r w:rsidR="00AF4931">
        <w:t>)</w:t>
      </w:r>
    </w:p>
    <w:p w14:paraId="08A2DA88" w14:textId="7F34C3A7" w:rsidR="002B0C2F" w:rsidRPr="00AF4931" w:rsidRDefault="00AF4931" w:rsidP="00AF4931">
      <w:pPr>
        <w:ind w:left="700"/>
        <w:rPr>
          <w:lang w:eastAsia="zh-CN" w:bidi="hi-IN"/>
        </w:rPr>
      </w:pPr>
      <w:r>
        <w:rPr>
          <w:lang w:eastAsia="zh-CN" w:bidi="hi-IN"/>
        </w:rPr>
        <w:t xml:space="preserve">Extracts characters from the input stream it applied to, interpreting them as a time and date, of format </w:t>
      </w:r>
      <w:proofErr w:type="spellStart"/>
      <w:r>
        <w:rPr>
          <w:i/>
          <w:iCs/>
          <w:lang w:eastAsia="zh-CN" w:bidi="hi-IN"/>
        </w:rPr>
        <w:t>fmt</w:t>
      </w:r>
      <w:proofErr w:type="spellEnd"/>
      <w:r>
        <w:rPr>
          <w:lang w:eastAsia="zh-CN" w:bidi="hi-IN"/>
        </w:rPr>
        <w:t xml:space="preserve">, storing it in </w:t>
      </w:r>
      <w:proofErr w:type="spellStart"/>
      <w:r>
        <w:rPr>
          <w:i/>
          <w:iCs/>
          <w:lang w:eastAsia="zh-CN" w:bidi="hi-IN"/>
        </w:rPr>
        <w:t>tmb</w:t>
      </w:r>
      <w:proofErr w:type="spellEnd"/>
      <w:r>
        <w:rPr>
          <w:lang w:eastAsia="zh-CN" w:bidi="hi-IN"/>
        </w:rPr>
        <w:t xml:space="preserve"> (pointer to </w:t>
      </w:r>
      <w:r>
        <w:rPr>
          <w:i/>
          <w:iCs/>
          <w:lang w:eastAsia="zh-CN" w:bidi="hi-IN"/>
        </w:rPr>
        <w:t>struct tm</w:t>
      </w:r>
      <w:r>
        <w:rPr>
          <w:lang w:eastAsia="zh-CN" w:bidi="hi-IN"/>
        </w:rPr>
        <w:t xml:space="preserve">). </w:t>
      </w:r>
    </w:p>
    <w:p w14:paraId="5B4B33AF" w14:textId="77777777" w:rsidR="00AF4931" w:rsidRPr="002B0C2F" w:rsidRDefault="00AF4931" w:rsidP="002B0C2F">
      <w:pPr>
        <w:rPr>
          <w:lang w:eastAsia="zh-CN" w:bidi="hi-IN"/>
        </w:rPr>
      </w:pPr>
    </w:p>
    <w:p w14:paraId="42EBFA1F" w14:textId="7AB09748" w:rsidR="002B0C2F" w:rsidRDefault="002B0C2F" w:rsidP="002B0C2F">
      <w:pPr>
        <w:pStyle w:val="code-definition"/>
      </w:pPr>
      <w:r>
        <w:t>put_time</w:t>
      </w:r>
      <w:r w:rsidR="00AF4931">
        <w:t>(</w:t>
      </w:r>
      <w:r w:rsidR="00AF4931">
        <w:rPr>
          <w:i/>
          <w:iCs/>
          <w:sz w:val="18"/>
          <w:szCs w:val="18"/>
        </w:rPr>
        <w:t>const struct tm* tmb, const charT* fmt</w:t>
      </w:r>
      <w:r w:rsidR="00AF4931">
        <w:t>)</w:t>
      </w:r>
    </w:p>
    <w:p w14:paraId="09392F6C" w14:textId="7C6A19CA" w:rsidR="002B0C2F" w:rsidRPr="00AF4931" w:rsidRDefault="00AF4931" w:rsidP="002B0C2F">
      <w:pPr>
        <w:rPr>
          <w:lang w:eastAsia="zh-CN" w:bidi="hi-IN"/>
        </w:rPr>
      </w:pPr>
      <w:r>
        <w:rPr>
          <w:lang w:eastAsia="zh-CN" w:bidi="hi-IN"/>
        </w:rPr>
        <w:tab/>
        <w:t xml:space="preserve">Inserts representation of the datetime </w:t>
      </w:r>
      <w:proofErr w:type="spellStart"/>
      <w:r>
        <w:rPr>
          <w:i/>
          <w:iCs/>
          <w:lang w:eastAsia="zh-CN" w:bidi="hi-IN"/>
        </w:rPr>
        <w:t>tmb</w:t>
      </w:r>
      <w:proofErr w:type="spellEnd"/>
      <w:r>
        <w:rPr>
          <w:lang w:eastAsia="zh-CN" w:bidi="hi-IN"/>
        </w:rPr>
        <w:t xml:space="preserve">, with format </w:t>
      </w:r>
      <w:proofErr w:type="spellStart"/>
      <w:r>
        <w:rPr>
          <w:i/>
          <w:iCs/>
          <w:lang w:eastAsia="zh-CN" w:bidi="hi-IN"/>
        </w:rPr>
        <w:t>fmt</w:t>
      </w:r>
      <w:proofErr w:type="spellEnd"/>
      <w:r>
        <w:rPr>
          <w:lang w:eastAsia="zh-CN" w:bidi="hi-IN"/>
        </w:rPr>
        <w:t xml:space="preserve">. </w:t>
      </w:r>
    </w:p>
    <w:p w14:paraId="771D37D9" w14:textId="77777777" w:rsidR="002B0C2F" w:rsidRDefault="002B0C2F">
      <w:pPr>
        <w:autoSpaceDN w:val="0"/>
        <w:textAlignment w:val="baseline"/>
      </w:pPr>
    </w:p>
    <w:p w14:paraId="20DCC736" w14:textId="77777777" w:rsidR="00A8752E" w:rsidRDefault="00A8752E">
      <w:pPr>
        <w:autoSpaceDN w:val="0"/>
        <w:textAlignment w:val="baseline"/>
        <w:rPr>
          <w:rFonts w:ascii="SF Mono" w:eastAsia="Roboto Mono" w:hAnsi="SF Mono" w:cs="Roboto Mono"/>
          <w:b/>
          <w:bCs/>
          <w:kern w:val="3"/>
          <w:sz w:val="22"/>
          <w:szCs w:val="28"/>
          <w:lang w:eastAsia="zh-CN" w:bidi="hi-IN"/>
        </w:rPr>
      </w:pPr>
      <w:r>
        <w:br w:type="page"/>
      </w:r>
    </w:p>
    <w:p w14:paraId="20EB1A3B" w14:textId="30073DDB" w:rsidR="001937C7" w:rsidRDefault="003770A7" w:rsidP="001937C7">
      <w:pPr>
        <w:pStyle w:val="Heading1"/>
      </w:pPr>
      <w:hyperlink r:id="rId11" w:history="1">
        <w:bookmarkStart w:id="2" w:name="_Toc74075362"/>
        <w:r w:rsidR="001937C7" w:rsidRPr="005D4F3C">
          <w:rPr>
            <w:rStyle w:val="Hyperlink"/>
          </w:rPr>
          <w:t>&lt;</w:t>
        </w:r>
        <w:proofErr w:type="spellStart"/>
        <w:r w:rsidR="001937C7" w:rsidRPr="005D4F3C">
          <w:rPr>
            <w:rStyle w:val="Hyperlink"/>
          </w:rPr>
          <w:t>istream</w:t>
        </w:r>
        <w:proofErr w:type="spellEnd"/>
        <w:r w:rsidR="001937C7" w:rsidRPr="005D4F3C">
          <w:rPr>
            <w:rStyle w:val="Hyperlink"/>
          </w:rPr>
          <w:t>&gt;</w:t>
        </w:r>
        <w:bookmarkEnd w:id="2"/>
      </w:hyperlink>
    </w:p>
    <w:p w14:paraId="341F352A" w14:textId="2993A9F0" w:rsidR="001937C7" w:rsidRDefault="001937C7" w:rsidP="001937C7">
      <w:pPr>
        <w:rPr>
          <w:rFonts w:eastAsia="Roboto Mono"/>
        </w:rPr>
      </w:pPr>
      <w:r>
        <w:br w:type="page"/>
      </w:r>
    </w:p>
    <w:p w14:paraId="1C40DC52" w14:textId="7AAF5A11" w:rsidR="002E5D5C" w:rsidRDefault="003770A7" w:rsidP="002E5D5C">
      <w:pPr>
        <w:pStyle w:val="Heading1"/>
      </w:pPr>
      <w:hyperlink r:id="rId12" w:history="1">
        <w:bookmarkStart w:id="3" w:name="_Toc74075363"/>
        <w:r w:rsidR="0052514B" w:rsidRPr="008B7EC4">
          <w:rPr>
            <w:rStyle w:val="Hyperlink"/>
          </w:rPr>
          <w:t>&lt;</w:t>
        </w:r>
        <w:proofErr w:type="spellStart"/>
        <w:r w:rsidR="002E5D5C" w:rsidRPr="008B7EC4">
          <w:rPr>
            <w:rStyle w:val="Hyperlink"/>
          </w:rPr>
          <w:t>string</w:t>
        </w:r>
        <w:r w:rsidR="0052514B" w:rsidRPr="008B7EC4">
          <w:rPr>
            <w:rStyle w:val="Hyperlink"/>
          </w:rPr>
          <w:t>.h</w:t>
        </w:r>
        <w:proofErr w:type="spellEnd"/>
        <w:r w:rsidR="002E5D5C" w:rsidRPr="008B7EC4">
          <w:rPr>
            <w:rStyle w:val="Hyperlink"/>
          </w:rPr>
          <w:t>&gt;</w:t>
        </w:r>
        <w:bookmarkEnd w:id="3"/>
      </w:hyperlink>
    </w:p>
    <w:p w14:paraId="78A5F43B" w14:textId="25978324" w:rsidR="00426C86" w:rsidRPr="00426C86" w:rsidRDefault="00426C86" w:rsidP="00426C86">
      <w:pPr>
        <w:autoSpaceDN w:val="0"/>
        <w:textAlignment w:val="baseline"/>
        <w:rPr>
          <w:i/>
          <w:iCs/>
          <w:sz w:val="18"/>
          <w:szCs w:val="22"/>
        </w:rPr>
      </w:pPr>
      <w:r w:rsidRPr="00426C86">
        <w:rPr>
          <w:i/>
          <w:iCs/>
          <w:sz w:val="18"/>
          <w:szCs w:val="22"/>
        </w:rPr>
        <w:t>Use &lt;</w:t>
      </w:r>
      <w:proofErr w:type="spellStart"/>
      <w:r w:rsidRPr="00426C86">
        <w:rPr>
          <w:i/>
          <w:iCs/>
          <w:sz w:val="18"/>
          <w:szCs w:val="22"/>
        </w:rPr>
        <w:t>cstring</w:t>
      </w:r>
      <w:proofErr w:type="spellEnd"/>
      <w:r w:rsidRPr="00426C86">
        <w:rPr>
          <w:i/>
          <w:iCs/>
          <w:sz w:val="18"/>
          <w:szCs w:val="22"/>
        </w:rPr>
        <w:t xml:space="preserve">&gt; for null terminated C string library in C++. </w:t>
      </w:r>
    </w:p>
    <w:p w14:paraId="2E9668E2" w14:textId="3C8FEDE3" w:rsidR="00426C86" w:rsidRDefault="00426C86" w:rsidP="00426C86">
      <w:pPr>
        <w:pStyle w:val="Heading2"/>
      </w:pPr>
      <w:bookmarkStart w:id="4" w:name="_Toc74075364"/>
      <w:r>
        <w:t>definition</w:t>
      </w:r>
      <w:bookmarkEnd w:id="4"/>
    </w:p>
    <w:p w14:paraId="040A8B78" w14:textId="408EC941" w:rsidR="00426C86" w:rsidRDefault="008B7EC4" w:rsidP="00426C86">
      <w:pPr>
        <w:pStyle w:val="code-definition"/>
      </w:pPr>
      <w:r>
        <w:t>typdef basic_string&lt;char&gt; string</w:t>
      </w:r>
    </w:p>
    <w:p w14:paraId="71D4FC98" w14:textId="5B91D0F7" w:rsidR="008B7EC4" w:rsidRPr="00426C86" w:rsidRDefault="008B7EC4" w:rsidP="00426C86">
      <w:pPr>
        <w:autoSpaceDN w:val="0"/>
        <w:ind w:left="709"/>
        <w:textAlignment w:val="baseline"/>
      </w:pPr>
      <w:r>
        <w:t xml:space="preserve">The C++ string is an object that represents a sequence of characters, </w:t>
      </w:r>
      <w:proofErr w:type="gramStart"/>
      <w:r>
        <w:t>similar to</w:t>
      </w:r>
      <w:proofErr w:type="gramEnd"/>
      <w:r>
        <w:t xml:space="preserve"> that of a standard container of bytes, but with added features </w:t>
      </w:r>
      <w:r w:rsidR="00426C86">
        <w:t xml:space="preserve">specifically for single-byte characters. Specifically, </w:t>
      </w:r>
      <w:r w:rsidR="00426C86">
        <w:rPr>
          <w:i/>
          <w:iCs/>
        </w:rPr>
        <w:t>string</w:t>
      </w:r>
      <w:r w:rsidR="00426C86">
        <w:t xml:space="preserve"> is an </w:t>
      </w:r>
      <w:bookmarkStart w:id="5" w:name="OLE_LINK1"/>
      <w:bookmarkStart w:id="6" w:name="OLE_LINK2"/>
      <w:r w:rsidR="00426C86">
        <w:t xml:space="preserve">instantiation </w:t>
      </w:r>
      <w:bookmarkEnd w:id="5"/>
      <w:bookmarkEnd w:id="6"/>
      <w:r w:rsidR="00426C86">
        <w:t xml:space="preserve">of the </w:t>
      </w:r>
      <w:proofErr w:type="spellStart"/>
      <w:r w:rsidR="00426C86">
        <w:rPr>
          <w:i/>
          <w:iCs/>
        </w:rPr>
        <w:t>basic_string</w:t>
      </w:r>
      <w:proofErr w:type="spellEnd"/>
      <w:r w:rsidR="00426C86">
        <w:t xml:space="preserve"> class template that uses </w:t>
      </w:r>
      <w:r w:rsidR="00426C86">
        <w:rPr>
          <w:i/>
          <w:iCs/>
        </w:rPr>
        <w:t>char</w:t>
      </w:r>
      <w:r w:rsidR="00426C86">
        <w:t xml:space="preserve"> as its character type, with its default </w:t>
      </w:r>
      <w:proofErr w:type="spellStart"/>
      <w:r w:rsidR="00426C86">
        <w:rPr>
          <w:i/>
          <w:iCs/>
        </w:rPr>
        <w:t>char_traits</w:t>
      </w:r>
      <w:proofErr w:type="spellEnd"/>
      <w:r w:rsidR="00426C86">
        <w:t xml:space="preserve"> and allocator types (</w:t>
      </w:r>
      <w:proofErr w:type="gramStart"/>
      <w:r w:rsidR="00426C86">
        <w:t>see:</w:t>
      </w:r>
      <w:proofErr w:type="gramEnd"/>
      <w:r w:rsidR="00426C86">
        <w:t xml:space="preserve"> </w:t>
      </w:r>
      <w:proofErr w:type="spellStart"/>
      <w:r w:rsidR="00426C86">
        <w:rPr>
          <w:i/>
          <w:iCs/>
        </w:rPr>
        <w:t>basic_string</w:t>
      </w:r>
      <w:proofErr w:type="spellEnd"/>
      <w:r w:rsidR="00426C86">
        <w:t xml:space="preserve">). Note: the string is stored/processed/iterated in terms of bytes, regardless of text encoding being used. </w:t>
      </w:r>
    </w:p>
    <w:p w14:paraId="6D697C14" w14:textId="77777777" w:rsidR="00426C86" w:rsidRPr="00426C86" w:rsidRDefault="00426C86" w:rsidP="00426C86"/>
    <w:p w14:paraId="56640D01" w14:textId="6D889997" w:rsidR="0052514B" w:rsidRDefault="0052514B" w:rsidP="0052514B">
      <w:pPr>
        <w:pStyle w:val="Heading2"/>
      </w:pPr>
      <w:bookmarkStart w:id="7" w:name="_Toc74075365"/>
      <w:r>
        <w:t>member functions</w:t>
      </w:r>
      <w:bookmarkEnd w:id="7"/>
    </w:p>
    <w:p w14:paraId="46C3843B" w14:textId="255D4A34" w:rsidR="0052514B" w:rsidRDefault="0052514B" w:rsidP="0052514B">
      <w:pPr>
        <w:pStyle w:val="code-definition"/>
      </w:pPr>
      <w:r>
        <w:t>(constructor)</w:t>
      </w:r>
    </w:p>
    <w:p w14:paraId="06F4682A" w14:textId="77777777" w:rsidR="0052514B" w:rsidRPr="0052514B" w:rsidRDefault="0052514B" w:rsidP="0052514B">
      <w:pPr>
        <w:rPr>
          <w:lang w:eastAsia="zh-CN" w:bidi="hi-IN"/>
        </w:rPr>
      </w:pPr>
    </w:p>
    <w:p w14:paraId="023FC21A" w14:textId="12501EDB" w:rsidR="0052514B" w:rsidRDefault="0052514B" w:rsidP="0052514B">
      <w:pPr>
        <w:pStyle w:val="code-definition"/>
      </w:pPr>
      <w:r>
        <w:t>(destructor)</w:t>
      </w:r>
    </w:p>
    <w:p w14:paraId="26BC6AE3" w14:textId="77777777" w:rsidR="0052514B" w:rsidRPr="0052514B" w:rsidRDefault="0052514B" w:rsidP="0052514B">
      <w:pPr>
        <w:rPr>
          <w:lang w:eastAsia="zh-CN" w:bidi="hi-IN"/>
        </w:rPr>
      </w:pPr>
    </w:p>
    <w:p w14:paraId="5E26889F" w14:textId="3DDE02D4" w:rsidR="0052514B" w:rsidRDefault="0052514B" w:rsidP="0052514B">
      <w:pPr>
        <w:pStyle w:val="code-definition"/>
      </w:pPr>
      <w:r>
        <w:t>operator=</w:t>
      </w:r>
    </w:p>
    <w:p w14:paraId="091F56C3" w14:textId="77777777" w:rsidR="0052514B" w:rsidRPr="0052514B" w:rsidRDefault="0052514B" w:rsidP="0052514B">
      <w:pPr>
        <w:rPr>
          <w:lang w:eastAsia="zh-CN" w:bidi="hi-IN"/>
        </w:rPr>
      </w:pPr>
    </w:p>
    <w:p w14:paraId="1FB7FEE5" w14:textId="0A3BEAA7" w:rsidR="0052514B" w:rsidRDefault="0052514B" w:rsidP="0052514B">
      <w:pPr>
        <w:pStyle w:val="Heading2"/>
      </w:pPr>
      <w:bookmarkStart w:id="8" w:name="_Toc74075366"/>
      <w:r>
        <w:t>iterators</w:t>
      </w:r>
      <w:bookmarkEnd w:id="8"/>
    </w:p>
    <w:p w14:paraId="389553DA" w14:textId="3F9104E5" w:rsidR="0052514B" w:rsidRDefault="0052514B" w:rsidP="0052514B">
      <w:pPr>
        <w:pStyle w:val="code-definition"/>
      </w:pPr>
      <w:r>
        <w:t>begin()</w:t>
      </w:r>
    </w:p>
    <w:p w14:paraId="39759C7C" w14:textId="77777777" w:rsidR="0052514B" w:rsidRPr="0052514B" w:rsidRDefault="0052514B" w:rsidP="0052514B">
      <w:pPr>
        <w:rPr>
          <w:lang w:eastAsia="zh-CN" w:bidi="hi-IN"/>
        </w:rPr>
      </w:pPr>
    </w:p>
    <w:p w14:paraId="733541DF" w14:textId="732BB003" w:rsidR="0052514B" w:rsidRDefault="0052514B" w:rsidP="0052514B">
      <w:pPr>
        <w:pStyle w:val="code-definition"/>
      </w:pPr>
      <w:r>
        <w:t>end()</w:t>
      </w:r>
    </w:p>
    <w:p w14:paraId="1FFDA1A2" w14:textId="77777777" w:rsidR="0052514B" w:rsidRPr="0052514B" w:rsidRDefault="0052514B" w:rsidP="0052514B">
      <w:pPr>
        <w:rPr>
          <w:lang w:eastAsia="zh-CN" w:bidi="hi-IN"/>
        </w:rPr>
      </w:pPr>
    </w:p>
    <w:p w14:paraId="72E668D3" w14:textId="6E0C5940" w:rsidR="0052514B" w:rsidRDefault="0052514B" w:rsidP="0052514B">
      <w:pPr>
        <w:pStyle w:val="code-definition"/>
      </w:pPr>
      <w:r>
        <w:t>rbegin()</w:t>
      </w:r>
    </w:p>
    <w:p w14:paraId="6AC8D752" w14:textId="77777777" w:rsidR="0052514B" w:rsidRPr="0052514B" w:rsidRDefault="0052514B" w:rsidP="0052514B">
      <w:pPr>
        <w:rPr>
          <w:lang w:eastAsia="zh-CN" w:bidi="hi-IN"/>
        </w:rPr>
      </w:pPr>
    </w:p>
    <w:p w14:paraId="05764D0D" w14:textId="602E765A" w:rsidR="0052514B" w:rsidRDefault="0052514B" w:rsidP="0052514B">
      <w:pPr>
        <w:pStyle w:val="code-definition"/>
      </w:pPr>
      <w:r>
        <w:t>rend()</w:t>
      </w:r>
    </w:p>
    <w:p w14:paraId="717F44DE" w14:textId="77777777" w:rsidR="0052514B" w:rsidRPr="0052514B" w:rsidRDefault="0052514B" w:rsidP="0052514B">
      <w:pPr>
        <w:rPr>
          <w:lang w:eastAsia="zh-CN" w:bidi="hi-IN"/>
        </w:rPr>
      </w:pPr>
    </w:p>
    <w:p w14:paraId="4739FB62" w14:textId="3A81E140" w:rsidR="0052514B" w:rsidRDefault="0052514B" w:rsidP="0052514B">
      <w:pPr>
        <w:pStyle w:val="code-definition"/>
      </w:pPr>
      <w:r>
        <w:t>cbegin()</w:t>
      </w:r>
    </w:p>
    <w:p w14:paraId="23AB1D9B" w14:textId="77777777" w:rsidR="0052514B" w:rsidRPr="0052514B" w:rsidRDefault="0052514B" w:rsidP="0052514B">
      <w:pPr>
        <w:rPr>
          <w:lang w:eastAsia="zh-CN" w:bidi="hi-IN"/>
        </w:rPr>
      </w:pPr>
    </w:p>
    <w:p w14:paraId="5CDC615C" w14:textId="769B967A" w:rsidR="0052514B" w:rsidRDefault="0052514B" w:rsidP="0052514B">
      <w:pPr>
        <w:pStyle w:val="code-definition"/>
      </w:pPr>
      <w:r>
        <w:t>cend()</w:t>
      </w:r>
    </w:p>
    <w:p w14:paraId="49E8B7FC" w14:textId="77777777" w:rsidR="0052514B" w:rsidRPr="0052514B" w:rsidRDefault="0052514B" w:rsidP="0052514B">
      <w:pPr>
        <w:rPr>
          <w:lang w:eastAsia="zh-CN" w:bidi="hi-IN"/>
        </w:rPr>
      </w:pPr>
    </w:p>
    <w:p w14:paraId="4DC6B4D6" w14:textId="7FE72D83" w:rsidR="0052514B" w:rsidRDefault="0052514B" w:rsidP="0052514B">
      <w:pPr>
        <w:pStyle w:val="code-definition"/>
      </w:pPr>
      <w:r>
        <w:t>crbegin()</w:t>
      </w:r>
    </w:p>
    <w:p w14:paraId="62C9FB2A" w14:textId="77777777" w:rsidR="0052514B" w:rsidRPr="0052514B" w:rsidRDefault="0052514B" w:rsidP="0052514B">
      <w:pPr>
        <w:rPr>
          <w:lang w:eastAsia="zh-CN" w:bidi="hi-IN"/>
        </w:rPr>
      </w:pPr>
    </w:p>
    <w:p w14:paraId="406766B7" w14:textId="59DC4ABA" w:rsidR="0052514B" w:rsidRPr="0052514B" w:rsidRDefault="0052514B" w:rsidP="0052514B">
      <w:pPr>
        <w:pStyle w:val="code-definition"/>
      </w:pPr>
      <w:r>
        <w:t>crend()</w:t>
      </w:r>
    </w:p>
    <w:p w14:paraId="3A3FE06A" w14:textId="77777777" w:rsidR="0052514B" w:rsidRDefault="0052514B">
      <w:pPr>
        <w:autoSpaceDN w:val="0"/>
        <w:textAlignment w:val="baseline"/>
      </w:pPr>
    </w:p>
    <w:p w14:paraId="47431935" w14:textId="19A03661" w:rsidR="0052514B" w:rsidRDefault="0052514B" w:rsidP="0052514B">
      <w:pPr>
        <w:pStyle w:val="Heading2"/>
      </w:pPr>
      <w:bookmarkStart w:id="9" w:name="_Toc74075367"/>
      <w:r>
        <w:t>capacity</w:t>
      </w:r>
      <w:bookmarkEnd w:id="9"/>
    </w:p>
    <w:p w14:paraId="5BFFCE71" w14:textId="50030A7E" w:rsidR="0052514B" w:rsidRDefault="0052514B" w:rsidP="0052514B">
      <w:pPr>
        <w:pStyle w:val="code-definition"/>
      </w:pPr>
      <w:r>
        <w:t>size()</w:t>
      </w:r>
    </w:p>
    <w:p w14:paraId="1FB65A05" w14:textId="77777777" w:rsidR="0001791A" w:rsidRPr="0001791A" w:rsidRDefault="0001791A" w:rsidP="0001791A">
      <w:pPr>
        <w:rPr>
          <w:lang w:eastAsia="zh-CN" w:bidi="hi-IN"/>
        </w:rPr>
      </w:pPr>
    </w:p>
    <w:p w14:paraId="68025DD4" w14:textId="31A8364D" w:rsidR="0052514B" w:rsidRDefault="0052514B" w:rsidP="0052514B">
      <w:pPr>
        <w:pStyle w:val="code-definition"/>
      </w:pPr>
      <w:r>
        <w:t>length()</w:t>
      </w:r>
    </w:p>
    <w:p w14:paraId="1D380290" w14:textId="77777777" w:rsidR="0001791A" w:rsidRPr="0001791A" w:rsidRDefault="0001791A" w:rsidP="0001791A">
      <w:pPr>
        <w:rPr>
          <w:lang w:eastAsia="zh-CN" w:bidi="hi-IN"/>
        </w:rPr>
      </w:pPr>
    </w:p>
    <w:p w14:paraId="7E805B96" w14:textId="08C718F2" w:rsidR="0052514B" w:rsidRDefault="0052514B" w:rsidP="0052514B">
      <w:pPr>
        <w:pStyle w:val="code-definition"/>
      </w:pPr>
      <w:r>
        <w:t>max_size()</w:t>
      </w:r>
    </w:p>
    <w:p w14:paraId="5914AC17" w14:textId="77777777" w:rsidR="0001791A" w:rsidRPr="0001791A" w:rsidRDefault="0001791A" w:rsidP="0001791A">
      <w:pPr>
        <w:rPr>
          <w:lang w:eastAsia="zh-CN" w:bidi="hi-IN"/>
        </w:rPr>
      </w:pPr>
    </w:p>
    <w:p w14:paraId="5D7F4DF3" w14:textId="2A810AF5" w:rsidR="0052514B" w:rsidRDefault="0052514B" w:rsidP="0052514B">
      <w:pPr>
        <w:pStyle w:val="code-definition"/>
      </w:pPr>
      <w:r>
        <w:t>resize()</w:t>
      </w:r>
    </w:p>
    <w:p w14:paraId="338E1D7D" w14:textId="77777777" w:rsidR="0001791A" w:rsidRPr="0001791A" w:rsidRDefault="0001791A" w:rsidP="0001791A">
      <w:pPr>
        <w:rPr>
          <w:lang w:eastAsia="zh-CN" w:bidi="hi-IN"/>
        </w:rPr>
      </w:pPr>
    </w:p>
    <w:p w14:paraId="407059EB" w14:textId="48571DE2" w:rsidR="0052514B" w:rsidRDefault="0052514B" w:rsidP="0052514B">
      <w:pPr>
        <w:pStyle w:val="code-definition"/>
      </w:pPr>
      <w:r>
        <w:t>capacity()</w:t>
      </w:r>
    </w:p>
    <w:p w14:paraId="5122436A" w14:textId="77777777" w:rsidR="0001791A" w:rsidRPr="0001791A" w:rsidRDefault="0001791A" w:rsidP="0001791A">
      <w:pPr>
        <w:rPr>
          <w:lang w:eastAsia="zh-CN" w:bidi="hi-IN"/>
        </w:rPr>
      </w:pPr>
    </w:p>
    <w:p w14:paraId="21E6D926" w14:textId="2EB444C7" w:rsidR="0052514B" w:rsidRDefault="0052514B" w:rsidP="0052514B">
      <w:pPr>
        <w:pStyle w:val="code-definition"/>
      </w:pPr>
      <w:r>
        <w:t>reserve()</w:t>
      </w:r>
    </w:p>
    <w:p w14:paraId="54BF4216" w14:textId="77777777" w:rsidR="0001791A" w:rsidRPr="0001791A" w:rsidRDefault="0001791A" w:rsidP="0001791A">
      <w:pPr>
        <w:rPr>
          <w:lang w:eastAsia="zh-CN" w:bidi="hi-IN"/>
        </w:rPr>
      </w:pPr>
    </w:p>
    <w:p w14:paraId="4B8B2F48" w14:textId="6AE8FFA1" w:rsidR="0052514B" w:rsidRDefault="0052514B" w:rsidP="0052514B">
      <w:pPr>
        <w:pStyle w:val="code-definition"/>
      </w:pPr>
      <w:r>
        <w:t>clear()</w:t>
      </w:r>
    </w:p>
    <w:p w14:paraId="07A3B71B" w14:textId="77777777" w:rsidR="0001791A" w:rsidRPr="0001791A" w:rsidRDefault="0001791A" w:rsidP="0001791A">
      <w:pPr>
        <w:rPr>
          <w:lang w:eastAsia="zh-CN" w:bidi="hi-IN"/>
        </w:rPr>
      </w:pPr>
    </w:p>
    <w:p w14:paraId="201C314F" w14:textId="091AE6B2" w:rsidR="0052514B" w:rsidRDefault="0052514B" w:rsidP="0052514B">
      <w:pPr>
        <w:pStyle w:val="code-definition"/>
      </w:pPr>
      <w:r>
        <w:t>empty()</w:t>
      </w:r>
    </w:p>
    <w:p w14:paraId="6810E333" w14:textId="77777777" w:rsidR="0001791A" w:rsidRPr="0001791A" w:rsidRDefault="0001791A" w:rsidP="0001791A">
      <w:pPr>
        <w:rPr>
          <w:lang w:eastAsia="zh-CN" w:bidi="hi-IN"/>
        </w:rPr>
      </w:pPr>
    </w:p>
    <w:p w14:paraId="0EBB9A17" w14:textId="271455B8" w:rsidR="0052514B" w:rsidRDefault="0052514B" w:rsidP="0052514B">
      <w:pPr>
        <w:pStyle w:val="code-definition"/>
      </w:pPr>
      <w:r>
        <w:t>shrink_to_fit()</w:t>
      </w:r>
    </w:p>
    <w:p w14:paraId="52292D76" w14:textId="77777777" w:rsidR="0052514B" w:rsidRDefault="0052514B">
      <w:pPr>
        <w:autoSpaceDN w:val="0"/>
        <w:textAlignment w:val="baseline"/>
      </w:pPr>
    </w:p>
    <w:p w14:paraId="79DC177B" w14:textId="06B4DAFD" w:rsidR="0052514B" w:rsidRDefault="0052514B" w:rsidP="0052514B">
      <w:pPr>
        <w:pStyle w:val="Heading2"/>
      </w:pPr>
      <w:bookmarkStart w:id="10" w:name="_Toc74075368"/>
      <w:r>
        <w:t>element access</w:t>
      </w:r>
      <w:bookmarkEnd w:id="10"/>
    </w:p>
    <w:p w14:paraId="74F30CFC" w14:textId="08F45EDE" w:rsidR="0052514B" w:rsidRDefault="0052514B" w:rsidP="0052514B">
      <w:pPr>
        <w:pStyle w:val="code-definition"/>
      </w:pPr>
      <w:r>
        <w:t>operator[]</w:t>
      </w:r>
    </w:p>
    <w:p w14:paraId="21E81523" w14:textId="77777777" w:rsidR="0001791A" w:rsidRPr="0001791A" w:rsidRDefault="0001791A" w:rsidP="0001791A">
      <w:pPr>
        <w:rPr>
          <w:lang w:eastAsia="zh-CN" w:bidi="hi-IN"/>
        </w:rPr>
      </w:pPr>
    </w:p>
    <w:p w14:paraId="09C878D6" w14:textId="53EDD3BF" w:rsidR="0052514B" w:rsidRDefault="0052514B" w:rsidP="0052514B">
      <w:pPr>
        <w:pStyle w:val="code-definition"/>
      </w:pPr>
      <w:r>
        <w:t>append()</w:t>
      </w:r>
    </w:p>
    <w:p w14:paraId="65E12279" w14:textId="77777777" w:rsidR="0001791A" w:rsidRPr="0001791A" w:rsidRDefault="0001791A" w:rsidP="0001791A">
      <w:pPr>
        <w:rPr>
          <w:lang w:eastAsia="zh-CN" w:bidi="hi-IN"/>
        </w:rPr>
      </w:pPr>
    </w:p>
    <w:p w14:paraId="412999B8" w14:textId="12DF4DD9" w:rsidR="0052514B" w:rsidRDefault="0052514B" w:rsidP="0052514B">
      <w:pPr>
        <w:pStyle w:val="code-definition"/>
      </w:pPr>
      <w:r>
        <w:t>push_back()</w:t>
      </w:r>
    </w:p>
    <w:p w14:paraId="1BBA44CB" w14:textId="77777777" w:rsidR="0001791A" w:rsidRPr="0001791A" w:rsidRDefault="0001791A" w:rsidP="0001791A">
      <w:pPr>
        <w:rPr>
          <w:lang w:eastAsia="zh-CN" w:bidi="hi-IN"/>
        </w:rPr>
      </w:pPr>
    </w:p>
    <w:p w14:paraId="51E32A6C" w14:textId="71C79B5D" w:rsidR="0001791A" w:rsidRPr="0001791A" w:rsidRDefault="0052514B" w:rsidP="004B7F7D">
      <w:pPr>
        <w:pStyle w:val="code-definition"/>
      </w:pPr>
      <w:r>
        <w:t>assign()</w:t>
      </w:r>
    </w:p>
    <w:p w14:paraId="3B079FD9" w14:textId="77777777" w:rsidR="0001791A" w:rsidRPr="0001791A" w:rsidRDefault="0001791A" w:rsidP="0001791A">
      <w:pPr>
        <w:rPr>
          <w:lang w:eastAsia="zh-CN" w:bidi="hi-IN"/>
        </w:rPr>
      </w:pPr>
    </w:p>
    <w:p w14:paraId="616B8B58" w14:textId="4652C4A7" w:rsidR="0052514B" w:rsidRDefault="0052514B" w:rsidP="0052514B">
      <w:pPr>
        <w:pStyle w:val="code-definition"/>
      </w:pPr>
      <w:r>
        <w:t>insert()</w:t>
      </w:r>
    </w:p>
    <w:p w14:paraId="704F16AD" w14:textId="77777777" w:rsidR="0001791A" w:rsidRPr="0001791A" w:rsidRDefault="0001791A" w:rsidP="0001791A">
      <w:pPr>
        <w:rPr>
          <w:lang w:eastAsia="zh-CN" w:bidi="hi-IN"/>
        </w:rPr>
      </w:pPr>
    </w:p>
    <w:p w14:paraId="0AC0DBC4" w14:textId="69D77E0A" w:rsidR="0052514B" w:rsidRDefault="0052514B" w:rsidP="0052514B">
      <w:pPr>
        <w:pStyle w:val="code-definition"/>
      </w:pPr>
      <w:r>
        <w:t>erase()</w:t>
      </w:r>
    </w:p>
    <w:p w14:paraId="0B0B29E4" w14:textId="77777777" w:rsidR="0001791A" w:rsidRPr="0001791A" w:rsidRDefault="0001791A" w:rsidP="0001791A">
      <w:pPr>
        <w:rPr>
          <w:lang w:eastAsia="zh-CN" w:bidi="hi-IN"/>
        </w:rPr>
      </w:pPr>
    </w:p>
    <w:p w14:paraId="420A6E52" w14:textId="524F2AA3" w:rsidR="0052514B" w:rsidRDefault="0052514B" w:rsidP="0052514B">
      <w:pPr>
        <w:pStyle w:val="code-definition"/>
      </w:pPr>
      <w:r>
        <w:t>replace()</w:t>
      </w:r>
    </w:p>
    <w:p w14:paraId="42239352" w14:textId="77777777" w:rsidR="0001791A" w:rsidRPr="0001791A" w:rsidRDefault="0001791A" w:rsidP="0001791A">
      <w:pPr>
        <w:rPr>
          <w:lang w:eastAsia="zh-CN" w:bidi="hi-IN"/>
        </w:rPr>
      </w:pPr>
    </w:p>
    <w:p w14:paraId="5AC98476" w14:textId="4BBFB008" w:rsidR="0052514B" w:rsidRDefault="0052514B" w:rsidP="0052514B">
      <w:pPr>
        <w:pStyle w:val="code-definition"/>
      </w:pPr>
      <w:r>
        <w:t>swap()</w:t>
      </w:r>
    </w:p>
    <w:p w14:paraId="13D0F4E1" w14:textId="77777777" w:rsidR="0001791A" w:rsidRPr="0001791A" w:rsidRDefault="0001791A" w:rsidP="0001791A">
      <w:pPr>
        <w:rPr>
          <w:lang w:eastAsia="zh-CN" w:bidi="hi-IN"/>
        </w:rPr>
      </w:pPr>
    </w:p>
    <w:p w14:paraId="1048E1B1" w14:textId="6E0E1EFF" w:rsidR="0052514B" w:rsidRDefault="0052514B" w:rsidP="0052514B">
      <w:pPr>
        <w:pStyle w:val="code-definition"/>
      </w:pPr>
      <w:r>
        <w:t>pop_back()</w:t>
      </w:r>
    </w:p>
    <w:p w14:paraId="2EC80DA1" w14:textId="77777777" w:rsidR="0001791A" w:rsidRPr="0001791A" w:rsidRDefault="0001791A" w:rsidP="0001791A">
      <w:pPr>
        <w:rPr>
          <w:lang w:eastAsia="zh-CN" w:bidi="hi-IN"/>
        </w:rPr>
      </w:pPr>
    </w:p>
    <w:p w14:paraId="0B15A172" w14:textId="77777777" w:rsidR="0052514B" w:rsidRDefault="0052514B">
      <w:pPr>
        <w:autoSpaceDN w:val="0"/>
        <w:textAlignment w:val="baseline"/>
      </w:pPr>
    </w:p>
    <w:p w14:paraId="123A3BB6" w14:textId="3F0E78B0" w:rsidR="0052514B" w:rsidRDefault="0052514B" w:rsidP="0052514B">
      <w:pPr>
        <w:pStyle w:val="Heading2"/>
      </w:pPr>
      <w:bookmarkStart w:id="11" w:name="_Toc74075369"/>
      <w:r>
        <w:t>modifiers</w:t>
      </w:r>
      <w:bookmarkEnd w:id="11"/>
    </w:p>
    <w:p w14:paraId="2883DCAD" w14:textId="5F7F92D0" w:rsidR="0001791A" w:rsidRDefault="0001791A" w:rsidP="0001791A">
      <w:pPr>
        <w:pStyle w:val="code-definition"/>
      </w:pPr>
      <w:r>
        <w:t>operator+=</w:t>
      </w:r>
    </w:p>
    <w:p w14:paraId="3C30311F" w14:textId="77777777" w:rsidR="0001791A" w:rsidRPr="0001791A" w:rsidRDefault="0001791A" w:rsidP="0001791A">
      <w:pPr>
        <w:rPr>
          <w:lang w:eastAsia="zh-CN" w:bidi="hi-IN"/>
        </w:rPr>
      </w:pPr>
    </w:p>
    <w:p w14:paraId="3AE49807" w14:textId="1FD939E5" w:rsidR="0001791A" w:rsidRDefault="0001791A" w:rsidP="0001791A">
      <w:pPr>
        <w:pStyle w:val="code-definition"/>
      </w:pPr>
      <w:r>
        <w:t>append()</w:t>
      </w:r>
    </w:p>
    <w:p w14:paraId="6B8ED28A" w14:textId="77777777" w:rsidR="0001791A" w:rsidRPr="0001791A" w:rsidRDefault="0001791A" w:rsidP="0001791A">
      <w:pPr>
        <w:rPr>
          <w:lang w:eastAsia="zh-CN" w:bidi="hi-IN"/>
        </w:rPr>
      </w:pPr>
    </w:p>
    <w:p w14:paraId="40536296" w14:textId="612FFBDB" w:rsidR="0001791A" w:rsidRDefault="0001791A" w:rsidP="0001791A">
      <w:pPr>
        <w:pStyle w:val="code-definition"/>
      </w:pPr>
      <w:r>
        <w:t>push_back()</w:t>
      </w:r>
    </w:p>
    <w:p w14:paraId="08DDE6FD" w14:textId="77777777" w:rsidR="0001791A" w:rsidRPr="0001791A" w:rsidRDefault="0001791A" w:rsidP="0001791A">
      <w:pPr>
        <w:rPr>
          <w:lang w:eastAsia="zh-CN" w:bidi="hi-IN"/>
        </w:rPr>
      </w:pPr>
    </w:p>
    <w:p w14:paraId="79827220" w14:textId="43F33700" w:rsidR="0001791A" w:rsidRDefault="0001791A" w:rsidP="0001791A">
      <w:pPr>
        <w:pStyle w:val="code-definition"/>
      </w:pPr>
      <w:r>
        <w:t>assign()</w:t>
      </w:r>
    </w:p>
    <w:p w14:paraId="6491D297" w14:textId="77777777" w:rsidR="0001791A" w:rsidRPr="0001791A" w:rsidRDefault="0001791A" w:rsidP="0001791A">
      <w:pPr>
        <w:rPr>
          <w:lang w:eastAsia="zh-CN" w:bidi="hi-IN"/>
        </w:rPr>
      </w:pPr>
    </w:p>
    <w:p w14:paraId="3DA0AF23" w14:textId="4948D1A8" w:rsidR="0001791A" w:rsidRDefault="0001791A" w:rsidP="0001791A">
      <w:pPr>
        <w:pStyle w:val="code-definition"/>
      </w:pPr>
      <w:r>
        <w:t>insert()</w:t>
      </w:r>
    </w:p>
    <w:p w14:paraId="099FFBF7" w14:textId="77777777" w:rsidR="0001791A" w:rsidRPr="0001791A" w:rsidRDefault="0001791A" w:rsidP="0001791A">
      <w:pPr>
        <w:rPr>
          <w:lang w:eastAsia="zh-CN" w:bidi="hi-IN"/>
        </w:rPr>
      </w:pPr>
    </w:p>
    <w:p w14:paraId="02D6A357" w14:textId="5991F5B7" w:rsidR="0001791A" w:rsidRDefault="0001791A" w:rsidP="0001791A">
      <w:pPr>
        <w:pStyle w:val="code-definition"/>
      </w:pPr>
      <w:r>
        <w:t>erase()</w:t>
      </w:r>
    </w:p>
    <w:p w14:paraId="4F8C5628" w14:textId="77777777" w:rsidR="0001791A" w:rsidRPr="0001791A" w:rsidRDefault="0001791A" w:rsidP="0001791A">
      <w:pPr>
        <w:rPr>
          <w:lang w:eastAsia="zh-CN" w:bidi="hi-IN"/>
        </w:rPr>
      </w:pPr>
    </w:p>
    <w:p w14:paraId="43F26345" w14:textId="55D20CDA" w:rsidR="0001791A" w:rsidRDefault="0001791A" w:rsidP="0001791A">
      <w:pPr>
        <w:pStyle w:val="code-definition"/>
      </w:pPr>
      <w:r>
        <w:t>replace()</w:t>
      </w:r>
    </w:p>
    <w:p w14:paraId="7643FC9B" w14:textId="77777777" w:rsidR="0001791A" w:rsidRPr="0001791A" w:rsidRDefault="0001791A" w:rsidP="0001791A">
      <w:pPr>
        <w:rPr>
          <w:lang w:eastAsia="zh-CN" w:bidi="hi-IN"/>
        </w:rPr>
      </w:pPr>
    </w:p>
    <w:p w14:paraId="13415D7D" w14:textId="293EB85A" w:rsidR="0001791A" w:rsidRDefault="0001791A" w:rsidP="0001791A">
      <w:pPr>
        <w:pStyle w:val="code-definition"/>
      </w:pPr>
      <w:r>
        <w:t>swap()</w:t>
      </w:r>
    </w:p>
    <w:p w14:paraId="663319DA" w14:textId="77777777" w:rsidR="0001791A" w:rsidRPr="0001791A" w:rsidRDefault="0001791A" w:rsidP="0001791A">
      <w:pPr>
        <w:rPr>
          <w:lang w:eastAsia="zh-CN" w:bidi="hi-IN"/>
        </w:rPr>
      </w:pPr>
    </w:p>
    <w:p w14:paraId="43B32D9D" w14:textId="5173B322" w:rsidR="0001791A" w:rsidRDefault="0001791A" w:rsidP="0001791A">
      <w:pPr>
        <w:pStyle w:val="code-definition"/>
      </w:pPr>
      <w:r>
        <w:t>pop_back()</w:t>
      </w:r>
    </w:p>
    <w:p w14:paraId="5EAC119E" w14:textId="77777777" w:rsidR="0001791A" w:rsidRPr="0001791A" w:rsidRDefault="0001791A" w:rsidP="0001791A">
      <w:pPr>
        <w:rPr>
          <w:lang w:eastAsia="zh-CN" w:bidi="hi-IN"/>
        </w:rPr>
      </w:pPr>
    </w:p>
    <w:p w14:paraId="3DCE87FC" w14:textId="77777777" w:rsidR="0001791A" w:rsidRPr="0001791A" w:rsidRDefault="0001791A" w:rsidP="0001791A">
      <w:pPr>
        <w:rPr>
          <w:lang w:eastAsia="zh-CN" w:bidi="hi-IN"/>
        </w:rPr>
      </w:pPr>
    </w:p>
    <w:p w14:paraId="4CC9B05C" w14:textId="4DA5D5F3" w:rsidR="0052514B" w:rsidRPr="0052514B" w:rsidRDefault="0052514B" w:rsidP="0052514B">
      <w:pPr>
        <w:pStyle w:val="Heading2"/>
      </w:pPr>
      <w:bookmarkStart w:id="12" w:name="_Toc74075370"/>
      <w:r>
        <w:t>string operations</w:t>
      </w:r>
      <w:bookmarkEnd w:id="12"/>
    </w:p>
    <w:p w14:paraId="3B75EEEA" w14:textId="2AF4C412" w:rsidR="0052514B" w:rsidRDefault="0052514B" w:rsidP="0052514B">
      <w:pPr>
        <w:pStyle w:val="code-definition"/>
      </w:pPr>
      <w:r>
        <w:t>c_str()</w:t>
      </w:r>
    </w:p>
    <w:p w14:paraId="0B12ADF3" w14:textId="77777777" w:rsidR="0001791A" w:rsidRPr="0001791A" w:rsidRDefault="0001791A" w:rsidP="0001791A">
      <w:pPr>
        <w:rPr>
          <w:lang w:eastAsia="zh-CN" w:bidi="hi-IN"/>
        </w:rPr>
      </w:pPr>
    </w:p>
    <w:p w14:paraId="6AAA02E4" w14:textId="24695825" w:rsidR="0052514B" w:rsidRDefault="0052514B" w:rsidP="0052514B">
      <w:pPr>
        <w:pStyle w:val="code-definition"/>
      </w:pPr>
      <w:r>
        <w:t>data()</w:t>
      </w:r>
    </w:p>
    <w:p w14:paraId="786738A3" w14:textId="77777777" w:rsidR="0001791A" w:rsidRPr="0001791A" w:rsidRDefault="0001791A" w:rsidP="0001791A">
      <w:pPr>
        <w:rPr>
          <w:lang w:eastAsia="zh-CN" w:bidi="hi-IN"/>
        </w:rPr>
      </w:pPr>
    </w:p>
    <w:p w14:paraId="657C8670" w14:textId="45D71F5A" w:rsidR="0052514B" w:rsidRDefault="0052514B" w:rsidP="0052514B">
      <w:pPr>
        <w:pStyle w:val="code-definition"/>
      </w:pPr>
      <w:r>
        <w:t>get_allocator()</w:t>
      </w:r>
    </w:p>
    <w:p w14:paraId="68DA93EA" w14:textId="77777777" w:rsidR="0001791A" w:rsidRPr="0001791A" w:rsidRDefault="0001791A" w:rsidP="0001791A">
      <w:pPr>
        <w:rPr>
          <w:lang w:eastAsia="zh-CN" w:bidi="hi-IN"/>
        </w:rPr>
      </w:pPr>
    </w:p>
    <w:p w14:paraId="27ACAB73" w14:textId="25BFE89D" w:rsidR="0052514B" w:rsidRDefault="0052514B" w:rsidP="0052514B">
      <w:pPr>
        <w:pStyle w:val="code-definition"/>
      </w:pPr>
      <w:r>
        <w:t>copy()</w:t>
      </w:r>
    </w:p>
    <w:p w14:paraId="4E4B9D1C" w14:textId="77777777" w:rsidR="0001791A" w:rsidRPr="0001791A" w:rsidRDefault="0001791A" w:rsidP="0001791A">
      <w:pPr>
        <w:rPr>
          <w:lang w:eastAsia="zh-CN" w:bidi="hi-IN"/>
        </w:rPr>
      </w:pPr>
    </w:p>
    <w:p w14:paraId="50C4205D" w14:textId="4A3B7D68" w:rsidR="0052514B" w:rsidRDefault="0052514B" w:rsidP="0052514B">
      <w:pPr>
        <w:pStyle w:val="code-definition"/>
      </w:pPr>
      <w:r>
        <w:t>find()</w:t>
      </w:r>
    </w:p>
    <w:p w14:paraId="6746E4AF" w14:textId="77777777" w:rsidR="0001791A" w:rsidRPr="0001791A" w:rsidRDefault="0001791A" w:rsidP="0001791A">
      <w:pPr>
        <w:rPr>
          <w:lang w:eastAsia="zh-CN" w:bidi="hi-IN"/>
        </w:rPr>
      </w:pPr>
    </w:p>
    <w:p w14:paraId="1A99A64F" w14:textId="2B17AE3B" w:rsidR="0052514B" w:rsidRDefault="0052514B" w:rsidP="0052514B">
      <w:pPr>
        <w:pStyle w:val="code-definition"/>
      </w:pPr>
      <w:r>
        <w:t>rfind()</w:t>
      </w:r>
    </w:p>
    <w:p w14:paraId="4683D2D1" w14:textId="77777777" w:rsidR="0001791A" w:rsidRPr="0001791A" w:rsidRDefault="0001791A" w:rsidP="0001791A">
      <w:pPr>
        <w:rPr>
          <w:lang w:eastAsia="zh-CN" w:bidi="hi-IN"/>
        </w:rPr>
      </w:pPr>
    </w:p>
    <w:p w14:paraId="7E1FE626" w14:textId="11D57384" w:rsidR="0052514B" w:rsidRDefault="0052514B" w:rsidP="0052514B">
      <w:pPr>
        <w:pStyle w:val="code-definition"/>
      </w:pPr>
      <w:r>
        <w:t>find_first_of()</w:t>
      </w:r>
    </w:p>
    <w:p w14:paraId="44BD3E9C" w14:textId="77777777" w:rsidR="0001791A" w:rsidRPr="0001791A" w:rsidRDefault="0001791A" w:rsidP="0001791A">
      <w:pPr>
        <w:rPr>
          <w:lang w:eastAsia="zh-CN" w:bidi="hi-IN"/>
        </w:rPr>
      </w:pPr>
    </w:p>
    <w:p w14:paraId="1C7D5991" w14:textId="3B0ABF14" w:rsidR="0052514B" w:rsidRDefault="0052514B" w:rsidP="0052514B">
      <w:pPr>
        <w:pStyle w:val="code-definition"/>
      </w:pPr>
      <w:r>
        <w:t>find_last_of()</w:t>
      </w:r>
    </w:p>
    <w:p w14:paraId="265123C1" w14:textId="77777777" w:rsidR="0001791A" w:rsidRPr="0001791A" w:rsidRDefault="0001791A" w:rsidP="0001791A">
      <w:pPr>
        <w:rPr>
          <w:lang w:eastAsia="zh-CN" w:bidi="hi-IN"/>
        </w:rPr>
      </w:pPr>
    </w:p>
    <w:p w14:paraId="5D6DA772" w14:textId="7CE7C920" w:rsidR="0052514B" w:rsidRDefault="0052514B" w:rsidP="0052514B">
      <w:pPr>
        <w:pStyle w:val="code-definition"/>
      </w:pPr>
      <w:r>
        <w:t>find_first_not_of()</w:t>
      </w:r>
    </w:p>
    <w:p w14:paraId="631BC2BD" w14:textId="77777777" w:rsidR="0001791A" w:rsidRPr="0001791A" w:rsidRDefault="0001791A" w:rsidP="0001791A">
      <w:pPr>
        <w:rPr>
          <w:lang w:eastAsia="zh-CN" w:bidi="hi-IN"/>
        </w:rPr>
      </w:pPr>
    </w:p>
    <w:p w14:paraId="3CDD29C5" w14:textId="54F3773F" w:rsidR="0052514B" w:rsidRDefault="0052514B" w:rsidP="0052514B">
      <w:pPr>
        <w:pStyle w:val="code-definition"/>
      </w:pPr>
      <w:r>
        <w:t>find_last_not_of()</w:t>
      </w:r>
    </w:p>
    <w:p w14:paraId="1B328A13" w14:textId="77777777" w:rsidR="0001791A" w:rsidRPr="0001791A" w:rsidRDefault="0001791A" w:rsidP="0001791A">
      <w:pPr>
        <w:rPr>
          <w:lang w:eastAsia="zh-CN" w:bidi="hi-IN"/>
        </w:rPr>
      </w:pPr>
    </w:p>
    <w:p w14:paraId="375E0CDC" w14:textId="07270E48" w:rsidR="0052514B" w:rsidRDefault="0052514B" w:rsidP="0052514B">
      <w:pPr>
        <w:pStyle w:val="code-definition"/>
      </w:pPr>
      <w:r>
        <w:t>substr()</w:t>
      </w:r>
    </w:p>
    <w:p w14:paraId="005B986E" w14:textId="77777777" w:rsidR="0001791A" w:rsidRPr="0001791A" w:rsidRDefault="0001791A" w:rsidP="0001791A">
      <w:pPr>
        <w:rPr>
          <w:lang w:eastAsia="zh-CN" w:bidi="hi-IN"/>
        </w:rPr>
      </w:pPr>
    </w:p>
    <w:p w14:paraId="2D9B8136" w14:textId="5BF3C21E" w:rsidR="0052514B" w:rsidRDefault="0052514B" w:rsidP="0001791A">
      <w:pPr>
        <w:pStyle w:val="code-definition"/>
      </w:pPr>
      <w:r>
        <w:t>compare()</w:t>
      </w:r>
    </w:p>
    <w:p w14:paraId="12F3168D" w14:textId="77777777" w:rsidR="0052514B" w:rsidRDefault="0052514B">
      <w:pPr>
        <w:autoSpaceDN w:val="0"/>
        <w:textAlignment w:val="baseline"/>
      </w:pPr>
    </w:p>
    <w:p w14:paraId="26D61B71" w14:textId="0187B309" w:rsidR="0052514B" w:rsidRDefault="0052514B" w:rsidP="0052514B">
      <w:pPr>
        <w:pStyle w:val="Heading2"/>
      </w:pPr>
      <w:bookmarkStart w:id="13" w:name="_Toc74075371"/>
      <w:r>
        <w:lastRenderedPageBreak/>
        <w:t>constants</w:t>
      </w:r>
      <w:bookmarkEnd w:id="13"/>
    </w:p>
    <w:p w14:paraId="1145AAD8" w14:textId="2AB4F450" w:rsidR="0052514B" w:rsidRDefault="0001791A" w:rsidP="0001791A">
      <w:pPr>
        <w:pStyle w:val="code-definition"/>
      </w:pPr>
      <w:r>
        <w:t>npos</w:t>
      </w:r>
    </w:p>
    <w:p w14:paraId="697F95B4" w14:textId="77777777" w:rsidR="0001791A" w:rsidRDefault="0001791A">
      <w:pPr>
        <w:autoSpaceDN w:val="0"/>
        <w:textAlignment w:val="baseline"/>
      </w:pPr>
    </w:p>
    <w:p w14:paraId="41AB68BB" w14:textId="77777777" w:rsidR="0052514B" w:rsidRDefault="0052514B" w:rsidP="0052514B">
      <w:pPr>
        <w:pStyle w:val="Heading2"/>
      </w:pPr>
      <w:bookmarkStart w:id="14" w:name="_Toc74075372"/>
      <w:r>
        <w:t>overloads</w:t>
      </w:r>
      <w:bookmarkEnd w:id="14"/>
    </w:p>
    <w:p w14:paraId="74B73ABE" w14:textId="412306E8" w:rsidR="0001791A" w:rsidRDefault="0001791A" w:rsidP="0001791A">
      <w:pPr>
        <w:pStyle w:val="code-definition"/>
      </w:pPr>
      <w:r w:rsidRPr="0001791A">
        <w:t>operator+</w:t>
      </w:r>
    </w:p>
    <w:p w14:paraId="77CCCED1" w14:textId="77777777" w:rsidR="0001791A" w:rsidRPr="0001791A" w:rsidRDefault="0001791A" w:rsidP="0001791A">
      <w:pPr>
        <w:rPr>
          <w:lang w:eastAsia="zh-CN" w:bidi="hi-IN"/>
        </w:rPr>
      </w:pPr>
    </w:p>
    <w:p w14:paraId="368B3C31" w14:textId="1C9626B7" w:rsidR="0001791A" w:rsidRDefault="0001791A" w:rsidP="0001791A">
      <w:pPr>
        <w:pStyle w:val="code-definition"/>
      </w:pPr>
      <w:r w:rsidRPr="0001791A">
        <w:t>relational operators</w:t>
      </w:r>
    </w:p>
    <w:p w14:paraId="47580615" w14:textId="77777777" w:rsidR="0001791A" w:rsidRPr="0001791A" w:rsidRDefault="0001791A" w:rsidP="0001791A">
      <w:pPr>
        <w:rPr>
          <w:lang w:eastAsia="zh-CN" w:bidi="hi-IN"/>
        </w:rPr>
      </w:pPr>
    </w:p>
    <w:p w14:paraId="6F267DBD" w14:textId="568D9374" w:rsidR="0001791A" w:rsidRDefault="0001791A" w:rsidP="0001791A">
      <w:pPr>
        <w:pStyle w:val="code-definition"/>
      </w:pPr>
      <w:r w:rsidRPr="0001791A">
        <w:t>swap()</w:t>
      </w:r>
    </w:p>
    <w:p w14:paraId="105EB6C4" w14:textId="77777777" w:rsidR="0001791A" w:rsidRPr="0001791A" w:rsidRDefault="0001791A" w:rsidP="0001791A">
      <w:pPr>
        <w:rPr>
          <w:lang w:eastAsia="zh-CN" w:bidi="hi-IN"/>
        </w:rPr>
      </w:pPr>
    </w:p>
    <w:p w14:paraId="1BA852CE" w14:textId="164F1B82" w:rsidR="0001791A" w:rsidRDefault="0001791A" w:rsidP="0001791A">
      <w:pPr>
        <w:pStyle w:val="code-definition"/>
      </w:pPr>
      <w:r w:rsidRPr="0001791A">
        <w:t>operator&gt;&gt;</w:t>
      </w:r>
    </w:p>
    <w:p w14:paraId="73DF0F88" w14:textId="77777777" w:rsidR="0001791A" w:rsidRPr="0001791A" w:rsidRDefault="0001791A" w:rsidP="0001791A">
      <w:pPr>
        <w:rPr>
          <w:lang w:eastAsia="zh-CN" w:bidi="hi-IN"/>
        </w:rPr>
      </w:pPr>
    </w:p>
    <w:p w14:paraId="3E85C663" w14:textId="0998009D" w:rsidR="0001791A" w:rsidRDefault="0001791A" w:rsidP="0001791A">
      <w:pPr>
        <w:pStyle w:val="code-definition"/>
      </w:pPr>
      <w:r w:rsidRPr="0001791A">
        <w:t>operator&lt;&lt;</w:t>
      </w:r>
    </w:p>
    <w:p w14:paraId="275C2DA0" w14:textId="77777777" w:rsidR="0001791A" w:rsidRPr="0001791A" w:rsidRDefault="0001791A" w:rsidP="0001791A">
      <w:pPr>
        <w:rPr>
          <w:lang w:eastAsia="zh-CN" w:bidi="hi-IN"/>
        </w:rPr>
      </w:pPr>
    </w:p>
    <w:p w14:paraId="5788E32F" w14:textId="3BC78415" w:rsidR="0001791A" w:rsidRDefault="0001791A" w:rsidP="0001791A">
      <w:pPr>
        <w:pStyle w:val="code-definition"/>
      </w:pPr>
      <w:r w:rsidRPr="0001791A">
        <w:t>getline()</w:t>
      </w:r>
    </w:p>
    <w:p w14:paraId="6C22B9E0" w14:textId="0BAA7789" w:rsidR="008B7EC4" w:rsidRDefault="008B7EC4" w:rsidP="008B7EC4"/>
    <w:p w14:paraId="25B88B87" w14:textId="77777777" w:rsidR="008B7EC4" w:rsidRPr="008B7EC4" w:rsidRDefault="008B7EC4" w:rsidP="008B7EC4">
      <w:pPr>
        <w:rPr>
          <w:lang w:eastAsia="zh-CN" w:bidi="hi-IN"/>
        </w:rPr>
      </w:pPr>
    </w:p>
    <w:p w14:paraId="71BD17EE" w14:textId="66365F29" w:rsidR="008B7EC4" w:rsidRDefault="008B7EC4" w:rsidP="008B7EC4">
      <w:pPr>
        <w:pStyle w:val="Heading2"/>
      </w:pPr>
      <w:bookmarkStart w:id="15" w:name="_Toc74075373"/>
      <w:r>
        <w:t>member types</w:t>
      </w:r>
      <w:bookmarkEnd w:id="1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3"/>
        <w:gridCol w:w="5394"/>
      </w:tblGrid>
      <w:tr w:rsidR="008B7EC4" w:rsidRPr="008B7EC4" w14:paraId="01EEF8A2"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EC22AFE" w14:textId="77777777" w:rsidR="008B7EC4" w:rsidRPr="008B7EC4" w:rsidRDefault="008B7EC4">
            <w:pPr>
              <w:jc w:val="center"/>
              <w:rPr>
                <w:rFonts w:ascii="Verdana" w:hAnsi="Verdana"/>
                <w:b/>
                <w:bCs/>
                <w:color w:val="000000"/>
                <w:sz w:val="16"/>
                <w:szCs w:val="16"/>
              </w:rPr>
            </w:pPr>
            <w:r w:rsidRPr="008B7EC4">
              <w:rPr>
                <w:rFonts w:ascii="Verdana" w:hAnsi="Verdana"/>
                <w:b/>
                <w:bCs/>
                <w:color w:val="000000"/>
                <w:sz w:val="16"/>
                <w:szCs w:val="16"/>
              </w:rPr>
              <w:t>member 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9F833FB" w14:textId="77777777" w:rsidR="008B7EC4" w:rsidRPr="008B7EC4" w:rsidRDefault="008B7EC4">
            <w:pPr>
              <w:jc w:val="center"/>
              <w:rPr>
                <w:rFonts w:ascii="Verdana" w:hAnsi="Verdana"/>
                <w:b/>
                <w:bCs/>
                <w:color w:val="000000"/>
                <w:sz w:val="16"/>
                <w:szCs w:val="16"/>
              </w:rPr>
            </w:pPr>
            <w:r w:rsidRPr="008B7EC4">
              <w:rPr>
                <w:rFonts w:ascii="Verdana" w:hAnsi="Verdana"/>
                <w:b/>
                <w:bCs/>
                <w:color w:val="000000"/>
                <w:sz w:val="16"/>
                <w:szCs w:val="16"/>
              </w:rPr>
              <w:t>definition</w:t>
            </w:r>
          </w:p>
        </w:tc>
      </w:tr>
      <w:tr w:rsidR="008B7EC4" w:rsidRPr="008B7EC4" w14:paraId="4FC86A1F"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C5072A"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value_type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B0A575" w14:textId="77777777" w:rsidR="008B7EC4" w:rsidRPr="008B7EC4" w:rsidRDefault="008B7EC4">
            <w:pPr>
              <w:rPr>
                <w:rFonts w:ascii="Verdana" w:hAnsi="Verdana"/>
                <w:color w:val="000000"/>
                <w:sz w:val="16"/>
                <w:szCs w:val="16"/>
              </w:rPr>
            </w:pPr>
            <w:r w:rsidRPr="008B7EC4">
              <w:rPr>
                <w:rStyle w:val="HTMLTypewriter"/>
                <w:color w:val="000000"/>
                <w:sz w:val="16"/>
                <w:szCs w:val="16"/>
              </w:rPr>
              <w:t>char</w:t>
            </w:r>
          </w:p>
        </w:tc>
      </w:tr>
      <w:tr w:rsidR="008B7EC4" w:rsidRPr="008B7EC4" w14:paraId="10A143DB"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9C0166"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traits_type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EE939A" w14:textId="77777777" w:rsidR="008B7EC4" w:rsidRPr="008B7EC4" w:rsidRDefault="003770A7">
            <w:pPr>
              <w:rPr>
                <w:rFonts w:ascii="Verdana" w:hAnsi="Verdana"/>
                <w:color w:val="000000"/>
                <w:sz w:val="16"/>
                <w:szCs w:val="16"/>
              </w:rPr>
            </w:pPr>
            <w:hyperlink r:id="rId13" w:history="1">
              <w:proofErr w:type="spellStart"/>
              <w:r w:rsidR="008B7EC4" w:rsidRPr="008B7EC4">
                <w:rPr>
                  <w:rStyle w:val="Hyperlink"/>
                  <w:rFonts w:ascii="Courier New" w:hAnsi="Courier New" w:cs="Courier New"/>
                  <w:color w:val="000070"/>
                  <w:sz w:val="16"/>
                  <w:szCs w:val="16"/>
                </w:rPr>
                <w:t>char_traits</w:t>
              </w:r>
              <w:proofErr w:type="spellEnd"/>
            </w:hyperlink>
            <w:r w:rsidR="008B7EC4" w:rsidRPr="008B7EC4">
              <w:rPr>
                <w:rStyle w:val="HTMLTypewriter"/>
                <w:color w:val="000000"/>
                <w:sz w:val="16"/>
                <w:szCs w:val="16"/>
              </w:rPr>
              <w:t>&lt;char&gt;</w:t>
            </w:r>
          </w:p>
        </w:tc>
      </w:tr>
      <w:tr w:rsidR="008B7EC4" w:rsidRPr="008B7EC4" w14:paraId="17DD1DB4"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B4D1EC"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allocator_type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E60866" w14:textId="77777777" w:rsidR="008B7EC4" w:rsidRPr="008B7EC4" w:rsidRDefault="003770A7">
            <w:pPr>
              <w:rPr>
                <w:rFonts w:ascii="Verdana" w:hAnsi="Verdana"/>
                <w:color w:val="000000"/>
                <w:sz w:val="16"/>
                <w:szCs w:val="16"/>
              </w:rPr>
            </w:pPr>
            <w:hyperlink r:id="rId14" w:history="1">
              <w:r w:rsidR="008B7EC4" w:rsidRPr="008B7EC4">
                <w:rPr>
                  <w:rStyle w:val="Hyperlink"/>
                  <w:rFonts w:ascii="Courier New" w:hAnsi="Courier New" w:cs="Courier New"/>
                  <w:color w:val="000070"/>
                  <w:sz w:val="16"/>
                  <w:szCs w:val="16"/>
                </w:rPr>
                <w:t>allocator</w:t>
              </w:r>
            </w:hyperlink>
            <w:r w:rsidR="008B7EC4" w:rsidRPr="008B7EC4">
              <w:rPr>
                <w:rStyle w:val="HTMLTypewriter"/>
                <w:color w:val="000000"/>
                <w:sz w:val="16"/>
                <w:szCs w:val="16"/>
              </w:rPr>
              <w:t>&lt;char&gt;</w:t>
            </w:r>
          </w:p>
        </w:tc>
      </w:tr>
      <w:tr w:rsidR="008B7EC4" w:rsidRPr="008B7EC4" w14:paraId="7092FCF7"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C94468" w14:textId="77777777" w:rsidR="008B7EC4" w:rsidRPr="008B7EC4" w:rsidRDefault="008B7EC4">
            <w:pPr>
              <w:rPr>
                <w:rFonts w:ascii="Verdana" w:hAnsi="Verdana"/>
                <w:color w:val="000000"/>
                <w:sz w:val="16"/>
                <w:szCs w:val="16"/>
              </w:rPr>
            </w:pPr>
            <w:r w:rsidRPr="008B7EC4">
              <w:rPr>
                <w:rStyle w:val="HTMLTypewriter"/>
                <w:color w:val="000000"/>
                <w:sz w:val="16"/>
                <w:szCs w:val="16"/>
              </w:rPr>
              <w:t>reference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51FE3A" w14:textId="77777777" w:rsidR="008B7EC4" w:rsidRPr="008B7EC4" w:rsidRDefault="008B7EC4">
            <w:pPr>
              <w:rPr>
                <w:rFonts w:ascii="Verdana" w:hAnsi="Verdana"/>
                <w:color w:val="000000"/>
                <w:sz w:val="16"/>
                <w:szCs w:val="16"/>
              </w:rPr>
            </w:pPr>
            <w:r w:rsidRPr="008B7EC4">
              <w:rPr>
                <w:rStyle w:val="HTMLTypewriter"/>
                <w:color w:val="000000"/>
                <w:sz w:val="16"/>
                <w:szCs w:val="16"/>
              </w:rPr>
              <w:t>char&amp;</w:t>
            </w:r>
          </w:p>
        </w:tc>
      </w:tr>
      <w:tr w:rsidR="008B7EC4" w:rsidRPr="008B7EC4" w14:paraId="59DDD923"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FF8059"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const_reference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EBB078" w14:textId="77777777" w:rsidR="008B7EC4" w:rsidRPr="008B7EC4" w:rsidRDefault="008B7EC4">
            <w:pPr>
              <w:rPr>
                <w:rFonts w:ascii="Verdana" w:hAnsi="Verdana"/>
                <w:color w:val="000000"/>
                <w:sz w:val="16"/>
                <w:szCs w:val="16"/>
              </w:rPr>
            </w:pPr>
            <w:r w:rsidRPr="008B7EC4">
              <w:rPr>
                <w:rStyle w:val="HTMLTypewriter"/>
                <w:color w:val="000000"/>
                <w:sz w:val="16"/>
                <w:szCs w:val="16"/>
              </w:rPr>
              <w:t>const char&amp;</w:t>
            </w:r>
          </w:p>
        </w:tc>
      </w:tr>
      <w:tr w:rsidR="008B7EC4" w:rsidRPr="008B7EC4" w14:paraId="2BA43419"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E002FC" w14:textId="77777777" w:rsidR="008B7EC4" w:rsidRPr="008B7EC4" w:rsidRDefault="008B7EC4">
            <w:pPr>
              <w:rPr>
                <w:rFonts w:ascii="Verdana" w:hAnsi="Verdana"/>
                <w:color w:val="000000"/>
                <w:sz w:val="16"/>
                <w:szCs w:val="16"/>
              </w:rPr>
            </w:pPr>
            <w:r w:rsidRPr="008B7EC4">
              <w:rPr>
                <w:rStyle w:val="HTMLTypewriter"/>
                <w:color w:val="000000"/>
                <w:sz w:val="16"/>
                <w:szCs w:val="16"/>
              </w:rPr>
              <w:t>pointer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DF4D45" w14:textId="77777777" w:rsidR="008B7EC4" w:rsidRPr="008B7EC4" w:rsidRDefault="008B7EC4">
            <w:pPr>
              <w:rPr>
                <w:rFonts w:ascii="Verdana" w:hAnsi="Verdana"/>
                <w:color w:val="000000"/>
                <w:sz w:val="16"/>
                <w:szCs w:val="16"/>
              </w:rPr>
            </w:pPr>
            <w:r w:rsidRPr="008B7EC4">
              <w:rPr>
                <w:rStyle w:val="HTMLTypewriter"/>
                <w:color w:val="000000"/>
                <w:sz w:val="16"/>
                <w:szCs w:val="16"/>
              </w:rPr>
              <w:t>char*</w:t>
            </w:r>
          </w:p>
        </w:tc>
      </w:tr>
      <w:tr w:rsidR="008B7EC4" w:rsidRPr="008B7EC4" w14:paraId="1BE1E8B6"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6F695D"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const_pointer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29FD29" w14:textId="77777777" w:rsidR="008B7EC4" w:rsidRPr="008B7EC4" w:rsidRDefault="008B7EC4">
            <w:pPr>
              <w:rPr>
                <w:rFonts w:ascii="Verdana" w:hAnsi="Verdana"/>
                <w:color w:val="000000"/>
                <w:sz w:val="16"/>
                <w:szCs w:val="16"/>
              </w:rPr>
            </w:pPr>
            <w:r w:rsidRPr="008B7EC4">
              <w:rPr>
                <w:rStyle w:val="HTMLTypewriter"/>
                <w:color w:val="000000"/>
                <w:sz w:val="16"/>
                <w:szCs w:val="16"/>
              </w:rPr>
              <w:t>const char*</w:t>
            </w:r>
          </w:p>
        </w:tc>
      </w:tr>
      <w:tr w:rsidR="008B7EC4" w:rsidRPr="008B7EC4" w14:paraId="5975B4E8"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A9474A" w14:textId="77777777" w:rsidR="008B7EC4" w:rsidRPr="008B7EC4" w:rsidRDefault="008B7EC4">
            <w:pPr>
              <w:rPr>
                <w:rFonts w:ascii="Verdana" w:hAnsi="Verdana"/>
                <w:color w:val="000000"/>
                <w:sz w:val="16"/>
                <w:szCs w:val="16"/>
              </w:rPr>
            </w:pPr>
            <w:r w:rsidRPr="008B7EC4">
              <w:rPr>
                <w:rStyle w:val="HTMLTypewriter"/>
                <w:color w:val="000000"/>
                <w:sz w:val="16"/>
                <w:szCs w:val="16"/>
              </w:rPr>
              <w:t>iterator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20AC10" w14:textId="77777777" w:rsidR="008B7EC4" w:rsidRPr="008B7EC4" w:rsidRDefault="008B7EC4">
            <w:pPr>
              <w:rPr>
                <w:rFonts w:ascii="Verdana" w:hAnsi="Verdana"/>
                <w:color w:val="000000"/>
                <w:sz w:val="16"/>
                <w:szCs w:val="16"/>
              </w:rPr>
            </w:pPr>
            <w:r w:rsidRPr="008B7EC4">
              <w:rPr>
                <w:rFonts w:ascii="Verdana" w:hAnsi="Verdana"/>
                <w:color w:val="000000"/>
                <w:sz w:val="16"/>
                <w:szCs w:val="16"/>
              </w:rPr>
              <w:t>a </w:t>
            </w:r>
            <w:hyperlink r:id="rId15" w:history="1">
              <w:r w:rsidRPr="008B7EC4">
                <w:rPr>
                  <w:rStyle w:val="Hyperlink"/>
                  <w:rFonts w:ascii="Verdana" w:hAnsi="Verdana"/>
                  <w:color w:val="000070"/>
                  <w:sz w:val="16"/>
                  <w:szCs w:val="16"/>
                </w:rPr>
                <w:t>random access iterator</w:t>
              </w:r>
            </w:hyperlink>
            <w:r w:rsidRPr="008B7EC4">
              <w:rPr>
                <w:rFonts w:ascii="Verdana" w:hAnsi="Verdana"/>
                <w:color w:val="000000"/>
                <w:sz w:val="16"/>
                <w:szCs w:val="16"/>
              </w:rPr>
              <w:t> to </w:t>
            </w:r>
            <w:r w:rsidRPr="008B7EC4">
              <w:rPr>
                <w:rStyle w:val="HTMLTypewriter"/>
                <w:color w:val="000000"/>
                <w:sz w:val="16"/>
                <w:szCs w:val="16"/>
              </w:rPr>
              <w:t>char</w:t>
            </w:r>
            <w:r w:rsidRPr="008B7EC4">
              <w:rPr>
                <w:rFonts w:ascii="Verdana" w:hAnsi="Verdana"/>
                <w:color w:val="000000"/>
                <w:sz w:val="16"/>
                <w:szCs w:val="16"/>
              </w:rPr>
              <w:t> (convertible to </w:t>
            </w:r>
            <w:proofErr w:type="spellStart"/>
            <w:r w:rsidRPr="008B7EC4">
              <w:rPr>
                <w:rStyle w:val="HTMLTypewriter"/>
                <w:color w:val="000000"/>
                <w:sz w:val="16"/>
                <w:szCs w:val="16"/>
              </w:rPr>
              <w:t>const_iterator</w:t>
            </w:r>
            <w:proofErr w:type="spellEnd"/>
            <w:r w:rsidRPr="008B7EC4">
              <w:rPr>
                <w:rFonts w:ascii="Verdana" w:hAnsi="Verdana"/>
                <w:color w:val="000000"/>
                <w:sz w:val="16"/>
                <w:szCs w:val="16"/>
              </w:rPr>
              <w:t>)</w:t>
            </w:r>
          </w:p>
        </w:tc>
      </w:tr>
      <w:tr w:rsidR="008B7EC4" w:rsidRPr="008B7EC4" w14:paraId="65E52B9C"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AA12FB"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const_iterator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A6F3D5" w14:textId="77777777" w:rsidR="008B7EC4" w:rsidRPr="008B7EC4" w:rsidRDefault="008B7EC4">
            <w:pPr>
              <w:rPr>
                <w:rFonts w:ascii="Verdana" w:hAnsi="Verdana"/>
                <w:color w:val="000000"/>
                <w:sz w:val="16"/>
                <w:szCs w:val="16"/>
              </w:rPr>
            </w:pPr>
            <w:r w:rsidRPr="008B7EC4">
              <w:rPr>
                <w:rFonts w:ascii="Verdana" w:hAnsi="Verdana"/>
                <w:color w:val="000000"/>
                <w:sz w:val="16"/>
                <w:szCs w:val="16"/>
              </w:rPr>
              <w:t>a </w:t>
            </w:r>
            <w:hyperlink r:id="rId16" w:history="1">
              <w:r w:rsidRPr="008B7EC4">
                <w:rPr>
                  <w:rStyle w:val="Hyperlink"/>
                  <w:rFonts w:ascii="Verdana" w:hAnsi="Verdana"/>
                  <w:color w:val="0000A0"/>
                  <w:sz w:val="16"/>
                  <w:szCs w:val="16"/>
                </w:rPr>
                <w:t>random access iterator</w:t>
              </w:r>
            </w:hyperlink>
            <w:r w:rsidRPr="008B7EC4">
              <w:rPr>
                <w:rFonts w:ascii="Verdana" w:hAnsi="Verdana"/>
                <w:color w:val="000000"/>
                <w:sz w:val="16"/>
                <w:szCs w:val="16"/>
              </w:rPr>
              <w:t> to </w:t>
            </w:r>
            <w:r w:rsidRPr="008B7EC4">
              <w:rPr>
                <w:rStyle w:val="HTMLTypewriter"/>
                <w:color w:val="000000"/>
                <w:sz w:val="16"/>
                <w:szCs w:val="16"/>
              </w:rPr>
              <w:t>const char</w:t>
            </w:r>
          </w:p>
        </w:tc>
      </w:tr>
      <w:tr w:rsidR="008B7EC4" w:rsidRPr="008B7EC4" w14:paraId="39CE516F"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C6FBFB"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reverse_iterator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BD8CC6" w14:textId="77777777" w:rsidR="008B7EC4" w:rsidRPr="008B7EC4" w:rsidRDefault="003770A7">
            <w:pPr>
              <w:rPr>
                <w:rFonts w:ascii="Verdana" w:hAnsi="Verdana"/>
                <w:color w:val="000000"/>
                <w:sz w:val="16"/>
                <w:szCs w:val="16"/>
              </w:rPr>
            </w:pPr>
            <w:hyperlink r:id="rId17" w:history="1">
              <w:proofErr w:type="spellStart"/>
              <w:r w:rsidR="008B7EC4" w:rsidRPr="008B7EC4">
                <w:rPr>
                  <w:rStyle w:val="Hyperlink"/>
                  <w:rFonts w:ascii="Courier New" w:hAnsi="Courier New" w:cs="Courier New"/>
                  <w:color w:val="000070"/>
                  <w:sz w:val="16"/>
                  <w:szCs w:val="16"/>
                </w:rPr>
                <w:t>reverse_iterator</w:t>
              </w:r>
              <w:proofErr w:type="spellEnd"/>
            </w:hyperlink>
            <w:r w:rsidR="008B7EC4" w:rsidRPr="008B7EC4">
              <w:rPr>
                <w:rStyle w:val="HTMLTypewriter"/>
                <w:color w:val="000000"/>
                <w:sz w:val="16"/>
                <w:szCs w:val="16"/>
              </w:rPr>
              <w:t>&lt;iterator&gt;</w:t>
            </w:r>
          </w:p>
        </w:tc>
      </w:tr>
      <w:tr w:rsidR="008B7EC4" w:rsidRPr="008B7EC4" w14:paraId="35F9C03F"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16F06F"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const_reverse_iterator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129562" w14:textId="77777777" w:rsidR="008B7EC4" w:rsidRPr="008B7EC4" w:rsidRDefault="003770A7">
            <w:pPr>
              <w:rPr>
                <w:rFonts w:ascii="Verdana" w:hAnsi="Verdana"/>
                <w:color w:val="000000"/>
                <w:sz w:val="16"/>
                <w:szCs w:val="16"/>
              </w:rPr>
            </w:pPr>
            <w:hyperlink r:id="rId18" w:history="1">
              <w:proofErr w:type="spellStart"/>
              <w:r w:rsidR="008B7EC4" w:rsidRPr="008B7EC4">
                <w:rPr>
                  <w:rStyle w:val="Hyperlink"/>
                  <w:rFonts w:ascii="Courier New" w:hAnsi="Courier New" w:cs="Courier New"/>
                  <w:color w:val="000070"/>
                  <w:sz w:val="16"/>
                  <w:szCs w:val="16"/>
                </w:rPr>
                <w:t>reverse_iterator</w:t>
              </w:r>
              <w:proofErr w:type="spellEnd"/>
            </w:hyperlink>
            <w:r w:rsidR="008B7EC4" w:rsidRPr="008B7EC4">
              <w:rPr>
                <w:rStyle w:val="HTMLTypewriter"/>
                <w:color w:val="000000"/>
                <w:sz w:val="16"/>
                <w:szCs w:val="16"/>
              </w:rPr>
              <w:t>&lt;</w:t>
            </w:r>
            <w:proofErr w:type="spellStart"/>
            <w:r w:rsidR="008B7EC4" w:rsidRPr="008B7EC4">
              <w:rPr>
                <w:rStyle w:val="HTMLTypewriter"/>
                <w:color w:val="000000"/>
                <w:sz w:val="16"/>
                <w:szCs w:val="16"/>
              </w:rPr>
              <w:t>const_iterator</w:t>
            </w:r>
            <w:proofErr w:type="spellEnd"/>
            <w:r w:rsidR="008B7EC4" w:rsidRPr="008B7EC4">
              <w:rPr>
                <w:rStyle w:val="HTMLTypewriter"/>
                <w:color w:val="000000"/>
                <w:sz w:val="16"/>
                <w:szCs w:val="16"/>
              </w:rPr>
              <w:t>&gt;</w:t>
            </w:r>
          </w:p>
        </w:tc>
      </w:tr>
      <w:tr w:rsidR="008B7EC4" w:rsidRPr="008B7EC4" w14:paraId="54A4D698"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50FD3D"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difference_type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0FEA85" w14:textId="77777777" w:rsidR="008B7EC4" w:rsidRPr="008B7EC4" w:rsidRDefault="003770A7">
            <w:pPr>
              <w:rPr>
                <w:rFonts w:ascii="Verdana" w:hAnsi="Verdana"/>
                <w:color w:val="000000"/>
                <w:sz w:val="16"/>
                <w:szCs w:val="16"/>
              </w:rPr>
            </w:pPr>
            <w:hyperlink r:id="rId19" w:history="1">
              <w:proofErr w:type="spellStart"/>
              <w:r w:rsidR="008B7EC4" w:rsidRPr="008B7EC4">
                <w:rPr>
                  <w:rStyle w:val="Hyperlink"/>
                  <w:rFonts w:ascii="Courier New" w:hAnsi="Courier New" w:cs="Courier New"/>
                  <w:color w:val="000070"/>
                  <w:sz w:val="16"/>
                  <w:szCs w:val="16"/>
                </w:rPr>
                <w:t>ptrdiff_t</w:t>
              </w:r>
              <w:proofErr w:type="spellEnd"/>
            </w:hyperlink>
          </w:p>
        </w:tc>
      </w:tr>
      <w:tr w:rsidR="008B7EC4" w:rsidRPr="008B7EC4" w14:paraId="5DC8700A" w14:textId="77777777" w:rsidTr="008B7EC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C95CBC" w14:textId="77777777" w:rsidR="008B7EC4" w:rsidRPr="008B7EC4" w:rsidRDefault="008B7EC4">
            <w:pPr>
              <w:rPr>
                <w:rFonts w:ascii="Verdana" w:hAnsi="Verdana"/>
                <w:color w:val="000000"/>
                <w:sz w:val="16"/>
                <w:szCs w:val="16"/>
              </w:rPr>
            </w:pPr>
            <w:proofErr w:type="spellStart"/>
            <w:r w:rsidRPr="008B7EC4">
              <w:rPr>
                <w:rStyle w:val="HTMLTypewriter"/>
                <w:color w:val="000000"/>
                <w:sz w:val="16"/>
                <w:szCs w:val="16"/>
              </w:rPr>
              <w:t>size_type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F77822" w14:textId="77777777" w:rsidR="008B7EC4" w:rsidRPr="008B7EC4" w:rsidRDefault="003770A7">
            <w:pPr>
              <w:rPr>
                <w:rFonts w:ascii="Verdana" w:hAnsi="Verdana"/>
                <w:color w:val="000000"/>
                <w:sz w:val="16"/>
                <w:szCs w:val="16"/>
              </w:rPr>
            </w:pPr>
            <w:hyperlink r:id="rId20" w:history="1">
              <w:proofErr w:type="spellStart"/>
              <w:r w:rsidR="008B7EC4" w:rsidRPr="008B7EC4">
                <w:rPr>
                  <w:rStyle w:val="Hyperlink"/>
                  <w:rFonts w:ascii="Courier New" w:hAnsi="Courier New" w:cs="Courier New"/>
                  <w:color w:val="000070"/>
                  <w:sz w:val="16"/>
                  <w:szCs w:val="16"/>
                </w:rPr>
                <w:t>size_t</w:t>
              </w:r>
              <w:proofErr w:type="spellEnd"/>
            </w:hyperlink>
          </w:p>
        </w:tc>
      </w:tr>
    </w:tbl>
    <w:p w14:paraId="4EED9643" w14:textId="77777777" w:rsidR="008B7EC4" w:rsidRPr="008B7EC4" w:rsidRDefault="008B7EC4" w:rsidP="008B7EC4">
      <w:pPr>
        <w:rPr>
          <w:lang w:eastAsia="zh-CN" w:bidi="hi-IN"/>
        </w:rPr>
      </w:pPr>
    </w:p>
    <w:p w14:paraId="4F635562" w14:textId="0B41AE01" w:rsidR="002E5D5C" w:rsidRDefault="002E5D5C" w:rsidP="0001791A">
      <w:pPr>
        <w:pStyle w:val="code-definition"/>
        <w:rPr>
          <w:sz w:val="22"/>
        </w:rPr>
      </w:pPr>
      <w:r>
        <w:br w:type="page"/>
      </w:r>
    </w:p>
    <w:p w14:paraId="139DEDAF" w14:textId="77777777" w:rsidR="00D23F38" w:rsidRDefault="00D23F38" w:rsidP="00BB5519">
      <w:pPr>
        <w:pStyle w:val="Heading1"/>
      </w:pPr>
      <w:bookmarkStart w:id="16" w:name="_Toc74075374"/>
      <w:r>
        <w:lastRenderedPageBreak/>
        <w:t>(others)</w:t>
      </w:r>
    </w:p>
    <w:p w14:paraId="1102B647" w14:textId="77777777" w:rsidR="00D23F38" w:rsidRDefault="00D23F38">
      <w:pPr>
        <w:autoSpaceDN w:val="0"/>
        <w:textAlignment w:val="baseline"/>
      </w:pPr>
    </w:p>
    <w:p w14:paraId="58346FCD" w14:textId="77777777" w:rsidR="00D23F38" w:rsidRDefault="00D23F38">
      <w:pPr>
        <w:autoSpaceDN w:val="0"/>
        <w:textAlignment w:val="baseline"/>
      </w:pPr>
      <w:r>
        <w:t>&lt;</w:t>
      </w:r>
      <w:proofErr w:type="spellStart"/>
      <w:r>
        <w:t>iomanip</w:t>
      </w:r>
      <w:proofErr w:type="spellEnd"/>
      <w:r>
        <w:t>&gt;</w:t>
      </w:r>
    </w:p>
    <w:p w14:paraId="448FD089" w14:textId="77777777" w:rsidR="00D23F38" w:rsidRDefault="00D23F38">
      <w:pPr>
        <w:autoSpaceDN w:val="0"/>
        <w:textAlignment w:val="baseline"/>
      </w:pPr>
      <w:r>
        <w:t>&lt;</w:t>
      </w:r>
      <w:proofErr w:type="spellStart"/>
      <w:r>
        <w:t>cmah</w:t>
      </w:r>
      <w:proofErr w:type="spellEnd"/>
      <w:r>
        <w:t>&gt;</w:t>
      </w:r>
    </w:p>
    <w:p w14:paraId="29C4CDC0" w14:textId="77777777" w:rsidR="00D23F38" w:rsidRDefault="00D23F38">
      <w:pPr>
        <w:autoSpaceDN w:val="0"/>
        <w:textAlignment w:val="baseline"/>
      </w:pPr>
      <w:r>
        <w:t>&lt;</w:t>
      </w:r>
      <w:proofErr w:type="spellStart"/>
      <w:r>
        <w:t>cstdlib</w:t>
      </w:r>
      <w:proofErr w:type="spellEnd"/>
      <w:r>
        <w:t>&gt;</w:t>
      </w:r>
    </w:p>
    <w:p w14:paraId="13C85A7C" w14:textId="77777777" w:rsidR="00D23F38" w:rsidRDefault="00D23F38">
      <w:pPr>
        <w:autoSpaceDN w:val="0"/>
        <w:textAlignment w:val="baseline"/>
      </w:pPr>
      <w:r>
        <w:t>&lt;</w:t>
      </w:r>
      <w:proofErr w:type="spellStart"/>
      <w:r>
        <w:t>ctime</w:t>
      </w:r>
      <w:proofErr w:type="spellEnd"/>
      <w:r>
        <w:t>&gt;</w:t>
      </w:r>
    </w:p>
    <w:p w14:paraId="1D2C53D8" w14:textId="77777777" w:rsidR="00D23F38" w:rsidRDefault="00D23F38">
      <w:pPr>
        <w:autoSpaceDN w:val="0"/>
        <w:textAlignment w:val="baseline"/>
      </w:pPr>
    </w:p>
    <w:p w14:paraId="45447CAA" w14:textId="6F6F5567" w:rsidR="00D23F38" w:rsidRDefault="00D23F38">
      <w:pPr>
        <w:autoSpaceDN w:val="0"/>
        <w:textAlignment w:val="baseline"/>
      </w:pPr>
      <w:r>
        <w:t>&lt;vector&gt;</w:t>
      </w:r>
    </w:p>
    <w:p w14:paraId="20F09393" w14:textId="77777777" w:rsidR="00D23F38" w:rsidRDefault="00D23F38">
      <w:pPr>
        <w:autoSpaceDN w:val="0"/>
        <w:textAlignment w:val="baseline"/>
      </w:pPr>
      <w:r>
        <w:t>&lt;list&gt;</w:t>
      </w:r>
    </w:p>
    <w:p w14:paraId="2B6E061B" w14:textId="77777777" w:rsidR="00D23F38" w:rsidRDefault="00D23F38">
      <w:pPr>
        <w:autoSpaceDN w:val="0"/>
        <w:textAlignment w:val="baseline"/>
      </w:pPr>
      <w:r>
        <w:t>&lt;deque&gt;</w:t>
      </w:r>
    </w:p>
    <w:p w14:paraId="3F361EE7" w14:textId="77777777" w:rsidR="00D23F38" w:rsidRDefault="00D23F38">
      <w:pPr>
        <w:autoSpaceDN w:val="0"/>
        <w:textAlignment w:val="baseline"/>
      </w:pPr>
      <w:r>
        <w:t>&lt;queue&gt;</w:t>
      </w:r>
    </w:p>
    <w:p w14:paraId="3EF6BFC1" w14:textId="77777777" w:rsidR="00D23F38" w:rsidRDefault="00D23F38">
      <w:pPr>
        <w:autoSpaceDN w:val="0"/>
        <w:textAlignment w:val="baseline"/>
      </w:pPr>
      <w:r>
        <w:t>&lt;stack&gt;</w:t>
      </w:r>
    </w:p>
    <w:p w14:paraId="204E6206" w14:textId="77777777" w:rsidR="00D23F38" w:rsidRDefault="00D23F38">
      <w:pPr>
        <w:autoSpaceDN w:val="0"/>
        <w:textAlignment w:val="baseline"/>
      </w:pPr>
      <w:r>
        <w:t>&lt;map&gt;</w:t>
      </w:r>
    </w:p>
    <w:p w14:paraId="08C9667E" w14:textId="77777777" w:rsidR="00D23F38" w:rsidRDefault="00D23F38">
      <w:pPr>
        <w:autoSpaceDN w:val="0"/>
        <w:textAlignment w:val="baseline"/>
      </w:pPr>
      <w:r>
        <w:t>&lt;set&gt;</w:t>
      </w:r>
    </w:p>
    <w:p w14:paraId="12726003" w14:textId="77777777" w:rsidR="00D23F38" w:rsidRDefault="00D23F38">
      <w:pPr>
        <w:autoSpaceDN w:val="0"/>
        <w:textAlignment w:val="baseline"/>
      </w:pPr>
      <w:r>
        <w:t>&lt;</w:t>
      </w:r>
      <w:proofErr w:type="spellStart"/>
      <w:r>
        <w:t>bitset</w:t>
      </w:r>
      <w:proofErr w:type="spellEnd"/>
      <w:r>
        <w:t>&gt;</w:t>
      </w:r>
    </w:p>
    <w:p w14:paraId="6F65D868" w14:textId="77777777" w:rsidR="00D23F38" w:rsidRDefault="00D23F38">
      <w:pPr>
        <w:autoSpaceDN w:val="0"/>
        <w:textAlignment w:val="baseline"/>
      </w:pPr>
    </w:p>
    <w:p w14:paraId="604A3A80" w14:textId="77777777" w:rsidR="00D23F38" w:rsidRDefault="00D23F38">
      <w:pPr>
        <w:autoSpaceDN w:val="0"/>
        <w:textAlignment w:val="baseline"/>
      </w:pPr>
      <w:r>
        <w:t>&lt;</w:t>
      </w:r>
      <w:proofErr w:type="spellStart"/>
      <w:r>
        <w:t>cctype</w:t>
      </w:r>
      <w:proofErr w:type="spellEnd"/>
      <w:r>
        <w:t>&gt;</w:t>
      </w:r>
    </w:p>
    <w:p w14:paraId="0C5E8429" w14:textId="77777777" w:rsidR="00D23F38" w:rsidRDefault="00D23F38">
      <w:pPr>
        <w:autoSpaceDN w:val="0"/>
        <w:textAlignment w:val="baseline"/>
      </w:pPr>
      <w:r>
        <w:t>&lt;</w:t>
      </w:r>
      <w:proofErr w:type="spellStart"/>
      <w:r>
        <w:t>cstring</w:t>
      </w:r>
      <w:proofErr w:type="spellEnd"/>
      <w:r>
        <w:t>&gt;</w:t>
      </w:r>
    </w:p>
    <w:p w14:paraId="6884C858" w14:textId="77777777" w:rsidR="00D23F38" w:rsidRDefault="00D23F38">
      <w:pPr>
        <w:autoSpaceDN w:val="0"/>
        <w:textAlignment w:val="baseline"/>
      </w:pPr>
      <w:r>
        <w:t>&lt;</w:t>
      </w:r>
      <w:proofErr w:type="spellStart"/>
      <w:r>
        <w:t>typeinfo</w:t>
      </w:r>
      <w:proofErr w:type="spellEnd"/>
      <w:r>
        <w:t>&gt;</w:t>
      </w:r>
    </w:p>
    <w:p w14:paraId="079F1603" w14:textId="77777777" w:rsidR="00D23F38" w:rsidRDefault="00D23F38">
      <w:pPr>
        <w:autoSpaceDN w:val="0"/>
        <w:textAlignment w:val="baseline"/>
      </w:pPr>
      <w:r>
        <w:t>&lt;exception&gt;</w:t>
      </w:r>
    </w:p>
    <w:p w14:paraId="40B71E82" w14:textId="77777777" w:rsidR="00D23F38" w:rsidRDefault="00D23F38">
      <w:pPr>
        <w:autoSpaceDN w:val="0"/>
        <w:textAlignment w:val="baseline"/>
      </w:pPr>
      <w:r>
        <w:t>&lt;</w:t>
      </w:r>
      <w:proofErr w:type="spellStart"/>
      <w:r>
        <w:t>stdexcept</w:t>
      </w:r>
      <w:proofErr w:type="spellEnd"/>
      <w:r>
        <w:t>&gt;</w:t>
      </w:r>
    </w:p>
    <w:p w14:paraId="580B2524" w14:textId="77777777" w:rsidR="00D23F38" w:rsidRDefault="00D23F38">
      <w:pPr>
        <w:autoSpaceDN w:val="0"/>
        <w:textAlignment w:val="baseline"/>
      </w:pPr>
      <w:r>
        <w:t>&lt;memory&gt;</w:t>
      </w:r>
    </w:p>
    <w:p w14:paraId="70B6424A" w14:textId="77777777" w:rsidR="00D23F38" w:rsidRDefault="00D23F38">
      <w:pPr>
        <w:autoSpaceDN w:val="0"/>
        <w:textAlignment w:val="baseline"/>
      </w:pPr>
      <w:r>
        <w:t>&lt;</w:t>
      </w:r>
      <w:proofErr w:type="spellStart"/>
      <w:r>
        <w:t>fstream</w:t>
      </w:r>
      <w:proofErr w:type="spellEnd"/>
      <w:r>
        <w:t>&gt;</w:t>
      </w:r>
    </w:p>
    <w:p w14:paraId="71A395DE" w14:textId="77777777" w:rsidR="00D23F38" w:rsidRDefault="00D23F38">
      <w:pPr>
        <w:autoSpaceDN w:val="0"/>
        <w:textAlignment w:val="baseline"/>
      </w:pPr>
      <w:r>
        <w:t>&lt;</w:t>
      </w:r>
      <w:proofErr w:type="spellStart"/>
      <w:r>
        <w:t>sstream</w:t>
      </w:r>
      <w:proofErr w:type="spellEnd"/>
      <w:r>
        <w:t>&gt;</w:t>
      </w:r>
    </w:p>
    <w:p w14:paraId="3D8DD293" w14:textId="77777777" w:rsidR="00D23F38" w:rsidRDefault="00D23F38">
      <w:pPr>
        <w:autoSpaceDN w:val="0"/>
        <w:textAlignment w:val="baseline"/>
      </w:pPr>
      <w:r>
        <w:t>&lt;functional&gt;</w:t>
      </w:r>
    </w:p>
    <w:p w14:paraId="732F18FB" w14:textId="77777777" w:rsidR="00D23F38" w:rsidRDefault="00D23F38">
      <w:pPr>
        <w:autoSpaceDN w:val="0"/>
        <w:textAlignment w:val="baseline"/>
      </w:pPr>
      <w:r>
        <w:t>&lt;iterator&gt;</w:t>
      </w:r>
    </w:p>
    <w:p w14:paraId="4CFFB3DB" w14:textId="77777777" w:rsidR="00D23F38" w:rsidRDefault="00D23F38">
      <w:pPr>
        <w:autoSpaceDN w:val="0"/>
        <w:textAlignment w:val="baseline"/>
      </w:pPr>
      <w:r>
        <w:t>&lt;algorithm&gt;</w:t>
      </w:r>
    </w:p>
    <w:p w14:paraId="54947099" w14:textId="77777777" w:rsidR="00D23F38" w:rsidRDefault="00D23F38">
      <w:pPr>
        <w:autoSpaceDN w:val="0"/>
        <w:textAlignment w:val="baseline"/>
      </w:pPr>
      <w:r>
        <w:t>&lt;</w:t>
      </w:r>
      <w:proofErr w:type="spellStart"/>
      <w:r>
        <w:t>cassert</w:t>
      </w:r>
      <w:proofErr w:type="spellEnd"/>
      <w:r>
        <w:t>&gt;</w:t>
      </w:r>
    </w:p>
    <w:p w14:paraId="3A8C5D5D" w14:textId="77777777" w:rsidR="00D23F38" w:rsidRDefault="00D23F38">
      <w:pPr>
        <w:autoSpaceDN w:val="0"/>
        <w:textAlignment w:val="baseline"/>
      </w:pPr>
      <w:r>
        <w:t>&lt;</w:t>
      </w:r>
      <w:proofErr w:type="spellStart"/>
      <w:r>
        <w:t>cfloat</w:t>
      </w:r>
      <w:proofErr w:type="spellEnd"/>
      <w:r>
        <w:t>&gt;</w:t>
      </w:r>
    </w:p>
    <w:p w14:paraId="471946FA" w14:textId="77777777" w:rsidR="00D23F38" w:rsidRDefault="00D23F38">
      <w:pPr>
        <w:autoSpaceDN w:val="0"/>
        <w:textAlignment w:val="baseline"/>
      </w:pPr>
      <w:r>
        <w:t>&lt;</w:t>
      </w:r>
      <w:proofErr w:type="spellStart"/>
      <w:r>
        <w:t>climits</w:t>
      </w:r>
      <w:proofErr w:type="spellEnd"/>
      <w:r>
        <w:t>&gt;</w:t>
      </w:r>
    </w:p>
    <w:p w14:paraId="7E338AC0" w14:textId="77777777" w:rsidR="00D23F38" w:rsidRDefault="00D23F38">
      <w:pPr>
        <w:autoSpaceDN w:val="0"/>
        <w:textAlignment w:val="baseline"/>
      </w:pPr>
      <w:r>
        <w:t>&lt;</w:t>
      </w:r>
      <w:proofErr w:type="spellStart"/>
      <w:r>
        <w:t>cstdio</w:t>
      </w:r>
      <w:proofErr w:type="spellEnd"/>
      <w:r>
        <w:t>&gt;</w:t>
      </w:r>
    </w:p>
    <w:p w14:paraId="69AFC7E2" w14:textId="77777777" w:rsidR="00D23F38" w:rsidRDefault="00D23F38">
      <w:pPr>
        <w:autoSpaceDN w:val="0"/>
        <w:textAlignment w:val="baseline"/>
      </w:pPr>
      <w:r>
        <w:t>&lt;locale&gt;</w:t>
      </w:r>
    </w:p>
    <w:p w14:paraId="50D68380" w14:textId="77777777" w:rsidR="00D23F38" w:rsidRDefault="00D23F38">
      <w:pPr>
        <w:autoSpaceDN w:val="0"/>
        <w:textAlignment w:val="baseline"/>
      </w:pPr>
      <w:r>
        <w:t>&lt;limits&gt;</w:t>
      </w:r>
    </w:p>
    <w:p w14:paraId="16A05FDF" w14:textId="77777777" w:rsidR="00D23F38" w:rsidRDefault="00D23F38">
      <w:pPr>
        <w:autoSpaceDN w:val="0"/>
        <w:textAlignment w:val="baseline"/>
      </w:pPr>
      <w:r>
        <w:t>&lt;utility&gt;</w:t>
      </w:r>
    </w:p>
    <w:p w14:paraId="79F927D2" w14:textId="23051FC4" w:rsidR="00D23F38" w:rsidRDefault="00D23F38">
      <w:pPr>
        <w:autoSpaceDN w:val="0"/>
        <w:textAlignment w:val="baseline"/>
        <w:rPr>
          <w:rFonts w:ascii="SF Mono" w:eastAsia="Roboto Mono" w:hAnsi="SF Mono" w:cs="Roboto Mono"/>
          <w:b/>
          <w:bCs/>
          <w:kern w:val="3"/>
          <w:sz w:val="22"/>
          <w:szCs w:val="28"/>
          <w:lang w:eastAsia="zh-CN" w:bidi="hi-IN"/>
        </w:rPr>
      </w:pPr>
      <w:r>
        <w:br w:type="page"/>
      </w:r>
    </w:p>
    <w:p w14:paraId="3E95C31D" w14:textId="77777777" w:rsidR="0051247F" w:rsidRDefault="0051247F" w:rsidP="00730AA3">
      <w:pPr>
        <w:pStyle w:val="Heading1"/>
      </w:pPr>
      <w:r>
        <w:lastRenderedPageBreak/>
        <w:t>&lt;vector&gt;</w:t>
      </w:r>
    </w:p>
    <w:p w14:paraId="3072EC9E" w14:textId="7BECEC98" w:rsidR="0051247F" w:rsidRPr="0051247F" w:rsidRDefault="0051247F" w:rsidP="0051247F">
      <w:pPr>
        <w:pStyle w:val="code-definition"/>
        <w:rPr>
          <w:sz w:val="16"/>
          <w:szCs w:val="16"/>
        </w:rPr>
      </w:pPr>
      <w:r w:rsidRPr="0051247F">
        <w:rPr>
          <w:sz w:val="16"/>
          <w:szCs w:val="16"/>
        </w:rPr>
        <w:t>template &lt; class T, class Alloc = allocator&lt;T&gt; &gt; class vector;</w:t>
      </w:r>
    </w:p>
    <w:p w14:paraId="661D0A58" w14:textId="77777777" w:rsidR="0051247F" w:rsidRDefault="0051247F" w:rsidP="0051247F"/>
    <w:p w14:paraId="53CC19BF" w14:textId="77777777" w:rsidR="0051247F" w:rsidRDefault="0051247F" w:rsidP="0051247F">
      <w:r>
        <w:t xml:space="preserve">Vectors in C++ are arrays that can change in size. Internally implemented as a dynamically sized array with additional space allocated for new data (meaning a </w:t>
      </w:r>
      <w:proofErr w:type="gramStart"/>
      <w:r>
        <w:t>slow  resize</w:t>
      </w:r>
      <w:proofErr w:type="gramEnd"/>
      <w:r>
        <w:t xml:space="preserve"> is not necessary for each insertion at the end, all insertions in the middle are slow), accessing elements is extremely fast. </w:t>
      </w:r>
    </w:p>
    <w:p w14:paraId="42FEEB2A" w14:textId="77777777" w:rsidR="0051247F" w:rsidRDefault="0051247F" w:rsidP="0051247F"/>
    <w:p w14:paraId="6F298579" w14:textId="77777777" w:rsidR="0051247F" w:rsidRDefault="0051247F" w:rsidP="0051247F">
      <w:r>
        <w:rPr>
          <w:i/>
          <w:iCs/>
        </w:rPr>
        <w:t>T</w:t>
      </w:r>
      <w:r>
        <w:t xml:space="preserve"> gives the type of elements, aliased as member type </w:t>
      </w:r>
      <w:proofErr w:type="gramStart"/>
      <w:r>
        <w:rPr>
          <w:i/>
          <w:iCs/>
        </w:rPr>
        <w:t>vector::</w:t>
      </w:r>
      <w:proofErr w:type="spellStart"/>
      <w:proofErr w:type="gramEnd"/>
      <w:r>
        <w:rPr>
          <w:i/>
          <w:iCs/>
        </w:rPr>
        <w:t>value_type</w:t>
      </w:r>
      <w:proofErr w:type="spellEnd"/>
      <w:r>
        <w:t xml:space="preserve">. </w:t>
      </w:r>
    </w:p>
    <w:p w14:paraId="5739A814" w14:textId="77777777" w:rsidR="0051247F" w:rsidRDefault="0051247F" w:rsidP="0051247F">
      <w:proofErr w:type="spellStart"/>
      <w:r>
        <w:rPr>
          <w:i/>
          <w:iCs/>
        </w:rPr>
        <w:t>Alloc</w:t>
      </w:r>
      <w:proofErr w:type="spellEnd"/>
      <w:r>
        <w:t xml:space="preserve"> is the type of allocator used to define storage allocation model, aliased as member type </w:t>
      </w:r>
      <w:proofErr w:type="gramStart"/>
      <w:r>
        <w:rPr>
          <w:i/>
          <w:iCs/>
        </w:rPr>
        <w:t>vector::</w:t>
      </w:r>
      <w:proofErr w:type="spellStart"/>
      <w:proofErr w:type="gramEnd"/>
      <w:r>
        <w:rPr>
          <w:i/>
          <w:iCs/>
        </w:rPr>
        <w:t>allocator_type</w:t>
      </w:r>
      <w:proofErr w:type="spellEnd"/>
      <w:r>
        <w:t>.</w:t>
      </w:r>
    </w:p>
    <w:p w14:paraId="3141245E" w14:textId="77777777" w:rsidR="0051247F" w:rsidRDefault="0051247F" w:rsidP="0051247F"/>
    <w:p w14:paraId="10FE4BCE" w14:textId="23D9BE82" w:rsidR="0051247F" w:rsidRDefault="0051247F" w:rsidP="0051247F">
      <w:pPr>
        <w:pStyle w:val="Heading2"/>
      </w:pPr>
      <w:r>
        <w:t>methods</w:t>
      </w:r>
    </w:p>
    <w:p w14:paraId="736E487B" w14:textId="279DE1F4" w:rsidR="0051247F" w:rsidRPr="0051247F" w:rsidRDefault="0051247F" w:rsidP="0051247F">
      <w:pPr>
        <w:pStyle w:val="Heading3"/>
      </w:pPr>
      <w:r>
        <w:t>constructor</w:t>
      </w:r>
      <w:r w:rsidR="006408B8">
        <w:t xml:space="preserve"> - default</w:t>
      </w:r>
    </w:p>
    <w:p w14:paraId="49478E79" w14:textId="7C97D8B9" w:rsidR="0051247F" w:rsidRDefault="0051247F" w:rsidP="0051247F">
      <w:pPr>
        <w:pStyle w:val="code-definition"/>
      </w:pPr>
      <w:r w:rsidRPr="0051247F">
        <w:t>explicit vector(</w:t>
      </w:r>
      <w:r w:rsidRPr="009419D9">
        <w:rPr>
          <w:i/>
          <w:iCs/>
          <w:sz w:val="18"/>
          <w:szCs w:val="18"/>
        </w:rPr>
        <w:t>const allocator_type&amp; alloc = allocator_type()</w:t>
      </w:r>
      <w:r w:rsidRPr="0051247F">
        <w:t>)</w:t>
      </w:r>
    </w:p>
    <w:p w14:paraId="10BE71D8" w14:textId="5CB28E16" w:rsidR="0051247F" w:rsidRDefault="009419D9" w:rsidP="0051247F">
      <w:pPr>
        <w:rPr>
          <w:lang w:eastAsia="zh-CN" w:bidi="hi-IN"/>
        </w:rPr>
      </w:pPr>
      <w:r>
        <w:rPr>
          <w:lang w:eastAsia="zh-CN" w:bidi="hi-IN"/>
        </w:rPr>
        <w:tab/>
        <w:t>Empty container with no elements</w:t>
      </w:r>
    </w:p>
    <w:p w14:paraId="79666BEB" w14:textId="77777777" w:rsidR="009419D9" w:rsidRDefault="009419D9" w:rsidP="0051247F">
      <w:pPr>
        <w:rPr>
          <w:lang w:eastAsia="zh-CN" w:bidi="hi-IN"/>
        </w:rPr>
      </w:pPr>
    </w:p>
    <w:p w14:paraId="58F30199" w14:textId="4B5AF693" w:rsidR="006408B8" w:rsidRDefault="006408B8" w:rsidP="006408B8">
      <w:pPr>
        <w:pStyle w:val="Heading3"/>
        <w:rPr>
          <w:lang w:eastAsia="zh-CN" w:bidi="hi-IN"/>
        </w:rPr>
      </w:pPr>
      <w:r>
        <w:rPr>
          <w:lang w:eastAsia="zh-CN" w:bidi="hi-IN"/>
        </w:rPr>
        <w:t>constructor - fill</w:t>
      </w:r>
    </w:p>
    <w:p w14:paraId="42BC4567" w14:textId="336582CE" w:rsidR="0051247F" w:rsidRPr="009419D9" w:rsidRDefault="0051247F" w:rsidP="009419D9">
      <w:pPr>
        <w:pStyle w:val="code-definition"/>
        <w:rPr>
          <w:sz w:val="18"/>
          <w:szCs w:val="18"/>
        </w:rPr>
      </w:pPr>
      <w:r w:rsidRPr="009419D9">
        <w:rPr>
          <w:sz w:val="18"/>
          <w:szCs w:val="18"/>
        </w:rPr>
        <w:t>explicit vector(</w:t>
      </w:r>
      <w:r w:rsidRPr="009419D9">
        <w:rPr>
          <w:i/>
          <w:iCs/>
          <w:sz w:val="16"/>
          <w:szCs w:val="16"/>
        </w:rPr>
        <w:t>size_type n</w:t>
      </w:r>
      <w:r w:rsidRPr="009419D9">
        <w:rPr>
          <w:sz w:val="18"/>
          <w:szCs w:val="18"/>
        </w:rPr>
        <w:t>);</w:t>
      </w:r>
    </w:p>
    <w:p w14:paraId="390CDB75" w14:textId="3CE6C81D" w:rsidR="0051247F" w:rsidRPr="009419D9" w:rsidRDefault="0051247F" w:rsidP="009419D9">
      <w:pPr>
        <w:pStyle w:val="code-definition"/>
        <w:rPr>
          <w:sz w:val="18"/>
          <w:szCs w:val="18"/>
        </w:rPr>
      </w:pPr>
      <w:r w:rsidRPr="009419D9">
        <w:rPr>
          <w:sz w:val="18"/>
          <w:szCs w:val="18"/>
        </w:rPr>
        <w:t>vector(</w:t>
      </w:r>
      <w:r w:rsidRPr="009419D9">
        <w:rPr>
          <w:i/>
          <w:iCs/>
          <w:sz w:val="16"/>
          <w:szCs w:val="16"/>
        </w:rPr>
        <w:t>size_type n, const value_type&amp; val, const allocator_type&amp; alloc = allocator_type()</w:t>
      </w:r>
      <w:r w:rsidRPr="009419D9">
        <w:rPr>
          <w:sz w:val="18"/>
          <w:szCs w:val="18"/>
        </w:rPr>
        <w:t>)</w:t>
      </w:r>
    </w:p>
    <w:p w14:paraId="5560A127" w14:textId="122968A6" w:rsidR="0051247F" w:rsidRPr="009419D9" w:rsidRDefault="009419D9" w:rsidP="0051247F">
      <w:r>
        <w:tab/>
        <w:t xml:space="preserve">Container with </w:t>
      </w:r>
      <w:r>
        <w:rPr>
          <w:i/>
          <w:iCs/>
        </w:rPr>
        <w:t>n</w:t>
      </w:r>
      <w:r>
        <w:t xml:space="preserve"> elements, each of which is a copy of </w:t>
      </w:r>
      <w:proofErr w:type="spellStart"/>
      <w:r>
        <w:rPr>
          <w:i/>
          <w:iCs/>
        </w:rPr>
        <w:t>val</w:t>
      </w:r>
      <w:proofErr w:type="spellEnd"/>
      <w:r>
        <w:t xml:space="preserve"> (if given). </w:t>
      </w:r>
    </w:p>
    <w:p w14:paraId="6483D58C" w14:textId="77777777" w:rsidR="009419D9" w:rsidRDefault="009419D9" w:rsidP="0051247F"/>
    <w:p w14:paraId="7F5F28A2" w14:textId="3D59E246" w:rsidR="006408B8" w:rsidRDefault="006408B8" w:rsidP="006408B8">
      <w:pPr>
        <w:pStyle w:val="Heading3"/>
      </w:pPr>
      <w:r>
        <w:t>constructor - range</w:t>
      </w:r>
    </w:p>
    <w:p w14:paraId="1BAE530D" w14:textId="77777777" w:rsidR="009419D9" w:rsidRPr="009419D9" w:rsidRDefault="009419D9" w:rsidP="009419D9">
      <w:pPr>
        <w:pStyle w:val="code-definition"/>
        <w:rPr>
          <w:sz w:val="18"/>
          <w:szCs w:val="18"/>
        </w:rPr>
      </w:pPr>
      <w:r w:rsidRPr="009419D9">
        <w:rPr>
          <w:sz w:val="18"/>
          <w:szCs w:val="18"/>
        </w:rPr>
        <w:t>template &lt;class InputIterator&gt;</w:t>
      </w:r>
    </w:p>
    <w:p w14:paraId="196AE8F5" w14:textId="75E06745" w:rsidR="006408B8" w:rsidRPr="009419D9" w:rsidRDefault="009419D9" w:rsidP="009419D9">
      <w:pPr>
        <w:pStyle w:val="code-definition"/>
        <w:rPr>
          <w:sz w:val="18"/>
          <w:szCs w:val="18"/>
        </w:rPr>
      </w:pPr>
      <w:r w:rsidRPr="009419D9">
        <w:rPr>
          <w:sz w:val="18"/>
          <w:szCs w:val="18"/>
        </w:rPr>
        <w:t>vector(</w:t>
      </w:r>
      <w:r w:rsidRPr="009419D9">
        <w:rPr>
          <w:i/>
          <w:iCs/>
          <w:sz w:val="16"/>
          <w:szCs w:val="16"/>
        </w:rPr>
        <w:t>InputIterator first, InputIterator last, const allocator_type&amp; alloc = allocator_type()</w:t>
      </w:r>
      <w:r w:rsidRPr="009419D9">
        <w:rPr>
          <w:sz w:val="18"/>
          <w:szCs w:val="18"/>
        </w:rPr>
        <w:t>)</w:t>
      </w:r>
    </w:p>
    <w:p w14:paraId="48ED24BD" w14:textId="7E21AE0E" w:rsidR="009419D9" w:rsidRPr="009419D9" w:rsidRDefault="009419D9" w:rsidP="009419D9">
      <w:pPr>
        <w:ind w:left="700"/>
      </w:pPr>
      <w:r>
        <w:t xml:space="preserve">Container with as many elements as the range </w:t>
      </w:r>
      <w:r>
        <w:rPr>
          <w:i/>
          <w:iCs/>
        </w:rPr>
        <w:t>[first, last)</w:t>
      </w:r>
      <w:r>
        <w:t>, with each element emplace-constructed from its corresponding element in that range.</w:t>
      </w:r>
    </w:p>
    <w:p w14:paraId="7A15C07F" w14:textId="77777777" w:rsidR="009419D9" w:rsidRDefault="009419D9" w:rsidP="0051247F"/>
    <w:p w14:paraId="0B505F20" w14:textId="073F72B4" w:rsidR="006408B8" w:rsidRPr="006408B8" w:rsidRDefault="006408B8" w:rsidP="006408B8">
      <w:pPr>
        <w:pStyle w:val="Heading3"/>
      </w:pPr>
      <w:r w:rsidRPr="006408B8">
        <w:t>constructor – copy</w:t>
      </w:r>
    </w:p>
    <w:p w14:paraId="6497D089" w14:textId="08C12CCD" w:rsidR="009419D9" w:rsidRDefault="009419D9" w:rsidP="009419D9">
      <w:pPr>
        <w:pStyle w:val="code-definition"/>
      </w:pPr>
      <w:r>
        <w:t>vector(</w:t>
      </w:r>
      <w:r w:rsidRPr="009419D9">
        <w:rPr>
          <w:i/>
          <w:iCs/>
          <w:sz w:val="18"/>
          <w:szCs w:val="18"/>
        </w:rPr>
        <w:t>const vector&amp; x</w:t>
      </w:r>
      <w:r>
        <w:t>)</w:t>
      </w:r>
    </w:p>
    <w:p w14:paraId="071A2B21" w14:textId="3DE802D3" w:rsidR="006408B8" w:rsidRDefault="009419D9" w:rsidP="009419D9">
      <w:pPr>
        <w:pStyle w:val="code-definition"/>
      </w:pPr>
      <w:r>
        <w:t>vector(</w:t>
      </w:r>
      <w:r w:rsidRPr="009419D9">
        <w:rPr>
          <w:i/>
          <w:iCs/>
          <w:sz w:val="18"/>
          <w:szCs w:val="18"/>
        </w:rPr>
        <w:t>const vector&amp; x, const allocator_type&amp; alloc</w:t>
      </w:r>
      <w:r>
        <w:t>)</w:t>
      </w:r>
    </w:p>
    <w:p w14:paraId="630F7433" w14:textId="5E233B0D" w:rsidR="009419D9" w:rsidRPr="009419D9" w:rsidRDefault="009419D9" w:rsidP="0051247F">
      <w:r>
        <w:tab/>
        <w:t xml:space="preserve">Constructs a container with a copy of each element in </w:t>
      </w:r>
      <w:r>
        <w:rPr>
          <w:i/>
          <w:iCs/>
        </w:rPr>
        <w:t>x</w:t>
      </w:r>
      <w:r>
        <w:t xml:space="preserve">, in the same order. </w:t>
      </w:r>
    </w:p>
    <w:p w14:paraId="066D5565" w14:textId="77777777" w:rsidR="009419D9" w:rsidRDefault="009419D9" w:rsidP="0051247F"/>
    <w:p w14:paraId="70AFE49D" w14:textId="1687ADB6" w:rsidR="006408B8" w:rsidRDefault="006408B8" w:rsidP="006408B8">
      <w:pPr>
        <w:pStyle w:val="Heading3"/>
      </w:pPr>
      <w:r>
        <w:t>constructor – move</w:t>
      </w:r>
    </w:p>
    <w:p w14:paraId="1B066457" w14:textId="5003D3FA" w:rsidR="009419D9" w:rsidRPr="009419D9" w:rsidRDefault="009419D9" w:rsidP="009419D9">
      <w:pPr>
        <w:pStyle w:val="code-definition"/>
      </w:pPr>
      <w:r w:rsidRPr="009419D9">
        <w:t>vector(</w:t>
      </w:r>
      <w:r w:rsidRPr="009419D9">
        <w:rPr>
          <w:i/>
          <w:iCs/>
          <w:sz w:val="18"/>
          <w:szCs w:val="18"/>
        </w:rPr>
        <w:t>vector&amp;&amp; x</w:t>
      </w:r>
      <w:r w:rsidRPr="009419D9">
        <w:t>)</w:t>
      </w:r>
    </w:p>
    <w:p w14:paraId="5EF38577" w14:textId="08556B58" w:rsidR="006408B8" w:rsidRPr="009419D9" w:rsidRDefault="009419D9" w:rsidP="009419D9">
      <w:pPr>
        <w:pStyle w:val="code-definition"/>
      </w:pPr>
      <w:r w:rsidRPr="009419D9">
        <w:t>vector(</w:t>
      </w:r>
      <w:r w:rsidRPr="009419D9">
        <w:rPr>
          <w:i/>
          <w:iCs/>
          <w:sz w:val="18"/>
          <w:szCs w:val="18"/>
        </w:rPr>
        <w:t>vector&amp;&amp; x, const allocator_type&amp; alloc</w:t>
      </w:r>
      <w:r w:rsidRPr="009419D9">
        <w:t>)</w:t>
      </w:r>
    </w:p>
    <w:p w14:paraId="59E905C0" w14:textId="77777777" w:rsidR="009419D9" w:rsidRPr="009419D9" w:rsidRDefault="009419D9" w:rsidP="009419D9">
      <w:pPr>
        <w:ind w:left="700"/>
      </w:pPr>
      <w:r>
        <w:t xml:space="preserve">Container that acquires the elements of </w:t>
      </w:r>
      <w:r>
        <w:rPr>
          <w:i/>
          <w:iCs/>
        </w:rPr>
        <w:t>x</w:t>
      </w:r>
      <w:r>
        <w:t xml:space="preserve">. If </w:t>
      </w:r>
      <w:proofErr w:type="spellStart"/>
      <w:r>
        <w:rPr>
          <w:i/>
          <w:iCs/>
        </w:rPr>
        <w:t>alloc</w:t>
      </w:r>
      <w:proofErr w:type="spellEnd"/>
      <w:r>
        <w:t xml:space="preserve"> is specified and is different from the allocator of </w:t>
      </w:r>
      <w:r>
        <w:rPr>
          <w:i/>
          <w:iCs/>
        </w:rPr>
        <w:t>x</w:t>
      </w:r>
      <w:r>
        <w:t xml:space="preserve">, the elements are moved, otherwise no elements are constructed (their ownership is directly transferred). </w:t>
      </w:r>
      <w:r>
        <w:rPr>
          <w:i/>
          <w:iCs/>
        </w:rPr>
        <w:t>x</w:t>
      </w:r>
      <w:r>
        <w:t xml:space="preserve"> is left in an unspecified but valid state. </w:t>
      </w:r>
    </w:p>
    <w:p w14:paraId="7F8F59BB" w14:textId="77777777" w:rsidR="009419D9" w:rsidRDefault="009419D9" w:rsidP="0051247F"/>
    <w:p w14:paraId="5793CF3B" w14:textId="448CB908" w:rsidR="006408B8" w:rsidRDefault="006408B8" w:rsidP="006408B8">
      <w:pPr>
        <w:pStyle w:val="Heading3"/>
      </w:pPr>
      <w:r>
        <w:t>constructor – initializer list</w:t>
      </w:r>
    </w:p>
    <w:p w14:paraId="65A34318" w14:textId="4CAC5F0D" w:rsidR="006408B8" w:rsidRPr="009419D9" w:rsidRDefault="009419D9" w:rsidP="009419D9">
      <w:pPr>
        <w:pStyle w:val="code-definition"/>
        <w:rPr>
          <w:sz w:val="18"/>
          <w:szCs w:val="18"/>
        </w:rPr>
      </w:pPr>
      <w:r w:rsidRPr="009419D9">
        <w:rPr>
          <w:sz w:val="18"/>
          <w:szCs w:val="18"/>
        </w:rPr>
        <w:t>vector(</w:t>
      </w:r>
      <w:r w:rsidRPr="009419D9">
        <w:rPr>
          <w:i/>
          <w:iCs/>
          <w:sz w:val="16"/>
          <w:szCs w:val="16"/>
        </w:rPr>
        <w:t>initializer_list&lt;value_type&gt; il, const allocator_type&amp; alloc = allocator_type()</w:t>
      </w:r>
      <w:r w:rsidRPr="009419D9">
        <w:rPr>
          <w:sz w:val="18"/>
          <w:szCs w:val="18"/>
        </w:rPr>
        <w:t>)</w:t>
      </w:r>
    </w:p>
    <w:p w14:paraId="249A1911" w14:textId="28538181" w:rsidR="006408B8" w:rsidRPr="00A4294F" w:rsidRDefault="00A4294F" w:rsidP="0051247F">
      <w:r>
        <w:tab/>
        <w:t xml:space="preserve">Constructs a container with a copy of each element in </w:t>
      </w:r>
      <w:r>
        <w:rPr>
          <w:i/>
          <w:iCs/>
        </w:rPr>
        <w:t>il</w:t>
      </w:r>
      <w:r>
        <w:t xml:space="preserve">, in the same order. </w:t>
      </w:r>
    </w:p>
    <w:p w14:paraId="7C3EFFE2" w14:textId="77777777" w:rsidR="00A4294F" w:rsidRDefault="00A4294F" w:rsidP="0051247F"/>
    <w:p w14:paraId="50F3EE38" w14:textId="35DFFBC0" w:rsidR="0051247F" w:rsidRDefault="0051247F" w:rsidP="0051247F">
      <w:pPr>
        <w:pStyle w:val="Heading3"/>
      </w:pPr>
      <w:r>
        <w:t>destructor</w:t>
      </w:r>
    </w:p>
    <w:p w14:paraId="3E1EC8DF" w14:textId="79477309" w:rsidR="0051247F" w:rsidRPr="0051247F" w:rsidRDefault="0051247F" w:rsidP="0051247F">
      <w:pPr>
        <w:pStyle w:val="code-definition"/>
      </w:pPr>
      <w:r>
        <w:t>~vector()</w:t>
      </w:r>
    </w:p>
    <w:p w14:paraId="4802857E" w14:textId="2DD38CDC" w:rsidR="0051247F" w:rsidRPr="00A4294F" w:rsidRDefault="00A4294F" w:rsidP="0051247F">
      <w:r>
        <w:tab/>
        <w:t xml:space="preserve">Calls </w:t>
      </w:r>
      <w:proofErr w:type="spellStart"/>
      <w:r>
        <w:rPr>
          <w:i/>
          <w:iCs/>
        </w:rPr>
        <w:t>allocator_</w:t>
      </w:r>
      <w:proofErr w:type="gramStart"/>
      <w:r>
        <w:rPr>
          <w:i/>
          <w:iCs/>
        </w:rPr>
        <w:t>traits</w:t>
      </w:r>
      <w:proofErr w:type="spellEnd"/>
      <w:r>
        <w:rPr>
          <w:i/>
          <w:iCs/>
        </w:rPr>
        <w:t>::</w:t>
      </w:r>
      <w:proofErr w:type="gramEnd"/>
      <w:r>
        <w:rPr>
          <w:i/>
          <w:iCs/>
        </w:rPr>
        <w:t>destroy</w:t>
      </w:r>
      <w:r>
        <w:t xml:space="preserve"> on each of the contained elements, and deallocates storage allocated by vector. </w:t>
      </w:r>
    </w:p>
    <w:p w14:paraId="47329B56" w14:textId="77777777" w:rsidR="00A4294F" w:rsidRDefault="00A4294F" w:rsidP="0051247F"/>
    <w:p w14:paraId="76CD4BDE" w14:textId="74B908FB" w:rsidR="0051247F" w:rsidRDefault="0051247F" w:rsidP="0051247F">
      <w:pPr>
        <w:pStyle w:val="Heading3"/>
      </w:pPr>
      <w:r>
        <w:t>operato</w:t>
      </w:r>
      <w:r w:rsidR="00A4294F">
        <w:t>r= - copy</w:t>
      </w:r>
    </w:p>
    <w:p w14:paraId="799A6B4F" w14:textId="070B03E1" w:rsidR="00A4294F" w:rsidRDefault="00A4294F" w:rsidP="00A4294F">
      <w:pPr>
        <w:pStyle w:val="code-definition"/>
      </w:pPr>
      <w:r>
        <w:t>vector&amp; operator= (</w:t>
      </w:r>
      <w:r>
        <w:rPr>
          <w:i/>
          <w:iCs/>
          <w:sz w:val="18"/>
          <w:szCs w:val="18"/>
        </w:rPr>
        <w:t>const vector&amp; x</w:t>
      </w:r>
      <w:r>
        <w:t>)</w:t>
      </w:r>
    </w:p>
    <w:p w14:paraId="70C94C99" w14:textId="7B0D2C19" w:rsidR="00A4294F" w:rsidRPr="00BD6957" w:rsidRDefault="00BD6957" w:rsidP="00A4294F">
      <w:pPr>
        <w:rPr>
          <w:lang w:eastAsia="zh-CN" w:bidi="hi-IN"/>
        </w:rPr>
      </w:pPr>
      <w:r>
        <w:rPr>
          <w:lang w:eastAsia="zh-CN" w:bidi="hi-IN"/>
        </w:rPr>
        <w:tab/>
        <w:t xml:space="preserve">Copies elements from </w:t>
      </w:r>
      <w:r>
        <w:rPr>
          <w:i/>
          <w:iCs/>
          <w:lang w:eastAsia="zh-CN" w:bidi="hi-IN"/>
        </w:rPr>
        <w:t>x</w:t>
      </w:r>
      <w:r>
        <w:rPr>
          <w:lang w:eastAsia="zh-CN" w:bidi="hi-IN"/>
        </w:rPr>
        <w:t xml:space="preserve"> as new contents of container, with </w:t>
      </w:r>
      <w:r>
        <w:rPr>
          <w:i/>
          <w:iCs/>
          <w:lang w:eastAsia="zh-CN" w:bidi="hi-IN"/>
        </w:rPr>
        <w:t>x</w:t>
      </w:r>
      <w:r>
        <w:rPr>
          <w:lang w:eastAsia="zh-CN" w:bidi="hi-IN"/>
        </w:rPr>
        <w:t xml:space="preserve"> preserving its contents. </w:t>
      </w:r>
    </w:p>
    <w:p w14:paraId="6F86C5FD" w14:textId="77777777" w:rsidR="00BD6957" w:rsidRPr="00A4294F" w:rsidRDefault="00BD6957" w:rsidP="00A4294F">
      <w:pPr>
        <w:rPr>
          <w:lang w:eastAsia="zh-CN" w:bidi="hi-IN"/>
        </w:rPr>
      </w:pPr>
    </w:p>
    <w:p w14:paraId="7E6DA1FB" w14:textId="3832D318" w:rsidR="00A4294F" w:rsidRDefault="00A4294F" w:rsidP="0051247F">
      <w:pPr>
        <w:pStyle w:val="Heading3"/>
      </w:pPr>
      <w:r>
        <w:t>operator= - move</w:t>
      </w:r>
    </w:p>
    <w:p w14:paraId="10D9204E" w14:textId="58E66AC2" w:rsidR="00A4294F" w:rsidRDefault="00A4294F" w:rsidP="00A4294F">
      <w:pPr>
        <w:pStyle w:val="code-definition"/>
      </w:pPr>
      <w:r>
        <w:t>vector&amp; operator= (</w:t>
      </w:r>
      <w:r w:rsidRPr="00A4294F">
        <w:rPr>
          <w:i/>
          <w:iCs/>
          <w:sz w:val="18"/>
          <w:szCs w:val="18"/>
        </w:rPr>
        <w:t>vector&amp;&amp; x</w:t>
      </w:r>
      <w:r>
        <w:t>)</w:t>
      </w:r>
    </w:p>
    <w:p w14:paraId="4232265D" w14:textId="5082C5AB" w:rsidR="00A4294F" w:rsidRPr="00BD6957" w:rsidRDefault="00BD6957" w:rsidP="00A4294F">
      <w:pPr>
        <w:rPr>
          <w:lang w:eastAsia="zh-CN" w:bidi="hi-IN"/>
        </w:rPr>
      </w:pPr>
      <w:r>
        <w:rPr>
          <w:lang w:eastAsia="zh-CN" w:bidi="hi-IN"/>
        </w:rPr>
        <w:tab/>
        <w:t xml:space="preserve">Moves the elements of </w:t>
      </w:r>
      <w:r>
        <w:rPr>
          <w:i/>
          <w:iCs/>
          <w:lang w:eastAsia="zh-CN" w:bidi="hi-IN"/>
        </w:rPr>
        <w:t>x</w:t>
      </w:r>
      <w:r>
        <w:rPr>
          <w:lang w:eastAsia="zh-CN" w:bidi="hi-IN"/>
        </w:rPr>
        <w:t xml:space="preserve"> as the new contents of container, with </w:t>
      </w:r>
      <w:r>
        <w:rPr>
          <w:i/>
          <w:iCs/>
          <w:lang w:eastAsia="zh-CN" w:bidi="hi-IN"/>
        </w:rPr>
        <w:t>x</w:t>
      </w:r>
      <w:r>
        <w:rPr>
          <w:lang w:eastAsia="zh-CN" w:bidi="hi-IN"/>
        </w:rPr>
        <w:t xml:space="preserve"> left in an unspecified valid state. </w:t>
      </w:r>
    </w:p>
    <w:p w14:paraId="138C3D09" w14:textId="77777777" w:rsidR="00BD6957" w:rsidRPr="00A4294F" w:rsidRDefault="00BD6957" w:rsidP="00A4294F">
      <w:pPr>
        <w:rPr>
          <w:lang w:eastAsia="zh-CN" w:bidi="hi-IN"/>
        </w:rPr>
      </w:pPr>
    </w:p>
    <w:p w14:paraId="190AF04D" w14:textId="6841329F" w:rsidR="00A4294F" w:rsidRDefault="00A4294F" w:rsidP="0051247F">
      <w:pPr>
        <w:pStyle w:val="Heading3"/>
      </w:pPr>
      <w:r>
        <w:t>operator = - initializer list</w:t>
      </w:r>
    </w:p>
    <w:p w14:paraId="283FF1FA" w14:textId="4E7EA648" w:rsidR="00A4294F" w:rsidRDefault="00A4294F" w:rsidP="00A4294F">
      <w:pPr>
        <w:pStyle w:val="code-definition"/>
      </w:pPr>
      <w:r>
        <w:t xml:space="preserve">vector&amp; </w:t>
      </w:r>
      <w:r w:rsidR="00BD6957">
        <w:t>operator= (</w:t>
      </w:r>
      <w:r w:rsidR="00BD6957">
        <w:rPr>
          <w:i/>
          <w:iCs/>
          <w:sz w:val="18"/>
          <w:szCs w:val="18"/>
        </w:rPr>
        <w:t>initalizer_list&lt;value_type&gt; li</w:t>
      </w:r>
      <w:r w:rsidR="00BD6957">
        <w:t>)</w:t>
      </w:r>
    </w:p>
    <w:p w14:paraId="70265185" w14:textId="7EB6F1FC" w:rsidR="00BD6957" w:rsidRPr="00BD6957" w:rsidRDefault="00BD6957" w:rsidP="00BD6957">
      <w:r>
        <w:tab/>
        <w:t xml:space="preserve">Copies the elements of </w:t>
      </w:r>
      <w:r>
        <w:rPr>
          <w:i/>
          <w:iCs/>
        </w:rPr>
        <w:t xml:space="preserve">li </w:t>
      </w:r>
      <w:r>
        <w:t>into the container</w:t>
      </w:r>
    </w:p>
    <w:p w14:paraId="632E057C" w14:textId="7CC02AE5" w:rsidR="0051247F" w:rsidRDefault="0051247F" w:rsidP="0051247F">
      <w:pPr>
        <w:pStyle w:val="Heading3"/>
      </w:pPr>
      <w:r>
        <w:lastRenderedPageBreak/>
        <w:t>iterators</w:t>
      </w:r>
    </w:p>
    <w:p w14:paraId="2545962D" w14:textId="5CF8797C" w:rsidR="00C0284A" w:rsidRDefault="00C0284A" w:rsidP="00C0284A">
      <w:pPr>
        <w:pStyle w:val="code-definition"/>
      </w:pPr>
      <w:r>
        <w:t>begin()</w:t>
      </w:r>
    </w:p>
    <w:p w14:paraId="43597EDC" w14:textId="202594C8" w:rsidR="00C0284A" w:rsidRPr="00C0284A" w:rsidRDefault="00C0284A" w:rsidP="00C0284A">
      <w:pPr>
        <w:ind w:left="700"/>
        <w:rPr>
          <w:lang w:eastAsia="zh-CN" w:bidi="hi-IN"/>
        </w:rPr>
      </w:pPr>
      <w:r>
        <w:rPr>
          <w:lang w:eastAsia="zh-CN" w:bidi="hi-IN"/>
        </w:rPr>
        <w:t xml:space="preserve">Return a random-access-iterator pointing to the first element. If the vector object is const-qualified, this is a </w:t>
      </w:r>
      <w:proofErr w:type="spellStart"/>
      <w:r>
        <w:rPr>
          <w:i/>
          <w:iCs/>
          <w:lang w:eastAsia="zh-CN" w:bidi="hi-IN"/>
        </w:rPr>
        <w:t>const_iterator</w:t>
      </w:r>
      <w:proofErr w:type="spellEnd"/>
      <w:r>
        <w:rPr>
          <w:lang w:eastAsia="zh-CN" w:bidi="hi-IN"/>
        </w:rPr>
        <w:t xml:space="preserve">. </w:t>
      </w:r>
    </w:p>
    <w:p w14:paraId="267D3AA0" w14:textId="77777777" w:rsidR="00C0284A" w:rsidRPr="00C0284A" w:rsidRDefault="00C0284A" w:rsidP="00C0284A">
      <w:pPr>
        <w:rPr>
          <w:lang w:eastAsia="zh-CN" w:bidi="hi-IN"/>
        </w:rPr>
      </w:pPr>
    </w:p>
    <w:p w14:paraId="61C920DE" w14:textId="5B649E94" w:rsidR="00C0284A" w:rsidRDefault="00C0284A" w:rsidP="00C0284A">
      <w:pPr>
        <w:pStyle w:val="code-definition"/>
      </w:pPr>
      <w:r>
        <w:t>end()</w:t>
      </w:r>
    </w:p>
    <w:p w14:paraId="3E2479BE" w14:textId="4D1B98A2" w:rsidR="00C0284A" w:rsidRDefault="00C0284A" w:rsidP="00C0284A">
      <w:pPr>
        <w:ind w:left="700"/>
        <w:rPr>
          <w:lang w:eastAsia="zh-CN" w:bidi="hi-IN"/>
        </w:rPr>
      </w:pPr>
      <w:r>
        <w:rPr>
          <w:lang w:eastAsia="zh-CN" w:bidi="hi-IN"/>
        </w:rPr>
        <w:t>Returns an iterator referencing the past-the-end element, which is the end index for functions where ranges are exclusive of the end element.</w:t>
      </w:r>
      <w:r w:rsidRPr="00C0284A">
        <w:rPr>
          <w:lang w:eastAsia="zh-CN" w:bidi="hi-IN"/>
        </w:rPr>
        <w:t xml:space="preserve"> </w:t>
      </w:r>
      <w:r>
        <w:rPr>
          <w:lang w:eastAsia="zh-CN" w:bidi="hi-IN"/>
        </w:rPr>
        <w:t xml:space="preserve">If the vector object is const-qualified, this is a </w:t>
      </w:r>
      <w:proofErr w:type="spellStart"/>
      <w:r>
        <w:rPr>
          <w:i/>
          <w:iCs/>
          <w:lang w:eastAsia="zh-CN" w:bidi="hi-IN"/>
        </w:rPr>
        <w:t>const_iterator</w:t>
      </w:r>
      <w:proofErr w:type="spellEnd"/>
      <w:r>
        <w:rPr>
          <w:lang w:eastAsia="zh-CN" w:bidi="hi-IN"/>
        </w:rPr>
        <w:t>.</w:t>
      </w:r>
    </w:p>
    <w:p w14:paraId="3B29A89F" w14:textId="77777777" w:rsidR="00C0284A" w:rsidRPr="00C0284A" w:rsidRDefault="00C0284A" w:rsidP="00C0284A">
      <w:pPr>
        <w:rPr>
          <w:lang w:eastAsia="zh-CN" w:bidi="hi-IN"/>
        </w:rPr>
      </w:pPr>
    </w:p>
    <w:p w14:paraId="355706C2" w14:textId="185F5008" w:rsidR="00C0284A" w:rsidRDefault="00C0284A" w:rsidP="00C0284A">
      <w:pPr>
        <w:pStyle w:val="code-definition"/>
      </w:pPr>
      <w:r>
        <w:t>rbegin()</w:t>
      </w:r>
    </w:p>
    <w:p w14:paraId="1B8E0CDD" w14:textId="0B83DD55" w:rsidR="00C0284A" w:rsidRDefault="00C0284A" w:rsidP="00E8577B">
      <w:pPr>
        <w:ind w:left="700"/>
        <w:rPr>
          <w:lang w:eastAsia="zh-CN" w:bidi="hi-IN"/>
        </w:rPr>
      </w:pPr>
      <w:r>
        <w:rPr>
          <w:lang w:eastAsia="zh-CN" w:bidi="hi-IN"/>
        </w:rPr>
        <w:t>Returns a reverse</w:t>
      </w:r>
      <w:r w:rsidR="00E8577B">
        <w:rPr>
          <w:lang w:eastAsia="zh-CN" w:bidi="hi-IN"/>
        </w:rPr>
        <w:t>-random-access</w:t>
      </w:r>
      <w:r>
        <w:rPr>
          <w:lang w:eastAsia="zh-CN" w:bidi="hi-IN"/>
        </w:rPr>
        <w:t>-iterator pointing to the last element in the vector</w:t>
      </w:r>
      <w:r w:rsidR="00E8577B">
        <w:rPr>
          <w:lang w:eastAsia="zh-CN" w:bidi="hi-IN"/>
        </w:rPr>
        <w:t xml:space="preserve">. </w:t>
      </w:r>
      <w:r w:rsidR="00E8577B" w:rsidRPr="00E8577B">
        <w:rPr>
          <w:lang w:eastAsia="zh-CN" w:bidi="hi-IN"/>
        </w:rPr>
        <w:t xml:space="preserve">If the vector object is const-qualified, this is a </w:t>
      </w:r>
      <w:proofErr w:type="spellStart"/>
      <w:r w:rsidR="00E8577B" w:rsidRPr="00E8577B">
        <w:rPr>
          <w:lang w:eastAsia="zh-CN" w:bidi="hi-IN"/>
        </w:rPr>
        <w:t>const_iterator</w:t>
      </w:r>
      <w:proofErr w:type="spellEnd"/>
      <w:r w:rsidR="00E8577B" w:rsidRPr="00E8577B">
        <w:rPr>
          <w:lang w:eastAsia="zh-CN" w:bidi="hi-IN"/>
        </w:rPr>
        <w:t>.</w:t>
      </w:r>
    </w:p>
    <w:p w14:paraId="2409FFF8" w14:textId="77777777" w:rsidR="00C0284A" w:rsidRPr="00C0284A" w:rsidRDefault="00C0284A" w:rsidP="00C0284A">
      <w:pPr>
        <w:rPr>
          <w:lang w:eastAsia="zh-CN" w:bidi="hi-IN"/>
        </w:rPr>
      </w:pPr>
    </w:p>
    <w:p w14:paraId="14BEC4BF" w14:textId="3390387A" w:rsidR="00C0284A" w:rsidRDefault="00C0284A" w:rsidP="00C0284A">
      <w:pPr>
        <w:pStyle w:val="code-definition"/>
      </w:pPr>
      <w:r>
        <w:t>rend()</w:t>
      </w:r>
    </w:p>
    <w:p w14:paraId="3ED37105" w14:textId="02D3B5A0" w:rsidR="00C0284A" w:rsidRDefault="00E8577B" w:rsidP="00E8577B">
      <w:pPr>
        <w:ind w:left="700"/>
        <w:rPr>
          <w:lang w:eastAsia="zh-CN" w:bidi="hi-IN"/>
        </w:rPr>
      </w:pPr>
      <w:r>
        <w:rPr>
          <w:lang w:eastAsia="zh-CN" w:bidi="hi-IN"/>
        </w:rPr>
        <w:t xml:space="preserve">Returns a reverse-iterator pointing to the element preceding the first. </w:t>
      </w:r>
      <w:r w:rsidRPr="00E8577B">
        <w:rPr>
          <w:lang w:eastAsia="zh-CN" w:bidi="hi-IN"/>
        </w:rPr>
        <w:t xml:space="preserve">If the vector object is const-qualified, this is a </w:t>
      </w:r>
      <w:proofErr w:type="spellStart"/>
      <w:r w:rsidRPr="00E8577B">
        <w:rPr>
          <w:lang w:eastAsia="zh-CN" w:bidi="hi-IN"/>
        </w:rPr>
        <w:t>const_iterator</w:t>
      </w:r>
      <w:proofErr w:type="spellEnd"/>
      <w:r w:rsidRPr="00E8577B">
        <w:rPr>
          <w:lang w:eastAsia="zh-CN" w:bidi="hi-IN"/>
        </w:rPr>
        <w:t>.</w:t>
      </w:r>
    </w:p>
    <w:p w14:paraId="01DD6768" w14:textId="77777777" w:rsidR="00E8577B" w:rsidRPr="00C0284A" w:rsidRDefault="00E8577B" w:rsidP="00C0284A">
      <w:pPr>
        <w:rPr>
          <w:lang w:eastAsia="zh-CN" w:bidi="hi-IN"/>
        </w:rPr>
      </w:pPr>
    </w:p>
    <w:p w14:paraId="05CC07BE" w14:textId="50A39858" w:rsidR="00C0284A" w:rsidRDefault="00C0284A" w:rsidP="00C0284A">
      <w:pPr>
        <w:pStyle w:val="code-definition"/>
      </w:pPr>
      <w:r>
        <w:t>cbegin()</w:t>
      </w:r>
    </w:p>
    <w:p w14:paraId="2F184568" w14:textId="22E6D834" w:rsidR="00C0284A" w:rsidRDefault="00E8577B" w:rsidP="00C0284A">
      <w:pPr>
        <w:rPr>
          <w:lang w:eastAsia="zh-CN" w:bidi="hi-IN"/>
        </w:rPr>
      </w:pPr>
      <w:r>
        <w:rPr>
          <w:lang w:eastAsia="zh-CN" w:bidi="hi-IN"/>
        </w:rPr>
        <w:tab/>
        <w:t>Returns a const-random-access-iterator pointing to the first element in the container.</w:t>
      </w:r>
    </w:p>
    <w:p w14:paraId="776C6DB9" w14:textId="77777777" w:rsidR="00E8577B" w:rsidRPr="00C0284A" w:rsidRDefault="00E8577B" w:rsidP="00C0284A">
      <w:pPr>
        <w:rPr>
          <w:lang w:eastAsia="zh-CN" w:bidi="hi-IN"/>
        </w:rPr>
      </w:pPr>
    </w:p>
    <w:p w14:paraId="27E304D8" w14:textId="512B6DAA" w:rsidR="00C0284A" w:rsidRDefault="00C0284A" w:rsidP="00C0284A">
      <w:pPr>
        <w:pStyle w:val="code-definition"/>
      </w:pPr>
      <w:r>
        <w:t>cend()</w:t>
      </w:r>
    </w:p>
    <w:p w14:paraId="0A1AE628" w14:textId="27A48DB5" w:rsidR="00C0284A" w:rsidRDefault="00E8577B" w:rsidP="00C0284A">
      <w:pPr>
        <w:rPr>
          <w:lang w:eastAsia="zh-CN" w:bidi="hi-IN"/>
        </w:rPr>
      </w:pPr>
      <w:r>
        <w:rPr>
          <w:lang w:eastAsia="zh-CN" w:bidi="hi-IN"/>
        </w:rPr>
        <w:tab/>
        <w:t>Returns a const-random-access-iterator pointing to the past-the-end element.</w:t>
      </w:r>
    </w:p>
    <w:p w14:paraId="7CFA77A6" w14:textId="77777777" w:rsidR="00E8577B" w:rsidRPr="00C0284A" w:rsidRDefault="00E8577B" w:rsidP="00C0284A">
      <w:pPr>
        <w:rPr>
          <w:lang w:eastAsia="zh-CN" w:bidi="hi-IN"/>
        </w:rPr>
      </w:pPr>
    </w:p>
    <w:p w14:paraId="14CAF181" w14:textId="44FC4660" w:rsidR="00C0284A" w:rsidRDefault="00C0284A" w:rsidP="00C0284A">
      <w:pPr>
        <w:pStyle w:val="code-definition"/>
      </w:pPr>
      <w:r>
        <w:t>crbegin()</w:t>
      </w:r>
    </w:p>
    <w:p w14:paraId="1D24B368" w14:textId="2F6168BD" w:rsidR="00C0284A" w:rsidRDefault="00E8577B" w:rsidP="00C0284A">
      <w:pPr>
        <w:rPr>
          <w:lang w:eastAsia="zh-CN" w:bidi="hi-IN"/>
        </w:rPr>
      </w:pPr>
      <w:r>
        <w:rPr>
          <w:lang w:eastAsia="zh-CN" w:bidi="hi-IN"/>
        </w:rPr>
        <w:tab/>
        <w:t xml:space="preserve">Returns a const-reverse-iterator to the last element in the vector. </w:t>
      </w:r>
    </w:p>
    <w:p w14:paraId="331F2E9B" w14:textId="77777777" w:rsidR="00E8577B" w:rsidRPr="00C0284A" w:rsidRDefault="00E8577B" w:rsidP="00C0284A">
      <w:pPr>
        <w:rPr>
          <w:lang w:eastAsia="zh-CN" w:bidi="hi-IN"/>
        </w:rPr>
      </w:pPr>
    </w:p>
    <w:p w14:paraId="04697FC0" w14:textId="24037127" w:rsidR="00C0284A" w:rsidRDefault="00C0284A" w:rsidP="00C0284A">
      <w:pPr>
        <w:pStyle w:val="code-definition"/>
      </w:pPr>
      <w:r>
        <w:t>crend()</w:t>
      </w:r>
    </w:p>
    <w:p w14:paraId="3318ACE0" w14:textId="218BE6AD" w:rsidR="00C0284A" w:rsidRPr="00C0284A" w:rsidRDefault="00E8577B" w:rsidP="00C0284A">
      <w:pPr>
        <w:rPr>
          <w:lang w:eastAsia="zh-CN" w:bidi="hi-IN"/>
        </w:rPr>
      </w:pPr>
      <w:r>
        <w:rPr>
          <w:lang w:eastAsia="zh-CN" w:bidi="hi-IN"/>
        </w:rPr>
        <w:tab/>
        <w:t xml:space="preserve">Returns a const-reverse-iterator to the element preceding the first. </w:t>
      </w:r>
    </w:p>
    <w:p w14:paraId="00BD24CD" w14:textId="77777777" w:rsidR="00C0284A" w:rsidRDefault="00C0284A" w:rsidP="0051247F"/>
    <w:p w14:paraId="49F412E6" w14:textId="5E4C43C2" w:rsidR="0051247F" w:rsidRDefault="0051247F" w:rsidP="0051247F">
      <w:pPr>
        <w:pStyle w:val="Heading3"/>
      </w:pPr>
      <w:r>
        <w:t>capacity</w:t>
      </w:r>
    </w:p>
    <w:p w14:paraId="2ED05167" w14:textId="66A56E3A" w:rsidR="0051247F" w:rsidRDefault="00C0284A" w:rsidP="00C0284A">
      <w:pPr>
        <w:pStyle w:val="code-definition"/>
      </w:pPr>
      <w:r>
        <w:t>size()</w:t>
      </w:r>
    </w:p>
    <w:p w14:paraId="7382A326" w14:textId="1241A2DC" w:rsidR="00C0284A" w:rsidRDefault="009E446B" w:rsidP="00C0284A">
      <w:pPr>
        <w:rPr>
          <w:lang w:eastAsia="zh-CN" w:bidi="hi-IN"/>
        </w:rPr>
      </w:pPr>
      <w:r>
        <w:rPr>
          <w:lang w:eastAsia="zh-CN" w:bidi="hi-IN"/>
        </w:rPr>
        <w:tab/>
        <w:t xml:space="preserve">Number of elements in the vector, which may be different from storage capacity. </w:t>
      </w:r>
    </w:p>
    <w:p w14:paraId="30E65EC1" w14:textId="77777777" w:rsidR="009E446B" w:rsidRPr="00C0284A" w:rsidRDefault="009E446B" w:rsidP="00C0284A">
      <w:pPr>
        <w:rPr>
          <w:lang w:eastAsia="zh-CN" w:bidi="hi-IN"/>
        </w:rPr>
      </w:pPr>
    </w:p>
    <w:p w14:paraId="0FA5599C" w14:textId="75B9E136" w:rsidR="00C0284A" w:rsidRDefault="00C0284A" w:rsidP="00C0284A">
      <w:pPr>
        <w:pStyle w:val="code-definition"/>
      </w:pPr>
      <w:r>
        <w:t>max_size()</w:t>
      </w:r>
    </w:p>
    <w:p w14:paraId="7701D0EC" w14:textId="59B0C176" w:rsidR="00C0284A" w:rsidRDefault="009E446B" w:rsidP="00C0284A">
      <w:pPr>
        <w:rPr>
          <w:lang w:eastAsia="zh-CN" w:bidi="hi-IN"/>
        </w:rPr>
      </w:pPr>
      <w:r>
        <w:rPr>
          <w:lang w:eastAsia="zh-CN" w:bidi="hi-IN"/>
        </w:rPr>
        <w:tab/>
        <w:t xml:space="preserve">Maximum vector size defined by system implementation. </w:t>
      </w:r>
    </w:p>
    <w:p w14:paraId="6BA19B6E" w14:textId="77777777" w:rsidR="009E446B" w:rsidRPr="00C0284A" w:rsidRDefault="009E446B" w:rsidP="00C0284A">
      <w:pPr>
        <w:rPr>
          <w:lang w:eastAsia="zh-CN" w:bidi="hi-IN"/>
        </w:rPr>
      </w:pPr>
    </w:p>
    <w:p w14:paraId="2E001C62" w14:textId="3DBF0D8D" w:rsidR="00C0284A" w:rsidRDefault="00C0284A" w:rsidP="00C0284A">
      <w:pPr>
        <w:pStyle w:val="code-definition"/>
      </w:pPr>
      <w:r>
        <w:t>resize(</w:t>
      </w:r>
      <w:r w:rsidR="009E446B">
        <w:rPr>
          <w:i/>
          <w:iCs/>
          <w:sz w:val="18"/>
          <w:szCs w:val="18"/>
        </w:rPr>
        <w:t>size_type n[, const value_type&amp; val]</w:t>
      </w:r>
      <w:r>
        <w:t>)</w:t>
      </w:r>
    </w:p>
    <w:p w14:paraId="1CC70D64" w14:textId="117B9360" w:rsidR="00C0284A" w:rsidRPr="0073120C" w:rsidRDefault="009E446B" w:rsidP="0073120C">
      <w:pPr>
        <w:ind w:left="700"/>
        <w:rPr>
          <w:lang w:eastAsia="zh-CN" w:bidi="hi-IN"/>
        </w:rPr>
      </w:pPr>
      <w:r>
        <w:rPr>
          <w:lang w:eastAsia="zh-CN" w:bidi="hi-IN"/>
        </w:rPr>
        <w:t xml:space="preserve">Resizes the container so that it contains </w:t>
      </w:r>
      <w:r>
        <w:rPr>
          <w:i/>
          <w:iCs/>
          <w:lang w:eastAsia="zh-CN" w:bidi="hi-IN"/>
        </w:rPr>
        <w:t>n</w:t>
      </w:r>
      <w:r>
        <w:rPr>
          <w:lang w:eastAsia="zh-CN" w:bidi="hi-IN"/>
        </w:rPr>
        <w:t xml:space="preserve"> elements. </w:t>
      </w:r>
      <w:proofErr w:type="spellStart"/>
      <w:r w:rsidR="0073120C">
        <w:rPr>
          <w:i/>
          <w:iCs/>
          <w:lang w:eastAsia="zh-CN" w:bidi="hi-IN"/>
        </w:rPr>
        <w:t>val</w:t>
      </w:r>
      <w:proofErr w:type="spellEnd"/>
      <w:r w:rsidR="0073120C">
        <w:rPr>
          <w:i/>
          <w:iCs/>
          <w:lang w:eastAsia="zh-CN" w:bidi="hi-IN"/>
        </w:rPr>
        <w:t xml:space="preserve"> </w:t>
      </w:r>
      <w:r w:rsidR="0073120C">
        <w:rPr>
          <w:lang w:eastAsia="zh-CN" w:bidi="hi-IN"/>
        </w:rPr>
        <w:t xml:space="preserve">is copied to new elements where the vector is enlarged (or use default constructor if not given). </w:t>
      </w:r>
    </w:p>
    <w:p w14:paraId="3DC7AA07" w14:textId="77777777" w:rsidR="009E446B" w:rsidRPr="00C0284A" w:rsidRDefault="009E446B" w:rsidP="00C0284A">
      <w:pPr>
        <w:rPr>
          <w:lang w:eastAsia="zh-CN" w:bidi="hi-IN"/>
        </w:rPr>
      </w:pPr>
    </w:p>
    <w:p w14:paraId="2A37CBE8" w14:textId="1B5972EC" w:rsidR="00C0284A" w:rsidRDefault="00C0284A" w:rsidP="00C0284A">
      <w:pPr>
        <w:pStyle w:val="code-definition"/>
      </w:pPr>
      <w:r>
        <w:t>capacity()</w:t>
      </w:r>
    </w:p>
    <w:p w14:paraId="519A870C" w14:textId="1956E191" w:rsidR="00C0284A" w:rsidRDefault="00532EF8" w:rsidP="00C0284A">
      <w:pPr>
        <w:rPr>
          <w:lang w:eastAsia="zh-CN" w:bidi="hi-IN"/>
        </w:rPr>
      </w:pPr>
      <w:r>
        <w:rPr>
          <w:lang w:eastAsia="zh-CN" w:bidi="hi-IN"/>
        </w:rPr>
        <w:tab/>
        <w:t xml:space="preserve">Returns size of storage space currently allocated, in terms of elements, which may be different from </w:t>
      </w:r>
      <w:proofErr w:type="gramStart"/>
      <w:r w:rsidRPr="008E09A3">
        <w:rPr>
          <w:i/>
          <w:iCs/>
          <w:lang w:eastAsia="zh-CN" w:bidi="hi-IN"/>
        </w:rPr>
        <w:t>size</w:t>
      </w:r>
      <w:r w:rsidR="008E09A3">
        <w:rPr>
          <w:i/>
          <w:iCs/>
          <w:lang w:eastAsia="zh-CN" w:bidi="hi-IN"/>
        </w:rPr>
        <w:t>(</w:t>
      </w:r>
      <w:proofErr w:type="gramEnd"/>
      <w:r w:rsidR="008E09A3">
        <w:rPr>
          <w:i/>
          <w:iCs/>
          <w:lang w:eastAsia="zh-CN" w:bidi="hi-IN"/>
        </w:rPr>
        <w:t>)</w:t>
      </w:r>
      <w:r>
        <w:rPr>
          <w:lang w:eastAsia="zh-CN" w:bidi="hi-IN"/>
        </w:rPr>
        <w:t xml:space="preserve">. </w:t>
      </w:r>
    </w:p>
    <w:p w14:paraId="29A90E3E" w14:textId="77777777" w:rsidR="00532EF8" w:rsidRPr="00C0284A" w:rsidRDefault="00532EF8" w:rsidP="00C0284A">
      <w:pPr>
        <w:rPr>
          <w:lang w:eastAsia="zh-CN" w:bidi="hi-IN"/>
        </w:rPr>
      </w:pPr>
    </w:p>
    <w:p w14:paraId="3D2C622C" w14:textId="303BC3DB" w:rsidR="00C0284A" w:rsidRDefault="00C0284A" w:rsidP="00C0284A">
      <w:pPr>
        <w:pStyle w:val="code-definition"/>
      </w:pPr>
      <w:r>
        <w:t>empty()</w:t>
      </w:r>
    </w:p>
    <w:p w14:paraId="7FD582FE" w14:textId="14467B35" w:rsidR="00C0284A" w:rsidRPr="00532EF8" w:rsidRDefault="00532EF8" w:rsidP="00C0284A">
      <w:pPr>
        <w:rPr>
          <w:lang w:eastAsia="zh-CN" w:bidi="hi-IN"/>
        </w:rPr>
      </w:pPr>
      <w:r>
        <w:rPr>
          <w:lang w:eastAsia="zh-CN" w:bidi="hi-IN"/>
        </w:rPr>
        <w:tab/>
        <w:t xml:space="preserve">true if vector </w:t>
      </w:r>
      <w:proofErr w:type="gramStart"/>
      <w:r>
        <w:rPr>
          <w:i/>
          <w:iCs/>
          <w:lang w:eastAsia="zh-CN" w:bidi="hi-IN"/>
        </w:rPr>
        <w:t>size(</w:t>
      </w:r>
      <w:proofErr w:type="gramEnd"/>
      <w:r>
        <w:rPr>
          <w:i/>
          <w:iCs/>
          <w:lang w:eastAsia="zh-CN" w:bidi="hi-IN"/>
        </w:rPr>
        <w:t>)</w:t>
      </w:r>
      <w:r>
        <w:rPr>
          <w:lang w:eastAsia="zh-CN" w:bidi="hi-IN"/>
        </w:rPr>
        <w:t xml:space="preserve"> is 0, false otherwise. </w:t>
      </w:r>
    </w:p>
    <w:p w14:paraId="36335C16" w14:textId="77777777" w:rsidR="00532EF8" w:rsidRPr="00C0284A" w:rsidRDefault="00532EF8" w:rsidP="00C0284A">
      <w:pPr>
        <w:rPr>
          <w:lang w:eastAsia="zh-CN" w:bidi="hi-IN"/>
        </w:rPr>
      </w:pPr>
    </w:p>
    <w:p w14:paraId="168A06DA" w14:textId="3D78783B" w:rsidR="00C0284A" w:rsidRDefault="00C0284A" w:rsidP="00C0284A">
      <w:pPr>
        <w:pStyle w:val="code-definition"/>
      </w:pPr>
      <w:r>
        <w:t>reserve(</w:t>
      </w:r>
      <w:r w:rsidR="00532EF8">
        <w:rPr>
          <w:i/>
          <w:iCs/>
          <w:sz w:val="18"/>
          <w:szCs w:val="18"/>
        </w:rPr>
        <w:t>size_type n</w:t>
      </w:r>
      <w:r>
        <w:t>)</w:t>
      </w:r>
    </w:p>
    <w:p w14:paraId="100A8C3D" w14:textId="5B1962B6" w:rsidR="00C0284A" w:rsidRPr="00532EF8" w:rsidRDefault="00532EF8" w:rsidP="00C0284A">
      <w:pPr>
        <w:rPr>
          <w:lang w:eastAsia="zh-CN" w:bidi="hi-IN"/>
        </w:rPr>
      </w:pPr>
      <w:r>
        <w:rPr>
          <w:lang w:eastAsia="zh-CN" w:bidi="hi-IN"/>
        </w:rPr>
        <w:tab/>
        <w:t xml:space="preserve">Request that storage capacity be increased to at least enough to contain </w:t>
      </w:r>
      <w:r>
        <w:rPr>
          <w:i/>
          <w:iCs/>
          <w:lang w:eastAsia="zh-CN" w:bidi="hi-IN"/>
        </w:rPr>
        <w:t>n</w:t>
      </w:r>
      <w:r>
        <w:rPr>
          <w:lang w:eastAsia="zh-CN" w:bidi="hi-IN"/>
        </w:rPr>
        <w:t xml:space="preserve"> elements. </w:t>
      </w:r>
    </w:p>
    <w:p w14:paraId="67B7653A" w14:textId="77777777" w:rsidR="00532EF8" w:rsidRPr="00C0284A" w:rsidRDefault="00532EF8" w:rsidP="00C0284A">
      <w:pPr>
        <w:rPr>
          <w:lang w:eastAsia="zh-CN" w:bidi="hi-IN"/>
        </w:rPr>
      </w:pPr>
    </w:p>
    <w:p w14:paraId="108D32CC" w14:textId="7FB2B8F4" w:rsidR="00C0284A" w:rsidRDefault="00C0284A" w:rsidP="00C0284A">
      <w:pPr>
        <w:pStyle w:val="code-definition"/>
      </w:pPr>
      <w:r>
        <w:t>shrink_to_fit()</w:t>
      </w:r>
    </w:p>
    <w:p w14:paraId="066E5CB5" w14:textId="458AD5A7" w:rsidR="00C0284A" w:rsidRPr="00C0284A" w:rsidRDefault="008E09A3" w:rsidP="00C0284A">
      <w:pPr>
        <w:rPr>
          <w:lang w:eastAsia="zh-CN" w:bidi="hi-IN"/>
        </w:rPr>
      </w:pPr>
      <w:r>
        <w:rPr>
          <w:lang w:eastAsia="zh-CN" w:bidi="hi-IN"/>
        </w:rPr>
        <w:tab/>
        <w:t xml:space="preserve">Request the container reduce its capacity to fit its current </w:t>
      </w:r>
      <w:proofErr w:type="gramStart"/>
      <w:r>
        <w:rPr>
          <w:i/>
          <w:iCs/>
          <w:lang w:eastAsia="zh-CN" w:bidi="hi-IN"/>
        </w:rPr>
        <w:t>size(</w:t>
      </w:r>
      <w:proofErr w:type="gramEnd"/>
      <w:r>
        <w:rPr>
          <w:i/>
          <w:iCs/>
          <w:lang w:eastAsia="zh-CN" w:bidi="hi-IN"/>
        </w:rPr>
        <w:t>)</w:t>
      </w:r>
      <w:r>
        <w:rPr>
          <w:lang w:eastAsia="zh-CN" w:bidi="hi-IN"/>
        </w:rPr>
        <w:t xml:space="preserve">.  </w:t>
      </w:r>
    </w:p>
    <w:p w14:paraId="49772780" w14:textId="77777777" w:rsidR="0051247F" w:rsidRDefault="0051247F" w:rsidP="0051247F"/>
    <w:p w14:paraId="2330F7EB" w14:textId="443A7225" w:rsidR="0051247F" w:rsidRDefault="0051247F" w:rsidP="0051247F">
      <w:pPr>
        <w:pStyle w:val="Heading3"/>
      </w:pPr>
      <w:r>
        <w:t>element access</w:t>
      </w:r>
    </w:p>
    <w:p w14:paraId="1139E131" w14:textId="47C9EED9" w:rsidR="0051247F" w:rsidRDefault="00C0284A" w:rsidP="00C0284A">
      <w:pPr>
        <w:pStyle w:val="code-definition"/>
      </w:pPr>
      <w:r>
        <w:t>operator[]</w:t>
      </w:r>
    </w:p>
    <w:p w14:paraId="28DCCE87" w14:textId="48B46A58" w:rsidR="00C0284A" w:rsidRPr="008E09A3" w:rsidRDefault="008E09A3" w:rsidP="008E09A3">
      <w:pPr>
        <w:ind w:left="700"/>
        <w:rPr>
          <w:lang w:eastAsia="zh-CN" w:bidi="hi-IN"/>
        </w:rPr>
      </w:pPr>
      <w:r>
        <w:rPr>
          <w:lang w:eastAsia="zh-CN" w:bidi="hi-IN"/>
        </w:rPr>
        <w:t xml:space="preserve">Returns a reference to the element at position </w:t>
      </w:r>
      <w:r>
        <w:rPr>
          <w:i/>
          <w:iCs/>
          <w:lang w:eastAsia="zh-CN" w:bidi="hi-IN"/>
        </w:rPr>
        <w:t>n</w:t>
      </w:r>
      <w:r>
        <w:rPr>
          <w:lang w:eastAsia="zh-CN" w:bidi="hi-IN"/>
        </w:rPr>
        <w:t xml:space="preserve">. Do not call with </w:t>
      </w:r>
      <w:r>
        <w:rPr>
          <w:i/>
          <w:iCs/>
          <w:lang w:eastAsia="zh-CN" w:bidi="hi-IN"/>
        </w:rPr>
        <w:t>n</w:t>
      </w:r>
      <w:r>
        <w:rPr>
          <w:lang w:eastAsia="zh-CN" w:bidi="hi-IN"/>
        </w:rPr>
        <w:t xml:space="preserve"> out-of-range. </w:t>
      </w:r>
      <w:bookmarkStart w:id="17" w:name="OLE_LINK7"/>
      <w:bookmarkStart w:id="18" w:name="OLE_LINK8"/>
      <w:r>
        <w:rPr>
          <w:lang w:eastAsia="zh-CN" w:bidi="hi-IN"/>
        </w:rPr>
        <w:t xml:space="preserve">If the vector is const-qualified, this reference is a </w:t>
      </w:r>
      <w:proofErr w:type="spellStart"/>
      <w:r>
        <w:rPr>
          <w:i/>
          <w:iCs/>
          <w:lang w:eastAsia="zh-CN" w:bidi="hi-IN"/>
        </w:rPr>
        <w:t>const_reference</w:t>
      </w:r>
      <w:proofErr w:type="spellEnd"/>
      <w:r>
        <w:rPr>
          <w:lang w:eastAsia="zh-CN" w:bidi="hi-IN"/>
        </w:rPr>
        <w:t xml:space="preserve">. </w:t>
      </w:r>
      <w:bookmarkEnd w:id="17"/>
      <w:bookmarkEnd w:id="18"/>
    </w:p>
    <w:p w14:paraId="7EF69DE6" w14:textId="77777777" w:rsidR="008E09A3" w:rsidRPr="00C0284A" w:rsidRDefault="008E09A3" w:rsidP="00C0284A">
      <w:pPr>
        <w:rPr>
          <w:lang w:eastAsia="zh-CN" w:bidi="hi-IN"/>
        </w:rPr>
      </w:pPr>
    </w:p>
    <w:p w14:paraId="298D4CEE" w14:textId="39EBE6C3" w:rsidR="00C0284A" w:rsidRDefault="00C0284A" w:rsidP="00C0284A">
      <w:pPr>
        <w:pStyle w:val="code-definition"/>
      </w:pPr>
      <w:r>
        <w:t>at()</w:t>
      </w:r>
    </w:p>
    <w:p w14:paraId="2A0098E3" w14:textId="1912A48B" w:rsidR="00C0284A" w:rsidRPr="008E09A3" w:rsidRDefault="008E09A3" w:rsidP="008E09A3">
      <w:pPr>
        <w:ind w:left="700"/>
        <w:rPr>
          <w:lang w:eastAsia="zh-CN" w:bidi="hi-IN"/>
        </w:rPr>
      </w:pPr>
      <w:r>
        <w:rPr>
          <w:lang w:eastAsia="zh-CN" w:bidi="hi-IN"/>
        </w:rPr>
        <w:t xml:space="preserve">Returns a reference to the element at position </w:t>
      </w:r>
      <w:r>
        <w:rPr>
          <w:i/>
          <w:iCs/>
          <w:lang w:eastAsia="zh-CN" w:bidi="hi-IN"/>
        </w:rPr>
        <w:t>n</w:t>
      </w:r>
      <w:r>
        <w:rPr>
          <w:lang w:eastAsia="zh-CN" w:bidi="hi-IN"/>
        </w:rPr>
        <w:t xml:space="preserve">. Checks bounds and throws </w:t>
      </w:r>
      <w:proofErr w:type="spellStart"/>
      <w:r>
        <w:rPr>
          <w:i/>
          <w:iCs/>
          <w:lang w:eastAsia="zh-CN" w:bidi="hi-IN"/>
        </w:rPr>
        <w:t>out_of_range</w:t>
      </w:r>
      <w:proofErr w:type="spellEnd"/>
      <w:r>
        <w:rPr>
          <w:lang w:eastAsia="zh-CN" w:bidi="hi-IN"/>
        </w:rPr>
        <w:t xml:space="preserve"> exception accordingly. If the vector is const-qualified, this reference is a </w:t>
      </w:r>
      <w:proofErr w:type="spellStart"/>
      <w:r>
        <w:rPr>
          <w:i/>
          <w:iCs/>
          <w:lang w:eastAsia="zh-CN" w:bidi="hi-IN"/>
        </w:rPr>
        <w:t>const_reference</w:t>
      </w:r>
      <w:proofErr w:type="spellEnd"/>
      <w:r>
        <w:rPr>
          <w:lang w:eastAsia="zh-CN" w:bidi="hi-IN"/>
        </w:rPr>
        <w:t>.</w:t>
      </w:r>
    </w:p>
    <w:p w14:paraId="2E8739E2" w14:textId="77777777" w:rsidR="008E09A3" w:rsidRPr="00C0284A" w:rsidRDefault="008E09A3" w:rsidP="00C0284A">
      <w:pPr>
        <w:rPr>
          <w:lang w:eastAsia="zh-CN" w:bidi="hi-IN"/>
        </w:rPr>
      </w:pPr>
    </w:p>
    <w:p w14:paraId="09BA4380" w14:textId="73F61254" w:rsidR="00C0284A" w:rsidRDefault="00C0284A" w:rsidP="00C0284A">
      <w:pPr>
        <w:pStyle w:val="code-definition"/>
      </w:pPr>
      <w:r>
        <w:lastRenderedPageBreak/>
        <w:t>front()</w:t>
      </w:r>
    </w:p>
    <w:p w14:paraId="422A26DD" w14:textId="3A79BAC6" w:rsidR="00C0284A" w:rsidRDefault="008E09A3" w:rsidP="008E09A3">
      <w:pPr>
        <w:ind w:left="700"/>
        <w:rPr>
          <w:lang w:eastAsia="zh-CN" w:bidi="hi-IN"/>
        </w:rPr>
      </w:pPr>
      <w:bookmarkStart w:id="19" w:name="OLE_LINK9"/>
      <w:bookmarkStart w:id="20" w:name="OLE_LINK10"/>
      <w:r>
        <w:rPr>
          <w:lang w:eastAsia="zh-CN" w:bidi="hi-IN"/>
        </w:rPr>
        <w:t xml:space="preserve">Returns a reference to the first element in the vector. Behaviour is undefined for an empty vector. If the vector is const-qualified, this reference is a </w:t>
      </w:r>
      <w:proofErr w:type="spellStart"/>
      <w:r>
        <w:rPr>
          <w:i/>
          <w:iCs/>
          <w:lang w:eastAsia="zh-CN" w:bidi="hi-IN"/>
        </w:rPr>
        <w:t>const_reference</w:t>
      </w:r>
      <w:proofErr w:type="spellEnd"/>
      <w:r>
        <w:rPr>
          <w:lang w:eastAsia="zh-CN" w:bidi="hi-IN"/>
        </w:rPr>
        <w:t>.</w:t>
      </w:r>
    </w:p>
    <w:bookmarkEnd w:id="19"/>
    <w:bookmarkEnd w:id="20"/>
    <w:p w14:paraId="3E045DEF" w14:textId="77777777" w:rsidR="008E09A3" w:rsidRPr="00C0284A" w:rsidRDefault="008E09A3" w:rsidP="00C0284A">
      <w:pPr>
        <w:rPr>
          <w:lang w:eastAsia="zh-CN" w:bidi="hi-IN"/>
        </w:rPr>
      </w:pPr>
    </w:p>
    <w:p w14:paraId="2FBF7DEF" w14:textId="6621B9FC" w:rsidR="00C0284A" w:rsidRDefault="00C0284A" w:rsidP="00C0284A">
      <w:pPr>
        <w:pStyle w:val="code-definition"/>
      </w:pPr>
      <w:r>
        <w:t>back()</w:t>
      </w:r>
    </w:p>
    <w:p w14:paraId="512C26ED" w14:textId="3889678A" w:rsidR="0088691D" w:rsidRDefault="0088691D" w:rsidP="0088691D">
      <w:pPr>
        <w:ind w:left="700"/>
        <w:rPr>
          <w:lang w:eastAsia="zh-CN" w:bidi="hi-IN"/>
        </w:rPr>
      </w:pPr>
      <w:r>
        <w:rPr>
          <w:lang w:eastAsia="zh-CN" w:bidi="hi-IN"/>
        </w:rPr>
        <w:tab/>
        <w:t xml:space="preserve">Returns a reference to the last element in the vector. Behaviour is undefined for an empty vector. If the vector is const-qualified, this reference is a </w:t>
      </w:r>
      <w:proofErr w:type="spellStart"/>
      <w:r>
        <w:rPr>
          <w:i/>
          <w:iCs/>
          <w:lang w:eastAsia="zh-CN" w:bidi="hi-IN"/>
        </w:rPr>
        <w:t>const_reference</w:t>
      </w:r>
      <w:proofErr w:type="spellEnd"/>
      <w:r>
        <w:rPr>
          <w:lang w:eastAsia="zh-CN" w:bidi="hi-IN"/>
        </w:rPr>
        <w:t>.</w:t>
      </w:r>
    </w:p>
    <w:p w14:paraId="2AE2C64E" w14:textId="77777777" w:rsidR="0088691D" w:rsidRPr="00C0284A" w:rsidRDefault="0088691D" w:rsidP="00C0284A">
      <w:pPr>
        <w:rPr>
          <w:lang w:eastAsia="zh-CN" w:bidi="hi-IN"/>
        </w:rPr>
      </w:pPr>
    </w:p>
    <w:p w14:paraId="0E88340E" w14:textId="3AD5A50C" w:rsidR="00C0284A" w:rsidRDefault="00C0284A" w:rsidP="00C0284A">
      <w:pPr>
        <w:pStyle w:val="code-definition"/>
      </w:pPr>
      <w:r>
        <w:t>data()</w:t>
      </w:r>
    </w:p>
    <w:p w14:paraId="312989DD" w14:textId="767A873C" w:rsidR="00C0284A" w:rsidRPr="00C0284A" w:rsidRDefault="0088691D" w:rsidP="0088691D">
      <w:pPr>
        <w:ind w:left="700"/>
        <w:rPr>
          <w:lang w:eastAsia="zh-CN" w:bidi="hi-IN"/>
        </w:rPr>
      </w:pPr>
      <w:r>
        <w:rPr>
          <w:lang w:eastAsia="zh-CN" w:bidi="hi-IN"/>
        </w:rPr>
        <w:t xml:space="preserve">Returns a pointer to the internal array used by vector. Elements in this array are guaranteed to be contiguous, that is, this vector can be offset to access any element in the array. </w:t>
      </w:r>
    </w:p>
    <w:p w14:paraId="75BB687B" w14:textId="77777777" w:rsidR="0051247F" w:rsidRDefault="0051247F" w:rsidP="0051247F"/>
    <w:p w14:paraId="0CB55047" w14:textId="50E6B32F" w:rsidR="0051247F" w:rsidRDefault="0051247F" w:rsidP="0051247F">
      <w:pPr>
        <w:pStyle w:val="Heading3"/>
      </w:pPr>
      <w:r w:rsidRPr="0051247F">
        <w:t>modifiers</w:t>
      </w:r>
    </w:p>
    <w:p w14:paraId="3D74F594" w14:textId="5E6DEB91" w:rsidR="00F92E27" w:rsidRPr="00F92E27" w:rsidRDefault="00F92E27" w:rsidP="00F92E27">
      <w:pPr>
        <w:rPr>
          <w:i/>
          <w:iCs/>
        </w:rPr>
      </w:pPr>
      <w:r w:rsidRPr="00F92E27">
        <w:rPr>
          <w:i/>
          <w:iCs/>
        </w:rPr>
        <w:t>range</w:t>
      </w:r>
    </w:p>
    <w:p w14:paraId="6831386B" w14:textId="77777777" w:rsidR="00F92E27" w:rsidRDefault="00F92E27" w:rsidP="00F92E27">
      <w:pPr>
        <w:rPr>
          <w:rFonts w:ascii="SF Mono" w:eastAsia="Roboto Mono" w:hAnsi="SF Mono" w:cs="Roboto Mono"/>
          <w:noProof/>
          <w:kern w:val="3"/>
          <w:szCs w:val="20"/>
          <w:lang w:eastAsia="zh-CN" w:bidi="hi-IN"/>
        </w:rPr>
      </w:pPr>
      <w:r w:rsidRPr="00F92E27">
        <w:rPr>
          <w:rFonts w:ascii="SF Mono" w:eastAsia="Roboto Mono" w:hAnsi="SF Mono" w:cs="Roboto Mono"/>
          <w:noProof/>
          <w:kern w:val="3"/>
          <w:szCs w:val="20"/>
          <w:lang w:eastAsia="zh-CN" w:bidi="hi-IN"/>
        </w:rPr>
        <w:t>template &lt;class InputIterator&gt;</w:t>
      </w:r>
    </w:p>
    <w:p w14:paraId="13BA5FE3" w14:textId="6B00931A" w:rsidR="00F92E27" w:rsidRDefault="00F92E27" w:rsidP="00F92E27">
      <w:pPr>
        <w:rPr>
          <w:rFonts w:ascii="SF Mono" w:eastAsia="Roboto Mono" w:hAnsi="SF Mono" w:cs="Roboto Mono"/>
          <w:noProof/>
          <w:kern w:val="3"/>
          <w:szCs w:val="20"/>
          <w:lang w:eastAsia="zh-CN" w:bidi="hi-IN"/>
        </w:rPr>
      </w:pPr>
      <w:r w:rsidRPr="00F92E27">
        <w:rPr>
          <w:rFonts w:ascii="SF Mono" w:eastAsia="Roboto Mono" w:hAnsi="SF Mono" w:cs="Roboto Mono"/>
          <w:noProof/>
          <w:kern w:val="3"/>
          <w:szCs w:val="20"/>
          <w:lang w:eastAsia="zh-CN" w:bidi="hi-IN"/>
        </w:rPr>
        <w:t>void assign(</w:t>
      </w:r>
      <w:r w:rsidRPr="00F92E27">
        <w:rPr>
          <w:rFonts w:ascii="SF Mono" w:eastAsia="Roboto Mono" w:hAnsi="SF Mono" w:cs="Roboto Mono"/>
          <w:i/>
          <w:iCs/>
          <w:noProof/>
          <w:kern w:val="3"/>
          <w:sz w:val="18"/>
          <w:szCs w:val="18"/>
          <w:lang w:eastAsia="zh-CN" w:bidi="hi-IN"/>
        </w:rPr>
        <w:t>InputIterator first, InputIterator last</w:t>
      </w:r>
      <w:r w:rsidRPr="00F92E27">
        <w:rPr>
          <w:rFonts w:ascii="SF Mono" w:eastAsia="Roboto Mono" w:hAnsi="SF Mono" w:cs="Roboto Mono"/>
          <w:noProof/>
          <w:kern w:val="3"/>
          <w:szCs w:val="20"/>
          <w:lang w:eastAsia="zh-CN" w:bidi="hi-IN"/>
        </w:rPr>
        <w:t>)</w:t>
      </w:r>
    </w:p>
    <w:p w14:paraId="06F5DF55" w14:textId="7254D7D3" w:rsidR="00F92E27" w:rsidRPr="00F92E27" w:rsidRDefault="00F92E27" w:rsidP="00F92E27">
      <w:pPr>
        <w:ind w:left="700"/>
        <w:rPr>
          <w:rFonts w:eastAsia="Roboto Mono"/>
          <w:noProof/>
          <w:lang w:eastAsia="zh-CN" w:bidi="hi-IN"/>
        </w:rPr>
      </w:pPr>
      <w:r>
        <w:rPr>
          <w:rFonts w:eastAsia="Roboto Mono"/>
          <w:noProof/>
          <w:lang w:eastAsia="zh-CN" w:bidi="hi-IN"/>
        </w:rPr>
        <w:t xml:space="preserve">Replace contents of vector, new contents are elements constructed from each element in range between </w:t>
      </w:r>
      <w:r>
        <w:rPr>
          <w:rFonts w:eastAsia="Roboto Mono"/>
          <w:i/>
          <w:iCs/>
          <w:noProof/>
          <w:lang w:eastAsia="zh-CN" w:bidi="hi-IN"/>
        </w:rPr>
        <w:t>first</w:t>
      </w:r>
      <w:r>
        <w:rPr>
          <w:rFonts w:eastAsia="Roboto Mono"/>
          <w:noProof/>
          <w:lang w:eastAsia="zh-CN" w:bidi="hi-IN"/>
        </w:rPr>
        <w:t xml:space="preserve"> and </w:t>
      </w:r>
      <w:r>
        <w:rPr>
          <w:rFonts w:eastAsia="Roboto Mono"/>
          <w:i/>
          <w:iCs/>
          <w:noProof/>
          <w:lang w:eastAsia="zh-CN" w:bidi="hi-IN"/>
        </w:rPr>
        <w:t>last</w:t>
      </w:r>
      <w:r>
        <w:rPr>
          <w:rFonts w:eastAsia="Roboto Mono"/>
          <w:noProof/>
          <w:lang w:eastAsia="zh-CN" w:bidi="hi-IN"/>
        </w:rPr>
        <w:t>, in the same order.</w:t>
      </w:r>
    </w:p>
    <w:p w14:paraId="1D96050E" w14:textId="77777777" w:rsidR="00F92E27" w:rsidRPr="00F92E27" w:rsidRDefault="00F92E27" w:rsidP="00F92E27">
      <w:pPr>
        <w:rPr>
          <w:rFonts w:eastAsia="Roboto Mono"/>
          <w:noProof/>
          <w:lang w:eastAsia="zh-CN" w:bidi="hi-IN"/>
        </w:rPr>
      </w:pPr>
    </w:p>
    <w:p w14:paraId="5A987F43" w14:textId="03D30282" w:rsidR="00F92E27" w:rsidRDefault="00F92E27" w:rsidP="00C0284A">
      <w:pPr>
        <w:rPr>
          <w:i/>
          <w:iCs/>
          <w:lang w:eastAsia="zh-CN" w:bidi="hi-IN"/>
        </w:rPr>
      </w:pPr>
      <w:r>
        <w:rPr>
          <w:i/>
          <w:iCs/>
          <w:lang w:eastAsia="zh-CN" w:bidi="hi-IN"/>
        </w:rPr>
        <w:t>fill</w:t>
      </w:r>
    </w:p>
    <w:p w14:paraId="165A0962" w14:textId="11B2AF6E" w:rsidR="00F92E27" w:rsidRDefault="00F92E27" w:rsidP="00F92E27">
      <w:pPr>
        <w:rPr>
          <w:rFonts w:ascii="SF Mono" w:eastAsia="Roboto Mono" w:hAnsi="SF Mono" w:cs="Roboto Mono"/>
          <w:noProof/>
          <w:kern w:val="3"/>
          <w:szCs w:val="20"/>
          <w:lang w:eastAsia="zh-CN" w:bidi="hi-IN"/>
        </w:rPr>
      </w:pPr>
      <w:r w:rsidRPr="00F92E27">
        <w:rPr>
          <w:rFonts w:ascii="SF Mono" w:eastAsia="Roboto Mono" w:hAnsi="SF Mono" w:cs="Roboto Mono"/>
          <w:noProof/>
          <w:kern w:val="3"/>
          <w:szCs w:val="20"/>
          <w:lang w:eastAsia="zh-CN" w:bidi="hi-IN"/>
        </w:rPr>
        <w:t>void assign(</w:t>
      </w:r>
      <w:r w:rsidRPr="00F92E27">
        <w:rPr>
          <w:rFonts w:ascii="SF Mono" w:eastAsia="Roboto Mono" w:hAnsi="SF Mono" w:cs="Roboto Mono"/>
          <w:i/>
          <w:iCs/>
          <w:noProof/>
          <w:kern w:val="3"/>
          <w:sz w:val="18"/>
          <w:szCs w:val="18"/>
          <w:lang w:eastAsia="zh-CN" w:bidi="hi-IN"/>
        </w:rPr>
        <w:t>size_type n, const value_type&amp; val</w:t>
      </w:r>
      <w:r w:rsidRPr="00F92E27">
        <w:rPr>
          <w:rFonts w:ascii="SF Mono" w:eastAsia="Roboto Mono" w:hAnsi="SF Mono" w:cs="Roboto Mono"/>
          <w:noProof/>
          <w:kern w:val="3"/>
          <w:szCs w:val="20"/>
          <w:lang w:eastAsia="zh-CN" w:bidi="hi-IN"/>
        </w:rPr>
        <w:t>)</w:t>
      </w:r>
    </w:p>
    <w:p w14:paraId="497DDC72" w14:textId="5862C7A9" w:rsidR="00F92E27" w:rsidRPr="00F92E27" w:rsidRDefault="00F92E27" w:rsidP="00F92E27">
      <w:pPr>
        <w:rPr>
          <w:lang w:eastAsia="zh-CN" w:bidi="hi-IN"/>
        </w:rPr>
      </w:pPr>
      <w:r>
        <w:rPr>
          <w:lang w:eastAsia="zh-CN" w:bidi="hi-IN"/>
        </w:rPr>
        <w:tab/>
        <w:t xml:space="preserve">Replace contents of vector, new contents are </w:t>
      </w:r>
      <w:r>
        <w:rPr>
          <w:i/>
          <w:iCs/>
          <w:lang w:eastAsia="zh-CN" w:bidi="hi-IN"/>
        </w:rPr>
        <w:t>n</w:t>
      </w:r>
      <w:r>
        <w:rPr>
          <w:lang w:eastAsia="zh-CN" w:bidi="hi-IN"/>
        </w:rPr>
        <w:t xml:space="preserve"> elements each initialized to a copy of </w:t>
      </w:r>
      <w:r>
        <w:rPr>
          <w:i/>
          <w:iCs/>
          <w:lang w:eastAsia="zh-CN" w:bidi="hi-IN"/>
        </w:rPr>
        <w:t>val</w:t>
      </w:r>
      <w:r>
        <w:rPr>
          <w:lang w:eastAsia="zh-CN" w:bidi="hi-IN"/>
        </w:rPr>
        <w:t xml:space="preserve">. </w:t>
      </w:r>
    </w:p>
    <w:p w14:paraId="699F1EC5" w14:textId="77777777" w:rsidR="00F92E27" w:rsidRPr="00F92E27" w:rsidRDefault="00F92E27" w:rsidP="00F92E27">
      <w:pPr>
        <w:rPr>
          <w:lang w:eastAsia="zh-CN" w:bidi="hi-IN"/>
        </w:rPr>
      </w:pPr>
    </w:p>
    <w:p w14:paraId="3C01C6CB" w14:textId="72C8AFC1" w:rsidR="00F92E27" w:rsidRDefault="00F92E27" w:rsidP="00C0284A">
      <w:pPr>
        <w:rPr>
          <w:i/>
          <w:iCs/>
          <w:lang w:eastAsia="zh-CN" w:bidi="hi-IN"/>
        </w:rPr>
      </w:pPr>
      <w:r>
        <w:rPr>
          <w:i/>
          <w:iCs/>
          <w:lang w:eastAsia="zh-CN" w:bidi="hi-IN"/>
        </w:rPr>
        <w:t>initializer list</w:t>
      </w:r>
    </w:p>
    <w:p w14:paraId="3B3AE0AF" w14:textId="7E7BB5F6" w:rsidR="00F92E27" w:rsidRDefault="00F92E27" w:rsidP="00C0284A">
      <w:pPr>
        <w:rPr>
          <w:rFonts w:ascii="SF Mono" w:eastAsia="Roboto Mono" w:hAnsi="SF Mono" w:cs="Roboto Mono"/>
          <w:noProof/>
          <w:kern w:val="3"/>
          <w:szCs w:val="20"/>
          <w:lang w:eastAsia="zh-CN" w:bidi="hi-IN"/>
        </w:rPr>
      </w:pPr>
      <w:r w:rsidRPr="00F92E27">
        <w:rPr>
          <w:rFonts w:ascii="SF Mono" w:eastAsia="Roboto Mono" w:hAnsi="SF Mono" w:cs="Roboto Mono"/>
          <w:noProof/>
          <w:kern w:val="3"/>
          <w:szCs w:val="20"/>
          <w:lang w:eastAsia="zh-CN" w:bidi="hi-IN"/>
        </w:rPr>
        <w:t>void assign</w:t>
      </w:r>
      <w:r w:rsidR="00892937">
        <w:rPr>
          <w:rFonts w:ascii="SF Mono" w:eastAsia="Roboto Mono" w:hAnsi="SF Mono" w:cs="Roboto Mono"/>
          <w:noProof/>
          <w:kern w:val="3"/>
          <w:szCs w:val="20"/>
          <w:lang w:eastAsia="zh-CN" w:bidi="hi-IN"/>
        </w:rPr>
        <w:t>(</w:t>
      </w:r>
      <w:r w:rsidRPr="00F92E27">
        <w:rPr>
          <w:rFonts w:ascii="SF Mono" w:eastAsia="Roboto Mono" w:hAnsi="SF Mono" w:cs="Roboto Mono"/>
          <w:i/>
          <w:iCs/>
          <w:noProof/>
          <w:kern w:val="3"/>
          <w:sz w:val="18"/>
          <w:szCs w:val="18"/>
          <w:lang w:eastAsia="zh-CN" w:bidi="hi-IN"/>
        </w:rPr>
        <w:t>initializer_list&lt;value_type&gt; il</w:t>
      </w:r>
      <w:r w:rsidRPr="00F92E27">
        <w:rPr>
          <w:rFonts w:ascii="SF Mono" w:eastAsia="Roboto Mono" w:hAnsi="SF Mono" w:cs="Roboto Mono"/>
          <w:noProof/>
          <w:kern w:val="3"/>
          <w:szCs w:val="20"/>
          <w:lang w:eastAsia="zh-CN" w:bidi="hi-IN"/>
        </w:rPr>
        <w:t>);</w:t>
      </w:r>
    </w:p>
    <w:p w14:paraId="2567B138" w14:textId="3F99E3A8" w:rsidR="00F92E27" w:rsidRDefault="00F92E27" w:rsidP="00C0284A">
      <w:pPr>
        <w:rPr>
          <w:lang w:eastAsia="zh-CN" w:bidi="hi-IN"/>
        </w:rPr>
      </w:pPr>
      <w:r>
        <w:rPr>
          <w:lang w:eastAsia="zh-CN" w:bidi="hi-IN"/>
        </w:rPr>
        <w:tab/>
        <w:t xml:space="preserve">Replace contents of vector, new contents are copies of the values passed as initializer list, in same order. </w:t>
      </w:r>
    </w:p>
    <w:p w14:paraId="6F8E36C8" w14:textId="77777777" w:rsidR="00F92E27" w:rsidRPr="00C0284A" w:rsidRDefault="00F92E27" w:rsidP="00C0284A">
      <w:pPr>
        <w:rPr>
          <w:lang w:eastAsia="zh-CN" w:bidi="hi-IN"/>
        </w:rPr>
      </w:pPr>
    </w:p>
    <w:p w14:paraId="03A08478" w14:textId="35FC053D" w:rsidR="00F92E27" w:rsidRDefault="00F92E27" w:rsidP="00C0284A">
      <w:pPr>
        <w:pStyle w:val="code-definition"/>
      </w:pPr>
      <w:r>
        <w:t>push_back(</w:t>
      </w:r>
      <w:r>
        <w:rPr>
          <w:i/>
          <w:iCs/>
          <w:sz w:val="18"/>
          <w:szCs w:val="18"/>
        </w:rPr>
        <w:t>const value_type&amp; val</w:t>
      </w:r>
      <w:r>
        <w:t>)</w:t>
      </w:r>
    </w:p>
    <w:p w14:paraId="6DAE1B04" w14:textId="04BD6EF1" w:rsidR="00C0284A" w:rsidRDefault="00C0284A" w:rsidP="00C0284A">
      <w:pPr>
        <w:pStyle w:val="code-definition"/>
      </w:pPr>
      <w:r>
        <w:t>push_back(</w:t>
      </w:r>
      <w:r w:rsidR="00F92E27">
        <w:rPr>
          <w:i/>
          <w:iCs/>
          <w:sz w:val="18"/>
          <w:szCs w:val="18"/>
        </w:rPr>
        <w:t>value_type&amp;&amp; val</w:t>
      </w:r>
      <w:r>
        <w:t>)</w:t>
      </w:r>
    </w:p>
    <w:p w14:paraId="3FE66C77" w14:textId="7151FCDF" w:rsidR="00C0284A" w:rsidRPr="00892937" w:rsidRDefault="00F92E27" w:rsidP="00C0284A">
      <w:pPr>
        <w:rPr>
          <w:lang w:eastAsia="zh-CN" w:bidi="hi-IN"/>
        </w:rPr>
      </w:pPr>
      <w:r>
        <w:rPr>
          <w:lang w:eastAsia="zh-CN" w:bidi="hi-IN"/>
        </w:rPr>
        <w:tab/>
        <w:t>Add a new element to the end of the vector</w:t>
      </w:r>
      <w:r w:rsidR="00892937">
        <w:rPr>
          <w:lang w:eastAsia="zh-CN" w:bidi="hi-IN"/>
        </w:rPr>
        <w:t xml:space="preserve">. The content of </w:t>
      </w:r>
      <w:proofErr w:type="spellStart"/>
      <w:r w:rsidR="00892937">
        <w:rPr>
          <w:i/>
          <w:iCs/>
          <w:lang w:eastAsia="zh-CN" w:bidi="hi-IN"/>
        </w:rPr>
        <w:t>val</w:t>
      </w:r>
      <w:proofErr w:type="spellEnd"/>
      <w:r w:rsidR="00892937">
        <w:rPr>
          <w:lang w:eastAsia="zh-CN" w:bidi="hi-IN"/>
        </w:rPr>
        <w:t xml:space="preserve"> is copied (or moved) to the new element. </w:t>
      </w:r>
    </w:p>
    <w:p w14:paraId="60148576" w14:textId="77777777" w:rsidR="00F92E27" w:rsidRPr="00C0284A" w:rsidRDefault="00F92E27" w:rsidP="00C0284A">
      <w:pPr>
        <w:rPr>
          <w:lang w:eastAsia="zh-CN" w:bidi="hi-IN"/>
        </w:rPr>
      </w:pPr>
    </w:p>
    <w:p w14:paraId="511A283D" w14:textId="04AC9FE2" w:rsidR="00C0284A" w:rsidRDefault="00C0284A" w:rsidP="00C0284A">
      <w:pPr>
        <w:pStyle w:val="code-definition"/>
      </w:pPr>
      <w:r>
        <w:t>pop_back()</w:t>
      </w:r>
    </w:p>
    <w:p w14:paraId="6D7E545A" w14:textId="648821DF" w:rsidR="00C0284A" w:rsidRDefault="00892937" w:rsidP="00C0284A">
      <w:pPr>
        <w:rPr>
          <w:lang w:eastAsia="zh-CN" w:bidi="hi-IN"/>
        </w:rPr>
      </w:pPr>
      <w:r>
        <w:rPr>
          <w:lang w:eastAsia="zh-CN" w:bidi="hi-IN"/>
        </w:rPr>
        <w:tab/>
        <w:t xml:space="preserve">Removes the last element in the vector. Behaviour is undefined for an empty vector. </w:t>
      </w:r>
    </w:p>
    <w:p w14:paraId="61A3BD25" w14:textId="55886511" w:rsidR="00892937" w:rsidRDefault="00892937" w:rsidP="00C0284A">
      <w:pPr>
        <w:rPr>
          <w:lang w:eastAsia="zh-CN" w:bidi="hi-IN"/>
        </w:rPr>
      </w:pPr>
    </w:p>
    <w:p w14:paraId="6C9A1D15" w14:textId="50322269" w:rsidR="00892937" w:rsidRPr="00892937" w:rsidRDefault="00892937" w:rsidP="00C0284A">
      <w:pPr>
        <w:rPr>
          <w:i/>
          <w:iCs/>
          <w:lang w:eastAsia="zh-CN" w:bidi="hi-IN"/>
        </w:rPr>
      </w:pPr>
      <w:r>
        <w:rPr>
          <w:i/>
          <w:iCs/>
          <w:lang w:eastAsia="zh-CN" w:bidi="hi-IN"/>
        </w:rPr>
        <w:t>single element</w:t>
      </w:r>
    </w:p>
    <w:p w14:paraId="2F1DDE46" w14:textId="10184CA7" w:rsidR="00892937" w:rsidRDefault="00892937" w:rsidP="00C0284A">
      <w:pPr>
        <w:rPr>
          <w:rFonts w:ascii="SF Mono" w:eastAsia="Roboto Mono" w:hAnsi="SF Mono" w:cs="Roboto Mono"/>
          <w:noProof/>
          <w:kern w:val="3"/>
          <w:szCs w:val="20"/>
          <w:lang w:eastAsia="zh-CN" w:bidi="hi-IN"/>
        </w:rPr>
      </w:pPr>
      <w:r w:rsidRPr="00892937">
        <w:rPr>
          <w:rFonts w:ascii="SF Mono" w:eastAsia="Roboto Mono" w:hAnsi="SF Mono" w:cs="Roboto Mono"/>
          <w:noProof/>
          <w:kern w:val="3"/>
          <w:szCs w:val="20"/>
          <w:lang w:eastAsia="zh-CN" w:bidi="hi-IN"/>
        </w:rPr>
        <w:t>iterator insert(</w:t>
      </w:r>
      <w:r w:rsidRPr="00892937">
        <w:rPr>
          <w:rFonts w:ascii="SF Mono" w:eastAsia="Roboto Mono" w:hAnsi="SF Mono" w:cs="Roboto Mono"/>
          <w:i/>
          <w:iCs/>
          <w:noProof/>
          <w:kern w:val="3"/>
          <w:sz w:val="18"/>
          <w:szCs w:val="18"/>
          <w:lang w:eastAsia="zh-CN" w:bidi="hi-IN"/>
        </w:rPr>
        <w:t>const_iterator position, const value_type&amp; val</w:t>
      </w:r>
      <w:r w:rsidRPr="00892937">
        <w:rPr>
          <w:rFonts w:ascii="SF Mono" w:eastAsia="Roboto Mono" w:hAnsi="SF Mono" w:cs="Roboto Mono"/>
          <w:noProof/>
          <w:kern w:val="3"/>
          <w:szCs w:val="20"/>
          <w:lang w:eastAsia="zh-CN" w:bidi="hi-IN"/>
        </w:rPr>
        <w:t>)</w:t>
      </w:r>
    </w:p>
    <w:p w14:paraId="10E92CB4" w14:textId="290FD23B" w:rsidR="00892937" w:rsidRDefault="00892937" w:rsidP="00C0284A">
      <w:pPr>
        <w:rPr>
          <w:i/>
          <w:iCs/>
          <w:lang w:eastAsia="zh-CN" w:bidi="hi-IN"/>
        </w:rPr>
      </w:pPr>
      <w:r>
        <w:rPr>
          <w:i/>
          <w:iCs/>
          <w:lang w:eastAsia="zh-CN" w:bidi="hi-IN"/>
        </w:rPr>
        <w:t>fill</w:t>
      </w:r>
    </w:p>
    <w:p w14:paraId="48623B6E" w14:textId="0F414E0E" w:rsidR="00892937" w:rsidRDefault="00892937" w:rsidP="00C0284A">
      <w:pPr>
        <w:rPr>
          <w:rFonts w:ascii="SF Mono" w:eastAsia="Roboto Mono" w:hAnsi="SF Mono" w:cs="Roboto Mono"/>
          <w:noProof/>
          <w:kern w:val="3"/>
          <w:szCs w:val="20"/>
          <w:lang w:eastAsia="zh-CN" w:bidi="hi-IN"/>
        </w:rPr>
      </w:pPr>
      <w:r w:rsidRPr="00892937">
        <w:rPr>
          <w:rFonts w:ascii="SF Mono" w:eastAsia="Roboto Mono" w:hAnsi="SF Mono" w:cs="Roboto Mono"/>
          <w:noProof/>
          <w:kern w:val="3"/>
          <w:szCs w:val="20"/>
          <w:lang w:eastAsia="zh-CN" w:bidi="hi-IN"/>
        </w:rPr>
        <w:t>iterator insert(</w:t>
      </w:r>
      <w:r w:rsidRPr="00892937">
        <w:rPr>
          <w:rFonts w:ascii="SF Mono" w:eastAsia="Roboto Mono" w:hAnsi="SF Mono" w:cs="Roboto Mono"/>
          <w:i/>
          <w:iCs/>
          <w:noProof/>
          <w:kern w:val="3"/>
          <w:sz w:val="18"/>
          <w:szCs w:val="18"/>
          <w:lang w:eastAsia="zh-CN" w:bidi="hi-IN"/>
        </w:rPr>
        <w:t>const_iterator position, size_type n, const value_type&amp; val</w:t>
      </w:r>
      <w:r w:rsidRPr="00892937">
        <w:rPr>
          <w:rFonts w:ascii="SF Mono" w:eastAsia="Roboto Mono" w:hAnsi="SF Mono" w:cs="Roboto Mono"/>
          <w:noProof/>
          <w:kern w:val="3"/>
          <w:szCs w:val="20"/>
          <w:lang w:eastAsia="zh-CN" w:bidi="hi-IN"/>
        </w:rPr>
        <w:t>)</w:t>
      </w:r>
    </w:p>
    <w:p w14:paraId="41425B6D" w14:textId="2FD4CE8B" w:rsidR="00892937" w:rsidRDefault="00892937" w:rsidP="00C0284A">
      <w:pPr>
        <w:rPr>
          <w:i/>
          <w:iCs/>
          <w:lang w:eastAsia="zh-CN" w:bidi="hi-IN"/>
        </w:rPr>
      </w:pPr>
      <w:r>
        <w:rPr>
          <w:i/>
          <w:iCs/>
          <w:lang w:eastAsia="zh-CN" w:bidi="hi-IN"/>
        </w:rPr>
        <w:t>range</w:t>
      </w:r>
    </w:p>
    <w:p w14:paraId="2BBE2D11" w14:textId="77777777" w:rsidR="00892937" w:rsidRPr="00892937" w:rsidRDefault="00892937" w:rsidP="00892937">
      <w:pPr>
        <w:rPr>
          <w:rFonts w:ascii="SF Mono" w:eastAsia="Roboto Mono" w:hAnsi="SF Mono" w:cs="Roboto Mono"/>
          <w:noProof/>
          <w:kern w:val="3"/>
          <w:szCs w:val="20"/>
          <w:lang w:eastAsia="zh-CN" w:bidi="hi-IN"/>
        </w:rPr>
      </w:pPr>
      <w:r w:rsidRPr="00892937">
        <w:rPr>
          <w:rFonts w:ascii="SF Mono" w:eastAsia="Roboto Mono" w:hAnsi="SF Mono" w:cs="Roboto Mono"/>
          <w:noProof/>
          <w:kern w:val="3"/>
          <w:szCs w:val="20"/>
          <w:lang w:eastAsia="zh-CN" w:bidi="hi-IN"/>
        </w:rPr>
        <w:t>template &lt;class InputIterator&gt;</w:t>
      </w:r>
    </w:p>
    <w:p w14:paraId="0A31823F" w14:textId="575C2914" w:rsidR="00892937" w:rsidRDefault="00892937" w:rsidP="00892937">
      <w:pPr>
        <w:rPr>
          <w:rFonts w:ascii="SF Mono" w:eastAsia="Roboto Mono" w:hAnsi="SF Mono" w:cs="Roboto Mono"/>
          <w:noProof/>
          <w:kern w:val="3"/>
          <w:szCs w:val="20"/>
          <w:lang w:eastAsia="zh-CN" w:bidi="hi-IN"/>
        </w:rPr>
      </w:pPr>
      <w:r w:rsidRPr="00892937">
        <w:rPr>
          <w:rFonts w:ascii="SF Mono" w:eastAsia="Roboto Mono" w:hAnsi="SF Mono" w:cs="Roboto Mono"/>
          <w:noProof/>
          <w:kern w:val="3"/>
          <w:szCs w:val="20"/>
          <w:lang w:eastAsia="zh-CN" w:bidi="hi-IN"/>
        </w:rPr>
        <w:t>iterator insert(</w:t>
      </w:r>
      <w:r w:rsidRPr="00892937">
        <w:rPr>
          <w:rFonts w:ascii="SF Mono" w:eastAsia="Roboto Mono" w:hAnsi="SF Mono" w:cs="Roboto Mono"/>
          <w:i/>
          <w:iCs/>
          <w:noProof/>
          <w:kern w:val="3"/>
          <w:sz w:val="18"/>
          <w:szCs w:val="18"/>
          <w:lang w:eastAsia="zh-CN" w:bidi="hi-IN"/>
        </w:rPr>
        <w:t>const_iterator position, InputIterator first, InputIterator last</w:t>
      </w:r>
      <w:r w:rsidRPr="00892937">
        <w:rPr>
          <w:rFonts w:ascii="SF Mono" w:eastAsia="Roboto Mono" w:hAnsi="SF Mono" w:cs="Roboto Mono"/>
          <w:noProof/>
          <w:kern w:val="3"/>
          <w:szCs w:val="20"/>
          <w:lang w:eastAsia="zh-CN" w:bidi="hi-IN"/>
        </w:rPr>
        <w:t>)</w:t>
      </w:r>
    </w:p>
    <w:p w14:paraId="6D02846F" w14:textId="078839D7" w:rsidR="00892937" w:rsidRDefault="00892937" w:rsidP="00892937">
      <w:pPr>
        <w:rPr>
          <w:i/>
          <w:iCs/>
          <w:lang w:eastAsia="zh-CN" w:bidi="hi-IN"/>
        </w:rPr>
      </w:pPr>
      <w:r>
        <w:rPr>
          <w:i/>
          <w:iCs/>
          <w:lang w:eastAsia="zh-CN" w:bidi="hi-IN"/>
        </w:rPr>
        <w:t>move</w:t>
      </w:r>
    </w:p>
    <w:p w14:paraId="22710539" w14:textId="05A0D4BD" w:rsidR="00892937" w:rsidRDefault="00892937" w:rsidP="00C0284A">
      <w:pPr>
        <w:rPr>
          <w:rFonts w:ascii="SF Mono" w:eastAsia="Roboto Mono" w:hAnsi="SF Mono" w:cs="Roboto Mono"/>
          <w:noProof/>
          <w:kern w:val="3"/>
          <w:szCs w:val="20"/>
          <w:lang w:eastAsia="zh-CN" w:bidi="hi-IN"/>
        </w:rPr>
      </w:pPr>
      <w:r w:rsidRPr="00892937">
        <w:rPr>
          <w:rFonts w:ascii="SF Mono" w:eastAsia="Roboto Mono" w:hAnsi="SF Mono" w:cs="Roboto Mono"/>
          <w:noProof/>
          <w:kern w:val="3"/>
          <w:szCs w:val="20"/>
          <w:lang w:eastAsia="zh-CN" w:bidi="hi-IN"/>
        </w:rPr>
        <w:t>iterator insert(</w:t>
      </w:r>
      <w:r w:rsidRPr="00892937">
        <w:rPr>
          <w:rFonts w:ascii="SF Mono" w:eastAsia="Roboto Mono" w:hAnsi="SF Mono" w:cs="Roboto Mono"/>
          <w:i/>
          <w:iCs/>
          <w:noProof/>
          <w:kern w:val="3"/>
          <w:sz w:val="18"/>
          <w:szCs w:val="18"/>
          <w:lang w:eastAsia="zh-CN" w:bidi="hi-IN"/>
        </w:rPr>
        <w:t>const_iterator position, value_type&amp;&amp; val</w:t>
      </w:r>
      <w:r w:rsidRPr="00892937">
        <w:rPr>
          <w:rFonts w:ascii="SF Mono" w:eastAsia="Roboto Mono" w:hAnsi="SF Mono" w:cs="Roboto Mono"/>
          <w:noProof/>
          <w:kern w:val="3"/>
          <w:szCs w:val="20"/>
          <w:lang w:eastAsia="zh-CN" w:bidi="hi-IN"/>
        </w:rPr>
        <w:t>)</w:t>
      </w:r>
    </w:p>
    <w:p w14:paraId="164508EB" w14:textId="244AC017" w:rsidR="00892937" w:rsidRDefault="00892937" w:rsidP="00C0284A">
      <w:pPr>
        <w:rPr>
          <w:i/>
          <w:iCs/>
          <w:lang w:eastAsia="zh-CN" w:bidi="hi-IN"/>
        </w:rPr>
      </w:pPr>
      <w:r>
        <w:rPr>
          <w:i/>
          <w:iCs/>
          <w:lang w:eastAsia="zh-CN" w:bidi="hi-IN"/>
        </w:rPr>
        <w:t>initializer list</w:t>
      </w:r>
    </w:p>
    <w:p w14:paraId="30180C25" w14:textId="2CF09A2E" w:rsidR="00892937" w:rsidRDefault="00892937" w:rsidP="00C0284A">
      <w:pPr>
        <w:rPr>
          <w:rFonts w:ascii="SF Mono" w:eastAsia="Roboto Mono" w:hAnsi="SF Mono" w:cs="Roboto Mono"/>
          <w:noProof/>
          <w:kern w:val="3"/>
          <w:szCs w:val="20"/>
          <w:lang w:eastAsia="zh-CN" w:bidi="hi-IN"/>
        </w:rPr>
      </w:pPr>
      <w:r w:rsidRPr="00892937">
        <w:rPr>
          <w:rFonts w:ascii="SF Mono" w:eastAsia="Roboto Mono" w:hAnsi="SF Mono" w:cs="Roboto Mono"/>
          <w:noProof/>
          <w:kern w:val="3"/>
          <w:szCs w:val="20"/>
          <w:lang w:eastAsia="zh-CN" w:bidi="hi-IN"/>
        </w:rPr>
        <w:t>iterator insert(</w:t>
      </w:r>
      <w:r w:rsidRPr="00892937">
        <w:rPr>
          <w:rFonts w:ascii="SF Mono" w:eastAsia="Roboto Mono" w:hAnsi="SF Mono" w:cs="Roboto Mono"/>
          <w:i/>
          <w:iCs/>
          <w:noProof/>
          <w:kern w:val="3"/>
          <w:sz w:val="18"/>
          <w:szCs w:val="18"/>
          <w:lang w:eastAsia="zh-CN" w:bidi="hi-IN"/>
        </w:rPr>
        <w:t>const_iterator position, initializer_list&lt;value_type&gt; il</w:t>
      </w:r>
      <w:r w:rsidRPr="00892937">
        <w:rPr>
          <w:rFonts w:ascii="SF Mono" w:eastAsia="Roboto Mono" w:hAnsi="SF Mono" w:cs="Roboto Mono"/>
          <w:noProof/>
          <w:kern w:val="3"/>
          <w:szCs w:val="20"/>
          <w:lang w:eastAsia="zh-CN" w:bidi="hi-IN"/>
        </w:rPr>
        <w:t>)</w:t>
      </w:r>
    </w:p>
    <w:p w14:paraId="2557937B" w14:textId="54341893" w:rsidR="00892937" w:rsidRPr="00892937" w:rsidRDefault="00892937" w:rsidP="00892937">
      <w:pPr>
        <w:ind w:left="700"/>
        <w:rPr>
          <w:rFonts w:eastAsia="Roboto Mono"/>
          <w:noProof/>
          <w:lang w:eastAsia="zh-CN" w:bidi="hi-IN"/>
        </w:rPr>
      </w:pPr>
      <w:r>
        <w:rPr>
          <w:rFonts w:eastAsia="Roboto Mono"/>
          <w:noProof/>
          <w:lang w:eastAsia="zh-CN" w:bidi="hi-IN"/>
        </w:rPr>
        <w:t xml:space="preserve">Vector is extended by inserting new elements before the specified </w:t>
      </w:r>
      <w:r>
        <w:rPr>
          <w:rFonts w:eastAsia="Roboto Mono"/>
          <w:i/>
          <w:iCs/>
          <w:noProof/>
          <w:lang w:eastAsia="zh-CN" w:bidi="hi-IN"/>
        </w:rPr>
        <w:t>position</w:t>
      </w:r>
      <w:r>
        <w:rPr>
          <w:rFonts w:eastAsia="Roboto Mono"/>
          <w:noProof/>
          <w:lang w:eastAsia="zh-CN" w:bidi="hi-IN"/>
        </w:rPr>
        <w:t>. Returns an iterator pointing to the first of the newely inserted elements.</w:t>
      </w:r>
    </w:p>
    <w:p w14:paraId="09747BE1" w14:textId="77777777" w:rsidR="00892937" w:rsidRPr="00C0284A" w:rsidRDefault="00892937" w:rsidP="00C0284A">
      <w:pPr>
        <w:rPr>
          <w:lang w:eastAsia="zh-CN" w:bidi="hi-IN"/>
        </w:rPr>
      </w:pPr>
    </w:p>
    <w:p w14:paraId="5526FEEF" w14:textId="471C2924" w:rsidR="00892937" w:rsidRDefault="007D7004" w:rsidP="00C0284A">
      <w:pPr>
        <w:pStyle w:val="code-definition"/>
      </w:pPr>
      <w:r>
        <w:t xml:space="preserve">iterator </w:t>
      </w:r>
      <w:r w:rsidR="00892937">
        <w:t>erase(</w:t>
      </w:r>
      <w:r w:rsidR="00892937">
        <w:rPr>
          <w:i/>
          <w:iCs/>
          <w:sz w:val="18"/>
          <w:szCs w:val="18"/>
        </w:rPr>
        <w:t>const_iterator position</w:t>
      </w:r>
      <w:r w:rsidR="00892937">
        <w:t>)</w:t>
      </w:r>
    </w:p>
    <w:p w14:paraId="6FACAC03" w14:textId="674FAFE8" w:rsidR="00C0284A" w:rsidRDefault="007D7004" w:rsidP="00C0284A">
      <w:pPr>
        <w:pStyle w:val="code-definition"/>
      </w:pPr>
      <w:r>
        <w:t xml:space="preserve">iterator </w:t>
      </w:r>
      <w:r w:rsidR="00C0284A">
        <w:t>erase(</w:t>
      </w:r>
      <w:r w:rsidR="00892937">
        <w:rPr>
          <w:i/>
          <w:iCs/>
          <w:sz w:val="18"/>
          <w:szCs w:val="18"/>
        </w:rPr>
        <w:t>const_iterator first, const_iterator last</w:t>
      </w:r>
      <w:r w:rsidR="00C0284A">
        <w:t>)</w:t>
      </w:r>
    </w:p>
    <w:p w14:paraId="460EFB7B" w14:textId="41182307" w:rsidR="00C0284A" w:rsidRPr="00892937" w:rsidRDefault="00892937" w:rsidP="007D7004">
      <w:pPr>
        <w:ind w:left="700"/>
        <w:rPr>
          <w:lang w:eastAsia="zh-CN" w:bidi="hi-IN"/>
        </w:rPr>
      </w:pPr>
      <w:r>
        <w:rPr>
          <w:lang w:eastAsia="zh-CN" w:bidi="hi-IN"/>
        </w:rPr>
        <w:t xml:space="preserve">Remove from the vector either a single element (position) or a range of elements </w:t>
      </w:r>
      <w:r>
        <w:rPr>
          <w:i/>
          <w:iCs/>
          <w:lang w:eastAsia="zh-CN" w:bidi="hi-IN"/>
        </w:rPr>
        <w:t>[first, last)</w:t>
      </w:r>
      <w:r>
        <w:rPr>
          <w:lang w:eastAsia="zh-CN" w:bidi="hi-IN"/>
        </w:rPr>
        <w:t xml:space="preserve">. </w:t>
      </w:r>
      <w:r w:rsidR="007D7004">
        <w:rPr>
          <w:lang w:eastAsia="zh-CN" w:bidi="hi-IN"/>
        </w:rPr>
        <w:t xml:space="preserve">Returns an iterator pointing to the new location of the element that followed the last element erased (or the container end if the last element was erased). </w:t>
      </w:r>
    </w:p>
    <w:p w14:paraId="2210EB4E" w14:textId="77777777" w:rsidR="00892937" w:rsidRPr="00C0284A" w:rsidRDefault="00892937" w:rsidP="00C0284A">
      <w:pPr>
        <w:rPr>
          <w:lang w:eastAsia="zh-CN" w:bidi="hi-IN"/>
        </w:rPr>
      </w:pPr>
    </w:p>
    <w:p w14:paraId="6064A652" w14:textId="4AD13A0B" w:rsidR="00C0284A" w:rsidRDefault="00C0284A" w:rsidP="00C0284A">
      <w:pPr>
        <w:pStyle w:val="code-definition"/>
      </w:pPr>
      <w:r>
        <w:t>swap(</w:t>
      </w:r>
      <w:r w:rsidR="007D7004">
        <w:rPr>
          <w:i/>
          <w:iCs/>
          <w:sz w:val="18"/>
          <w:szCs w:val="18"/>
        </w:rPr>
        <w:t>vector&amp; x</w:t>
      </w:r>
      <w:r>
        <w:t>)</w:t>
      </w:r>
    </w:p>
    <w:p w14:paraId="6F62CB4F" w14:textId="73920B12" w:rsidR="00C0284A" w:rsidRPr="007D7004" w:rsidRDefault="007D7004" w:rsidP="00C0284A">
      <w:pPr>
        <w:rPr>
          <w:lang w:eastAsia="zh-CN" w:bidi="hi-IN"/>
        </w:rPr>
      </w:pPr>
      <w:r>
        <w:rPr>
          <w:lang w:eastAsia="zh-CN" w:bidi="hi-IN"/>
        </w:rPr>
        <w:tab/>
        <w:t xml:space="preserve">Exchanges the contents of vector with that of </w:t>
      </w:r>
      <w:r>
        <w:rPr>
          <w:i/>
          <w:iCs/>
          <w:lang w:eastAsia="zh-CN" w:bidi="hi-IN"/>
        </w:rPr>
        <w:t>x</w:t>
      </w:r>
      <w:r>
        <w:rPr>
          <w:lang w:eastAsia="zh-CN" w:bidi="hi-IN"/>
        </w:rPr>
        <w:t xml:space="preserve">, which is another vector of the same type. </w:t>
      </w:r>
    </w:p>
    <w:p w14:paraId="13778400" w14:textId="77777777" w:rsidR="007D7004" w:rsidRPr="00C0284A" w:rsidRDefault="007D7004" w:rsidP="00C0284A">
      <w:pPr>
        <w:rPr>
          <w:lang w:eastAsia="zh-CN" w:bidi="hi-IN"/>
        </w:rPr>
      </w:pPr>
    </w:p>
    <w:p w14:paraId="2F713E17" w14:textId="09B32059" w:rsidR="00C0284A" w:rsidRDefault="00C0284A" w:rsidP="00C0284A">
      <w:pPr>
        <w:pStyle w:val="code-definition"/>
      </w:pPr>
      <w:r>
        <w:t>clear()</w:t>
      </w:r>
    </w:p>
    <w:p w14:paraId="37ECB233" w14:textId="65CC6A49" w:rsidR="002A1594" w:rsidRDefault="002A1594" w:rsidP="002A1594">
      <w:pPr>
        <w:rPr>
          <w:lang w:eastAsia="zh-CN" w:bidi="hi-IN"/>
        </w:rPr>
      </w:pPr>
      <w:r>
        <w:rPr>
          <w:lang w:eastAsia="zh-CN" w:bidi="hi-IN"/>
        </w:rPr>
        <w:tab/>
        <w:t xml:space="preserve">Remove all elements from the vector (which are destroyed). </w:t>
      </w:r>
    </w:p>
    <w:p w14:paraId="73430727" w14:textId="77777777" w:rsidR="002A1594" w:rsidRPr="002A1594" w:rsidRDefault="002A1594" w:rsidP="002A1594">
      <w:pPr>
        <w:rPr>
          <w:lang w:eastAsia="zh-CN" w:bidi="hi-IN"/>
        </w:rPr>
      </w:pPr>
    </w:p>
    <w:p w14:paraId="2A575634" w14:textId="77777777" w:rsidR="002A1594" w:rsidRDefault="002A1594">
      <w:pPr>
        <w:autoSpaceDN w:val="0"/>
        <w:textAlignment w:val="baseline"/>
        <w:rPr>
          <w:rFonts w:ascii="SF Mono" w:eastAsia="Roboto Mono" w:hAnsi="SF Mono" w:cs="Roboto Mono"/>
          <w:noProof/>
          <w:kern w:val="3"/>
          <w:szCs w:val="20"/>
          <w:lang w:eastAsia="zh-CN" w:bidi="hi-IN"/>
        </w:rPr>
      </w:pPr>
      <w:r>
        <w:rPr>
          <w:rFonts w:ascii="SF Mono" w:eastAsia="Roboto Mono" w:hAnsi="SF Mono" w:cs="Roboto Mono"/>
          <w:noProof/>
          <w:kern w:val="3"/>
          <w:szCs w:val="20"/>
          <w:lang w:eastAsia="zh-CN" w:bidi="hi-IN"/>
        </w:rPr>
        <w:br w:type="page"/>
      </w:r>
    </w:p>
    <w:p w14:paraId="6A18604D" w14:textId="49B7C6ED" w:rsidR="002A1594" w:rsidRPr="002A1594" w:rsidRDefault="002A1594" w:rsidP="002A1594">
      <w:pPr>
        <w:rPr>
          <w:rFonts w:ascii="SF Mono" w:eastAsia="Roboto Mono" w:hAnsi="SF Mono" w:cs="Roboto Mono"/>
          <w:noProof/>
          <w:kern w:val="3"/>
          <w:szCs w:val="20"/>
          <w:lang w:eastAsia="zh-CN" w:bidi="hi-IN"/>
        </w:rPr>
      </w:pPr>
      <w:r w:rsidRPr="002A1594">
        <w:rPr>
          <w:rFonts w:ascii="SF Mono" w:eastAsia="Roboto Mono" w:hAnsi="SF Mono" w:cs="Roboto Mono"/>
          <w:noProof/>
          <w:kern w:val="3"/>
          <w:szCs w:val="20"/>
          <w:lang w:eastAsia="zh-CN" w:bidi="hi-IN"/>
        </w:rPr>
        <w:lastRenderedPageBreak/>
        <w:t>template &lt;class... Args&gt;</w:t>
      </w:r>
    </w:p>
    <w:p w14:paraId="7828219A" w14:textId="04E469B4" w:rsidR="00C0284A" w:rsidRDefault="002A1594" w:rsidP="002A1594">
      <w:pPr>
        <w:rPr>
          <w:rFonts w:ascii="SF Mono" w:eastAsia="Roboto Mono" w:hAnsi="SF Mono" w:cs="Roboto Mono"/>
          <w:noProof/>
          <w:kern w:val="3"/>
          <w:szCs w:val="20"/>
          <w:lang w:eastAsia="zh-CN" w:bidi="hi-IN"/>
        </w:rPr>
      </w:pPr>
      <w:r w:rsidRPr="002A1594">
        <w:rPr>
          <w:rFonts w:ascii="SF Mono" w:eastAsia="Roboto Mono" w:hAnsi="SF Mono" w:cs="Roboto Mono"/>
          <w:noProof/>
          <w:kern w:val="3"/>
          <w:szCs w:val="20"/>
          <w:lang w:eastAsia="zh-CN" w:bidi="hi-IN"/>
        </w:rPr>
        <w:t>iterator emplace(</w:t>
      </w:r>
      <w:r w:rsidRPr="002A1594">
        <w:rPr>
          <w:rFonts w:ascii="SF Mono" w:eastAsia="Roboto Mono" w:hAnsi="SF Mono" w:cs="Roboto Mono"/>
          <w:i/>
          <w:iCs/>
          <w:noProof/>
          <w:kern w:val="3"/>
          <w:sz w:val="18"/>
          <w:szCs w:val="18"/>
          <w:lang w:eastAsia="zh-CN" w:bidi="hi-IN"/>
        </w:rPr>
        <w:t>const_iterator position, Args&amp;&amp;... args</w:t>
      </w:r>
      <w:r w:rsidRPr="002A1594">
        <w:rPr>
          <w:rFonts w:ascii="SF Mono" w:eastAsia="Roboto Mono" w:hAnsi="SF Mono" w:cs="Roboto Mono"/>
          <w:noProof/>
          <w:kern w:val="3"/>
          <w:szCs w:val="20"/>
          <w:lang w:eastAsia="zh-CN" w:bidi="hi-IN"/>
        </w:rPr>
        <w:t>)</w:t>
      </w:r>
    </w:p>
    <w:p w14:paraId="6E9FD612" w14:textId="7E66C5FA" w:rsidR="002A1594" w:rsidRPr="002A1594" w:rsidRDefault="002A1594" w:rsidP="002A1594">
      <w:pPr>
        <w:ind w:left="700"/>
        <w:rPr>
          <w:lang w:eastAsia="zh-CN" w:bidi="hi-IN"/>
        </w:rPr>
      </w:pPr>
      <w:r>
        <w:rPr>
          <w:lang w:eastAsia="zh-CN" w:bidi="hi-IN"/>
        </w:rPr>
        <w:t xml:space="preserve">The container is extended by inserting a new element at </w:t>
      </w:r>
      <w:r>
        <w:rPr>
          <w:i/>
          <w:iCs/>
          <w:lang w:eastAsia="zh-CN" w:bidi="hi-IN"/>
        </w:rPr>
        <w:t>position</w:t>
      </w:r>
      <w:r>
        <w:rPr>
          <w:lang w:eastAsia="zh-CN" w:bidi="hi-IN"/>
        </w:rPr>
        <w:t xml:space="preserve">. </w:t>
      </w:r>
      <w:bookmarkStart w:id="21" w:name="OLE_LINK13"/>
      <w:bookmarkStart w:id="22" w:name="OLE_LINK14"/>
      <w:r>
        <w:rPr>
          <w:lang w:eastAsia="zh-CN" w:bidi="hi-IN"/>
        </w:rPr>
        <w:t xml:space="preserve">This element is constructed in place using </w:t>
      </w:r>
      <w:proofErr w:type="spellStart"/>
      <w:r>
        <w:rPr>
          <w:i/>
          <w:iCs/>
          <w:lang w:eastAsia="zh-CN" w:bidi="hi-IN"/>
        </w:rPr>
        <w:t>args</w:t>
      </w:r>
      <w:proofErr w:type="spellEnd"/>
      <w:r>
        <w:rPr>
          <w:i/>
          <w:iCs/>
          <w:lang w:eastAsia="zh-CN" w:bidi="hi-IN"/>
        </w:rPr>
        <w:t xml:space="preserve"> </w:t>
      </w:r>
      <w:r>
        <w:rPr>
          <w:lang w:eastAsia="zh-CN" w:bidi="hi-IN"/>
        </w:rPr>
        <w:t xml:space="preserve">as arguments for its construction. Returns an iterator that points to the newly emplaced element. </w:t>
      </w:r>
    </w:p>
    <w:bookmarkEnd w:id="21"/>
    <w:bookmarkEnd w:id="22"/>
    <w:p w14:paraId="632E0755" w14:textId="77777777" w:rsidR="002A1594" w:rsidRPr="00C0284A" w:rsidRDefault="002A1594" w:rsidP="002A1594">
      <w:pPr>
        <w:rPr>
          <w:lang w:eastAsia="zh-CN" w:bidi="hi-IN"/>
        </w:rPr>
      </w:pPr>
    </w:p>
    <w:p w14:paraId="435A791F" w14:textId="369E05AF" w:rsidR="00C0284A" w:rsidRDefault="00C0284A" w:rsidP="00C0284A">
      <w:pPr>
        <w:pStyle w:val="code-definition"/>
      </w:pPr>
      <w:r>
        <w:t>emplace_back()</w:t>
      </w:r>
    </w:p>
    <w:p w14:paraId="2BDEB735" w14:textId="6E51888E" w:rsidR="002A1594" w:rsidRPr="002A1594" w:rsidRDefault="002A1594" w:rsidP="002A1594">
      <w:pPr>
        <w:ind w:left="700"/>
        <w:rPr>
          <w:lang w:eastAsia="zh-CN" w:bidi="hi-IN"/>
        </w:rPr>
      </w:pPr>
      <w:r>
        <w:rPr>
          <w:lang w:eastAsia="zh-CN" w:bidi="hi-IN"/>
        </w:rPr>
        <w:t xml:space="preserve">Inserts a new element at the end of the vector. This element is constructed in place using </w:t>
      </w:r>
      <w:proofErr w:type="spellStart"/>
      <w:r>
        <w:rPr>
          <w:i/>
          <w:iCs/>
          <w:lang w:eastAsia="zh-CN" w:bidi="hi-IN"/>
        </w:rPr>
        <w:t>args</w:t>
      </w:r>
      <w:proofErr w:type="spellEnd"/>
      <w:r>
        <w:rPr>
          <w:i/>
          <w:iCs/>
          <w:lang w:eastAsia="zh-CN" w:bidi="hi-IN"/>
        </w:rPr>
        <w:t xml:space="preserve"> </w:t>
      </w:r>
      <w:r>
        <w:rPr>
          <w:lang w:eastAsia="zh-CN" w:bidi="hi-IN"/>
        </w:rPr>
        <w:t xml:space="preserve">as arguments for its construction. Returns an iterator that points to the newly emplaced element. </w:t>
      </w:r>
    </w:p>
    <w:p w14:paraId="04B4EA63" w14:textId="77777777" w:rsidR="0051247F" w:rsidRDefault="0051247F" w:rsidP="0051247F"/>
    <w:p w14:paraId="5A461F2A" w14:textId="2C0F83EB" w:rsidR="0051247F" w:rsidRDefault="0051247F" w:rsidP="0051247F">
      <w:pPr>
        <w:pStyle w:val="Heading3"/>
      </w:pPr>
      <w:r>
        <w:t>allocator</w:t>
      </w:r>
    </w:p>
    <w:p w14:paraId="6A449387" w14:textId="4867F1EF" w:rsidR="0051247F" w:rsidRDefault="00C0284A" w:rsidP="00C0284A">
      <w:pPr>
        <w:pStyle w:val="code-definition"/>
      </w:pPr>
      <w:r>
        <w:t>get_allocator()</w:t>
      </w:r>
    </w:p>
    <w:p w14:paraId="634ADF55" w14:textId="7E51CFDC" w:rsidR="0051247F" w:rsidRDefault="002A1594" w:rsidP="0051247F">
      <w:r>
        <w:tab/>
        <w:t xml:space="preserve">Returns a copy of the allocator object associated with the vector. </w:t>
      </w:r>
    </w:p>
    <w:p w14:paraId="513930B9" w14:textId="77777777" w:rsidR="002A1594" w:rsidRDefault="002A1594" w:rsidP="0051247F"/>
    <w:p w14:paraId="204C5374" w14:textId="4B11F24B" w:rsidR="0051247F" w:rsidRDefault="0051247F" w:rsidP="0051247F">
      <w:pPr>
        <w:pStyle w:val="Heading3"/>
      </w:pPr>
      <w:r>
        <w:t>non-member function overloads</w:t>
      </w:r>
    </w:p>
    <w:p w14:paraId="0A89164B" w14:textId="5DE95258" w:rsidR="0051247F" w:rsidRDefault="00C0284A" w:rsidP="00C0284A">
      <w:pPr>
        <w:pStyle w:val="code-definition"/>
      </w:pPr>
      <w:r>
        <w:t>relational operators</w:t>
      </w:r>
      <w:r w:rsidR="00677D63">
        <w:t xml:space="preserve">: == != &lt; &lt;= &gt; &gt;= </w:t>
      </w:r>
    </w:p>
    <w:p w14:paraId="5B08E4D1" w14:textId="64A9A431" w:rsidR="00677D63" w:rsidRDefault="00677D63" w:rsidP="00677D63">
      <w:pPr>
        <w:rPr>
          <w:lang w:eastAsia="zh-CN" w:bidi="hi-IN"/>
        </w:rPr>
      </w:pPr>
      <w:r>
        <w:rPr>
          <w:lang w:eastAsia="zh-CN" w:bidi="hi-IN"/>
        </w:rPr>
        <w:tab/>
        <w:t xml:space="preserve">First compares LHS and RHS vector sizes, then compares elements sequentially. </w:t>
      </w:r>
    </w:p>
    <w:p w14:paraId="0379B760" w14:textId="77777777" w:rsidR="00677D63" w:rsidRPr="00677D63" w:rsidRDefault="00677D63" w:rsidP="00677D63">
      <w:pPr>
        <w:rPr>
          <w:lang w:eastAsia="zh-CN" w:bidi="hi-IN"/>
        </w:rPr>
      </w:pPr>
    </w:p>
    <w:p w14:paraId="58736367" w14:textId="77777777" w:rsidR="00677D63" w:rsidRPr="00677D63" w:rsidRDefault="00677D63" w:rsidP="00677D63">
      <w:pPr>
        <w:rPr>
          <w:rFonts w:ascii="SF Mono" w:eastAsia="Roboto Mono" w:hAnsi="SF Mono" w:cs="Roboto Mono"/>
          <w:noProof/>
          <w:kern w:val="3"/>
          <w:szCs w:val="20"/>
          <w:lang w:eastAsia="zh-CN" w:bidi="hi-IN"/>
        </w:rPr>
      </w:pPr>
      <w:r w:rsidRPr="00677D63">
        <w:rPr>
          <w:rFonts w:ascii="SF Mono" w:eastAsia="Roboto Mono" w:hAnsi="SF Mono" w:cs="Roboto Mono"/>
          <w:noProof/>
          <w:kern w:val="3"/>
          <w:szCs w:val="20"/>
          <w:lang w:eastAsia="zh-CN" w:bidi="hi-IN"/>
        </w:rPr>
        <w:t>template &lt;class T, class Alloc&gt;</w:t>
      </w:r>
    </w:p>
    <w:p w14:paraId="2F039295" w14:textId="373BF8AB" w:rsidR="00677D63" w:rsidRPr="00677D63" w:rsidRDefault="00677D63" w:rsidP="00677D63">
      <w:pPr>
        <w:rPr>
          <w:lang w:eastAsia="zh-CN" w:bidi="hi-IN"/>
        </w:rPr>
      </w:pPr>
      <w:r w:rsidRPr="00677D63">
        <w:rPr>
          <w:rFonts w:ascii="SF Mono" w:eastAsia="Roboto Mono" w:hAnsi="SF Mono" w:cs="Roboto Mono"/>
          <w:noProof/>
          <w:kern w:val="3"/>
          <w:szCs w:val="20"/>
          <w:lang w:eastAsia="zh-CN" w:bidi="hi-IN"/>
        </w:rPr>
        <w:t>void swap(</w:t>
      </w:r>
      <w:r w:rsidRPr="00677D63">
        <w:rPr>
          <w:rFonts w:ascii="SF Mono" w:eastAsia="Roboto Mono" w:hAnsi="SF Mono" w:cs="Roboto Mono"/>
          <w:i/>
          <w:iCs/>
          <w:noProof/>
          <w:kern w:val="3"/>
          <w:sz w:val="18"/>
          <w:szCs w:val="18"/>
          <w:lang w:eastAsia="zh-CN" w:bidi="hi-IN"/>
        </w:rPr>
        <w:t>vector&lt;T,Alloc&gt;&amp; x, vector&lt;T,Alloc&gt;&amp; y</w:t>
      </w:r>
      <w:r w:rsidRPr="00677D63">
        <w:rPr>
          <w:rFonts w:ascii="SF Mono" w:eastAsia="Roboto Mono" w:hAnsi="SF Mono" w:cs="Roboto Mono"/>
          <w:noProof/>
          <w:kern w:val="3"/>
          <w:szCs w:val="20"/>
          <w:lang w:eastAsia="zh-CN" w:bidi="hi-IN"/>
        </w:rPr>
        <w:t>);</w:t>
      </w:r>
    </w:p>
    <w:p w14:paraId="3BF97FE2" w14:textId="4DF973F4" w:rsidR="0051247F" w:rsidRPr="00677D63" w:rsidRDefault="00677D63" w:rsidP="00677D63">
      <w:pPr>
        <w:ind w:left="700"/>
      </w:pPr>
      <w:r>
        <w:t xml:space="preserve">The contents of the container </w:t>
      </w:r>
      <w:r>
        <w:rPr>
          <w:i/>
          <w:iCs/>
        </w:rPr>
        <w:t>x</w:t>
      </w:r>
      <w:r>
        <w:t xml:space="preserve"> are exchanged with those of </w:t>
      </w:r>
      <w:r>
        <w:rPr>
          <w:i/>
          <w:iCs/>
        </w:rPr>
        <w:t>y</w:t>
      </w:r>
      <w:r>
        <w:t xml:space="preserve">. Both containers must be of the same type. This is an overload of the utility function </w:t>
      </w:r>
      <w:proofErr w:type="gramStart"/>
      <w:r>
        <w:rPr>
          <w:i/>
          <w:iCs/>
        </w:rPr>
        <w:t>swap(</w:t>
      </w:r>
      <w:proofErr w:type="gramEnd"/>
      <w:r>
        <w:rPr>
          <w:i/>
          <w:iCs/>
        </w:rPr>
        <w:t>)</w:t>
      </w:r>
      <w:r>
        <w:t xml:space="preserve">. </w:t>
      </w:r>
    </w:p>
    <w:p w14:paraId="5AA59828" w14:textId="77777777" w:rsidR="00677D63" w:rsidRDefault="00677D63" w:rsidP="0051247F"/>
    <w:p w14:paraId="6674B434" w14:textId="27B8BF2F" w:rsidR="0051247F" w:rsidRDefault="0051247F" w:rsidP="0051247F">
      <w:pPr>
        <w:pStyle w:val="Heading3"/>
      </w:pPr>
      <w:r>
        <w:t>template specializations</w:t>
      </w:r>
    </w:p>
    <w:p w14:paraId="758B46B6" w14:textId="05AAD748" w:rsidR="0051247F" w:rsidRDefault="00C0284A" w:rsidP="00C0284A">
      <w:pPr>
        <w:pStyle w:val="code-definition"/>
      </w:pPr>
      <w:r>
        <w:t>vector&lt;bool&gt;</w:t>
      </w:r>
    </w:p>
    <w:p w14:paraId="06118A8D" w14:textId="5A5B0D29" w:rsidR="00C0284A" w:rsidRPr="00C0284A" w:rsidRDefault="00677D63" w:rsidP="00C0284A">
      <w:pPr>
        <w:rPr>
          <w:lang w:eastAsia="zh-CN" w:bidi="hi-IN"/>
        </w:rPr>
      </w:pPr>
      <w:r>
        <w:rPr>
          <w:lang w:eastAsia="zh-CN" w:bidi="hi-IN"/>
        </w:rPr>
        <w:tab/>
        <w:t xml:space="preserve">Specialized version of vector, with elements of type bool, </w:t>
      </w:r>
      <w:r w:rsidR="00BB5519">
        <w:rPr>
          <w:lang w:eastAsia="zh-CN" w:bidi="hi-IN"/>
        </w:rPr>
        <w:t xml:space="preserve">stored with a single bit per value to optimise space. </w:t>
      </w:r>
      <w:r>
        <w:rPr>
          <w:lang w:eastAsia="zh-CN" w:bidi="hi-IN"/>
        </w:rPr>
        <w:t xml:space="preserve"> </w:t>
      </w:r>
    </w:p>
    <w:p w14:paraId="76FACA33" w14:textId="77777777" w:rsidR="0051247F" w:rsidRPr="0051247F" w:rsidRDefault="0051247F" w:rsidP="0051247F"/>
    <w:p w14:paraId="231F5CD8" w14:textId="77777777" w:rsidR="00BB5519" w:rsidRDefault="00BB5519" w:rsidP="0051247F"/>
    <w:p w14:paraId="0DCECE7B" w14:textId="77777777" w:rsidR="00BB5519" w:rsidRDefault="00BB5519" w:rsidP="0051247F"/>
    <w:p w14:paraId="2DAE5E0B" w14:textId="77777777" w:rsidR="00BB5519" w:rsidRPr="00BB5519" w:rsidRDefault="00BB5519" w:rsidP="00BB5519">
      <w:pPr>
        <w:pStyle w:val="Heading2"/>
      </w:pPr>
      <w:r w:rsidRPr="00BB5519">
        <w:t>member types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3"/>
        <w:gridCol w:w="4838"/>
        <w:gridCol w:w="2641"/>
      </w:tblGrid>
      <w:tr w:rsidR="00BB5519" w:rsidRPr="00BB5519" w14:paraId="0C52ED6A"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98048E3" w14:textId="77777777" w:rsidR="00BB5519" w:rsidRPr="00BB5519" w:rsidRDefault="00BB5519">
            <w:pPr>
              <w:jc w:val="center"/>
              <w:rPr>
                <w:rFonts w:ascii="Verdana" w:hAnsi="Verdana"/>
                <w:b/>
                <w:bCs/>
                <w:color w:val="000000"/>
                <w:sz w:val="16"/>
                <w:szCs w:val="16"/>
              </w:rPr>
            </w:pPr>
            <w:r w:rsidRPr="00BB5519">
              <w:rPr>
                <w:rFonts w:ascii="Verdana" w:hAnsi="Verdana"/>
                <w:b/>
                <w:bCs/>
                <w:color w:val="000000"/>
                <w:sz w:val="16"/>
                <w:szCs w:val="16"/>
              </w:rPr>
              <w:t>member 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978FFEF" w14:textId="77777777" w:rsidR="00BB5519" w:rsidRPr="00BB5519" w:rsidRDefault="00BB5519">
            <w:pPr>
              <w:jc w:val="center"/>
              <w:rPr>
                <w:rFonts w:ascii="Verdana" w:hAnsi="Verdana"/>
                <w:b/>
                <w:bCs/>
                <w:color w:val="000000"/>
                <w:sz w:val="16"/>
                <w:szCs w:val="16"/>
              </w:rPr>
            </w:pPr>
            <w:r w:rsidRPr="00BB5519">
              <w:rPr>
                <w:rFonts w:ascii="Verdana" w:hAnsi="Verdana"/>
                <w:b/>
                <w:bCs/>
                <w:color w:val="000000"/>
                <w:sz w:val="16"/>
                <w:szCs w:val="16"/>
              </w:rPr>
              <w:t>definition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1FF5B01" w14:textId="77777777" w:rsidR="00BB5519" w:rsidRPr="00BB5519" w:rsidRDefault="00BB5519">
            <w:pPr>
              <w:jc w:val="center"/>
              <w:rPr>
                <w:rFonts w:ascii="Verdana" w:hAnsi="Verdana"/>
                <w:b/>
                <w:bCs/>
                <w:color w:val="000000"/>
                <w:sz w:val="16"/>
                <w:szCs w:val="16"/>
              </w:rPr>
            </w:pPr>
            <w:r w:rsidRPr="00BB5519">
              <w:rPr>
                <w:rFonts w:ascii="Verdana" w:hAnsi="Verdana"/>
                <w:b/>
                <w:bCs/>
                <w:color w:val="000000"/>
                <w:sz w:val="16"/>
                <w:szCs w:val="16"/>
              </w:rPr>
              <w:t>notes</w:t>
            </w:r>
          </w:p>
        </w:tc>
      </w:tr>
      <w:tr w:rsidR="00BB5519" w:rsidRPr="00BB5519" w14:paraId="4E6638CF"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6AA9E3"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value_type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045403"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The first template parameter (</w:t>
            </w:r>
            <w:r w:rsidRPr="00BB5519">
              <w:rPr>
                <w:rStyle w:val="HTMLTypewriter"/>
                <w:color w:val="000000"/>
                <w:sz w:val="16"/>
                <w:szCs w:val="16"/>
              </w:rPr>
              <w:t>T</w:t>
            </w:r>
            <w:r w:rsidRPr="00BB5519">
              <w:rPr>
                <w:rFonts w:ascii="Verdana" w:hAnsi="Verdana"/>
                <w:color w:val="000000"/>
                <w:sz w:val="16"/>
                <w:szCs w:val="16"/>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17DC2C" w14:textId="77777777" w:rsidR="00BB5519" w:rsidRPr="00BB5519" w:rsidRDefault="00BB5519">
            <w:pPr>
              <w:rPr>
                <w:rFonts w:ascii="Verdana" w:hAnsi="Verdana"/>
                <w:color w:val="000000"/>
                <w:sz w:val="16"/>
                <w:szCs w:val="16"/>
              </w:rPr>
            </w:pPr>
          </w:p>
        </w:tc>
      </w:tr>
      <w:tr w:rsidR="00BB5519" w:rsidRPr="00BB5519" w14:paraId="732734AC"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9E3936"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allocator_type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05A88E"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The second template parameter (</w:t>
            </w:r>
            <w:proofErr w:type="spellStart"/>
            <w:r w:rsidRPr="00BB5519">
              <w:rPr>
                <w:rStyle w:val="HTMLTypewriter"/>
                <w:color w:val="000000"/>
                <w:sz w:val="16"/>
                <w:szCs w:val="16"/>
              </w:rPr>
              <w:t>Alloc</w:t>
            </w:r>
            <w:proofErr w:type="spellEnd"/>
            <w:r w:rsidRPr="00BB5519">
              <w:rPr>
                <w:rFonts w:ascii="Verdana" w:hAnsi="Verdana"/>
                <w:color w:val="000000"/>
                <w:sz w:val="16"/>
                <w:szCs w:val="16"/>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20248E"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defaults to: </w:t>
            </w:r>
            <w:hyperlink r:id="rId21" w:history="1">
              <w:r w:rsidRPr="00BB5519">
                <w:rPr>
                  <w:rStyle w:val="Hyperlink"/>
                  <w:rFonts w:ascii="Courier New" w:hAnsi="Courier New" w:cs="Courier New"/>
                  <w:color w:val="000070"/>
                  <w:sz w:val="16"/>
                  <w:szCs w:val="16"/>
                </w:rPr>
                <w:t>allocator</w:t>
              </w:r>
            </w:hyperlink>
            <w:r w:rsidRPr="00BB5519">
              <w:rPr>
                <w:rStyle w:val="HTMLTypewriter"/>
                <w:color w:val="000000"/>
                <w:sz w:val="16"/>
                <w:szCs w:val="16"/>
              </w:rPr>
              <w:t>&lt;</w:t>
            </w:r>
            <w:proofErr w:type="spellStart"/>
            <w:r w:rsidRPr="00BB5519">
              <w:rPr>
                <w:rStyle w:val="HTMLTypewriter"/>
                <w:color w:val="000000"/>
                <w:sz w:val="16"/>
                <w:szCs w:val="16"/>
              </w:rPr>
              <w:t>value_type</w:t>
            </w:r>
            <w:proofErr w:type="spellEnd"/>
            <w:r w:rsidRPr="00BB5519">
              <w:rPr>
                <w:rStyle w:val="HTMLTypewriter"/>
                <w:color w:val="000000"/>
                <w:sz w:val="16"/>
                <w:szCs w:val="16"/>
              </w:rPr>
              <w:t>&gt;</w:t>
            </w:r>
          </w:p>
        </w:tc>
      </w:tr>
      <w:tr w:rsidR="00BB5519" w:rsidRPr="00BB5519" w14:paraId="43AD5DFF"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1CA990" w14:textId="77777777" w:rsidR="00BB5519" w:rsidRPr="00BB5519" w:rsidRDefault="00BB5519">
            <w:pPr>
              <w:rPr>
                <w:rFonts w:ascii="Verdana" w:hAnsi="Verdana"/>
                <w:color w:val="000000"/>
                <w:sz w:val="16"/>
                <w:szCs w:val="16"/>
              </w:rPr>
            </w:pPr>
            <w:r w:rsidRPr="00BB5519">
              <w:rPr>
                <w:rStyle w:val="HTMLTypewriter"/>
                <w:color w:val="000000"/>
                <w:sz w:val="16"/>
                <w:szCs w:val="16"/>
              </w:rPr>
              <w:t>reference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A1D58C"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value_type</w:t>
            </w:r>
            <w:proofErr w:type="spellEnd"/>
            <w:r w:rsidRPr="00BB5519">
              <w:rPr>
                <w:rStyle w:val="HTMLTypewriter"/>
                <w:color w:val="000000"/>
                <w:sz w:val="16"/>
                <w:szCs w:val="16"/>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8A4CB4" w14:textId="77777777" w:rsidR="00BB5519" w:rsidRPr="00BB5519" w:rsidRDefault="00BB5519">
            <w:pPr>
              <w:rPr>
                <w:rFonts w:ascii="Verdana" w:hAnsi="Verdana"/>
                <w:color w:val="000000"/>
                <w:sz w:val="16"/>
                <w:szCs w:val="16"/>
              </w:rPr>
            </w:pPr>
          </w:p>
        </w:tc>
      </w:tr>
      <w:tr w:rsidR="00BB5519" w:rsidRPr="00BB5519" w14:paraId="410E3BDE"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FBD9D9"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const_reference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E14E59" w14:textId="77777777" w:rsidR="00BB5519" w:rsidRPr="00BB5519" w:rsidRDefault="00BB5519">
            <w:pPr>
              <w:rPr>
                <w:rFonts w:ascii="Verdana" w:hAnsi="Verdana"/>
                <w:color w:val="000000"/>
                <w:sz w:val="16"/>
                <w:szCs w:val="16"/>
              </w:rPr>
            </w:pPr>
            <w:r w:rsidRPr="00BB5519">
              <w:rPr>
                <w:rStyle w:val="HTMLTypewriter"/>
                <w:color w:val="000000"/>
                <w:sz w:val="16"/>
                <w:szCs w:val="16"/>
              </w:rPr>
              <w:t xml:space="preserve">const </w:t>
            </w:r>
            <w:proofErr w:type="spellStart"/>
            <w:r w:rsidRPr="00BB5519">
              <w:rPr>
                <w:rStyle w:val="HTMLTypewriter"/>
                <w:color w:val="000000"/>
                <w:sz w:val="16"/>
                <w:szCs w:val="16"/>
              </w:rPr>
              <w:t>value_type</w:t>
            </w:r>
            <w:proofErr w:type="spellEnd"/>
            <w:r w:rsidRPr="00BB5519">
              <w:rPr>
                <w:rStyle w:val="HTMLTypewriter"/>
                <w:color w:val="000000"/>
                <w:sz w:val="16"/>
                <w:szCs w:val="16"/>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877131" w14:textId="77777777" w:rsidR="00BB5519" w:rsidRPr="00BB5519" w:rsidRDefault="00BB5519">
            <w:pPr>
              <w:rPr>
                <w:rFonts w:ascii="Verdana" w:hAnsi="Verdana"/>
                <w:color w:val="000000"/>
                <w:sz w:val="16"/>
                <w:szCs w:val="16"/>
              </w:rPr>
            </w:pPr>
          </w:p>
        </w:tc>
      </w:tr>
      <w:tr w:rsidR="00BB5519" w:rsidRPr="00BB5519" w14:paraId="096A4E04"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1B9009" w14:textId="77777777" w:rsidR="00BB5519" w:rsidRPr="00BB5519" w:rsidRDefault="00BB5519">
            <w:pPr>
              <w:rPr>
                <w:rFonts w:ascii="Verdana" w:hAnsi="Verdana"/>
                <w:color w:val="000000"/>
                <w:sz w:val="16"/>
                <w:szCs w:val="16"/>
              </w:rPr>
            </w:pPr>
            <w:r w:rsidRPr="00BB5519">
              <w:rPr>
                <w:rStyle w:val="HTMLTypewriter"/>
                <w:color w:val="000000"/>
                <w:sz w:val="16"/>
                <w:szCs w:val="16"/>
              </w:rPr>
              <w:t>pointer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7181AF" w14:textId="77777777" w:rsidR="00BB5519" w:rsidRPr="00BB5519" w:rsidRDefault="003770A7">
            <w:pPr>
              <w:rPr>
                <w:rFonts w:ascii="Verdana" w:hAnsi="Verdana"/>
                <w:color w:val="000000"/>
                <w:sz w:val="16"/>
                <w:szCs w:val="16"/>
              </w:rPr>
            </w:pPr>
            <w:hyperlink r:id="rId22" w:history="1">
              <w:proofErr w:type="spellStart"/>
              <w:r w:rsidR="00BB5519" w:rsidRPr="00BB5519">
                <w:rPr>
                  <w:rStyle w:val="Hyperlink"/>
                  <w:rFonts w:ascii="Courier New" w:hAnsi="Courier New" w:cs="Courier New"/>
                  <w:color w:val="000070"/>
                  <w:sz w:val="16"/>
                  <w:szCs w:val="16"/>
                </w:rPr>
                <w:t>allocator_traits</w:t>
              </w:r>
              <w:proofErr w:type="spellEnd"/>
            </w:hyperlink>
            <w:r w:rsidR="00BB5519" w:rsidRPr="00BB5519">
              <w:rPr>
                <w:rStyle w:val="HTMLTypewriter"/>
                <w:color w:val="000000"/>
                <w:sz w:val="16"/>
                <w:szCs w:val="16"/>
              </w:rPr>
              <w:t>&lt;</w:t>
            </w:r>
            <w:proofErr w:type="spellStart"/>
            <w:r w:rsidR="00BB5519" w:rsidRPr="00BB5519">
              <w:rPr>
                <w:rStyle w:val="HTMLTypewriter"/>
                <w:color w:val="000000"/>
                <w:sz w:val="16"/>
                <w:szCs w:val="16"/>
              </w:rPr>
              <w:t>allocator_type</w:t>
            </w:r>
            <w:proofErr w:type="spellEnd"/>
            <w:proofErr w:type="gramStart"/>
            <w:r w:rsidR="00BB5519" w:rsidRPr="00BB5519">
              <w:rPr>
                <w:rStyle w:val="HTMLTypewriter"/>
                <w:color w:val="000000"/>
                <w:sz w:val="16"/>
                <w:szCs w:val="16"/>
              </w:rPr>
              <w:t>&gt;::</w:t>
            </w:r>
            <w:proofErr w:type="gramEnd"/>
            <w:r w:rsidR="00BB5519" w:rsidRPr="00BB5519">
              <w:rPr>
                <w:rStyle w:val="HTMLTypewriter"/>
                <w:color w:val="000000"/>
                <w:sz w:val="16"/>
                <w:szCs w:val="16"/>
              </w:rPr>
              <w:t>pointer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88FD4E"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for the default </w:t>
            </w:r>
            <w:hyperlink r:id="rId23" w:history="1">
              <w:r w:rsidRPr="00BB5519">
                <w:rPr>
                  <w:rStyle w:val="Hyperlink"/>
                  <w:rFonts w:ascii="Verdana" w:hAnsi="Verdana"/>
                  <w:color w:val="000070"/>
                  <w:sz w:val="16"/>
                  <w:szCs w:val="16"/>
                </w:rPr>
                <w:t>allocator</w:t>
              </w:r>
            </w:hyperlink>
            <w:r w:rsidRPr="00BB5519">
              <w:rPr>
                <w:rFonts w:ascii="Verdana" w:hAnsi="Verdana"/>
                <w:color w:val="000000"/>
                <w:sz w:val="16"/>
                <w:szCs w:val="16"/>
              </w:rPr>
              <w:t>: </w:t>
            </w:r>
            <w:proofErr w:type="spellStart"/>
            <w:r w:rsidRPr="00BB5519">
              <w:rPr>
                <w:rStyle w:val="HTMLTypewriter"/>
                <w:color w:val="000000"/>
                <w:sz w:val="16"/>
                <w:szCs w:val="16"/>
              </w:rPr>
              <w:t>value_type</w:t>
            </w:r>
            <w:proofErr w:type="spellEnd"/>
            <w:r w:rsidRPr="00BB5519">
              <w:rPr>
                <w:rStyle w:val="HTMLTypewriter"/>
                <w:color w:val="000000"/>
                <w:sz w:val="16"/>
                <w:szCs w:val="16"/>
              </w:rPr>
              <w:t>*</w:t>
            </w:r>
          </w:p>
        </w:tc>
      </w:tr>
      <w:tr w:rsidR="00BB5519" w:rsidRPr="00BB5519" w14:paraId="01122A6B"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3F972A"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const_pointer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970A6F" w14:textId="77777777" w:rsidR="00BB5519" w:rsidRPr="00BB5519" w:rsidRDefault="003770A7">
            <w:pPr>
              <w:rPr>
                <w:rFonts w:ascii="Verdana" w:hAnsi="Verdana"/>
                <w:color w:val="000000"/>
                <w:sz w:val="16"/>
                <w:szCs w:val="16"/>
              </w:rPr>
            </w:pPr>
            <w:hyperlink r:id="rId24" w:history="1">
              <w:proofErr w:type="spellStart"/>
              <w:r w:rsidR="00BB5519" w:rsidRPr="00BB5519">
                <w:rPr>
                  <w:rStyle w:val="Hyperlink"/>
                  <w:rFonts w:ascii="Courier New" w:hAnsi="Courier New" w:cs="Courier New"/>
                  <w:color w:val="000070"/>
                  <w:sz w:val="16"/>
                  <w:szCs w:val="16"/>
                </w:rPr>
                <w:t>allocator_traits</w:t>
              </w:r>
              <w:proofErr w:type="spellEnd"/>
            </w:hyperlink>
            <w:r w:rsidR="00BB5519" w:rsidRPr="00BB5519">
              <w:rPr>
                <w:rStyle w:val="HTMLTypewriter"/>
                <w:color w:val="000000"/>
                <w:sz w:val="16"/>
                <w:szCs w:val="16"/>
              </w:rPr>
              <w:t>&lt;</w:t>
            </w:r>
            <w:proofErr w:type="spellStart"/>
            <w:r w:rsidR="00BB5519" w:rsidRPr="00BB5519">
              <w:rPr>
                <w:rStyle w:val="HTMLTypewriter"/>
                <w:color w:val="000000"/>
                <w:sz w:val="16"/>
                <w:szCs w:val="16"/>
              </w:rPr>
              <w:t>allocator_type</w:t>
            </w:r>
            <w:proofErr w:type="spellEnd"/>
            <w:proofErr w:type="gramStart"/>
            <w:r w:rsidR="00BB5519" w:rsidRPr="00BB5519">
              <w:rPr>
                <w:rStyle w:val="HTMLTypewriter"/>
                <w:color w:val="000000"/>
                <w:sz w:val="16"/>
                <w:szCs w:val="16"/>
              </w:rPr>
              <w:t>&gt;::</w:t>
            </w:r>
            <w:proofErr w:type="spellStart"/>
            <w:proofErr w:type="gramEnd"/>
            <w:r w:rsidR="00BB5519" w:rsidRPr="00BB5519">
              <w:rPr>
                <w:rStyle w:val="HTMLTypewriter"/>
                <w:color w:val="000000"/>
                <w:sz w:val="16"/>
                <w:szCs w:val="16"/>
              </w:rPr>
              <w:t>const_pointer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783EE8"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for the default </w:t>
            </w:r>
            <w:hyperlink r:id="rId25" w:history="1">
              <w:r w:rsidRPr="00BB5519">
                <w:rPr>
                  <w:rStyle w:val="Hyperlink"/>
                  <w:rFonts w:ascii="Verdana" w:hAnsi="Verdana"/>
                  <w:color w:val="000070"/>
                  <w:sz w:val="16"/>
                  <w:szCs w:val="16"/>
                </w:rPr>
                <w:t>allocator</w:t>
              </w:r>
            </w:hyperlink>
            <w:r w:rsidRPr="00BB5519">
              <w:rPr>
                <w:rFonts w:ascii="Verdana" w:hAnsi="Verdana"/>
                <w:color w:val="000000"/>
                <w:sz w:val="16"/>
                <w:szCs w:val="16"/>
              </w:rPr>
              <w:t>: </w:t>
            </w:r>
            <w:r w:rsidRPr="00BB5519">
              <w:rPr>
                <w:rStyle w:val="HTMLTypewriter"/>
                <w:color w:val="000000"/>
                <w:sz w:val="16"/>
                <w:szCs w:val="16"/>
              </w:rPr>
              <w:t xml:space="preserve">const </w:t>
            </w:r>
            <w:proofErr w:type="spellStart"/>
            <w:r w:rsidRPr="00BB5519">
              <w:rPr>
                <w:rStyle w:val="HTMLTypewriter"/>
                <w:color w:val="000000"/>
                <w:sz w:val="16"/>
                <w:szCs w:val="16"/>
              </w:rPr>
              <w:t>value_type</w:t>
            </w:r>
            <w:proofErr w:type="spellEnd"/>
            <w:r w:rsidRPr="00BB5519">
              <w:rPr>
                <w:rStyle w:val="HTMLTypewriter"/>
                <w:color w:val="000000"/>
                <w:sz w:val="16"/>
                <w:szCs w:val="16"/>
              </w:rPr>
              <w:t>*</w:t>
            </w:r>
          </w:p>
        </w:tc>
      </w:tr>
      <w:tr w:rsidR="00BB5519" w:rsidRPr="00BB5519" w14:paraId="768C2C1C"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F20012" w14:textId="77777777" w:rsidR="00BB5519" w:rsidRPr="00BB5519" w:rsidRDefault="00BB5519">
            <w:pPr>
              <w:rPr>
                <w:rFonts w:ascii="Verdana" w:hAnsi="Verdana"/>
                <w:color w:val="000000"/>
                <w:sz w:val="16"/>
                <w:szCs w:val="16"/>
              </w:rPr>
            </w:pPr>
            <w:r w:rsidRPr="00BB5519">
              <w:rPr>
                <w:rStyle w:val="HTMLTypewriter"/>
                <w:color w:val="000000"/>
                <w:sz w:val="16"/>
                <w:szCs w:val="16"/>
              </w:rPr>
              <w:t>iterator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F98B08"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a </w:t>
            </w:r>
            <w:hyperlink r:id="rId26" w:history="1">
              <w:r w:rsidRPr="00BB5519">
                <w:rPr>
                  <w:rStyle w:val="Hyperlink"/>
                  <w:rFonts w:ascii="Verdana" w:hAnsi="Verdana"/>
                  <w:color w:val="000070"/>
                  <w:sz w:val="16"/>
                  <w:szCs w:val="16"/>
                </w:rPr>
                <w:t>random access iterator</w:t>
              </w:r>
            </w:hyperlink>
            <w:r w:rsidRPr="00BB5519">
              <w:rPr>
                <w:rFonts w:ascii="Verdana" w:hAnsi="Verdana"/>
                <w:color w:val="000000"/>
                <w:sz w:val="16"/>
                <w:szCs w:val="16"/>
              </w:rPr>
              <w:t> to </w:t>
            </w:r>
            <w:proofErr w:type="spellStart"/>
            <w:r w:rsidRPr="00BB5519">
              <w:rPr>
                <w:rStyle w:val="HTMLTypewriter"/>
                <w:color w:val="000000"/>
                <w:sz w:val="16"/>
                <w:szCs w:val="16"/>
              </w:rPr>
              <w:t>value_type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5784BD"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convertible to </w:t>
            </w:r>
            <w:proofErr w:type="spellStart"/>
            <w:r w:rsidRPr="00BB5519">
              <w:rPr>
                <w:rStyle w:val="HTMLTypewriter"/>
                <w:color w:val="000000"/>
                <w:sz w:val="16"/>
                <w:szCs w:val="16"/>
              </w:rPr>
              <w:t>const_iterator</w:t>
            </w:r>
            <w:proofErr w:type="spellEnd"/>
          </w:p>
        </w:tc>
      </w:tr>
      <w:tr w:rsidR="00BB5519" w:rsidRPr="00BB5519" w14:paraId="0B7A0728"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852C20"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const_iterator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FAAE80"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a </w:t>
            </w:r>
            <w:hyperlink r:id="rId27" w:history="1">
              <w:r w:rsidRPr="00BB5519">
                <w:rPr>
                  <w:rStyle w:val="Hyperlink"/>
                  <w:rFonts w:ascii="Verdana" w:hAnsi="Verdana"/>
                  <w:color w:val="000070"/>
                  <w:sz w:val="16"/>
                  <w:szCs w:val="16"/>
                </w:rPr>
                <w:t>random access iterator</w:t>
              </w:r>
            </w:hyperlink>
            <w:r w:rsidRPr="00BB5519">
              <w:rPr>
                <w:rFonts w:ascii="Verdana" w:hAnsi="Verdana"/>
                <w:color w:val="000000"/>
                <w:sz w:val="16"/>
                <w:szCs w:val="16"/>
              </w:rPr>
              <w:t> to </w:t>
            </w:r>
            <w:r w:rsidRPr="00BB5519">
              <w:rPr>
                <w:rStyle w:val="HTMLTypewriter"/>
                <w:color w:val="000000"/>
                <w:sz w:val="16"/>
                <w:szCs w:val="16"/>
              </w:rPr>
              <w:t xml:space="preserve">const </w:t>
            </w:r>
            <w:proofErr w:type="spellStart"/>
            <w:r w:rsidRPr="00BB5519">
              <w:rPr>
                <w:rStyle w:val="HTMLTypewriter"/>
                <w:color w:val="000000"/>
                <w:sz w:val="16"/>
                <w:szCs w:val="16"/>
              </w:rPr>
              <w:t>value_type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054D79" w14:textId="77777777" w:rsidR="00BB5519" w:rsidRPr="00BB5519" w:rsidRDefault="00BB5519">
            <w:pPr>
              <w:rPr>
                <w:rFonts w:ascii="Verdana" w:hAnsi="Verdana"/>
                <w:color w:val="000000"/>
                <w:sz w:val="16"/>
                <w:szCs w:val="16"/>
              </w:rPr>
            </w:pPr>
          </w:p>
        </w:tc>
      </w:tr>
      <w:tr w:rsidR="00BB5519" w:rsidRPr="00BB5519" w14:paraId="07D15AA7"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714818"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reverse_iterator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E7B443" w14:textId="77777777" w:rsidR="00BB5519" w:rsidRPr="00BB5519" w:rsidRDefault="003770A7">
            <w:pPr>
              <w:rPr>
                <w:rFonts w:ascii="Verdana" w:hAnsi="Verdana"/>
                <w:color w:val="000000"/>
                <w:sz w:val="16"/>
                <w:szCs w:val="16"/>
              </w:rPr>
            </w:pPr>
            <w:hyperlink r:id="rId28" w:history="1">
              <w:proofErr w:type="spellStart"/>
              <w:r w:rsidR="00BB5519" w:rsidRPr="00BB5519">
                <w:rPr>
                  <w:rStyle w:val="Hyperlink"/>
                  <w:rFonts w:ascii="Courier New" w:hAnsi="Courier New" w:cs="Courier New"/>
                  <w:color w:val="000070"/>
                  <w:sz w:val="16"/>
                  <w:szCs w:val="16"/>
                </w:rPr>
                <w:t>reverse_iterator</w:t>
              </w:r>
              <w:proofErr w:type="spellEnd"/>
            </w:hyperlink>
            <w:r w:rsidR="00BB5519" w:rsidRPr="00BB5519">
              <w:rPr>
                <w:rStyle w:val="HTMLTypewriter"/>
                <w:color w:val="000000"/>
                <w:sz w:val="16"/>
                <w:szCs w:val="16"/>
              </w:rPr>
              <w:t>&lt;iterator&gt;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FB2543" w14:textId="77777777" w:rsidR="00BB5519" w:rsidRPr="00BB5519" w:rsidRDefault="00BB5519">
            <w:pPr>
              <w:rPr>
                <w:rFonts w:ascii="Verdana" w:hAnsi="Verdana"/>
                <w:color w:val="000000"/>
                <w:sz w:val="16"/>
                <w:szCs w:val="16"/>
              </w:rPr>
            </w:pPr>
          </w:p>
        </w:tc>
      </w:tr>
      <w:tr w:rsidR="00BB5519" w:rsidRPr="00BB5519" w14:paraId="2C1DC531"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8F6DF2"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const_reverse_iterator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799602" w14:textId="77777777" w:rsidR="00BB5519" w:rsidRPr="00BB5519" w:rsidRDefault="003770A7">
            <w:pPr>
              <w:rPr>
                <w:rFonts w:ascii="Verdana" w:hAnsi="Verdana"/>
                <w:color w:val="000000"/>
                <w:sz w:val="16"/>
                <w:szCs w:val="16"/>
              </w:rPr>
            </w:pPr>
            <w:hyperlink r:id="rId29" w:history="1">
              <w:proofErr w:type="spellStart"/>
              <w:r w:rsidR="00BB5519" w:rsidRPr="00BB5519">
                <w:rPr>
                  <w:rStyle w:val="Hyperlink"/>
                  <w:rFonts w:ascii="Courier New" w:hAnsi="Courier New" w:cs="Courier New"/>
                  <w:color w:val="000070"/>
                  <w:sz w:val="16"/>
                  <w:szCs w:val="16"/>
                </w:rPr>
                <w:t>reverse_iterator</w:t>
              </w:r>
              <w:proofErr w:type="spellEnd"/>
            </w:hyperlink>
            <w:r w:rsidR="00BB5519" w:rsidRPr="00BB5519">
              <w:rPr>
                <w:rStyle w:val="HTMLTypewriter"/>
                <w:color w:val="000000"/>
                <w:sz w:val="16"/>
                <w:szCs w:val="16"/>
              </w:rPr>
              <w:t>&lt;</w:t>
            </w:r>
            <w:proofErr w:type="spellStart"/>
            <w:r w:rsidR="00BB5519" w:rsidRPr="00BB5519">
              <w:rPr>
                <w:rStyle w:val="HTMLTypewriter"/>
                <w:color w:val="000000"/>
                <w:sz w:val="16"/>
                <w:szCs w:val="16"/>
              </w:rPr>
              <w:t>const_iterator</w:t>
            </w:r>
            <w:proofErr w:type="spellEnd"/>
            <w:r w:rsidR="00BB5519" w:rsidRPr="00BB5519">
              <w:rPr>
                <w:rStyle w:val="HTMLTypewriter"/>
                <w:color w:val="000000"/>
                <w:sz w:val="16"/>
                <w:szCs w:val="16"/>
              </w:rPr>
              <w: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7CB44D" w14:textId="77777777" w:rsidR="00BB5519" w:rsidRPr="00BB5519" w:rsidRDefault="00BB5519">
            <w:pPr>
              <w:rPr>
                <w:rFonts w:ascii="Verdana" w:hAnsi="Verdana"/>
                <w:color w:val="000000"/>
                <w:sz w:val="16"/>
                <w:szCs w:val="16"/>
              </w:rPr>
            </w:pPr>
          </w:p>
        </w:tc>
      </w:tr>
      <w:tr w:rsidR="00BB5519" w:rsidRPr="00BB5519" w14:paraId="1A0BAD99"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22ACC4"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difference_type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4A8504"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a signed integral type, identical to:</w:t>
            </w:r>
            <w:r w:rsidRPr="00BB5519">
              <w:rPr>
                <w:rFonts w:ascii="Verdana" w:hAnsi="Verdana"/>
                <w:color w:val="000000"/>
                <w:sz w:val="16"/>
                <w:szCs w:val="16"/>
              </w:rPr>
              <w:br/>
            </w:r>
            <w:proofErr w:type="spellStart"/>
            <w:r w:rsidRPr="00BB5519">
              <w:rPr>
                <w:rStyle w:val="HTMLTypewriter"/>
                <w:color w:val="000000"/>
                <w:sz w:val="16"/>
                <w:szCs w:val="16"/>
              </w:rPr>
              <w:t>iterator_traits</w:t>
            </w:r>
            <w:proofErr w:type="spellEnd"/>
            <w:r w:rsidRPr="00BB5519">
              <w:rPr>
                <w:rStyle w:val="HTMLTypewriter"/>
                <w:color w:val="000000"/>
                <w:sz w:val="16"/>
                <w:szCs w:val="16"/>
              </w:rPr>
              <w:t>&lt;iterator</w:t>
            </w:r>
            <w:proofErr w:type="gramStart"/>
            <w:r w:rsidRPr="00BB5519">
              <w:rPr>
                <w:rStyle w:val="HTMLTypewriter"/>
                <w:color w:val="000000"/>
                <w:sz w:val="16"/>
                <w:szCs w:val="16"/>
              </w:rPr>
              <w:t>&gt;::</w:t>
            </w:r>
            <w:proofErr w:type="spellStart"/>
            <w:proofErr w:type="gramEnd"/>
            <w:r w:rsidRPr="00BB5519">
              <w:rPr>
                <w:rStyle w:val="HTMLTypewriter"/>
                <w:color w:val="000000"/>
                <w:sz w:val="16"/>
                <w:szCs w:val="16"/>
              </w:rPr>
              <w:t>difference_type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DDAB90" w14:textId="77777777" w:rsidR="00BB5519" w:rsidRPr="00BB5519" w:rsidRDefault="00BB5519">
            <w:pPr>
              <w:rPr>
                <w:rFonts w:ascii="Verdana" w:hAnsi="Verdana"/>
                <w:color w:val="000000"/>
                <w:sz w:val="16"/>
                <w:szCs w:val="16"/>
              </w:rPr>
            </w:pPr>
            <w:proofErr w:type="gramStart"/>
            <w:r w:rsidRPr="00BB5519">
              <w:rPr>
                <w:rFonts w:ascii="Verdana" w:hAnsi="Verdana"/>
                <w:color w:val="000000"/>
                <w:sz w:val="16"/>
                <w:szCs w:val="16"/>
              </w:rPr>
              <w:t>usually</w:t>
            </w:r>
            <w:proofErr w:type="gramEnd"/>
            <w:r w:rsidRPr="00BB5519">
              <w:rPr>
                <w:rFonts w:ascii="Verdana" w:hAnsi="Verdana"/>
                <w:color w:val="000000"/>
                <w:sz w:val="16"/>
                <w:szCs w:val="16"/>
              </w:rPr>
              <w:t xml:space="preserve"> the same as </w:t>
            </w:r>
            <w:proofErr w:type="spellStart"/>
            <w:r w:rsidR="00A37A07">
              <w:fldChar w:fldCharType="begin"/>
            </w:r>
            <w:r w:rsidR="00A37A07">
              <w:instrText xml:space="preserve"> HYPERLINK "https://www.cplusplus.com/ptrdiff_t" </w:instrText>
            </w:r>
            <w:r w:rsidR="00A37A07">
              <w:fldChar w:fldCharType="separate"/>
            </w:r>
            <w:r w:rsidRPr="00BB5519">
              <w:rPr>
                <w:rStyle w:val="Hyperlink"/>
                <w:rFonts w:ascii="Verdana" w:hAnsi="Verdana"/>
                <w:color w:val="000070"/>
                <w:sz w:val="16"/>
                <w:szCs w:val="16"/>
              </w:rPr>
              <w:t>ptrdiff_t</w:t>
            </w:r>
            <w:proofErr w:type="spellEnd"/>
            <w:r w:rsidR="00A37A07">
              <w:rPr>
                <w:rStyle w:val="Hyperlink"/>
                <w:rFonts w:ascii="Verdana" w:hAnsi="Verdana"/>
                <w:color w:val="000070"/>
                <w:sz w:val="16"/>
                <w:szCs w:val="16"/>
              </w:rPr>
              <w:fldChar w:fldCharType="end"/>
            </w:r>
          </w:p>
        </w:tc>
      </w:tr>
      <w:tr w:rsidR="00BB5519" w:rsidRPr="00BB5519" w14:paraId="1FF98351" w14:textId="77777777" w:rsidTr="00BB551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0F8AD7" w14:textId="77777777" w:rsidR="00BB5519" w:rsidRPr="00BB5519" w:rsidRDefault="00BB5519">
            <w:pPr>
              <w:rPr>
                <w:rFonts w:ascii="Verdana" w:hAnsi="Verdana"/>
                <w:color w:val="000000"/>
                <w:sz w:val="16"/>
                <w:szCs w:val="16"/>
              </w:rPr>
            </w:pPr>
            <w:proofErr w:type="spellStart"/>
            <w:r w:rsidRPr="00BB5519">
              <w:rPr>
                <w:rStyle w:val="HTMLTypewriter"/>
                <w:color w:val="000000"/>
                <w:sz w:val="16"/>
                <w:szCs w:val="16"/>
              </w:rPr>
              <w:t>size_type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4E4626" w14:textId="77777777" w:rsidR="00BB5519" w:rsidRPr="00BB5519" w:rsidRDefault="00BB5519">
            <w:pPr>
              <w:rPr>
                <w:rFonts w:ascii="Verdana" w:hAnsi="Verdana"/>
                <w:color w:val="000000"/>
                <w:sz w:val="16"/>
                <w:szCs w:val="16"/>
              </w:rPr>
            </w:pPr>
            <w:r w:rsidRPr="00BB5519">
              <w:rPr>
                <w:rFonts w:ascii="Verdana" w:hAnsi="Verdana"/>
                <w:color w:val="000000"/>
                <w:sz w:val="16"/>
                <w:szCs w:val="16"/>
              </w:rPr>
              <w:t>an unsigned integral type that can represent any non-negative value of </w:t>
            </w:r>
            <w:proofErr w:type="spellStart"/>
            <w:r w:rsidRPr="00BB5519">
              <w:rPr>
                <w:rStyle w:val="HTMLTypewriter"/>
                <w:color w:val="000000"/>
                <w:sz w:val="16"/>
                <w:szCs w:val="16"/>
              </w:rPr>
              <w:t>difference_type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E61D2A" w14:textId="77777777" w:rsidR="00BB5519" w:rsidRPr="00BB5519" w:rsidRDefault="00BB5519">
            <w:pPr>
              <w:rPr>
                <w:rFonts w:ascii="Verdana" w:hAnsi="Verdana"/>
                <w:color w:val="000000"/>
                <w:sz w:val="16"/>
                <w:szCs w:val="16"/>
              </w:rPr>
            </w:pPr>
            <w:proofErr w:type="gramStart"/>
            <w:r w:rsidRPr="00BB5519">
              <w:rPr>
                <w:rFonts w:ascii="Verdana" w:hAnsi="Verdana"/>
                <w:color w:val="000000"/>
                <w:sz w:val="16"/>
                <w:szCs w:val="16"/>
              </w:rPr>
              <w:t>usually</w:t>
            </w:r>
            <w:proofErr w:type="gramEnd"/>
            <w:r w:rsidRPr="00BB5519">
              <w:rPr>
                <w:rFonts w:ascii="Verdana" w:hAnsi="Verdana"/>
                <w:color w:val="000000"/>
                <w:sz w:val="16"/>
                <w:szCs w:val="16"/>
              </w:rPr>
              <w:t xml:space="preserve"> the same as </w:t>
            </w:r>
            <w:proofErr w:type="spellStart"/>
            <w:r w:rsidRPr="00BB5519">
              <w:rPr>
                <w:rFonts w:ascii="Verdana" w:hAnsi="Verdana"/>
                <w:color w:val="000000"/>
                <w:sz w:val="16"/>
                <w:szCs w:val="16"/>
              </w:rPr>
              <w:fldChar w:fldCharType="begin"/>
            </w:r>
            <w:r w:rsidRPr="00BB5519">
              <w:rPr>
                <w:rFonts w:ascii="Verdana" w:hAnsi="Verdana"/>
                <w:color w:val="000000"/>
                <w:sz w:val="16"/>
                <w:szCs w:val="16"/>
              </w:rPr>
              <w:instrText xml:space="preserve"> HYPERLINK "https://www.cplusplus.com/size_t" </w:instrText>
            </w:r>
            <w:r w:rsidRPr="00BB5519">
              <w:rPr>
                <w:rFonts w:ascii="Verdana" w:hAnsi="Verdana"/>
                <w:color w:val="000000"/>
                <w:sz w:val="16"/>
                <w:szCs w:val="16"/>
              </w:rPr>
              <w:fldChar w:fldCharType="separate"/>
            </w:r>
            <w:r w:rsidRPr="00BB5519">
              <w:rPr>
                <w:rStyle w:val="Hyperlink"/>
                <w:rFonts w:ascii="Verdana" w:hAnsi="Verdana"/>
                <w:color w:val="000070"/>
                <w:sz w:val="16"/>
                <w:szCs w:val="16"/>
              </w:rPr>
              <w:t>size_t</w:t>
            </w:r>
            <w:proofErr w:type="spellEnd"/>
            <w:r w:rsidRPr="00BB5519">
              <w:rPr>
                <w:rFonts w:ascii="Verdana" w:hAnsi="Verdana"/>
                <w:color w:val="000000"/>
                <w:sz w:val="16"/>
                <w:szCs w:val="16"/>
              </w:rPr>
              <w:fldChar w:fldCharType="end"/>
            </w:r>
          </w:p>
        </w:tc>
      </w:tr>
    </w:tbl>
    <w:p w14:paraId="57D9ECCF" w14:textId="10F54D97" w:rsidR="00730AA3" w:rsidRDefault="00730AA3" w:rsidP="00BB5519">
      <w:pPr>
        <w:pStyle w:val="Heading3"/>
        <w:rPr>
          <w:rFonts w:eastAsia="Roboto Mono"/>
        </w:rPr>
      </w:pPr>
      <w:r>
        <w:br w:type="page"/>
      </w:r>
    </w:p>
    <w:p w14:paraId="0112294E" w14:textId="3C851095" w:rsidR="004124AE" w:rsidRDefault="004124AE" w:rsidP="004124AE">
      <w:pPr>
        <w:pStyle w:val="Heading1"/>
      </w:pPr>
      <w:r>
        <w:lastRenderedPageBreak/>
        <w:t>&lt;regex&gt;</w:t>
      </w:r>
      <w:bookmarkEnd w:id="16"/>
    </w:p>
    <w:p w14:paraId="61082D63" w14:textId="016454B4" w:rsidR="004124AE" w:rsidRDefault="004124AE" w:rsidP="004124AE">
      <w:r>
        <w:br w:type="page"/>
      </w:r>
    </w:p>
    <w:p w14:paraId="15F76AF0" w14:textId="7EDEC083" w:rsidR="00597958" w:rsidRDefault="00597958" w:rsidP="00597958">
      <w:pPr>
        <w:pStyle w:val="Heading1"/>
      </w:pPr>
      <w:r>
        <w:lastRenderedPageBreak/>
        <w:t>&lt;memory&gt;</w:t>
      </w:r>
    </w:p>
    <w:p w14:paraId="428C58A7" w14:textId="1D31CA46" w:rsidR="00597958" w:rsidRDefault="00597958" w:rsidP="00597958"/>
    <w:p w14:paraId="1A299D79" w14:textId="51371DF2" w:rsidR="00597958" w:rsidRDefault="00597958" w:rsidP="00597958">
      <w:pPr>
        <w:pStyle w:val="code-definition"/>
      </w:pPr>
      <w:r>
        <w:t>unique_ptr</w:t>
      </w:r>
    </w:p>
    <w:p w14:paraId="4A84A7A7" w14:textId="5E208A3B" w:rsidR="00597958" w:rsidRDefault="00597958" w:rsidP="00597958"/>
    <w:p w14:paraId="2163EE19" w14:textId="77777777" w:rsidR="00597958" w:rsidRPr="00597958" w:rsidRDefault="00597958" w:rsidP="00597958">
      <w:pPr>
        <w:pStyle w:val="Textbody"/>
      </w:pPr>
    </w:p>
    <w:p w14:paraId="79B77861" w14:textId="0E9219E0" w:rsidR="00597958" w:rsidRDefault="00597958">
      <w:pPr>
        <w:autoSpaceDN w:val="0"/>
        <w:textAlignment w:val="baseline"/>
      </w:pPr>
      <w:r>
        <w:br w:type="page"/>
      </w:r>
    </w:p>
    <w:p w14:paraId="12CA8F0D" w14:textId="4F79BF50" w:rsidR="00E313FE" w:rsidRDefault="00E313FE" w:rsidP="00E313FE">
      <w:pPr>
        <w:pStyle w:val="Heading1"/>
      </w:pPr>
      <w:hyperlink r:id="rId30" w:history="1">
        <w:r w:rsidRPr="00E313FE">
          <w:rPr>
            <w:rStyle w:val="Hyperlink"/>
          </w:rPr>
          <w:t>&lt;filesystem&gt;</w:t>
        </w:r>
      </w:hyperlink>
    </w:p>
    <w:p w14:paraId="280707C7" w14:textId="30C2351C" w:rsidR="00E313FE" w:rsidRDefault="00E313FE" w:rsidP="00E313FE"/>
    <w:p w14:paraId="257C4884" w14:textId="77777777" w:rsidR="00E313FE" w:rsidRPr="00E313FE" w:rsidRDefault="00E313FE" w:rsidP="00E313FE"/>
    <w:p w14:paraId="70C358F5" w14:textId="77777777" w:rsidR="008D0582" w:rsidRDefault="008D0582">
      <w:pPr>
        <w:autoSpaceDN w:val="0"/>
        <w:textAlignment w:val="baseline"/>
      </w:pPr>
      <w:r>
        <w:t>classes</w:t>
      </w:r>
    </w:p>
    <w:p w14:paraId="47A06AD3" w14:textId="0DC68DD9" w:rsidR="008D0582" w:rsidRDefault="008D0582" w:rsidP="008D0582">
      <w:pPr>
        <w:pStyle w:val="code-definition"/>
      </w:pPr>
      <w:r>
        <w:t>path</w:t>
      </w:r>
    </w:p>
    <w:p w14:paraId="153C822B" w14:textId="6F26FFF5" w:rsidR="008D0582" w:rsidRDefault="008D0582" w:rsidP="008D0582">
      <w:pPr>
        <w:pStyle w:val="code-definition"/>
      </w:pPr>
      <w:proofErr w:type="spellStart"/>
      <w:r>
        <w:t>filesystem_error</w:t>
      </w:r>
      <w:proofErr w:type="spellEnd"/>
    </w:p>
    <w:p w14:paraId="463659FB" w14:textId="2E53964D" w:rsidR="008D0582" w:rsidRDefault="008D0582" w:rsidP="008D0582">
      <w:pPr>
        <w:pStyle w:val="code-definition"/>
      </w:pPr>
      <w:proofErr w:type="spellStart"/>
      <w:r>
        <w:t>directory_entry</w:t>
      </w:r>
      <w:proofErr w:type="spellEnd"/>
    </w:p>
    <w:p w14:paraId="57B9D11A" w14:textId="73E10306" w:rsidR="008D0582" w:rsidRDefault="008D0582" w:rsidP="008D0582">
      <w:pPr>
        <w:pStyle w:val="code-definition"/>
      </w:pPr>
      <w:proofErr w:type="spellStart"/>
      <w:r>
        <w:t>directory_iterator</w:t>
      </w:r>
      <w:proofErr w:type="spellEnd"/>
    </w:p>
    <w:p w14:paraId="1A3DEA81" w14:textId="01DEF9B3" w:rsidR="008D0582" w:rsidRDefault="008D0582" w:rsidP="008D0582">
      <w:pPr>
        <w:pStyle w:val="code-definition"/>
      </w:pPr>
      <w:proofErr w:type="spellStart"/>
      <w:r>
        <w:t>recursive_directory_iterator</w:t>
      </w:r>
      <w:proofErr w:type="spellEnd"/>
    </w:p>
    <w:p w14:paraId="621DF356" w14:textId="6FB14E91" w:rsidR="008D0582" w:rsidRDefault="008D0582" w:rsidP="008D0582">
      <w:pPr>
        <w:pStyle w:val="code-definition"/>
      </w:pPr>
      <w:proofErr w:type="spellStart"/>
      <w:r>
        <w:t>file_status</w:t>
      </w:r>
      <w:proofErr w:type="spellEnd"/>
    </w:p>
    <w:p w14:paraId="00201288" w14:textId="2EAC160A" w:rsidR="008D0582" w:rsidRDefault="008D0582" w:rsidP="008D0582">
      <w:pPr>
        <w:pStyle w:val="code-definition"/>
      </w:pPr>
      <w:proofErr w:type="spellStart"/>
      <w:r>
        <w:t>space_info</w:t>
      </w:r>
      <w:proofErr w:type="spellEnd"/>
    </w:p>
    <w:p w14:paraId="1AD65A66" w14:textId="3B3F95C8" w:rsidR="008D0582" w:rsidRDefault="008D0582" w:rsidP="008D0582">
      <w:pPr>
        <w:pStyle w:val="code-definition"/>
      </w:pPr>
      <w:proofErr w:type="spellStart"/>
      <w:r>
        <w:t>file_type</w:t>
      </w:r>
      <w:proofErr w:type="spellEnd"/>
    </w:p>
    <w:p w14:paraId="1161E616" w14:textId="204C4468" w:rsidR="008D0582" w:rsidRDefault="008D0582" w:rsidP="008D0582">
      <w:pPr>
        <w:pStyle w:val="code-definition"/>
      </w:pPr>
      <w:r>
        <w:t>perms</w:t>
      </w:r>
    </w:p>
    <w:p w14:paraId="28E91D54" w14:textId="22E5C334" w:rsidR="008D0582" w:rsidRDefault="008D0582" w:rsidP="008D0582">
      <w:pPr>
        <w:pStyle w:val="code-definition"/>
      </w:pPr>
      <w:proofErr w:type="spellStart"/>
      <w:r>
        <w:t>perm_options</w:t>
      </w:r>
      <w:proofErr w:type="spellEnd"/>
    </w:p>
    <w:p w14:paraId="637E5597" w14:textId="62DB8266" w:rsidR="008D0582" w:rsidRDefault="008D0582" w:rsidP="008D0582">
      <w:pPr>
        <w:pStyle w:val="code-definition"/>
      </w:pPr>
      <w:proofErr w:type="spellStart"/>
      <w:r>
        <w:t>copy_options</w:t>
      </w:r>
      <w:proofErr w:type="spellEnd"/>
    </w:p>
    <w:p w14:paraId="1A2663DD" w14:textId="4BC1B5A9" w:rsidR="008D0582" w:rsidRDefault="008D0582" w:rsidP="008D0582">
      <w:pPr>
        <w:pStyle w:val="code-definition"/>
      </w:pPr>
      <w:proofErr w:type="spellStart"/>
      <w:r>
        <w:t>directory_options</w:t>
      </w:r>
      <w:proofErr w:type="spellEnd"/>
    </w:p>
    <w:p w14:paraId="6162F0C8" w14:textId="564C8038" w:rsidR="008D0582" w:rsidRDefault="008D0582" w:rsidP="008D0582">
      <w:pPr>
        <w:pStyle w:val="code-definition"/>
      </w:pPr>
      <w:r>
        <w:t>file_time_type</w:t>
      </w:r>
    </w:p>
    <w:p w14:paraId="6971780D" w14:textId="77777777" w:rsidR="008D0582" w:rsidRDefault="008D0582">
      <w:pPr>
        <w:autoSpaceDN w:val="0"/>
        <w:textAlignment w:val="baseline"/>
      </w:pPr>
    </w:p>
    <w:p w14:paraId="37B8B6A1" w14:textId="77777777" w:rsidR="008D0582" w:rsidRDefault="008D0582">
      <w:pPr>
        <w:autoSpaceDN w:val="0"/>
        <w:textAlignment w:val="baseline"/>
      </w:pPr>
      <w:r>
        <w:t>non-member functions</w:t>
      </w:r>
    </w:p>
    <w:p w14:paraId="5E1A33E6" w14:textId="42929467" w:rsidR="008D0582" w:rsidRDefault="008D0582" w:rsidP="008D0582">
      <w:pPr>
        <w:pStyle w:val="code-definition"/>
      </w:pPr>
      <w:r>
        <w:t>absolute</w:t>
      </w:r>
    </w:p>
    <w:p w14:paraId="0C540458" w14:textId="0318C156" w:rsidR="008D0582" w:rsidRDefault="008D0582" w:rsidP="008D0582">
      <w:pPr>
        <w:pStyle w:val="code-definition"/>
      </w:pPr>
      <w:r>
        <w:t>canonical</w:t>
      </w:r>
    </w:p>
    <w:p w14:paraId="67BDA421" w14:textId="0FE1000B" w:rsidR="008D0582" w:rsidRDefault="008D0582" w:rsidP="008D0582">
      <w:pPr>
        <w:pStyle w:val="code-definition"/>
      </w:pPr>
      <w:proofErr w:type="spellStart"/>
      <w:r>
        <w:t>weakly_canonical</w:t>
      </w:r>
      <w:proofErr w:type="spellEnd"/>
    </w:p>
    <w:p w14:paraId="45CB6815" w14:textId="1DB72022" w:rsidR="008D0582" w:rsidRDefault="008D0582" w:rsidP="008D0582">
      <w:pPr>
        <w:pStyle w:val="code-definition"/>
      </w:pPr>
      <w:r>
        <w:t>relative</w:t>
      </w:r>
    </w:p>
    <w:p w14:paraId="15588AA0" w14:textId="7B12A682" w:rsidR="008D0582" w:rsidRDefault="008D0582" w:rsidP="008D0582">
      <w:pPr>
        <w:pStyle w:val="code-definition"/>
      </w:pPr>
      <w:r>
        <w:t>proximate</w:t>
      </w:r>
    </w:p>
    <w:p w14:paraId="158AC1A4" w14:textId="2E9EE0F1" w:rsidR="008D0582" w:rsidRDefault="008D0582" w:rsidP="008D0582">
      <w:pPr>
        <w:pStyle w:val="code-definition"/>
      </w:pPr>
      <w:r>
        <w:t>copy</w:t>
      </w:r>
    </w:p>
    <w:p w14:paraId="202846D5" w14:textId="4E75A263" w:rsidR="008D0582" w:rsidRDefault="008D0582" w:rsidP="008D0582">
      <w:pPr>
        <w:pStyle w:val="code-definition"/>
      </w:pPr>
      <w:proofErr w:type="spellStart"/>
      <w:r>
        <w:t>copy_file</w:t>
      </w:r>
      <w:proofErr w:type="spellEnd"/>
    </w:p>
    <w:p w14:paraId="11E37DF8" w14:textId="5E239F75" w:rsidR="008D0582" w:rsidRDefault="008D0582" w:rsidP="008D0582">
      <w:pPr>
        <w:pStyle w:val="code-definition"/>
      </w:pPr>
      <w:proofErr w:type="spellStart"/>
      <w:r>
        <w:t>copy_symlink</w:t>
      </w:r>
      <w:proofErr w:type="spellEnd"/>
    </w:p>
    <w:p w14:paraId="17A93322" w14:textId="420ECC81" w:rsidR="008D0582" w:rsidRDefault="008D0582" w:rsidP="008D0582">
      <w:pPr>
        <w:pStyle w:val="code-definition"/>
      </w:pPr>
      <w:proofErr w:type="spellStart"/>
      <w:r>
        <w:t>create_directory</w:t>
      </w:r>
      <w:proofErr w:type="spellEnd"/>
    </w:p>
    <w:p w14:paraId="4CC8503F" w14:textId="19453BF0" w:rsidR="008D0582" w:rsidRDefault="008D0582" w:rsidP="008D0582">
      <w:pPr>
        <w:pStyle w:val="code-definition"/>
      </w:pPr>
      <w:proofErr w:type="spellStart"/>
      <w:r>
        <w:t>create_directories</w:t>
      </w:r>
      <w:proofErr w:type="spellEnd"/>
    </w:p>
    <w:p w14:paraId="10192C06" w14:textId="77C7A152" w:rsidR="008D0582" w:rsidRDefault="008D0582" w:rsidP="008D0582">
      <w:pPr>
        <w:pStyle w:val="code-definition"/>
      </w:pPr>
      <w:proofErr w:type="spellStart"/>
      <w:r>
        <w:t>create_hard_link</w:t>
      </w:r>
      <w:proofErr w:type="spellEnd"/>
    </w:p>
    <w:p w14:paraId="4084CD96" w14:textId="6D606DB8" w:rsidR="008D0582" w:rsidRDefault="008D0582" w:rsidP="008D0582">
      <w:pPr>
        <w:pStyle w:val="code-definition"/>
      </w:pPr>
      <w:proofErr w:type="spellStart"/>
      <w:r>
        <w:t>create_symlink</w:t>
      </w:r>
      <w:proofErr w:type="spellEnd"/>
    </w:p>
    <w:p w14:paraId="275E29BA" w14:textId="6F1C5712" w:rsidR="008D0582" w:rsidRDefault="008D0582" w:rsidP="008D0582">
      <w:pPr>
        <w:pStyle w:val="code-definition"/>
      </w:pPr>
      <w:proofErr w:type="spellStart"/>
      <w:r>
        <w:t>create_directory_symlink</w:t>
      </w:r>
      <w:proofErr w:type="spellEnd"/>
    </w:p>
    <w:p w14:paraId="2D452F19" w14:textId="5A0D4B7D" w:rsidR="008D0582" w:rsidRDefault="008D0582" w:rsidP="008D0582">
      <w:pPr>
        <w:pStyle w:val="code-definition"/>
      </w:pPr>
      <w:proofErr w:type="spellStart"/>
      <w:r>
        <w:t>current_path</w:t>
      </w:r>
      <w:proofErr w:type="spellEnd"/>
    </w:p>
    <w:p w14:paraId="4B15DC91" w14:textId="2B06511F" w:rsidR="008D0582" w:rsidRDefault="008D0582" w:rsidP="008D0582">
      <w:pPr>
        <w:pStyle w:val="code-definition"/>
      </w:pPr>
      <w:r>
        <w:t>exists</w:t>
      </w:r>
    </w:p>
    <w:p w14:paraId="2C62E43C" w14:textId="46EF4CD8" w:rsidR="008D0582" w:rsidRDefault="008D0582" w:rsidP="008D0582">
      <w:pPr>
        <w:pStyle w:val="code-definition"/>
      </w:pPr>
      <w:r>
        <w:t>equivalent</w:t>
      </w:r>
    </w:p>
    <w:p w14:paraId="6563D3B5" w14:textId="10AE22CD" w:rsidR="008D0582" w:rsidRDefault="008D0582" w:rsidP="008D0582">
      <w:pPr>
        <w:pStyle w:val="code-definition"/>
      </w:pPr>
      <w:proofErr w:type="spellStart"/>
      <w:r>
        <w:t>file_size</w:t>
      </w:r>
      <w:proofErr w:type="spellEnd"/>
    </w:p>
    <w:p w14:paraId="0379D4F0" w14:textId="3C14A5B0" w:rsidR="008D0582" w:rsidRDefault="008D0582" w:rsidP="008D0582">
      <w:pPr>
        <w:pStyle w:val="code-definition"/>
      </w:pPr>
      <w:proofErr w:type="spellStart"/>
      <w:r>
        <w:t>hard_link_count</w:t>
      </w:r>
      <w:proofErr w:type="spellEnd"/>
    </w:p>
    <w:p w14:paraId="7F252C46" w14:textId="465D168D" w:rsidR="008D0582" w:rsidRDefault="008D0582" w:rsidP="008D0582">
      <w:pPr>
        <w:pStyle w:val="code-definition"/>
      </w:pPr>
      <w:proofErr w:type="spellStart"/>
      <w:r>
        <w:t>last_write_time</w:t>
      </w:r>
      <w:proofErr w:type="spellEnd"/>
    </w:p>
    <w:p w14:paraId="7C370BDE" w14:textId="69D7C9E6" w:rsidR="008D0582" w:rsidRDefault="008D0582" w:rsidP="008D0582">
      <w:pPr>
        <w:pStyle w:val="code-definition"/>
      </w:pPr>
      <w:r>
        <w:t>permissions</w:t>
      </w:r>
    </w:p>
    <w:p w14:paraId="16695F9D" w14:textId="218C1982" w:rsidR="008D0582" w:rsidRDefault="008D0582" w:rsidP="008D0582">
      <w:pPr>
        <w:pStyle w:val="code-definition"/>
      </w:pPr>
      <w:proofErr w:type="spellStart"/>
      <w:r>
        <w:t>read_symlink</w:t>
      </w:r>
      <w:proofErr w:type="spellEnd"/>
    </w:p>
    <w:p w14:paraId="16BB5ED4" w14:textId="41A2373A" w:rsidR="008D0582" w:rsidRDefault="008D0582" w:rsidP="008D0582">
      <w:pPr>
        <w:pStyle w:val="code-definition"/>
      </w:pPr>
      <w:r>
        <w:t>remove</w:t>
      </w:r>
    </w:p>
    <w:p w14:paraId="072D7BA6" w14:textId="5110248F" w:rsidR="008D0582" w:rsidRDefault="008D0582" w:rsidP="008D0582">
      <w:pPr>
        <w:pStyle w:val="code-definition"/>
      </w:pPr>
      <w:proofErr w:type="spellStart"/>
      <w:r>
        <w:t>remove_all</w:t>
      </w:r>
      <w:proofErr w:type="spellEnd"/>
    </w:p>
    <w:p w14:paraId="73577064" w14:textId="7703B351" w:rsidR="008D0582" w:rsidRDefault="008D0582" w:rsidP="008D0582">
      <w:pPr>
        <w:pStyle w:val="code-definition"/>
      </w:pPr>
      <w:r>
        <w:t>rename</w:t>
      </w:r>
    </w:p>
    <w:p w14:paraId="64031532" w14:textId="10DFA381" w:rsidR="008D0582" w:rsidRDefault="008D0582" w:rsidP="008D0582">
      <w:pPr>
        <w:pStyle w:val="code-definition"/>
      </w:pPr>
      <w:proofErr w:type="spellStart"/>
      <w:r>
        <w:t>resize_file</w:t>
      </w:r>
      <w:proofErr w:type="spellEnd"/>
    </w:p>
    <w:p w14:paraId="6E903D17" w14:textId="7B24631B" w:rsidR="008D0582" w:rsidRDefault="008D0582" w:rsidP="008D0582">
      <w:pPr>
        <w:pStyle w:val="code-definition"/>
      </w:pPr>
      <w:r>
        <w:t>space</w:t>
      </w:r>
    </w:p>
    <w:p w14:paraId="3DFAF4DA" w14:textId="6D8C2FA4" w:rsidR="008D0582" w:rsidRDefault="008D0582" w:rsidP="008D0582">
      <w:pPr>
        <w:pStyle w:val="code-definition"/>
      </w:pPr>
      <w:r>
        <w:t>status</w:t>
      </w:r>
    </w:p>
    <w:p w14:paraId="360CA31C" w14:textId="402FE10D" w:rsidR="008D0582" w:rsidRDefault="008D0582" w:rsidP="008D0582">
      <w:pPr>
        <w:pStyle w:val="code-definition"/>
      </w:pPr>
      <w:proofErr w:type="spellStart"/>
      <w:r>
        <w:t>symlinks_status</w:t>
      </w:r>
      <w:proofErr w:type="spellEnd"/>
    </w:p>
    <w:p w14:paraId="07D99029" w14:textId="5897AF8F" w:rsidR="008D0582" w:rsidRPr="008D0582" w:rsidRDefault="008D0582" w:rsidP="008D0582">
      <w:pPr>
        <w:pStyle w:val="code-definition"/>
      </w:pPr>
      <w:r>
        <w:t>temp_directory_path</w:t>
      </w:r>
    </w:p>
    <w:p w14:paraId="544271BF" w14:textId="77777777" w:rsidR="008D0582" w:rsidRDefault="008D0582">
      <w:pPr>
        <w:autoSpaceDN w:val="0"/>
        <w:textAlignment w:val="baseline"/>
      </w:pPr>
    </w:p>
    <w:p w14:paraId="2C66E953" w14:textId="77777777" w:rsidR="008D0582" w:rsidRDefault="008D0582">
      <w:pPr>
        <w:autoSpaceDN w:val="0"/>
        <w:textAlignment w:val="baseline"/>
      </w:pPr>
      <w:r>
        <w:t>file types</w:t>
      </w:r>
    </w:p>
    <w:p w14:paraId="5FF68FDE" w14:textId="4D13B52E" w:rsidR="008D0582" w:rsidRDefault="008D0582" w:rsidP="008D0582">
      <w:pPr>
        <w:pStyle w:val="code-definition"/>
      </w:pPr>
      <w:r>
        <w:t>is_block_file</w:t>
      </w:r>
    </w:p>
    <w:p w14:paraId="081A8E2A" w14:textId="48EF4C9A" w:rsidR="008D0582" w:rsidRDefault="008D0582" w:rsidP="008D0582">
      <w:pPr>
        <w:pStyle w:val="code-definition"/>
      </w:pPr>
      <w:proofErr w:type="spellStart"/>
      <w:r>
        <w:t>is_character_file</w:t>
      </w:r>
      <w:proofErr w:type="spellEnd"/>
    </w:p>
    <w:p w14:paraId="1F5A8A29" w14:textId="4FE0B495" w:rsidR="008D0582" w:rsidRDefault="008D0582" w:rsidP="008D0582">
      <w:pPr>
        <w:pStyle w:val="code-definition"/>
      </w:pPr>
      <w:proofErr w:type="spellStart"/>
      <w:r>
        <w:t>is_directory</w:t>
      </w:r>
      <w:proofErr w:type="spellEnd"/>
    </w:p>
    <w:p w14:paraId="7A7CA55F" w14:textId="7DB466D2" w:rsidR="008D0582" w:rsidRDefault="008D0582" w:rsidP="008D0582">
      <w:pPr>
        <w:pStyle w:val="code-definition"/>
      </w:pPr>
      <w:proofErr w:type="spellStart"/>
      <w:r>
        <w:t>is_empty</w:t>
      </w:r>
      <w:proofErr w:type="spellEnd"/>
    </w:p>
    <w:p w14:paraId="0CD98419" w14:textId="4F939D0F" w:rsidR="008D0582" w:rsidRDefault="008D0582" w:rsidP="008D0582">
      <w:pPr>
        <w:pStyle w:val="code-definition"/>
      </w:pPr>
      <w:proofErr w:type="spellStart"/>
      <w:r>
        <w:t>is_fifo</w:t>
      </w:r>
      <w:proofErr w:type="spellEnd"/>
    </w:p>
    <w:p w14:paraId="6CFD26C8" w14:textId="5A65492E" w:rsidR="008D0582" w:rsidRDefault="008D0582" w:rsidP="008D0582">
      <w:pPr>
        <w:pStyle w:val="code-definition"/>
      </w:pPr>
      <w:proofErr w:type="spellStart"/>
      <w:r>
        <w:t>is_other</w:t>
      </w:r>
      <w:proofErr w:type="spellEnd"/>
    </w:p>
    <w:p w14:paraId="7AB54126" w14:textId="2C1D5CD3" w:rsidR="008D0582" w:rsidRDefault="008D0582" w:rsidP="008D0582">
      <w:pPr>
        <w:pStyle w:val="code-definition"/>
      </w:pPr>
      <w:proofErr w:type="spellStart"/>
      <w:r>
        <w:t>is_regular_file</w:t>
      </w:r>
      <w:proofErr w:type="spellEnd"/>
    </w:p>
    <w:p w14:paraId="7D7EC83D" w14:textId="73B52DAE" w:rsidR="008D0582" w:rsidRDefault="008D0582" w:rsidP="008D0582">
      <w:pPr>
        <w:pStyle w:val="code-definition"/>
      </w:pPr>
      <w:proofErr w:type="spellStart"/>
      <w:r>
        <w:t>is_socket</w:t>
      </w:r>
      <w:proofErr w:type="spellEnd"/>
    </w:p>
    <w:p w14:paraId="08A6508B" w14:textId="1E33F1A7" w:rsidR="008D0582" w:rsidRDefault="008D0582" w:rsidP="008D0582">
      <w:pPr>
        <w:pStyle w:val="code-definition"/>
      </w:pPr>
      <w:proofErr w:type="spellStart"/>
      <w:r>
        <w:t>is_symlink</w:t>
      </w:r>
      <w:proofErr w:type="spellEnd"/>
    </w:p>
    <w:p w14:paraId="49CA633E" w14:textId="5CB9D225" w:rsidR="008D0582" w:rsidRPr="008D0582" w:rsidRDefault="008D0582" w:rsidP="008D0582">
      <w:pPr>
        <w:pStyle w:val="code-definition"/>
      </w:pPr>
      <w:r>
        <w:t>status_known</w:t>
      </w:r>
    </w:p>
    <w:p w14:paraId="3222DFD4" w14:textId="0311E122" w:rsidR="00E313FE" w:rsidRDefault="00E313FE">
      <w:pPr>
        <w:autoSpaceDN w:val="0"/>
        <w:textAlignment w:val="baseline"/>
      </w:pPr>
      <w:r>
        <w:br w:type="page"/>
      </w:r>
    </w:p>
    <w:p w14:paraId="044850CE" w14:textId="252907F4" w:rsidR="004124AE" w:rsidRDefault="004124AE">
      <w:pPr>
        <w:autoSpaceDN w:val="0"/>
        <w:textAlignment w:val="baseline"/>
        <w:rPr>
          <w:rFonts w:ascii="SF Mono" w:eastAsia="Roboto Mono" w:hAnsi="SF Mono" w:cs="Roboto Mono"/>
          <w:b/>
          <w:bCs/>
          <w:kern w:val="3"/>
          <w:sz w:val="22"/>
          <w:szCs w:val="28"/>
          <w:lang w:eastAsia="zh-CN" w:bidi="hi-IN"/>
        </w:rPr>
      </w:pPr>
      <w:r>
        <w:lastRenderedPageBreak/>
        <w:br w:type="page"/>
      </w:r>
    </w:p>
    <w:p w14:paraId="150A2F7E" w14:textId="62C6EB93" w:rsidR="00211B11" w:rsidRDefault="00211B11" w:rsidP="00211B11">
      <w:pPr>
        <w:pStyle w:val="Heading1"/>
      </w:pPr>
      <w:bookmarkStart w:id="23" w:name="_Toc74075375"/>
      <w:r>
        <w:lastRenderedPageBreak/>
        <w:t>Templates</w:t>
      </w:r>
      <w:bookmarkEnd w:id="23"/>
    </w:p>
    <w:p w14:paraId="422A22E1" w14:textId="42287C5C" w:rsidR="00211B11" w:rsidRDefault="00211B11">
      <w:pPr>
        <w:autoSpaceDN w:val="0"/>
        <w:textAlignment w:val="baseline"/>
        <w:rPr>
          <w:rFonts w:eastAsia="Roboto Mono"/>
          <w:lang w:eastAsia="zh-CN" w:bidi="hi-IN"/>
        </w:rPr>
      </w:pPr>
      <w:r>
        <w:rPr>
          <w:rFonts w:eastAsia="Roboto Mono"/>
          <w:lang w:eastAsia="zh-CN" w:bidi="hi-IN"/>
        </w:rPr>
        <w:br w:type="page"/>
      </w:r>
    </w:p>
    <w:p w14:paraId="22C73841" w14:textId="77777777" w:rsidR="007C7287" w:rsidRDefault="007C7287">
      <w:pPr>
        <w:autoSpaceDN w:val="0"/>
        <w:textAlignment w:val="baseline"/>
        <w:rPr>
          <w:rFonts w:eastAsia="Roboto Mono"/>
          <w:lang w:eastAsia="zh-CN" w:bidi="hi-IN"/>
        </w:rPr>
      </w:pPr>
      <w:r>
        <w:rPr>
          <w:rFonts w:eastAsia="Roboto Mono"/>
          <w:lang w:eastAsia="zh-CN" w:bidi="hi-IN"/>
        </w:rPr>
        <w:lastRenderedPageBreak/>
        <w:t>Function overloading</w:t>
      </w:r>
    </w:p>
    <w:p w14:paraId="7B0FE689" w14:textId="77777777" w:rsidR="007C7287" w:rsidRDefault="007C7287">
      <w:pPr>
        <w:autoSpaceDN w:val="0"/>
        <w:textAlignment w:val="baseline"/>
        <w:rPr>
          <w:rFonts w:eastAsia="Roboto Mono"/>
          <w:lang w:eastAsia="zh-CN" w:bidi="hi-IN"/>
        </w:rPr>
      </w:pPr>
      <w:r>
        <w:rPr>
          <w:rFonts w:eastAsia="Roboto Mono"/>
          <w:lang w:eastAsia="zh-CN" w:bidi="hi-IN"/>
        </w:rPr>
        <w:t>cannot be overloaded</w:t>
      </w:r>
    </w:p>
    <w:p w14:paraId="397A792F" w14:textId="77777777" w:rsidR="007C7287" w:rsidRDefault="007C7287" w:rsidP="007C7287">
      <w:pPr>
        <w:pStyle w:val="ListParagraph"/>
        <w:numPr>
          <w:ilvl w:val="0"/>
          <w:numId w:val="19"/>
        </w:numPr>
        <w:autoSpaceDN w:val="0"/>
        <w:textAlignment w:val="baseline"/>
        <w:rPr>
          <w:rFonts w:eastAsia="Roboto Mono"/>
          <w:lang w:eastAsia="zh-CN" w:bidi="hi-IN"/>
        </w:rPr>
      </w:pPr>
      <w:bookmarkStart w:id="24" w:name="OLE_LINK5"/>
      <w:bookmarkStart w:id="25" w:name="OLE_LINK6"/>
      <w:r>
        <w:rPr>
          <w:rFonts w:eastAsia="Roboto Mono"/>
          <w:lang w:eastAsia="zh-CN" w:bidi="hi-IN"/>
        </w:rPr>
        <w:t>Function declarations that differ only in return type</w:t>
      </w:r>
    </w:p>
    <w:p w14:paraId="0D787AD6" w14:textId="77777777" w:rsidR="007C7287" w:rsidRDefault="007C7287" w:rsidP="007C7287">
      <w:pPr>
        <w:pStyle w:val="ListParagraph"/>
        <w:numPr>
          <w:ilvl w:val="0"/>
          <w:numId w:val="19"/>
        </w:numPr>
        <w:autoSpaceDN w:val="0"/>
        <w:textAlignment w:val="baseline"/>
        <w:rPr>
          <w:rFonts w:eastAsia="Roboto Mono"/>
          <w:lang w:eastAsia="zh-CN" w:bidi="hi-IN"/>
        </w:rPr>
      </w:pPr>
      <w:r>
        <w:rPr>
          <w:rFonts w:eastAsia="Roboto Mono"/>
          <w:lang w:eastAsia="zh-CN" w:bidi="hi-IN"/>
        </w:rPr>
        <w:t xml:space="preserve">Member functions if any of them is a static member </w:t>
      </w:r>
      <w:proofErr w:type="gramStart"/>
      <w:r>
        <w:rPr>
          <w:rFonts w:eastAsia="Roboto Mono"/>
          <w:lang w:eastAsia="zh-CN" w:bidi="hi-IN"/>
        </w:rPr>
        <w:t>functions</w:t>
      </w:r>
      <w:proofErr w:type="gramEnd"/>
    </w:p>
    <w:p w14:paraId="16088E17" w14:textId="77777777" w:rsidR="007C7287" w:rsidRDefault="007C7287" w:rsidP="007C7287">
      <w:pPr>
        <w:pStyle w:val="ListParagraph"/>
        <w:numPr>
          <w:ilvl w:val="0"/>
          <w:numId w:val="19"/>
        </w:numPr>
        <w:autoSpaceDN w:val="0"/>
        <w:textAlignment w:val="baseline"/>
        <w:rPr>
          <w:rFonts w:eastAsia="Roboto Mono"/>
          <w:lang w:eastAsia="zh-CN" w:bidi="hi-IN"/>
        </w:rPr>
      </w:pPr>
      <w:r>
        <w:rPr>
          <w:rFonts w:eastAsia="Roboto Mono"/>
          <w:lang w:eastAsia="zh-CN" w:bidi="hi-IN"/>
        </w:rPr>
        <w:t>Functions with argument declarations that differ only in pointer/array (since an array as function argument in C/C++ is converted to a pointer as argument)</w:t>
      </w:r>
    </w:p>
    <w:p w14:paraId="61425DF5" w14:textId="56A6D451" w:rsidR="007C7287" w:rsidRDefault="007C7287" w:rsidP="007C7287">
      <w:pPr>
        <w:pStyle w:val="ListParagraph"/>
        <w:numPr>
          <w:ilvl w:val="0"/>
          <w:numId w:val="19"/>
        </w:numPr>
        <w:autoSpaceDN w:val="0"/>
        <w:textAlignment w:val="baseline"/>
        <w:rPr>
          <w:rFonts w:eastAsia="Roboto Mono"/>
          <w:lang w:eastAsia="zh-CN" w:bidi="hi-IN"/>
        </w:rPr>
      </w:pPr>
      <w:r>
        <w:rPr>
          <w:rFonts w:eastAsia="Roboto Mono"/>
          <w:lang w:eastAsia="zh-CN" w:bidi="hi-IN"/>
        </w:rPr>
        <w:t xml:space="preserve">Functions with argument declarations that differ only in that one is a function type, and the other is a pointer to the same function type (that is: </w:t>
      </w:r>
      <w:r>
        <w:rPr>
          <w:rFonts w:eastAsia="Roboto Mono"/>
          <w:i/>
          <w:iCs/>
          <w:lang w:eastAsia="zh-CN" w:bidi="hi-IN"/>
        </w:rPr>
        <w:t xml:space="preserve">‘void </w:t>
      </w:r>
      <w:proofErr w:type="gramStart"/>
      <w:r>
        <w:rPr>
          <w:rFonts w:eastAsia="Roboto Mono"/>
          <w:i/>
          <w:iCs/>
          <w:lang w:eastAsia="zh-CN" w:bidi="hi-IN"/>
        </w:rPr>
        <w:t>h(</w:t>
      </w:r>
      <w:proofErr w:type="gramEnd"/>
      <w:r>
        <w:rPr>
          <w:rFonts w:eastAsia="Roboto Mono"/>
          <w:i/>
          <w:iCs/>
          <w:lang w:eastAsia="zh-CN" w:bidi="hi-IN"/>
        </w:rPr>
        <w:t xml:space="preserve">int ())’ </w:t>
      </w:r>
      <w:r>
        <w:rPr>
          <w:rFonts w:eastAsia="Roboto Mono"/>
          <w:lang w:eastAsia="zh-CN" w:bidi="hi-IN"/>
        </w:rPr>
        <w:t xml:space="preserve">vs </w:t>
      </w:r>
      <w:r>
        <w:rPr>
          <w:rFonts w:eastAsia="Roboto Mono"/>
          <w:i/>
          <w:iCs/>
          <w:lang w:eastAsia="zh-CN" w:bidi="hi-IN"/>
        </w:rPr>
        <w:t>‘</w:t>
      </w:r>
      <w:bookmarkStart w:id="26" w:name="OLE_LINK3"/>
      <w:bookmarkStart w:id="27" w:name="OLE_LINK4"/>
      <w:r>
        <w:rPr>
          <w:rFonts w:eastAsia="Roboto Mono"/>
          <w:i/>
          <w:iCs/>
          <w:lang w:eastAsia="zh-CN" w:bidi="hi-IN"/>
        </w:rPr>
        <w:t>void h(int (*)())</w:t>
      </w:r>
      <w:bookmarkEnd w:id="26"/>
      <w:bookmarkEnd w:id="27"/>
      <w:r>
        <w:rPr>
          <w:rFonts w:eastAsia="Roboto Mono"/>
          <w:i/>
          <w:iCs/>
          <w:lang w:eastAsia="zh-CN" w:bidi="hi-IN"/>
        </w:rPr>
        <w:t>’</w:t>
      </w:r>
      <w:r>
        <w:rPr>
          <w:rFonts w:eastAsia="Roboto Mono"/>
          <w:lang w:eastAsia="zh-CN" w:bidi="hi-IN"/>
        </w:rPr>
        <w:t xml:space="preserve"> </w:t>
      </w:r>
    </w:p>
    <w:p w14:paraId="592C1CC3" w14:textId="6C8C85D8" w:rsidR="007C7287" w:rsidRDefault="007C7287" w:rsidP="007C7287">
      <w:pPr>
        <w:pStyle w:val="ListParagraph"/>
        <w:numPr>
          <w:ilvl w:val="0"/>
          <w:numId w:val="19"/>
        </w:numPr>
        <w:autoSpaceDN w:val="0"/>
        <w:textAlignment w:val="baseline"/>
        <w:rPr>
          <w:rFonts w:eastAsia="Roboto Mono"/>
          <w:lang w:eastAsia="zh-CN" w:bidi="hi-IN"/>
        </w:rPr>
      </w:pPr>
      <w:r>
        <w:rPr>
          <w:rFonts w:eastAsia="Roboto Mono"/>
          <w:lang w:eastAsia="zh-CN" w:bidi="hi-IN"/>
        </w:rPr>
        <w:t xml:space="preserve">Functions with argument declarations that differ only in present or absence of </w:t>
      </w:r>
      <w:r>
        <w:rPr>
          <w:rFonts w:eastAsia="Roboto Mono"/>
          <w:i/>
          <w:iCs/>
          <w:lang w:eastAsia="zh-CN" w:bidi="hi-IN"/>
        </w:rPr>
        <w:t>const</w:t>
      </w:r>
      <w:r>
        <w:rPr>
          <w:rFonts w:eastAsia="Roboto Mono"/>
          <w:lang w:eastAsia="zh-CN" w:bidi="hi-IN"/>
        </w:rPr>
        <w:t xml:space="preserve"> / </w:t>
      </w:r>
      <w:r>
        <w:rPr>
          <w:rFonts w:eastAsia="Roboto Mono"/>
          <w:i/>
          <w:iCs/>
          <w:lang w:eastAsia="zh-CN" w:bidi="hi-IN"/>
        </w:rPr>
        <w:t>volatile</w:t>
      </w:r>
      <w:r>
        <w:rPr>
          <w:rFonts w:eastAsia="Roboto Mono"/>
          <w:lang w:eastAsia="zh-CN" w:bidi="hi-IN"/>
        </w:rPr>
        <w:t xml:space="preserve"> specifiers. </w:t>
      </w:r>
    </w:p>
    <w:p w14:paraId="65F79A04" w14:textId="78AE33C3" w:rsidR="007C7287" w:rsidRDefault="007C7287" w:rsidP="007C7287">
      <w:pPr>
        <w:pStyle w:val="ListParagraph"/>
        <w:numPr>
          <w:ilvl w:val="0"/>
          <w:numId w:val="19"/>
        </w:numPr>
        <w:autoSpaceDN w:val="0"/>
        <w:textAlignment w:val="baseline"/>
        <w:rPr>
          <w:rFonts w:eastAsia="Roboto Mono"/>
          <w:lang w:eastAsia="zh-CN" w:bidi="hi-IN"/>
        </w:rPr>
      </w:pPr>
      <w:r>
        <w:rPr>
          <w:rFonts w:eastAsia="Roboto Mono"/>
          <w:lang w:eastAsia="zh-CN" w:bidi="hi-IN"/>
        </w:rPr>
        <w:t>Functions with argument declarations that differ only in their default values</w:t>
      </w:r>
    </w:p>
    <w:bookmarkEnd w:id="24"/>
    <w:bookmarkEnd w:id="25"/>
    <w:p w14:paraId="019DC7B3" w14:textId="0F41901D" w:rsidR="007C7287" w:rsidRPr="007C7287" w:rsidRDefault="007C7287" w:rsidP="007C7287">
      <w:pPr>
        <w:pStyle w:val="ListParagraph"/>
        <w:numPr>
          <w:ilvl w:val="0"/>
          <w:numId w:val="19"/>
        </w:numPr>
        <w:autoSpaceDN w:val="0"/>
        <w:textAlignment w:val="baseline"/>
        <w:rPr>
          <w:rFonts w:eastAsia="Roboto Mono"/>
          <w:lang w:eastAsia="zh-CN" w:bidi="hi-IN"/>
        </w:rPr>
      </w:pPr>
      <w:r w:rsidRPr="007C7287">
        <w:rPr>
          <w:rFonts w:eastAsia="Roboto Mono"/>
          <w:lang w:eastAsia="zh-CN" w:bidi="hi-IN"/>
        </w:rPr>
        <w:br w:type="page"/>
      </w:r>
    </w:p>
    <w:p w14:paraId="106E2CC0" w14:textId="61D65086" w:rsidR="009926B7" w:rsidRDefault="009926B7" w:rsidP="00211B11">
      <w:pPr>
        <w:rPr>
          <w:rFonts w:eastAsia="Roboto Mono"/>
          <w:lang w:eastAsia="zh-CN" w:bidi="hi-IN"/>
        </w:rPr>
      </w:pPr>
    </w:p>
    <w:p w14:paraId="75DC2195" w14:textId="19014977" w:rsidR="007C7287" w:rsidRPr="009926B7" w:rsidRDefault="007C7287" w:rsidP="00211B11">
      <w:pPr>
        <w:rPr>
          <w:rFonts w:eastAsia="Roboto Mono"/>
          <w:lang w:eastAsia="zh-CN" w:bidi="hi-IN"/>
        </w:rPr>
      </w:pPr>
      <w:r>
        <w:rPr>
          <w:rFonts w:eastAsia="Roboto Mono"/>
          <w:lang w:eastAsia="zh-CN" w:bidi="hi-IN"/>
        </w:rPr>
        <w:t>d</w:t>
      </w:r>
    </w:p>
    <w:sectPr w:rsidR="007C7287" w:rsidRPr="009926B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577B1" w14:textId="77777777" w:rsidR="003770A7" w:rsidRDefault="003770A7">
      <w:r>
        <w:separator/>
      </w:r>
    </w:p>
  </w:endnote>
  <w:endnote w:type="continuationSeparator" w:id="0">
    <w:p w14:paraId="27842FD3" w14:textId="77777777" w:rsidR="003770A7" w:rsidRDefault="00377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auto"/>
    <w:pitch w:val="variable"/>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22C25" w14:textId="77777777" w:rsidR="003770A7" w:rsidRDefault="003770A7">
      <w:r>
        <w:rPr>
          <w:color w:val="000000"/>
        </w:rPr>
        <w:separator/>
      </w:r>
    </w:p>
  </w:footnote>
  <w:footnote w:type="continuationSeparator" w:id="0">
    <w:p w14:paraId="2751BCF8" w14:textId="77777777" w:rsidR="003770A7" w:rsidRDefault="003770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86872"/>
    <w:multiLevelType w:val="hybridMultilevel"/>
    <w:tmpl w:val="B770C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3"/>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en-AU" w:vendorID="64" w:dllVersion="4096"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E63"/>
    <w:rsid w:val="00004579"/>
    <w:rsid w:val="000102E0"/>
    <w:rsid w:val="0001791A"/>
    <w:rsid w:val="00021791"/>
    <w:rsid w:val="00026B28"/>
    <w:rsid w:val="00027E1C"/>
    <w:rsid w:val="000305AF"/>
    <w:rsid w:val="000335E5"/>
    <w:rsid w:val="00040126"/>
    <w:rsid w:val="00040FD7"/>
    <w:rsid w:val="000459F1"/>
    <w:rsid w:val="00047E63"/>
    <w:rsid w:val="0005092D"/>
    <w:rsid w:val="000578AC"/>
    <w:rsid w:val="0006013A"/>
    <w:rsid w:val="00067248"/>
    <w:rsid w:val="00074A54"/>
    <w:rsid w:val="00085791"/>
    <w:rsid w:val="0009386B"/>
    <w:rsid w:val="00094DBC"/>
    <w:rsid w:val="00097856"/>
    <w:rsid w:val="000A06B0"/>
    <w:rsid w:val="000A1B62"/>
    <w:rsid w:val="000A2722"/>
    <w:rsid w:val="000A7E91"/>
    <w:rsid w:val="000B3623"/>
    <w:rsid w:val="000B4AD1"/>
    <w:rsid w:val="000C0E26"/>
    <w:rsid w:val="000C62F1"/>
    <w:rsid w:val="000D0BD0"/>
    <w:rsid w:val="000D6ED2"/>
    <w:rsid w:val="000E0DE2"/>
    <w:rsid w:val="000E47BE"/>
    <w:rsid w:val="000E4A90"/>
    <w:rsid w:val="000E4C5D"/>
    <w:rsid w:val="000E53A2"/>
    <w:rsid w:val="000E78C5"/>
    <w:rsid w:val="000F67CD"/>
    <w:rsid w:val="000F6DE7"/>
    <w:rsid w:val="00102230"/>
    <w:rsid w:val="00106277"/>
    <w:rsid w:val="00106F04"/>
    <w:rsid w:val="001111BB"/>
    <w:rsid w:val="0011522B"/>
    <w:rsid w:val="00120B73"/>
    <w:rsid w:val="001219A9"/>
    <w:rsid w:val="00122247"/>
    <w:rsid w:val="00123F61"/>
    <w:rsid w:val="00124ADA"/>
    <w:rsid w:val="001324F0"/>
    <w:rsid w:val="0013331C"/>
    <w:rsid w:val="001404F3"/>
    <w:rsid w:val="001455D1"/>
    <w:rsid w:val="00154C0C"/>
    <w:rsid w:val="001559EA"/>
    <w:rsid w:val="00162FD2"/>
    <w:rsid w:val="00163CC3"/>
    <w:rsid w:val="00166312"/>
    <w:rsid w:val="001667A4"/>
    <w:rsid w:val="0017424B"/>
    <w:rsid w:val="0017489A"/>
    <w:rsid w:val="001805F6"/>
    <w:rsid w:val="0018335E"/>
    <w:rsid w:val="00185F27"/>
    <w:rsid w:val="001917AE"/>
    <w:rsid w:val="001925AE"/>
    <w:rsid w:val="001928F2"/>
    <w:rsid w:val="001937C7"/>
    <w:rsid w:val="00194B90"/>
    <w:rsid w:val="00196667"/>
    <w:rsid w:val="001977F7"/>
    <w:rsid w:val="00197D56"/>
    <w:rsid w:val="001A042F"/>
    <w:rsid w:val="001A099F"/>
    <w:rsid w:val="001A4268"/>
    <w:rsid w:val="001A5022"/>
    <w:rsid w:val="001A6F14"/>
    <w:rsid w:val="001B46B2"/>
    <w:rsid w:val="001B6D54"/>
    <w:rsid w:val="001C3B74"/>
    <w:rsid w:val="001C3BD4"/>
    <w:rsid w:val="001D0FB4"/>
    <w:rsid w:val="001D24C2"/>
    <w:rsid w:val="001D6B60"/>
    <w:rsid w:val="001F175A"/>
    <w:rsid w:val="001F3698"/>
    <w:rsid w:val="001F5E41"/>
    <w:rsid w:val="002050B9"/>
    <w:rsid w:val="00211B11"/>
    <w:rsid w:val="00216B05"/>
    <w:rsid w:val="00220C79"/>
    <w:rsid w:val="00224CE1"/>
    <w:rsid w:val="00224D78"/>
    <w:rsid w:val="002256C9"/>
    <w:rsid w:val="002273F5"/>
    <w:rsid w:val="002313AD"/>
    <w:rsid w:val="002326B6"/>
    <w:rsid w:val="00234E6D"/>
    <w:rsid w:val="00240A5E"/>
    <w:rsid w:val="00241BA0"/>
    <w:rsid w:val="002444CF"/>
    <w:rsid w:val="00245867"/>
    <w:rsid w:val="00257986"/>
    <w:rsid w:val="00260153"/>
    <w:rsid w:val="00260768"/>
    <w:rsid w:val="002628F5"/>
    <w:rsid w:val="00265683"/>
    <w:rsid w:val="0026704C"/>
    <w:rsid w:val="00274A70"/>
    <w:rsid w:val="00293A15"/>
    <w:rsid w:val="00296EFB"/>
    <w:rsid w:val="002A01F0"/>
    <w:rsid w:val="002A14EE"/>
    <w:rsid w:val="002A1594"/>
    <w:rsid w:val="002B0C2F"/>
    <w:rsid w:val="002B50EF"/>
    <w:rsid w:val="002C54E4"/>
    <w:rsid w:val="002C79F4"/>
    <w:rsid w:val="002D3015"/>
    <w:rsid w:val="002D4665"/>
    <w:rsid w:val="002D468B"/>
    <w:rsid w:val="002D5485"/>
    <w:rsid w:val="002D5B86"/>
    <w:rsid w:val="002E130F"/>
    <w:rsid w:val="002E1A0A"/>
    <w:rsid w:val="002E1CE0"/>
    <w:rsid w:val="002E5D5C"/>
    <w:rsid w:val="002E624C"/>
    <w:rsid w:val="002F10E2"/>
    <w:rsid w:val="002F2367"/>
    <w:rsid w:val="002F5A90"/>
    <w:rsid w:val="0030097D"/>
    <w:rsid w:val="0030507C"/>
    <w:rsid w:val="00307213"/>
    <w:rsid w:val="00315436"/>
    <w:rsid w:val="003167B2"/>
    <w:rsid w:val="00317E3C"/>
    <w:rsid w:val="00334D1C"/>
    <w:rsid w:val="0033579C"/>
    <w:rsid w:val="00340C4A"/>
    <w:rsid w:val="003539E5"/>
    <w:rsid w:val="0035624C"/>
    <w:rsid w:val="00357EA6"/>
    <w:rsid w:val="00363925"/>
    <w:rsid w:val="00370B04"/>
    <w:rsid w:val="0037401E"/>
    <w:rsid w:val="003740B2"/>
    <w:rsid w:val="003770A7"/>
    <w:rsid w:val="0039008D"/>
    <w:rsid w:val="00396F13"/>
    <w:rsid w:val="003A3879"/>
    <w:rsid w:val="003B089B"/>
    <w:rsid w:val="003B2999"/>
    <w:rsid w:val="003C5807"/>
    <w:rsid w:val="003C5CFC"/>
    <w:rsid w:val="003C6071"/>
    <w:rsid w:val="003D21CF"/>
    <w:rsid w:val="003D5472"/>
    <w:rsid w:val="003E0B87"/>
    <w:rsid w:val="003E1816"/>
    <w:rsid w:val="003E3E1B"/>
    <w:rsid w:val="003E41E3"/>
    <w:rsid w:val="003E47B9"/>
    <w:rsid w:val="003E5359"/>
    <w:rsid w:val="003E6D46"/>
    <w:rsid w:val="003F0011"/>
    <w:rsid w:val="003F2C6B"/>
    <w:rsid w:val="003F4413"/>
    <w:rsid w:val="003F4464"/>
    <w:rsid w:val="003F4927"/>
    <w:rsid w:val="003F634D"/>
    <w:rsid w:val="003F6C5A"/>
    <w:rsid w:val="00400121"/>
    <w:rsid w:val="00401D13"/>
    <w:rsid w:val="00404E22"/>
    <w:rsid w:val="00410500"/>
    <w:rsid w:val="004114CF"/>
    <w:rsid w:val="004124AE"/>
    <w:rsid w:val="004139D8"/>
    <w:rsid w:val="00414DAD"/>
    <w:rsid w:val="0042339A"/>
    <w:rsid w:val="004244F1"/>
    <w:rsid w:val="00425954"/>
    <w:rsid w:val="00426C86"/>
    <w:rsid w:val="00431452"/>
    <w:rsid w:val="00432A9E"/>
    <w:rsid w:val="00444D23"/>
    <w:rsid w:val="0044515D"/>
    <w:rsid w:val="00450322"/>
    <w:rsid w:val="00455C3E"/>
    <w:rsid w:val="00462D0A"/>
    <w:rsid w:val="004631A3"/>
    <w:rsid w:val="004711BF"/>
    <w:rsid w:val="00473E27"/>
    <w:rsid w:val="004770F5"/>
    <w:rsid w:val="0048130A"/>
    <w:rsid w:val="00482279"/>
    <w:rsid w:val="00483B3C"/>
    <w:rsid w:val="00493462"/>
    <w:rsid w:val="0049609A"/>
    <w:rsid w:val="004A349D"/>
    <w:rsid w:val="004A42A8"/>
    <w:rsid w:val="004B0DF4"/>
    <w:rsid w:val="004B5A43"/>
    <w:rsid w:val="004B69E2"/>
    <w:rsid w:val="004B7F7D"/>
    <w:rsid w:val="004D115A"/>
    <w:rsid w:val="004D51CF"/>
    <w:rsid w:val="004E5ED2"/>
    <w:rsid w:val="004E646F"/>
    <w:rsid w:val="004E7495"/>
    <w:rsid w:val="004F1D91"/>
    <w:rsid w:val="004F2695"/>
    <w:rsid w:val="004F2AD4"/>
    <w:rsid w:val="00501D42"/>
    <w:rsid w:val="005023A0"/>
    <w:rsid w:val="005028D9"/>
    <w:rsid w:val="005036A9"/>
    <w:rsid w:val="005104EE"/>
    <w:rsid w:val="005118CE"/>
    <w:rsid w:val="0051247F"/>
    <w:rsid w:val="00512F97"/>
    <w:rsid w:val="005133A3"/>
    <w:rsid w:val="00520804"/>
    <w:rsid w:val="00521175"/>
    <w:rsid w:val="00521499"/>
    <w:rsid w:val="00524ADE"/>
    <w:rsid w:val="0052514B"/>
    <w:rsid w:val="0053055F"/>
    <w:rsid w:val="00531327"/>
    <w:rsid w:val="00532EF8"/>
    <w:rsid w:val="00541FF5"/>
    <w:rsid w:val="00546588"/>
    <w:rsid w:val="00547701"/>
    <w:rsid w:val="00553AE6"/>
    <w:rsid w:val="00553CE3"/>
    <w:rsid w:val="005549F3"/>
    <w:rsid w:val="00555ED4"/>
    <w:rsid w:val="00561D79"/>
    <w:rsid w:val="00566729"/>
    <w:rsid w:val="0057035C"/>
    <w:rsid w:val="00575B3F"/>
    <w:rsid w:val="00580652"/>
    <w:rsid w:val="00582C36"/>
    <w:rsid w:val="00586B6F"/>
    <w:rsid w:val="0059207E"/>
    <w:rsid w:val="00596D5F"/>
    <w:rsid w:val="00597958"/>
    <w:rsid w:val="005A4845"/>
    <w:rsid w:val="005A4AF1"/>
    <w:rsid w:val="005C4842"/>
    <w:rsid w:val="005C703D"/>
    <w:rsid w:val="005D4F3C"/>
    <w:rsid w:val="005D6259"/>
    <w:rsid w:val="005D695F"/>
    <w:rsid w:val="005E2D82"/>
    <w:rsid w:val="005F3579"/>
    <w:rsid w:val="005F7080"/>
    <w:rsid w:val="005F7BD3"/>
    <w:rsid w:val="00600856"/>
    <w:rsid w:val="00601D35"/>
    <w:rsid w:val="006126F5"/>
    <w:rsid w:val="00615BEB"/>
    <w:rsid w:val="00624A5F"/>
    <w:rsid w:val="0062693D"/>
    <w:rsid w:val="00626C72"/>
    <w:rsid w:val="00626C8F"/>
    <w:rsid w:val="00627DB3"/>
    <w:rsid w:val="006303B6"/>
    <w:rsid w:val="006408B8"/>
    <w:rsid w:val="00642C96"/>
    <w:rsid w:val="00644927"/>
    <w:rsid w:val="006466BE"/>
    <w:rsid w:val="006547A0"/>
    <w:rsid w:val="0065660C"/>
    <w:rsid w:val="00656F71"/>
    <w:rsid w:val="00660F41"/>
    <w:rsid w:val="006653E1"/>
    <w:rsid w:val="00667033"/>
    <w:rsid w:val="0066763D"/>
    <w:rsid w:val="0067362B"/>
    <w:rsid w:val="006739D3"/>
    <w:rsid w:val="00674448"/>
    <w:rsid w:val="00675AEF"/>
    <w:rsid w:val="00675CC2"/>
    <w:rsid w:val="00676375"/>
    <w:rsid w:val="006779C2"/>
    <w:rsid w:val="00677D63"/>
    <w:rsid w:val="006950AD"/>
    <w:rsid w:val="006A226F"/>
    <w:rsid w:val="006A276B"/>
    <w:rsid w:val="006A6279"/>
    <w:rsid w:val="006A6B4F"/>
    <w:rsid w:val="006B03C1"/>
    <w:rsid w:val="006B6501"/>
    <w:rsid w:val="006C3EB1"/>
    <w:rsid w:val="006D2961"/>
    <w:rsid w:val="006D3C56"/>
    <w:rsid w:val="006D3E7E"/>
    <w:rsid w:val="006D52AF"/>
    <w:rsid w:val="006E0E4C"/>
    <w:rsid w:val="006E2B76"/>
    <w:rsid w:val="006E2DAC"/>
    <w:rsid w:val="006E3EB1"/>
    <w:rsid w:val="006E4A29"/>
    <w:rsid w:val="006E51FC"/>
    <w:rsid w:val="006F1698"/>
    <w:rsid w:val="006F3951"/>
    <w:rsid w:val="006F5BE7"/>
    <w:rsid w:val="006F71B0"/>
    <w:rsid w:val="006F7F50"/>
    <w:rsid w:val="00703B29"/>
    <w:rsid w:val="00704F60"/>
    <w:rsid w:val="00707AC4"/>
    <w:rsid w:val="00712DA6"/>
    <w:rsid w:val="00722E19"/>
    <w:rsid w:val="00723CFB"/>
    <w:rsid w:val="00724474"/>
    <w:rsid w:val="00730AA3"/>
    <w:rsid w:val="0073120C"/>
    <w:rsid w:val="00731DDE"/>
    <w:rsid w:val="007332BF"/>
    <w:rsid w:val="00733739"/>
    <w:rsid w:val="007375DC"/>
    <w:rsid w:val="007400A0"/>
    <w:rsid w:val="00741BFD"/>
    <w:rsid w:val="00741D65"/>
    <w:rsid w:val="00741F50"/>
    <w:rsid w:val="00742873"/>
    <w:rsid w:val="00746AF7"/>
    <w:rsid w:val="0075442C"/>
    <w:rsid w:val="00757673"/>
    <w:rsid w:val="00770464"/>
    <w:rsid w:val="00770CAC"/>
    <w:rsid w:val="00773073"/>
    <w:rsid w:val="007746CD"/>
    <w:rsid w:val="00783183"/>
    <w:rsid w:val="00792D72"/>
    <w:rsid w:val="00794E10"/>
    <w:rsid w:val="007950BC"/>
    <w:rsid w:val="00795CAD"/>
    <w:rsid w:val="00797984"/>
    <w:rsid w:val="007A3CE9"/>
    <w:rsid w:val="007A41DF"/>
    <w:rsid w:val="007A4BD0"/>
    <w:rsid w:val="007A61DD"/>
    <w:rsid w:val="007A65B5"/>
    <w:rsid w:val="007A66C9"/>
    <w:rsid w:val="007B0F3D"/>
    <w:rsid w:val="007B1477"/>
    <w:rsid w:val="007B75DB"/>
    <w:rsid w:val="007C106B"/>
    <w:rsid w:val="007C34B5"/>
    <w:rsid w:val="007C480D"/>
    <w:rsid w:val="007C7287"/>
    <w:rsid w:val="007D3369"/>
    <w:rsid w:val="007D3636"/>
    <w:rsid w:val="007D605C"/>
    <w:rsid w:val="007D7004"/>
    <w:rsid w:val="007E0405"/>
    <w:rsid w:val="007E054E"/>
    <w:rsid w:val="007E226D"/>
    <w:rsid w:val="007E245D"/>
    <w:rsid w:val="007E6A68"/>
    <w:rsid w:val="007E745F"/>
    <w:rsid w:val="007F0A69"/>
    <w:rsid w:val="007F27A7"/>
    <w:rsid w:val="007F2B6C"/>
    <w:rsid w:val="007F4F4F"/>
    <w:rsid w:val="007F5D09"/>
    <w:rsid w:val="007F77DB"/>
    <w:rsid w:val="00803699"/>
    <w:rsid w:val="0080396B"/>
    <w:rsid w:val="00804E93"/>
    <w:rsid w:val="008060E5"/>
    <w:rsid w:val="00821ECE"/>
    <w:rsid w:val="0082467B"/>
    <w:rsid w:val="00825102"/>
    <w:rsid w:val="008278DC"/>
    <w:rsid w:val="008338A3"/>
    <w:rsid w:val="00836CE0"/>
    <w:rsid w:val="0083731B"/>
    <w:rsid w:val="00853B79"/>
    <w:rsid w:val="00854C10"/>
    <w:rsid w:val="0085617C"/>
    <w:rsid w:val="00860937"/>
    <w:rsid w:val="0086406E"/>
    <w:rsid w:val="00864D45"/>
    <w:rsid w:val="00867578"/>
    <w:rsid w:val="00874C67"/>
    <w:rsid w:val="0088112A"/>
    <w:rsid w:val="008815E9"/>
    <w:rsid w:val="0088691D"/>
    <w:rsid w:val="00887A3D"/>
    <w:rsid w:val="00890BAE"/>
    <w:rsid w:val="00890C46"/>
    <w:rsid w:val="00891C08"/>
    <w:rsid w:val="00892937"/>
    <w:rsid w:val="008A111D"/>
    <w:rsid w:val="008A2E71"/>
    <w:rsid w:val="008A648A"/>
    <w:rsid w:val="008B2B81"/>
    <w:rsid w:val="008B5CB8"/>
    <w:rsid w:val="008B7EC4"/>
    <w:rsid w:val="008C2223"/>
    <w:rsid w:val="008C3DC4"/>
    <w:rsid w:val="008C6538"/>
    <w:rsid w:val="008C7364"/>
    <w:rsid w:val="008D0582"/>
    <w:rsid w:val="008D109B"/>
    <w:rsid w:val="008D532D"/>
    <w:rsid w:val="008D6E85"/>
    <w:rsid w:val="008E09A3"/>
    <w:rsid w:val="008E5B9C"/>
    <w:rsid w:val="008E5E09"/>
    <w:rsid w:val="008E781E"/>
    <w:rsid w:val="008F0BC0"/>
    <w:rsid w:val="008F20B1"/>
    <w:rsid w:val="008F3169"/>
    <w:rsid w:val="008F3DBB"/>
    <w:rsid w:val="008F593F"/>
    <w:rsid w:val="00900582"/>
    <w:rsid w:val="0090184D"/>
    <w:rsid w:val="00901E59"/>
    <w:rsid w:val="00907ED6"/>
    <w:rsid w:val="00912146"/>
    <w:rsid w:val="00913459"/>
    <w:rsid w:val="00915355"/>
    <w:rsid w:val="009154F8"/>
    <w:rsid w:val="00917323"/>
    <w:rsid w:val="0092095F"/>
    <w:rsid w:val="0092384D"/>
    <w:rsid w:val="009266B9"/>
    <w:rsid w:val="00941412"/>
    <w:rsid w:val="00941627"/>
    <w:rsid w:val="009419D9"/>
    <w:rsid w:val="00942996"/>
    <w:rsid w:val="00953FC3"/>
    <w:rsid w:val="00955808"/>
    <w:rsid w:val="00966A5F"/>
    <w:rsid w:val="00967E71"/>
    <w:rsid w:val="00970565"/>
    <w:rsid w:val="00975EF5"/>
    <w:rsid w:val="009823BC"/>
    <w:rsid w:val="00983F66"/>
    <w:rsid w:val="0098423C"/>
    <w:rsid w:val="00984A70"/>
    <w:rsid w:val="00984E66"/>
    <w:rsid w:val="00984F7F"/>
    <w:rsid w:val="009854C5"/>
    <w:rsid w:val="00986325"/>
    <w:rsid w:val="00987F9D"/>
    <w:rsid w:val="00990923"/>
    <w:rsid w:val="00990D40"/>
    <w:rsid w:val="009926B7"/>
    <w:rsid w:val="009928CF"/>
    <w:rsid w:val="00992ABE"/>
    <w:rsid w:val="009A775C"/>
    <w:rsid w:val="009B3695"/>
    <w:rsid w:val="009B7938"/>
    <w:rsid w:val="009C1627"/>
    <w:rsid w:val="009C7A52"/>
    <w:rsid w:val="009D414B"/>
    <w:rsid w:val="009E0C67"/>
    <w:rsid w:val="009E231F"/>
    <w:rsid w:val="009E2F2A"/>
    <w:rsid w:val="009E446B"/>
    <w:rsid w:val="009E60CF"/>
    <w:rsid w:val="009E7630"/>
    <w:rsid w:val="009F4FBD"/>
    <w:rsid w:val="00A000F2"/>
    <w:rsid w:val="00A02ED9"/>
    <w:rsid w:val="00A07BB7"/>
    <w:rsid w:val="00A1037B"/>
    <w:rsid w:val="00A12B4C"/>
    <w:rsid w:val="00A14506"/>
    <w:rsid w:val="00A16468"/>
    <w:rsid w:val="00A22D2C"/>
    <w:rsid w:val="00A23A53"/>
    <w:rsid w:val="00A2532A"/>
    <w:rsid w:val="00A26C71"/>
    <w:rsid w:val="00A30058"/>
    <w:rsid w:val="00A30E07"/>
    <w:rsid w:val="00A31F76"/>
    <w:rsid w:val="00A346A8"/>
    <w:rsid w:val="00A35BC3"/>
    <w:rsid w:val="00A36659"/>
    <w:rsid w:val="00A37366"/>
    <w:rsid w:val="00A37A07"/>
    <w:rsid w:val="00A40393"/>
    <w:rsid w:val="00A40BC9"/>
    <w:rsid w:val="00A428B0"/>
    <w:rsid w:val="00A4294F"/>
    <w:rsid w:val="00A45DF4"/>
    <w:rsid w:val="00A52105"/>
    <w:rsid w:val="00A5589F"/>
    <w:rsid w:val="00A56612"/>
    <w:rsid w:val="00A56D39"/>
    <w:rsid w:val="00A57312"/>
    <w:rsid w:val="00A5776F"/>
    <w:rsid w:val="00A7015F"/>
    <w:rsid w:val="00A70D87"/>
    <w:rsid w:val="00A765B1"/>
    <w:rsid w:val="00A85A6B"/>
    <w:rsid w:val="00A87258"/>
    <w:rsid w:val="00A8752E"/>
    <w:rsid w:val="00A908CC"/>
    <w:rsid w:val="00A92053"/>
    <w:rsid w:val="00A95C7A"/>
    <w:rsid w:val="00AA61A4"/>
    <w:rsid w:val="00AA695B"/>
    <w:rsid w:val="00AA6B91"/>
    <w:rsid w:val="00AB52C8"/>
    <w:rsid w:val="00AC0693"/>
    <w:rsid w:val="00AD58ED"/>
    <w:rsid w:val="00AD66F1"/>
    <w:rsid w:val="00AE458B"/>
    <w:rsid w:val="00AE7B9D"/>
    <w:rsid w:val="00AF08E4"/>
    <w:rsid w:val="00AF0B7F"/>
    <w:rsid w:val="00AF4931"/>
    <w:rsid w:val="00AF5BCA"/>
    <w:rsid w:val="00B02C7B"/>
    <w:rsid w:val="00B02CD6"/>
    <w:rsid w:val="00B04A83"/>
    <w:rsid w:val="00B05E1A"/>
    <w:rsid w:val="00B06202"/>
    <w:rsid w:val="00B06881"/>
    <w:rsid w:val="00B13225"/>
    <w:rsid w:val="00B21F01"/>
    <w:rsid w:val="00B23DF1"/>
    <w:rsid w:val="00B25083"/>
    <w:rsid w:val="00B304D8"/>
    <w:rsid w:val="00B356FF"/>
    <w:rsid w:val="00B379EB"/>
    <w:rsid w:val="00B41EB2"/>
    <w:rsid w:val="00B43A31"/>
    <w:rsid w:val="00B43E9D"/>
    <w:rsid w:val="00B475FE"/>
    <w:rsid w:val="00B50B02"/>
    <w:rsid w:val="00B515AC"/>
    <w:rsid w:val="00B534FB"/>
    <w:rsid w:val="00B603B6"/>
    <w:rsid w:val="00B61DDC"/>
    <w:rsid w:val="00B62B87"/>
    <w:rsid w:val="00B74F3B"/>
    <w:rsid w:val="00B811D2"/>
    <w:rsid w:val="00B86D3F"/>
    <w:rsid w:val="00B91A86"/>
    <w:rsid w:val="00B92970"/>
    <w:rsid w:val="00B94706"/>
    <w:rsid w:val="00BA3228"/>
    <w:rsid w:val="00BA3323"/>
    <w:rsid w:val="00BA4E45"/>
    <w:rsid w:val="00BA68F9"/>
    <w:rsid w:val="00BB0A49"/>
    <w:rsid w:val="00BB1EA3"/>
    <w:rsid w:val="00BB3CE5"/>
    <w:rsid w:val="00BB5519"/>
    <w:rsid w:val="00BB636C"/>
    <w:rsid w:val="00BC18B5"/>
    <w:rsid w:val="00BC2092"/>
    <w:rsid w:val="00BC2D35"/>
    <w:rsid w:val="00BC7E3A"/>
    <w:rsid w:val="00BD1C55"/>
    <w:rsid w:val="00BD4F42"/>
    <w:rsid w:val="00BD6957"/>
    <w:rsid w:val="00BE23C6"/>
    <w:rsid w:val="00BE2ABC"/>
    <w:rsid w:val="00BF693F"/>
    <w:rsid w:val="00C0086C"/>
    <w:rsid w:val="00C0284A"/>
    <w:rsid w:val="00C04771"/>
    <w:rsid w:val="00C04862"/>
    <w:rsid w:val="00C06075"/>
    <w:rsid w:val="00C07077"/>
    <w:rsid w:val="00C077DB"/>
    <w:rsid w:val="00C14606"/>
    <w:rsid w:val="00C24735"/>
    <w:rsid w:val="00C27BF7"/>
    <w:rsid w:val="00C3102C"/>
    <w:rsid w:val="00C343F3"/>
    <w:rsid w:val="00C35433"/>
    <w:rsid w:val="00C43F7A"/>
    <w:rsid w:val="00C4510E"/>
    <w:rsid w:val="00C53A93"/>
    <w:rsid w:val="00C56CBA"/>
    <w:rsid w:val="00C6678E"/>
    <w:rsid w:val="00C67A0D"/>
    <w:rsid w:val="00C710C8"/>
    <w:rsid w:val="00C73F77"/>
    <w:rsid w:val="00C74C80"/>
    <w:rsid w:val="00C83F9D"/>
    <w:rsid w:val="00C845B5"/>
    <w:rsid w:val="00C84670"/>
    <w:rsid w:val="00C84F7A"/>
    <w:rsid w:val="00C85379"/>
    <w:rsid w:val="00C92452"/>
    <w:rsid w:val="00CA6F66"/>
    <w:rsid w:val="00CB039A"/>
    <w:rsid w:val="00CB06E7"/>
    <w:rsid w:val="00CC1971"/>
    <w:rsid w:val="00CC7586"/>
    <w:rsid w:val="00CD39CA"/>
    <w:rsid w:val="00CD4E52"/>
    <w:rsid w:val="00CD6655"/>
    <w:rsid w:val="00CE1351"/>
    <w:rsid w:val="00CE5C70"/>
    <w:rsid w:val="00CF73CB"/>
    <w:rsid w:val="00D04F6C"/>
    <w:rsid w:val="00D121FD"/>
    <w:rsid w:val="00D12DDE"/>
    <w:rsid w:val="00D133B0"/>
    <w:rsid w:val="00D1632D"/>
    <w:rsid w:val="00D16A72"/>
    <w:rsid w:val="00D1778C"/>
    <w:rsid w:val="00D21925"/>
    <w:rsid w:val="00D2283A"/>
    <w:rsid w:val="00D22E55"/>
    <w:rsid w:val="00D23A74"/>
    <w:rsid w:val="00D23F38"/>
    <w:rsid w:val="00D37235"/>
    <w:rsid w:val="00D41C24"/>
    <w:rsid w:val="00D42460"/>
    <w:rsid w:val="00D42A39"/>
    <w:rsid w:val="00D47CB3"/>
    <w:rsid w:val="00D5378E"/>
    <w:rsid w:val="00D558E2"/>
    <w:rsid w:val="00D55FF4"/>
    <w:rsid w:val="00D575D6"/>
    <w:rsid w:val="00D637AB"/>
    <w:rsid w:val="00D639AB"/>
    <w:rsid w:val="00D73E90"/>
    <w:rsid w:val="00D74094"/>
    <w:rsid w:val="00D761B2"/>
    <w:rsid w:val="00D7758F"/>
    <w:rsid w:val="00D80760"/>
    <w:rsid w:val="00D86573"/>
    <w:rsid w:val="00D91019"/>
    <w:rsid w:val="00D9598B"/>
    <w:rsid w:val="00DA10BE"/>
    <w:rsid w:val="00DA5D4E"/>
    <w:rsid w:val="00DB121A"/>
    <w:rsid w:val="00DB24D6"/>
    <w:rsid w:val="00DB4FF1"/>
    <w:rsid w:val="00DB53DE"/>
    <w:rsid w:val="00DC0ADD"/>
    <w:rsid w:val="00DC33E2"/>
    <w:rsid w:val="00DC3B92"/>
    <w:rsid w:val="00DC458B"/>
    <w:rsid w:val="00DD0587"/>
    <w:rsid w:val="00DD0C5F"/>
    <w:rsid w:val="00DD6213"/>
    <w:rsid w:val="00DD7641"/>
    <w:rsid w:val="00DE4D7A"/>
    <w:rsid w:val="00DE697F"/>
    <w:rsid w:val="00DF4B6A"/>
    <w:rsid w:val="00DF4C24"/>
    <w:rsid w:val="00E04C7C"/>
    <w:rsid w:val="00E1176E"/>
    <w:rsid w:val="00E13C01"/>
    <w:rsid w:val="00E1537D"/>
    <w:rsid w:val="00E16F0F"/>
    <w:rsid w:val="00E17773"/>
    <w:rsid w:val="00E2104C"/>
    <w:rsid w:val="00E23361"/>
    <w:rsid w:val="00E2469D"/>
    <w:rsid w:val="00E263E3"/>
    <w:rsid w:val="00E313FE"/>
    <w:rsid w:val="00E31AD8"/>
    <w:rsid w:val="00E34484"/>
    <w:rsid w:val="00E36B5E"/>
    <w:rsid w:val="00E375D2"/>
    <w:rsid w:val="00E40603"/>
    <w:rsid w:val="00E4170E"/>
    <w:rsid w:val="00E47DAE"/>
    <w:rsid w:val="00E53A09"/>
    <w:rsid w:val="00E55A46"/>
    <w:rsid w:val="00E60C5C"/>
    <w:rsid w:val="00E6505D"/>
    <w:rsid w:val="00E6589A"/>
    <w:rsid w:val="00E707B4"/>
    <w:rsid w:val="00E74C27"/>
    <w:rsid w:val="00E757E3"/>
    <w:rsid w:val="00E7649A"/>
    <w:rsid w:val="00E8577B"/>
    <w:rsid w:val="00E900A5"/>
    <w:rsid w:val="00E91041"/>
    <w:rsid w:val="00E91297"/>
    <w:rsid w:val="00E93265"/>
    <w:rsid w:val="00E96699"/>
    <w:rsid w:val="00E97559"/>
    <w:rsid w:val="00EA4B01"/>
    <w:rsid w:val="00EA70FE"/>
    <w:rsid w:val="00EB108C"/>
    <w:rsid w:val="00EB12EB"/>
    <w:rsid w:val="00EC2D9A"/>
    <w:rsid w:val="00EC2D9F"/>
    <w:rsid w:val="00EC3A16"/>
    <w:rsid w:val="00EC6224"/>
    <w:rsid w:val="00EF430A"/>
    <w:rsid w:val="00EF6DB2"/>
    <w:rsid w:val="00F00EF5"/>
    <w:rsid w:val="00F02E8D"/>
    <w:rsid w:val="00F07DE2"/>
    <w:rsid w:val="00F1236D"/>
    <w:rsid w:val="00F126A8"/>
    <w:rsid w:val="00F12A52"/>
    <w:rsid w:val="00F16234"/>
    <w:rsid w:val="00F1643C"/>
    <w:rsid w:val="00F16B75"/>
    <w:rsid w:val="00F21327"/>
    <w:rsid w:val="00F22E1D"/>
    <w:rsid w:val="00F25915"/>
    <w:rsid w:val="00F2612A"/>
    <w:rsid w:val="00F305B6"/>
    <w:rsid w:val="00F33429"/>
    <w:rsid w:val="00F36A54"/>
    <w:rsid w:val="00F43894"/>
    <w:rsid w:val="00F523DE"/>
    <w:rsid w:val="00F524D7"/>
    <w:rsid w:val="00F73C41"/>
    <w:rsid w:val="00F80585"/>
    <w:rsid w:val="00F83375"/>
    <w:rsid w:val="00F91EA3"/>
    <w:rsid w:val="00F92E27"/>
    <w:rsid w:val="00F93357"/>
    <w:rsid w:val="00F93B1B"/>
    <w:rsid w:val="00F93DAD"/>
    <w:rsid w:val="00F97F76"/>
    <w:rsid w:val="00FA7A21"/>
    <w:rsid w:val="00FB188E"/>
    <w:rsid w:val="00FB2712"/>
    <w:rsid w:val="00FB2997"/>
    <w:rsid w:val="00FB3182"/>
    <w:rsid w:val="00FB3997"/>
    <w:rsid w:val="00FB5A63"/>
    <w:rsid w:val="00FB6C83"/>
    <w:rsid w:val="00FC2717"/>
    <w:rsid w:val="00FC4FE2"/>
    <w:rsid w:val="00FC5840"/>
    <w:rsid w:val="00FD3E53"/>
    <w:rsid w:val="00FE034F"/>
    <w:rsid w:val="00FE41E1"/>
    <w:rsid w:val="00FE489F"/>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E6196"/>
  <w15:docId w15:val="{427856D1-5C1B-4D41-8CE3-C380C8CCC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594"/>
    <w:pPr>
      <w:autoSpaceDN/>
      <w:textAlignment w:val="auto"/>
    </w:pPr>
    <w:rPr>
      <w:rFonts w:ascii="Times New Roman" w:eastAsia="Times New Roman" w:hAnsi="Times New Roman" w:cs="Times New Roman"/>
      <w:kern w:val="0"/>
      <w:sz w:val="20"/>
      <w:lang w:eastAsia="en-US" w:bidi="ar-SA"/>
    </w:rPr>
  </w:style>
  <w:style w:type="paragraph" w:styleId="Heading1">
    <w:name w:val="heading 1"/>
    <w:basedOn w:val="Heading"/>
    <w:next w:val="Textbody"/>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6E2DAC"/>
    <w:pPr>
      <w:spacing w:after="120"/>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8060E5"/>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autoSpaceDN w:val="0"/>
      <w:spacing w:before="120"/>
      <w:textAlignment w:val="baseline"/>
    </w:pPr>
    <w:rPr>
      <w:rFonts w:asciiTheme="minorHAnsi" w:eastAsia="Songti SC" w:hAnsiTheme="minorHAnsi" w:cstheme="minorHAnsi"/>
      <w:b/>
      <w:bCs/>
      <w:i/>
      <w:iCs/>
      <w:kern w:val="3"/>
      <w:lang w:eastAsia="zh-CN" w:bidi="hi-IN"/>
    </w:rPr>
  </w:style>
  <w:style w:type="paragraph" w:styleId="TOC2">
    <w:name w:val="toc 2"/>
    <w:basedOn w:val="Normal"/>
    <w:next w:val="Normal"/>
    <w:autoRedefine/>
    <w:uiPriority w:val="39"/>
    <w:unhideWhenUsed/>
    <w:rsid w:val="00983F6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83F66"/>
    <w:pPr>
      <w:ind w:left="480"/>
    </w:pPr>
    <w:rPr>
      <w:rFonts w:asciiTheme="minorHAnsi" w:hAnsiTheme="minorHAnsi" w:cstheme="minorHAnsi"/>
      <w:szCs w:val="20"/>
    </w:rPr>
  </w:style>
  <w:style w:type="paragraph" w:styleId="TOC4">
    <w:name w:val="toc 4"/>
    <w:basedOn w:val="Normal"/>
    <w:next w:val="Normal"/>
    <w:autoRedefine/>
    <w:uiPriority w:val="39"/>
    <w:semiHidden/>
    <w:unhideWhenUsed/>
    <w:rsid w:val="00983F66"/>
    <w:pPr>
      <w:ind w:left="720"/>
    </w:pPr>
    <w:rPr>
      <w:rFonts w:asciiTheme="minorHAnsi" w:hAnsiTheme="minorHAnsi" w:cstheme="minorHAnsi"/>
      <w:szCs w:val="20"/>
    </w:rPr>
  </w:style>
  <w:style w:type="paragraph" w:styleId="TOC5">
    <w:name w:val="toc 5"/>
    <w:basedOn w:val="Normal"/>
    <w:next w:val="Normal"/>
    <w:autoRedefine/>
    <w:uiPriority w:val="39"/>
    <w:semiHidden/>
    <w:unhideWhenUsed/>
    <w:rsid w:val="00983F66"/>
    <w:pPr>
      <w:ind w:left="960"/>
    </w:pPr>
    <w:rPr>
      <w:rFonts w:asciiTheme="minorHAnsi" w:hAnsiTheme="minorHAnsi" w:cstheme="minorHAnsi"/>
      <w:szCs w:val="20"/>
    </w:rPr>
  </w:style>
  <w:style w:type="paragraph" w:styleId="TOC6">
    <w:name w:val="toc 6"/>
    <w:basedOn w:val="Normal"/>
    <w:next w:val="Normal"/>
    <w:autoRedefine/>
    <w:uiPriority w:val="39"/>
    <w:semiHidden/>
    <w:unhideWhenUsed/>
    <w:rsid w:val="00983F66"/>
    <w:pPr>
      <w:ind w:left="1200"/>
    </w:pPr>
    <w:rPr>
      <w:rFonts w:asciiTheme="minorHAnsi" w:hAnsiTheme="minorHAnsi" w:cstheme="minorHAnsi"/>
      <w:szCs w:val="20"/>
    </w:rPr>
  </w:style>
  <w:style w:type="paragraph" w:styleId="TOC7">
    <w:name w:val="toc 7"/>
    <w:basedOn w:val="Normal"/>
    <w:next w:val="Normal"/>
    <w:autoRedefine/>
    <w:uiPriority w:val="39"/>
    <w:semiHidden/>
    <w:unhideWhenUsed/>
    <w:rsid w:val="00983F66"/>
    <w:pPr>
      <w:ind w:left="1440"/>
    </w:pPr>
    <w:rPr>
      <w:rFonts w:asciiTheme="minorHAnsi" w:hAnsiTheme="minorHAnsi" w:cstheme="minorHAnsi"/>
      <w:szCs w:val="20"/>
    </w:rPr>
  </w:style>
  <w:style w:type="paragraph" w:styleId="TOC8">
    <w:name w:val="toc 8"/>
    <w:basedOn w:val="Normal"/>
    <w:next w:val="Normal"/>
    <w:autoRedefine/>
    <w:uiPriority w:val="39"/>
    <w:semiHidden/>
    <w:unhideWhenUsed/>
    <w:rsid w:val="00983F66"/>
    <w:pPr>
      <w:ind w:left="1680"/>
    </w:pPr>
    <w:rPr>
      <w:rFonts w:asciiTheme="minorHAnsi" w:hAnsiTheme="minorHAnsi" w:cstheme="minorHAnsi"/>
      <w:szCs w:val="20"/>
    </w:rPr>
  </w:style>
  <w:style w:type="paragraph" w:styleId="TOC9">
    <w:name w:val="toc 9"/>
    <w:basedOn w:val="Normal"/>
    <w:next w:val="Normal"/>
    <w:autoRedefine/>
    <w:uiPriority w:val="39"/>
    <w:semiHidden/>
    <w:unhideWhenUsed/>
    <w:rsid w:val="00983F66"/>
    <w:pPr>
      <w:ind w:left="1920"/>
    </w:pPr>
    <w:rPr>
      <w:rFonts w:asciiTheme="minorHAnsi" w:hAnsiTheme="minorHAnsi" w:cs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6E2DA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Revision">
    <w:name w:val="Revision"/>
    <w:hidden/>
    <w:uiPriority w:val="99"/>
    <w:semiHidden/>
    <w:rsid w:val="00955808"/>
    <w:pPr>
      <w:suppressAutoHyphens w:val="0"/>
      <w:autoSpaceDN/>
      <w:textAlignment w:val="auto"/>
    </w:pPr>
    <w:rPr>
      <w:rFonts w:ascii="Times New Roman" w:eastAsia="Times New Roman" w:hAnsi="Times New Roman" w:cs="Times New Roman"/>
      <w:kern w:val="0"/>
      <w:sz w:val="20"/>
      <w:lang w:eastAsia="en-GB" w:bidi="ar-SA"/>
    </w:rPr>
  </w:style>
  <w:style w:type="paragraph" w:styleId="HTMLPreformatted">
    <w:name w:val="HTML Preformatted"/>
    <w:basedOn w:val="Normal"/>
    <w:link w:val="HTMLPreformattedChar"/>
    <w:uiPriority w:val="99"/>
    <w:semiHidden/>
    <w:unhideWhenUsed/>
    <w:rsid w:val="00A7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A7015F"/>
    <w:rPr>
      <w:rFonts w:ascii="Courier New" w:eastAsia="Times New Roman" w:hAnsi="Courier New" w:cs="Courier New"/>
      <w:kern w:val="0"/>
      <w:sz w:val="20"/>
      <w:szCs w:val="20"/>
      <w:lang w:eastAsia="en-US" w:bidi="ar-SA"/>
    </w:rPr>
  </w:style>
  <w:style w:type="character" w:styleId="HTMLSample">
    <w:name w:val="HTML Sample"/>
    <w:basedOn w:val="DefaultParagraphFont"/>
    <w:uiPriority w:val="99"/>
    <w:semiHidden/>
    <w:unhideWhenUsed/>
    <w:rsid w:val="008F3169"/>
    <w:rPr>
      <w:rFonts w:ascii="Courier New" w:eastAsia="Times New Roman" w:hAnsi="Courier New" w:cs="Courier New"/>
    </w:rPr>
  </w:style>
  <w:style w:type="paragraph" w:styleId="ListParagraph">
    <w:name w:val="List Paragraph"/>
    <w:basedOn w:val="Normal"/>
    <w:uiPriority w:val="34"/>
    <w:qFormat/>
    <w:rsid w:val="008F3169"/>
    <w:pPr>
      <w:ind w:left="720"/>
      <w:contextualSpacing/>
    </w:pPr>
  </w:style>
  <w:style w:type="character" w:styleId="HTMLTypewriter">
    <w:name w:val="HTML Typewriter"/>
    <w:basedOn w:val="DefaultParagraphFont"/>
    <w:uiPriority w:val="99"/>
    <w:semiHidden/>
    <w:unhideWhenUsed/>
    <w:rsid w:val="008C65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19">
      <w:bodyDiv w:val="1"/>
      <w:marLeft w:val="0"/>
      <w:marRight w:val="0"/>
      <w:marTop w:val="0"/>
      <w:marBottom w:val="0"/>
      <w:divBdr>
        <w:top w:val="none" w:sz="0" w:space="0" w:color="auto"/>
        <w:left w:val="none" w:sz="0" w:space="0" w:color="auto"/>
        <w:bottom w:val="none" w:sz="0" w:space="0" w:color="auto"/>
        <w:right w:val="none" w:sz="0" w:space="0" w:color="auto"/>
      </w:divBdr>
    </w:div>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27801186">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92823403">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178667018">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11374252">
      <w:bodyDiv w:val="1"/>
      <w:marLeft w:val="0"/>
      <w:marRight w:val="0"/>
      <w:marTop w:val="0"/>
      <w:marBottom w:val="0"/>
      <w:divBdr>
        <w:top w:val="none" w:sz="0" w:space="0" w:color="auto"/>
        <w:left w:val="none" w:sz="0" w:space="0" w:color="auto"/>
        <w:bottom w:val="none" w:sz="0" w:space="0" w:color="auto"/>
        <w:right w:val="none" w:sz="0" w:space="0" w:color="auto"/>
      </w:divBdr>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484588506">
      <w:bodyDiv w:val="1"/>
      <w:marLeft w:val="0"/>
      <w:marRight w:val="0"/>
      <w:marTop w:val="0"/>
      <w:marBottom w:val="0"/>
      <w:divBdr>
        <w:top w:val="none" w:sz="0" w:space="0" w:color="auto"/>
        <w:left w:val="none" w:sz="0" w:space="0" w:color="auto"/>
        <w:bottom w:val="none" w:sz="0" w:space="0" w:color="auto"/>
        <w:right w:val="none" w:sz="0" w:space="0" w:color="auto"/>
      </w:divBdr>
    </w:div>
    <w:div w:id="529607404">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47842383">
      <w:bodyDiv w:val="1"/>
      <w:marLeft w:val="0"/>
      <w:marRight w:val="0"/>
      <w:marTop w:val="0"/>
      <w:marBottom w:val="0"/>
      <w:divBdr>
        <w:top w:val="none" w:sz="0" w:space="0" w:color="auto"/>
        <w:left w:val="none" w:sz="0" w:space="0" w:color="auto"/>
        <w:bottom w:val="none" w:sz="0" w:space="0" w:color="auto"/>
        <w:right w:val="none" w:sz="0" w:space="0" w:color="auto"/>
      </w:divBdr>
    </w:div>
    <w:div w:id="584267203">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06810770">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15793584">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69162595">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873882428">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7755323">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46887592">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83042076">
      <w:bodyDiv w:val="1"/>
      <w:marLeft w:val="0"/>
      <w:marRight w:val="0"/>
      <w:marTop w:val="0"/>
      <w:marBottom w:val="0"/>
      <w:divBdr>
        <w:top w:val="none" w:sz="0" w:space="0" w:color="auto"/>
        <w:left w:val="none" w:sz="0" w:space="0" w:color="auto"/>
        <w:bottom w:val="none" w:sz="0" w:space="0" w:color="auto"/>
        <w:right w:val="none" w:sz="0" w:space="0" w:color="auto"/>
      </w:divBdr>
    </w:div>
    <w:div w:id="990446257">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15770830">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13091507">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01295913">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2701383">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06961594">
      <w:bodyDiv w:val="1"/>
      <w:marLeft w:val="0"/>
      <w:marRight w:val="0"/>
      <w:marTop w:val="0"/>
      <w:marBottom w:val="0"/>
      <w:divBdr>
        <w:top w:val="none" w:sz="0" w:space="0" w:color="auto"/>
        <w:left w:val="none" w:sz="0" w:space="0" w:color="auto"/>
        <w:bottom w:val="none" w:sz="0" w:space="0" w:color="auto"/>
        <w:right w:val="none" w:sz="0" w:space="0" w:color="auto"/>
      </w:divBdr>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61807287">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09603009">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802192603">
      <w:bodyDiv w:val="1"/>
      <w:marLeft w:val="0"/>
      <w:marRight w:val="0"/>
      <w:marTop w:val="0"/>
      <w:marBottom w:val="0"/>
      <w:divBdr>
        <w:top w:val="none" w:sz="0" w:space="0" w:color="auto"/>
        <w:left w:val="none" w:sz="0" w:space="0" w:color="auto"/>
        <w:bottom w:val="none" w:sz="0" w:space="0" w:color="auto"/>
        <w:right w:val="none" w:sz="0" w:space="0" w:color="auto"/>
      </w:divBdr>
    </w:div>
    <w:div w:id="181718359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893618748">
      <w:bodyDiv w:val="1"/>
      <w:marLeft w:val="0"/>
      <w:marRight w:val="0"/>
      <w:marTop w:val="0"/>
      <w:marBottom w:val="0"/>
      <w:divBdr>
        <w:top w:val="none" w:sz="0" w:space="0" w:color="auto"/>
        <w:left w:val="none" w:sz="0" w:space="0" w:color="auto"/>
        <w:bottom w:val="none" w:sz="0" w:space="0" w:color="auto"/>
        <w:right w:val="none" w:sz="0" w:space="0" w:color="auto"/>
      </w:divBdr>
    </w:div>
    <w:div w:id="1908564544">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28033102">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53655025">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090733426">
      <w:bodyDiv w:val="1"/>
      <w:marLeft w:val="0"/>
      <w:marRight w:val="0"/>
      <w:marTop w:val="0"/>
      <w:marBottom w:val="0"/>
      <w:divBdr>
        <w:top w:val="none" w:sz="0" w:space="0" w:color="auto"/>
        <w:left w:val="none" w:sz="0" w:space="0" w:color="auto"/>
        <w:bottom w:val="none" w:sz="0" w:space="0" w:color="auto"/>
        <w:right w:val="none" w:sz="0" w:space="0" w:color="auto"/>
      </w:divBdr>
    </w:div>
    <w:div w:id="2112780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error/exception" TargetMode="External"/><Relationship Id="rId13" Type="http://schemas.openxmlformats.org/officeDocument/2006/relationships/hyperlink" Target="http://www.cplusplus.com/char_traits" TargetMode="External"/><Relationship Id="rId18" Type="http://schemas.openxmlformats.org/officeDocument/2006/relationships/hyperlink" Target="http://www.cplusplus.com/reverse_iterator" TargetMode="External"/><Relationship Id="rId26" Type="http://schemas.openxmlformats.org/officeDocument/2006/relationships/hyperlink" Target="https://www.cplusplus.com/RandomAccessIterator" TargetMode="External"/><Relationship Id="rId3" Type="http://schemas.openxmlformats.org/officeDocument/2006/relationships/styles" Target="styles.xml"/><Relationship Id="rId21" Type="http://schemas.openxmlformats.org/officeDocument/2006/relationships/hyperlink" Target="https://www.cplusplus.com/allocator" TargetMode="External"/><Relationship Id="rId7" Type="http://schemas.openxmlformats.org/officeDocument/2006/relationships/endnotes" Target="endnotes.xml"/><Relationship Id="rId12" Type="http://schemas.openxmlformats.org/officeDocument/2006/relationships/hyperlink" Target="http://www.cplusplus.com/reference/string/string/" TargetMode="External"/><Relationship Id="rId17" Type="http://schemas.openxmlformats.org/officeDocument/2006/relationships/hyperlink" Target="http://www.cplusplus.com/reverse_iterator" TargetMode="External"/><Relationship Id="rId25" Type="http://schemas.openxmlformats.org/officeDocument/2006/relationships/hyperlink" Target="https://www.cplusplus.com/allocator" TargetMode="External"/><Relationship Id="rId2" Type="http://schemas.openxmlformats.org/officeDocument/2006/relationships/numbering" Target="numbering.xml"/><Relationship Id="rId16" Type="http://schemas.openxmlformats.org/officeDocument/2006/relationships/hyperlink" Target="http://www.cplusplus.com/RandomAccessIterator" TargetMode="External"/><Relationship Id="rId20" Type="http://schemas.openxmlformats.org/officeDocument/2006/relationships/hyperlink" Target="http://www.cplusplus.com/size_t" TargetMode="External"/><Relationship Id="rId29" Type="http://schemas.openxmlformats.org/officeDocument/2006/relationships/hyperlink" Target="https://www.cplusplus.com/reverse_iter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lusplus.com/reference/istream/istream/" TargetMode="External"/><Relationship Id="rId24" Type="http://schemas.openxmlformats.org/officeDocument/2006/relationships/hyperlink" Target="https://www.cplusplus.com/allocator_trait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plusplus.com/RandomAccessIterator" TargetMode="External"/><Relationship Id="rId23" Type="http://schemas.openxmlformats.org/officeDocument/2006/relationships/hyperlink" Target="https://www.cplusplus.com/allocator" TargetMode="External"/><Relationship Id="rId28" Type="http://schemas.openxmlformats.org/officeDocument/2006/relationships/hyperlink" Target="https://www.cplusplus.com/reverse_iterator" TargetMode="External"/><Relationship Id="rId10" Type="http://schemas.openxmlformats.org/officeDocument/2006/relationships/hyperlink" Target="https://www.cplusplus.com/reference/iomanip/" TargetMode="External"/><Relationship Id="rId19" Type="http://schemas.openxmlformats.org/officeDocument/2006/relationships/hyperlink" Target="http://www.cplusplus.com/ptrdiff_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questions/2872543/printf-vs-cout-in-c/20238349" TargetMode="External"/><Relationship Id="rId14" Type="http://schemas.openxmlformats.org/officeDocument/2006/relationships/hyperlink" Target="http://www.cplusplus.com/allocator" TargetMode="External"/><Relationship Id="rId22" Type="http://schemas.openxmlformats.org/officeDocument/2006/relationships/hyperlink" Target="https://www.cplusplus.com/allocator_traits" TargetMode="External"/><Relationship Id="rId27" Type="http://schemas.openxmlformats.org/officeDocument/2006/relationships/hyperlink" Target="https://www.cplusplus.com/RandomAccessIterator" TargetMode="External"/><Relationship Id="rId30" Type="http://schemas.openxmlformats.org/officeDocument/2006/relationships/hyperlink" Target="https://en.cppreference.com/w/cpp/filesyst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ropbox/_mld/_aide/C++/lang-memoi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lang-memoire.dotx</Template>
  <TotalTime>404</TotalTime>
  <Pages>23</Pages>
  <Words>3122</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42</cp:revision>
  <cp:lastPrinted>2021-03-18T07:15:00Z</cp:lastPrinted>
  <dcterms:created xsi:type="dcterms:W3CDTF">2021-06-07T09:40:00Z</dcterms:created>
  <dcterms:modified xsi:type="dcterms:W3CDTF">2021-08-10T08:36:00Z</dcterms:modified>
  <cp:category/>
</cp:coreProperties>
</file>